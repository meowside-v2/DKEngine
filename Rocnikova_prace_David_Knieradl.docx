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D47B6" w14:textId="77777777" w:rsidR="00932368" w:rsidRDefault="00932368" w:rsidP="000A2007">
      <w:pPr>
        <w:pStyle w:val="rp-titul"/>
      </w:pPr>
      <w:r>
        <w:t>Ročníková práce</w:t>
      </w:r>
    </w:p>
    <w:p w14:paraId="0084C306" w14:textId="77777777" w:rsidR="00932376" w:rsidRDefault="00932376" w:rsidP="00932376"/>
    <w:p w14:paraId="003A6F9C" w14:textId="77777777" w:rsidR="00120C7A" w:rsidRDefault="00120C7A" w:rsidP="000A2007">
      <w:pPr>
        <w:pStyle w:val="rp-nazev"/>
        <w:sectPr w:rsidR="00120C7A" w:rsidSect="007B2975">
          <w:headerReference w:type="default" r:id="rId8"/>
          <w:footerReference w:type="even" r:id="rId9"/>
          <w:footerReference w:type="default" r:id="rId10"/>
          <w:type w:val="continuous"/>
          <w:pgSz w:w="11906" w:h="16838" w:code="9"/>
          <w:pgMar w:top="1152" w:right="864" w:bottom="1152" w:left="864" w:header="709" w:footer="709" w:gutter="864"/>
          <w:cols w:space="708"/>
          <w:docGrid w:linePitch="360"/>
        </w:sectPr>
      </w:pPr>
    </w:p>
    <w:p w14:paraId="5CD87083" w14:textId="77777777" w:rsidR="00932368" w:rsidRDefault="00082BC8" w:rsidP="000A2007">
      <w:pPr>
        <w:pStyle w:val="rp-nazev"/>
      </w:pPr>
      <w:r>
        <w:lastRenderedPageBreak/>
        <w:t>Mario</w:t>
      </w:r>
    </w:p>
    <w:p w14:paraId="766149CF" w14:textId="77777777" w:rsidR="00932368" w:rsidRDefault="00932368" w:rsidP="000A2007">
      <w:pPr>
        <w:pStyle w:val="rp-podnazev"/>
      </w:pPr>
      <w:r>
        <w:t>Ročníková práce</w:t>
      </w:r>
    </w:p>
    <w:p w14:paraId="0D597414" w14:textId="77777777" w:rsidR="00932368" w:rsidRDefault="00932368" w:rsidP="000A2007">
      <w:pPr>
        <w:pStyle w:val="udaje"/>
      </w:pPr>
      <w:r>
        <w:t>Vedoucí práce:</w:t>
      </w:r>
      <w:r>
        <w:tab/>
        <w:t>Vypracoval:</w:t>
      </w:r>
      <w:r w:rsidR="00E846B6">
        <w:t xml:space="preserve"> </w:t>
      </w:r>
      <w:r w:rsidR="00082BC8">
        <w:t>David Knieradl</w:t>
      </w:r>
    </w:p>
    <w:p w14:paraId="3BC6C9B4" w14:textId="6B079AC6" w:rsidR="00932368" w:rsidRDefault="006744A1" w:rsidP="000A2007">
      <w:pPr>
        <w:pStyle w:val="udaje"/>
      </w:pPr>
      <w:r>
        <w:t xml:space="preserve">Mgr. </w:t>
      </w:r>
      <w:r w:rsidR="00082BC8">
        <w:t>Skalka František</w:t>
      </w:r>
      <w:r w:rsidR="00932368">
        <w:tab/>
        <w:t xml:space="preserve">Studijní obor: </w:t>
      </w:r>
      <w:r w:rsidR="00FC4546">
        <w:t>IT</w:t>
      </w:r>
    </w:p>
    <w:p w14:paraId="5434DF32" w14:textId="3B30392C" w:rsidR="00932368" w:rsidRDefault="00932368" w:rsidP="000A2007">
      <w:pPr>
        <w:pStyle w:val="udaje"/>
      </w:pPr>
      <w:r>
        <w:tab/>
        <w:t xml:space="preserve">Číslo oboru: </w:t>
      </w:r>
      <w:r w:rsidR="00FC4546" w:rsidRPr="00FC4546">
        <w:t>18-20-M/01</w:t>
      </w:r>
    </w:p>
    <w:p w14:paraId="0B637515" w14:textId="7CC24F2E" w:rsidR="00932376" w:rsidRDefault="00932368" w:rsidP="00932376">
      <w:pPr>
        <w:pStyle w:val="udaje"/>
      </w:pPr>
      <w:r>
        <w:tab/>
        <w:t xml:space="preserve">Třída: </w:t>
      </w:r>
      <w:r w:rsidR="00FC4546">
        <w:t>IT3</w:t>
      </w:r>
    </w:p>
    <w:p w14:paraId="018F5A09" w14:textId="77777777" w:rsidR="00120C7A" w:rsidRDefault="00120C7A" w:rsidP="00932376">
      <w:pPr>
        <w:pStyle w:val="udaje"/>
      </w:pPr>
    </w:p>
    <w:p w14:paraId="737DAF9B" w14:textId="77777777" w:rsidR="00120C7A" w:rsidRDefault="00120C7A" w:rsidP="00932376">
      <w:pPr>
        <w:pStyle w:val="udaje"/>
        <w:sectPr w:rsidR="00120C7A" w:rsidSect="007B2975">
          <w:footerReference w:type="default" r:id="rId11"/>
          <w:type w:val="continuous"/>
          <w:pgSz w:w="11906" w:h="16838" w:code="9"/>
          <w:pgMar w:top="1152" w:right="864" w:bottom="1152" w:left="864" w:header="709" w:footer="709" w:gutter="864"/>
          <w:cols w:space="708"/>
          <w:docGrid w:linePitch="360"/>
        </w:sectPr>
      </w:pPr>
    </w:p>
    <w:p w14:paraId="37C6D12F" w14:textId="77777777" w:rsidR="006D7FFB" w:rsidRDefault="00932368" w:rsidP="00932376">
      <w:pPr>
        <w:pStyle w:val="prohlaseni"/>
      </w:pPr>
      <w:commentRangeStart w:id="0"/>
      <w:r>
        <w:lastRenderedPageBreak/>
        <w:t xml:space="preserve">Prohlašuji, že jsem ročníkovou práci vypracoval samostatně </w:t>
      </w:r>
      <w:r w:rsidR="008E5F93">
        <w:t>s </w:t>
      </w:r>
      <w:r>
        <w:t>přispěním vedoucího práce a</w:t>
      </w:r>
      <w:r w:rsidR="008E5F93">
        <w:t> </w:t>
      </w:r>
      <w:r>
        <w:t xml:space="preserve">použil jsem jen literaturu </w:t>
      </w:r>
      <w:r w:rsidR="008E5F93">
        <w:t>a </w:t>
      </w:r>
      <w:r>
        <w:t xml:space="preserve">informační zdroje uvedené </w:t>
      </w:r>
      <w:r w:rsidR="008E5F93">
        <w:t>v </w:t>
      </w:r>
      <w:r>
        <w:t>kapitole literatura.</w:t>
      </w:r>
      <w:commentRangeEnd w:id="0"/>
      <w:r w:rsidR="008E5F93">
        <w:rPr>
          <w:rStyle w:val="Odkaznakoment"/>
        </w:rPr>
        <w:commentReference w:id="0"/>
      </w:r>
      <w:r>
        <w:t xml:space="preserve"> </w:t>
      </w:r>
    </w:p>
    <w:p w14:paraId="6153D176" w14:textId="1CC8D32C" w:rsidR="00932368" w:rsidRDefault="00932368" w:rsidP="000A2007">
      <w:r>
        <w:t>Děkuji</w:t>
      </w:r>
      <w:r w:rsidR="001B3171">
        <w:t xml:space="preserve"> </w:t>
      </w:r>
      <w:r w:rsidR="006E5474">
        <w:t>Mgr. Františku Skalkovi</w:t>
      </w:r>
      <w:r>
        <w:t xml:space="preserve"> za odborné vedení </w:t>
      </w:r>
      <w:r w:rsidR="008E5F93">
        <w:t>a </w:t>
      </w:r>
      <w:r>
        <w:t>cenné rady, které mi poskytl při zpracování této ročníkové práce.</w:t>
      </w:r>
    </w:p>
    <w:p w14:paraId="67979074" w14:textId="77777777" w:rsidR="00932368" w:rsidRDefault="00932368" w:rsidP="000A2007">
      <w:r>
        <w:t xml:space="preserve">Souhlasím </w:t>
      </w:r>
      <w:r w:rsidR="008E5F93">
        <w:t>s </w:t>
      </w:r>
      <w:r>
        <w:t xml:space="preserve">půjčováním </w:t>
      </w:r>
      <w:r w:rsidR="008E5F93">
        <w:t>a </w:t>
      </w:r>
      <w:r>
        <w:t xml:space="preserve">zpřístupněním </w:t>
      </w:r>
      <w:r w:rsidR="008E5F93">
        <w:t>r</w:t>
      </w:r>
      <w:r>
        <w:t>očníkové práce.</w:t>
      </w:r>
    </w:p>
    <w:p w14:paraId="3C8DA442" w14:textId="64BB4418" w:rsidR="00932376" w:rsidRDefault="008E5F93" w:rsidP="00932376">
      <w:pPr>
        <w:pStyle w:val="zapati-prohlaseni"/>
      </w:pPr>
      <w:r>
        <w:t>V </w:t>
      </w:r>
      <w:r w:rsidR="00932368">
        <w:t>Brn</w:t>
      </w:r>
      <w:r w:rsidR="00623A15">
        <w:t>ě</w:t>
      </w:r>
      <w:r w:rsidR="00737C76">
        <w:t xml:space="preserve"> </w:t>
      </w:r>
      <w:r w:rsidR="00D4673D">
        <w:fldChar w:fldCharType="begin"/>
      </w:r>
      <w:r w:rsidR="00D4673D">
        <w:instrText xml:space="preserve"> DATE  \@ "d. MMMM yyyy"  \* MERGEFORMAT </w:instrText>
      </w:r>
      <w:r w:rsidR="00D4673D">
        <w:fldChar w:fldCharType="separate"/>
      </w:r>
      <w:r w:rsidR="00B436AA">
        <w:rPr>
          <w:noProof/>
        </w:rPr>
        <w:t>14. května 2017</w:t>
      </w:r>
      <w:r w:rsidR="00D4673D">
        <w:rPr>
          <w:noProof/>
        </w:rPr>
        <w:fldChar w:fldCharType="end"/>
      </w:r>
      <w:r w:rsidR="00F11A84">
        <w:tab/>
      </w:r>
      <w:r w:rsidR="00932368">
        <w:tab/>
      </w:r>
    </w:p>
    <w:p w14:paraId="20E343F5" w14:textId="77777777" w:rsidR="00932376" w:rsidRPr="00932376" w:rsidRDefault="00932376" w:rsidP="00932376"/>
    <w:p w14:paraId="49B2C886" w14:textId="77777777" w:rsidR="00120C7A" w:rsidRDefault="00120C7A" w:rsidP="00120C7A">
      <w:pPr>
        <w:pStyle w:val="obsah"/>
        <w:sectPr w:rsidR="00120C7A" w:rsidSect="007B2975">
          <w:headerReference w:type="default" r:id="rId14"/>
          <w:footerReference w:type="default" r:id="rId15"/>
          <w:type w:val="continuous"/>
          <w:pgSz w:w="11906" w:h="16838" w:code="9"/>
          <w:pgMar w:top="1152" w:right="864" w:bottom="1152" w:left="864" w:header="709" w:footer="709" w:gutter="864"/>
          <w:cols w:space="708"/>
          <w:docGrid w:linePitch="360"/>
        </w:sectPr>
      </w:pPr>
    </w:p>
    <w:p w14:paraId="6AC39132" w14:textId="77777777" w:rsidR="00FC469E" w:rsidRDefault="00932368" w:rsidP="00D4235B">
      <w:pPr>
        <w:pStyle w:val="obsah"/>
        <w:rPr>
          <w:noProof/>
        </w:rPr>
      </w:pPr>
      <w:r>
        <w:lastRenderedPageBreak/>
        <w:t>Obsah</w:t>
      </w:r>
      <w:bookmarkStart w:id="1" w:name="_Toc290626228"/>
      <w:r w:rsidR="00D4235B">
        <w:fldChar w:fldCharType="begin"/>
      </w:r>
      <w:r w:rsidR="00D4235B">
        <w:instrText xml:space="preserve"> TOC \o "2-2" \h \z \t "Nadpis 1;1;Příloha 1;2;rp_prilohy;1" </w:instrText>
      </w:r>
      <w:r w:rsidR="00D4235B">
        <w:fldChar w:fldCharType="separate"/>
      </w:r>
    </w:p>
    <w:p w14:paraId="6BA6272B" w14:textId="77777777" w:rsidR="00FC469E" w:rsidRPr="00BE0D8C" w:rsidRDefault="00D4673D">
      <w:pPr>
        <w:pStyle w:val="Obsah1"/>
        <w:tabs>
          <w:tab w:val="left" w:pos="482"/>
          <w:tab w:val="right" w:leader="dot" w:pos="8776"/>
        </w:tabs>
        <w:rPr>
          <w:rFonts w:ascii="Calibri" w:hAnsi="Calibri"/>
          <w:b w:val="0"/>
          <w:noProof/>
          <w:sz w:val="22"/>
          <w:szCs w:val="22"/>
        </w:rPr>
      </w:pPr>
      <w:hyperlink w:anchor="_Toc387158007" w:history="1">
        <w:r w:rsidR="00FC469E" w:rsidRPr="007C4252">
          <w:rPr>
            <w:rStyle w:val="Hypertextovodkaz"/>
            <w:noProof/>
          </w:rPr>
          <w:t>1</w:t>
        </w:r>
        <w:r w:rsidR="00FC469E" w:rsidRPr="00BE0D8C">
          <w:rPr>
            <w:rFonts w:ascii="Calibri" w:hAnsi="Calibri"/>
            <w:b w:val="0"/>
            <w:noProof/>
            <w:sz w:val="22"/>
            <w:szCs w:val="22"/>
          </w:rPr>
          <w:tab/>
        </w:r>
        <w:r w:rsidR="00FC469E" w:rsidRPr="007C4252">
          <w:rPr>
            <w:rStyle w:val="Hypertextovodkaz"/>
            <w:noProof/>
          </w:rPr>
          <w:t>Úvod</w:t>
        </w:r>
        <w:r w:rsidR="00FC469E">
          <w:rPr>
            <w:noProof/>
            <w:webHidden/>
          </w:rPr>
          <w:tab/>
        </w:r>
        <w:r w:rsidR="00FC469E">
          <w:rPr>
            <w:noProof/>
            <w:webHidden/>
          </w:rPr>
          <w:fldChar w:fldCharType="begin"/>
        </w:r>
        <w:r w:rsidR="00FC469E">
          <w:rPr>
            <w:noProof/>
            <w:webHidden/>
          </w:rPr>
          <w:instrText xml:space="preserve"> PAGEREF _Toc387158007 \h </w:instrText>
        </w:r>
        <w:r w:rsidR="00FC469E">
          <w:rPr>
            <w:noProof/>
            <w:webHidden/>
          </w:rPr>
        </w:r>
        <w:r w:rsidR="00FC469E">
          <w:rPr>
            <w:noProof/>
            <w:webHidden/>
          </w:rPr>
          <w:fldChar w:fldCharType="separate"/>
        </w:r>
        <w:r w:rsidR="00082BC8">
          <w:rPr>
            <w:noProof/>
            <w:webHidden/>
          </w:rPr>
          <w:t>5</w:t>
        </w:r>
        <w:r w:rsidR="00FC469E">
          <w:rPr>
            <w:noProof/>
            <w:webHidden/>
          </w:rPr>
          <w:fldChar w:fldCharType="end"/>
        </w:r>
      </w:hyperlink>
    </w:p>
    <w:p w14:paraId="60398E10" w14:textId="77777777" w:rsidR="00FC469E" w:rsidRPr="00BE0D8C" w:rsidRDefault="00D4673D">
      <w:pPr>
        <w:pStyle w:val="Obsah1"/>
        <w:tabs>
          <w:tab w:val="left" w:pos="482"/>
          <w:tab w:val="right" w:leader="dot" w:pos="8776"/>
        </w:tabs>
        <w:rPr>
          <w:rFonts w:ascii="Calibri" w:hAnsi="Calibri"/>
          <w:b w:val="0"/>
          <w:noProof/>
          <w:sz w:val="22"/>
          <w:szCs w:val="22"/>
        </w:rPr>
      </w:pPr>
      <w:hyperlink w:anchor="_Toc387158008" w:history="1">
        <w:r w:rsidR="00FC469E" w:rsidRPr="007C4252">
          <w:rPr>
            <w:rStyle w:val="Hypertextovodkaz"/>
            <w:noProof/>
          </w:rPr>
          <w:t>2</w:t>
        </w:r>
        <w:r w:rsidR="00FC469E" w:rsidRPr="00BE0D8C">
          <w:rPr>
            <w:rFonts w:ascii="Calibri" w:hAnsi="Calibri"/>
            <w:b w:val="0"/>
            <w:noProof/>
            <w:sz w:val="22"/>
            <w:szCs w:val="22"/>
          </w:rPr>
          <w:tab/>
        </w:r>
        <w:r w:rsidR="00FC469E" w:rsidRPr="007C4252">
          <w:rPr>
            <w:rStyle w:val="Hypertextovodkaz"/>
            <w:noProof/>
          </w:rPr>
          <w:t>Stať – vlastní kapitoly práce</w:t>
        </w:r>
        <w:r w:rsidR="00FC469E">
          <w:rPr>
            <w:noProof/>
            <w:webHidden/>
          </w:rPr>
          <w:tab/>
        </w:r>
        <w:r w:rsidR="00FC469E">
          <w:rPr>
            <w:noProof/>
            <w:webHidden/>
          </w:rPr>
          <w:fldChar w:fldCharType="begin"/>
        </w:r>
        <w:r w:rsidR="00FC469E">
          <w:rPr>
            <w:noProof/>
            <w:webHidden/>
          </w:rPr>
          <w:instrText xml:space="preserve"> PAGEREF _Toc387158008 \h </w:instrText>
        </w:r>
        <w:r w:rsidR="00FC469E">
          <w:rPr>
            <w:noProof/>
            <w:webHidden/>
          </w:rPr>
        </w:r>
        <w:r w:rsidR="00FC469E">
          <w:rPr>
            <w:noProof/>
            <w:webHidden/>
          </w:rPr>
          <w:fldChar w:fldCharType="separate"/>
        </w:r>
        <w:r w:rsidR="00082BC8">
          <w:rPr>
            <w:noProof/>
            <w:webHidden/>
          </w:rPr>
          <w:t>5</w:t>
        </w:r>
        <w:r w:rsidR="00FC469E">
          <w:rPr>
            <w:noProof/>
            <w:webHidden/>
          </w:rPr>
          <w:fldChar w:fldCharType="end"/>
        </w:r>
      </w:hyperlink>
    </w:p>
    <w:p w14:paraId="1B0BD5F4" w14:textId="77777777" w:rsidR="00FC469E" w:rsidRPr="00BE0D8C" w:rsidRDefault="00D4673D">
      <w:pPr>
        <w:pStyle w:val="Obsah2"/>
        <w:tabs>
          <w:tab w:val="left" w:pos="880"/>
          <w:tab w:val="right" w:leader="dot" w:pos="8776"/>
        </w:tabs>
        <w:rPr>
          <w:rFonts w:ascii="Calibri" w:hAnsi="Calibri"/>
          <w:noProof/>
          <w:sz w:val="22"/>
          <w:szCs w:val="22"/>
        </w:rPr>
      </w:pPr>
      <w:hyperlink w:anchor="_Toc387158009" w:history="1">
        <w:r w:rsidR="00FC469E" w:rsidRPr="007C4252">
          <w:rPr>
            <w:rStyle w:val="Hypertextovodkaz"/>
            <w:noProof/>
          </w:rPr>
          <w:t>2.1</w:t>
        </w:r>
        <w:r w:rsidR="00FC469E" w:rsidRPr="00BE0D8C">
          <w:rPr>
            <w:rFonts w:ascii="Calibri" w:hAnsi="Calibri"/>
            <w:noProof/>
            <w:sz w:val="22"/>
            <w:szCs w:val="22"/>
          </w:rPr>
          <w:tab/>
        </w:r>
        <w:r w:rsidR="00FC469E" w:rsidRPr="007C4252">
          <w:rPr>
            <w:rStyle w:val="Hypertextovodkaz"/>
            <w:noProof/>
          </w:rPr>
          <w:t>Nadpis druhé úrovně</w:t>
        </w:r>
        <w:r w:rsidR="00FC469E">
          <w:rPr>
            <w:noProof/>
            <w:webHidden/>
          </w:rPr>
          <w:tab/>
        </w:r>
        <w:r w:rsidR="00FC469E">
          <w:rPr>
            <w:noProof/>
            <w:webHidden/>
          </w:rPr>
          <w:fldChar w:fldCharType="begin"/>
        </w:r>
        <w:r w:rsidR="00FC469E">
          <w:rPr>
            <w:noProof/>
            <w:webHidden/>
          </w:rPr>
          <w:instrText xml:space="preserve"> PAGEREF _Toc387158009 \h </w:instrText>
        </w:r>
        <w:r w:rsidR="00FC469E">
          <w:rPr>
            <w:noProof/>
            <w:webHidden/>
          </w:rPr>
        </w:r>
        <w:r w:rsidR="00FC469E">
          <w:rPr>
            <w:noProof/>
            <w:webHidden/>
          </w:rPr>
          <w:fldChar w:fldCharType="separate"/>
        </w:r>
        <w:r w:rsidR="00082BC8">
          <w:rPr>
            <w:noProof/>
            <w:webHidden/>
          </w:rPr>
          <w:t>5</w:t>
        </w:r>
        <w:r w:rsidR="00FC469E">
          <w:rPr>
            <w:noProof/>
            <w:webHidden/>
          </w:rPr>
          <w:fldChar w:fldCharType="end"/>
        </w:r>
      </w:hyperlink>
    </w:p>
    <w:p w14:paraId="301BB8D3" w14:textId="77777777" w:rsidR="00FC469E" w:rsidRPr="00BE0D8C" w:rsidRDefault="00D4673D">
      <w:pPr>
        <w:pStyle w:val="Obsah1"/>
        <w:tabs>
          <w:tab w:val="left" w:pos="482"/>
          <w:tab w:val="right" w:leader="dot" w:pos="8776"/>
        </w:tabs>
        <w:rPr>
          <w:rFonts w:ascii="Calibri" w:hAnsi="Calibri"/>
          <w:b w:val="0"/>
          <w:noProof/>
          <w:sz w:val="22"/>
          <w:szCs w:val="22"/>
        </w:rPr>
      </w:pPr>
      <w:hyperlink w:anchor="_Toc387158010" w:history="1">
        <w:r w:rsidR="00FC469E" w:rsidRPr="007C4252">
          <w:rPr>
            <w:rStyle w:val="Hypertextovodkaz"/>
            <w:noProof/>
          </w:rPr>
          <w:t>3</w:t>
        </w:r>
        <w:r w:rsidR="00FC469E" w:rsidRPr="00BE0D8C">
          <w:rPr>
            <w:rFonts w:ascii="Calibri" w:hAnsi="Calibri"/>
            <w:b w:val="0"/>
            <w:noProof/>
            <w:sz w:val="22"/>
            <w:szCs w:val="22"/>
          </w:rPr>
          <w:tab/>
        </w:r>
        <w:r w:rsidR="00FC469E" w:rsidRPr="007C4252">
          <w:rPr>
            <w:rStyle w:val="Hypertextovodkaz"/>
            <w:noProof/>
          </w:rPr>
          <w:t>Závěr</w:t>
        </w:r>
        <w:r w:rsidR="00FC469E">
          <w:rPr>
            <w:noProof/>
            <w:webHidden/>
          </w:rPr>
          <w:tab/>
        </w:r>
        <w:r w:rsidR="00FC469E">
          <w:rPr>
            <w:noProof/>
            <w:webHidden/>
          </w:rPr>
          <w:fldChar w:fldCharType="begin"/>
        </w:r>
        <w:r w:rsidR="00FC469E">
          <w:rPr>
            <w:noProof/>
            <w:webHidden/>
          </w:rPr>
          <w:instrText xml:space="preserve"> PAGEREF _Toc387158010 \h </w:instrText>
        </w:r>
        <w:r w:rsidR="00FC469E">
          <w:rPr>
            <w:noProof/>
            <w:webHidden/>
          </w:rPr>
        </w:r>
        <w:r w:rsidR="00FC469E">
          <w:rPr>
            <w:noProof/>
            <w:webHidden/>
          </w:rPr>
          <w:fldChar w:fldCharType="separate"/>
        </w:r>
        <w:r w:rsidR="00082BC8">
          <w:rPr>
            <w:noProof/>
            <w:webHidden/>
          </w:rPr>
          <w:t>5</w:t>
        </w:r>
        <w:r w:rsidR="00FC469E">
          <w:rPr>
            <w:noProof/>
            <w:webHidden/>
          </w:rPr>
          <w:fldChar w:fldCharType="end"/>
        </w:r>
      </w:hyperlink>
    </w:p>
    <w:p w14:paraId="328E3F8F" w14:textId="77777777" w:rsidR="00FC469E" w:rsidRPr="00BE0D8C" w:rsidRDefault="00D4673D">
      <w:pPr>
        <w:pStyle w:val="Obsah1"/>
        <w:tabs>
          <w:tab w:val="left" w:pos="482"/>
          <w:tab w:val="right" w:leader="dot" w:pos="8776"/>
        </w:tabs>
        <w:rPr>
          <w:rFonts w:ascii="Calibri" w:hAnsi="Calibri"/>
          <w:b w:val="0"/>
          <w:noProof/>
          <w:sz w:val="22"/>
          <w:szCs w:val="22"/>
        </w:rPr>
      </w:pPr>
      <w:hyperlink w:anchor="_Toc387158011" w:history="1">
        <w:r w:rsidR="00FC469E" w:rsidRPr="007C4252">
          <w:rPr>
            <w:rStyle w:val="Hypertextovodkaz"/>
            <w:noProof/>
          </w:rPr>
          <w:t>4</w:t>
        </w:r>
        <w:r w:rsidR="00FC469E" w:rsidRPr="00BE0D8C">
          <w:rPr>
            <w:rFonts w:ascii="Calibri" w:hAnsi="Calibri"/>
            <w:b w:val="0"/>
            <w:noProof/>
            <w:sz w:val="22"/>
            <w:szCs w:val="22"/>
          </w:rPr>
          <w:tab/>
        </w:r>
        <w:r w:rsidR="00FC469E" w:rsidRPr="007C4252">
          <w:rPr>
            <w:rStyle w:val="Hypertextovodkaz"/>
            <w:noProof/>
          </w:rPr>
          <w:t>Literatura</w:t>
        </w:r>
        <w:r w:rsidR="00FC469E">
          <w:rPr>
            <w:noProof/>
            <w:webHidden/>
          </w:rPr>
          <w:tab/>
        </w:r>
        <w:r w:rsidR="00FC469E">
          <w:rPr>
            <w:noProof/>
            <w:webHidden/>
          </w:rPr>
          <w:fldChar w:fldCharType="begin"/>
        </w:r>
        <w:r w:rsidR="00FC469E">
          <w:rPr>
            <w:noProof/>
            <w:webHidden/>
          </w:rPr>
          <w:instrText xml:space="preserve"> PAGEREF _Toc387158011 \h </w:instrText>
        </w:r>
        <w:r w:rsidR="00FC469E">
          <w:rPr>
            <w:noProof/>
            <w:webHidden/>
          </w:rPr>
        </w:r>
        <w:r w:rsidR="00FC469E">
          <w:rPr>
            <w:noProof/>
            <w:webHidden/>
          </w:rPr>
          <w:fldChar w:fldCharType="separate"/>
        </w:r>
        <w:r w:rsidR="00082BC8">
          <w:rPr>
            <w:noProof/>
            <w:webHidden/>
          </w:rPr>
          <w:t>5</w:t>
        </w:r>
        <w:r w:rsidR="00FC469E">
          <w:rPr>
            <w:noProof/>
            <w:webHidden/>
          </w:rPr>
          <w:fldChar w:fldCharType="end"/>
        </w:r>
      </w:hyperlink>
    </w:p>
    <w:p w14:paraId="162920AD" w14:textId="77777777" w:rsidR="00FC469E" w:rsidRPr="00BE0D8C" w:rsidRDefault="00D4673D">
      <w:pPr>
        <w:pStyle w:val="Obsah1"/>
        <w:tabs>
          <w:tab w:val="right" w:leader="dot" w:pos="8776"/>
        </w:tabs>
        <w:rPr>
          <w:rFonts w:ascii="Calibri" w:hAnsi="Calibri"/>
          <w:b w:val="0"/>
          <w:noProof/>
          <w:sz w:val="22"/>
          <w:szCs w:val="22"/>
        </w:rPr>
      </w:pPr>
      <w:hyperlink w:anchor="_Toc387158012" w:history="1">
        <w:r w:rsidR="00FC469E" w:rsidRPr="007C4252">
          <w:rPr>
            <w:rStyle w:val="Hypertextovodkaz"/>
            <w:noProof/>
          </w:rPr>
          <w:t>Přílohy</w:t>
        </w:r>
        <w:r w:rsidR="00FC469E">
          <w:rPr>
            <w:noProof/>
            <w:webHidden/>
          </w:rPr>
          <w:tab/>
        </w:r>
        <w:r w:rsidR="00FC469E">
          <w:rPr>
            <w:noProof/>
            <w:webHidden/>
          </w:rPr>
          <w:fldChar w:fldCharType="begin"/>
        </w:r>
        <w:r w:rsidR="00FC469E">
          <w:rPr>
            <w:noProof/>
            <w:webHidden/>
          </w:rPr>
          <w:instrText xml:space="preserve"> PAGEREF _Toc387158012 \h </w:instrText>
        </w:r>
        <w:r w:rsidR="00FC469E">
          <w:rPr>
            <w:noProof/>
            <w:webHidden/>
          </w:rPr>
        </w:r>
        <w:r w:rsidR="00FC469E">
          <w:rPr>
            <w:noProof/>
            <w:webHidden/>
          </w:rPr>
          <w:fldChar w:fldCharType="separate"/>
        </w:r>
        <w:r w:rsidR="00082BC8">
          <w:rPr>
            <w:noProof/>
            <w:webHidden/>
          </w:rPr>
          <w:t>5</w:t>
        </w:r>
        <w:r w:rsidR="00FC469E">
          <w:rPr>
            <w:noProof/>
            <w:webHidden/>
          </w:rPr>
          <w:fldChar w:fldCharType="end"/>
        </w:r>
      </w:hyperlink>
    </w:p>
    <w:p w14:paraId="42D74A84" w14:textId="77777777" w:rsidR="00FC469E" w:rsidRPr="00BE0D8C" w:rsidRDefault="00D4673D">
      <w:pPr>
        <w:pStyle w:val="Obsah2"/>
        <w:tabs>
          <w:tab w:val="left" w:pos="720"/>
          <w:tab w:val="right" w:leader="dot" w:pos="8776"/>
        </w:tabs>
        <w:rPr>
          <w:rFonts w:ascii="Calibri" w:hAnsi="Calibri"/>
          <w:noProof/>
          <w:sz w:val="22"/>
          <w:szCs w:val="22"/>
        </w:rPr>
      </w:pPr>
      <w:hyperlink w:anchor="_Toc387158013" w:history="1">
        <w:r w:rsidR="00FC469E" w:rsidRPr="007C4252">
          <w:rPr>
            <w:rStyle w:val="Hypertextovodkaz"/>
            <w:noProof/>
          </w:rPr>
          <w:t>A</w:t>
        </w:r>
        <w:r w:rsidR="00FC469E" w:rsidRPr="00BE0D8C">
          <w:rPr>
            <w:rFonts w:ascii="Calibri" w:hAnsi="Calibri"/>
            <w:noProof/>
            <w:sz w:val="22"/>
            <w:szCs w:val="22"/>
          </w:rPr>
          <w:tab/>
        </w:r>
        <w:r w:rsidR="00FC469E" w:rsidRPr="007C4252">
          <w:rPr>
            <w:rStyle w:val="Hypertextovodkaz"/>
            <w:noProof/>
          </w:rPr>
          <w:t>Název přílohy</w:t>
        </w:r>
        <w:r w:rsidR="00FC469E">
          <w:rPr>
            <w:noProof/>
            <w:webHidden/>
          </w:rPr>
          <w:tab/>
        </w:r>
        <w:r w:rsidR="00FC469E">
          <w:rPr>
            <w:noProof/>
            <w:webHidden/>
          </w:rPr>
          <w:fldChar w:fldCharType="begin"/>
        </w:r>
        <w:r w:rsidR="00FC469E">
          <w:rPr>
            <w:noProof/>
            <w:webHidden/>
          </w:rPr>
          <w:instrText xml:space="preserve"> PAGEREF _Toc387158013 \h </w:instrText>
        </w:r>
        <w:r w:rsidR="00FC469E">
          <w:rPr>
            <w:noProof/>
            <w:webHidden/>
          </w:rPr>
        </w:r>
        <w:r w:rsidR="00FC469E">
          <w:rPr>
            <w:noProof/>
            <w:webHidden/>
          </w:rPr>
          <w:fldChar w:fldCharType="separate"/>
        </w:r>
        <w:r w:rsidR="00082BC8">
          <w:rPr>
            <w:noProof/>
            <w:webHidden/>
          </w:rPr>
          <w:t>5</w:t>
        </w:r>
        <w:r w:rsidR="00FC469E">
          <w:rPr>
            <w:noProof/>
            <w:webHidden/>
          </w:rPr>
          <w:fldChar w:fldCharType="end"/>
        </w:r>
      </w:hyperlink>
    </w:p>
    <w:p w14:paraId="5852703C" w14:textId="77777777" w:rsidR="00932376" w:rsidRDefault="00D4235B" w:rsidP="00D4235B">
      <w:pPr>
        <w:pStyle w:val="Obsah2"/>
        <w:tabs>
          <w:tab w:val="left" w:pos="720"/>
          <w:tab w:val="right" w:leader="dot" w:pos="8776"/>
        </w:tabs>
      </w:pPr>
      <w:r>
        <w:fldChar w:fldCharType="end"/>
      </w:r>
    </w:p>
    <w:p w14:paraId="6DA8962B" w14:textId="77777777" w:rsidR="00D4235B" w:rsidRPr="00D4235B" w:rsidRDefault="00D4235B" w:rsidP="00D4235B"/>
    <w:p w14:paraId="7795F0CB" w14:textId="77777777" w:rsidR="00120C7A" w:rsidRDefault="00120C7A" w:rsidP="00932376">
      <w:pPr>
        <w:pStyle w:val="Nadpis1"/>
        <w:sectPr w:rsidR="00120C7A" w:rsidSect="007B2975">
          <w:type w:val="continuous"/>
          <w:pgSz w:w="11906" w:h="16838" w:code="9"/>
          <w:pgMar w:top="1152" w:right="864" w:bottom="1152" w:left="864" w:header="709" w:footer="709" w:gutter="864"/>
          <w:cols w:space="708"/>
          <w:docGrid w:linePitch="360"/>
        </w:sectPr>
      </w:pPr>
    </w:p>
    <w:p w14:paraId="4E43A1A4" w14:textId="77777777" w:rsidR="00932368" w:rsidRDefault="00932368" w:rsidP="00932376">
      <w:pPr>
        <w:pStyle w:val="Nadpis1"/>
      </w:pPr>
      <w:bookmarkStart w:id="2" w:name="_Toc387158007"/>
      <w:r>
        <w:lastRenderedPageBreak/>
        <w:t>Úvod</w:t>
      </w:r>
      <w:bookmarkEnd w:id="1"/>
      <w:bookmarkEnd w:id="2"/>
    </w:p>
    <w:p w14:paraId="058C58A7" w14:textId="73401E39" w:rsidR="009449B6" w:rsidRDefault="00B67883" w:rsidP="009449B6">
      <w:r>
        <w:t xml:space="preserve">Tato ročníková práce se zabývá tématem „Tabulky“. </w:t>
      </w:r>
      <w:r w:rsidR="00F31F59">
        <w:t xml:space="preserve">Jelikož je téma „Tabulky“, tak tento program samozřejmě využívá různé druhy polí. Nejčastěji se v něm setkáte s poli jednorozměrnými. </w:t>
      </w:r>
      <w:r>
        <w:t>Jedná se pouze o program ve velice rané fázi vývoje.</w:t>
      </w:r>
      <w:r w:rsidR="00F31F59">
        <w:t xml:space="preserve"> Napsán byl formou OOP, neboli objektově orientovaným programováním. Ve stručnosti se jedná o takový druh programování, kdy vytváříme několik různých objektů, se kterými následně pracujeme. Podle názvu je poznat, že jsem přetvořil jednu z celosvětově známých her a to hru firmy Nintendo „Mario“.</w:t>
      </w:r>
      <w:r>
        <w:t xml:space="preserve"> Obsahuje</w:t>
      </w:r>
      <w:r w:rsidR="00F1275B">
        <w:t xml:space="preserve"> však</w:t>
      </w:r>
      <w:r>
        <w:t xml:space="preserve"> pouze jeden svět, hlavní menu a stránku o programu. Největší část program</w:t>
      </w:r>
      <w:r w:rsidR="00D10EE3">
        <w:t>u</w:t>
      </w:r>
      <w:r>
        <w:t xml:space="preserve"> však tvoří jádro, které jsem během roku 2016/2017 stvořil. Lze </w:t>
      </w:r>
      <w:r w:rsidR="00761283">
        <w:t xml:space="preserve">jej </w:t>
      </w:r>
      <w:r>
        <w:t>nalézt na mém GitHubovém profilu</w:t>
      </w:r>
      <w:r w:rsidR="00761283">
        <w:t xml:space="preserve"> (meowside)</w:t>
      </w:r>
      <w:r>
        <w:t xml:space="preserve"> pod názvem DKEngine (</w:t>
      </w:r>
      <w:hyperlink r:id="rId16" w:history="1">
        <w:r w:rsidRPr="008916BF">
          <w:rPr>
            <w:rStyle w:val="Hypertextovodkaz"/>
          </w:rPr>
          <w:t>www.github.com/meowside/DKEn</w:t>
        </w:r>
        <w:r w:rsidRPr="008916BF">
          <w:rPr>
            <w:rStyle w:val="Hypertextovodkaz"/>
          </w:rPr>
          <w:t>g</w:t>
        </w:r>
        <w:r w:rsidRPr="008916BF">
          <w:rPr>
            <w:rStyle w:val="Hypertextovodkaz"/>
          </w:rPr>
          <w:t>ine</w:t>
        </w:r>
      </w:hyperlink>
      <w:r>
        <w:t>).</w:t>
      </w:r>
      <w:r w:rsidR="00761283">
        <w:t xml:space="preserve"> Zde naleznete hodiny velice záživného čtení.</w:t>
      </w:r>
      <w:r>
        <w:t xml:space="preserve"> Celá ročníková práce včetně jádra</w:t>
      </w:r>
      <w:r w:rsidR="00761283">
        <w:t xml:space="preserve"> DKEngine</w:t>
      </w:r>
      <w:r>
        <w:t xml:space="preserve"> čítá několik tisíc řádku.</w:t>
      </w:r>
      <w:r w:rsidR="00761283">
        <w:t xml:space="preserve"> Při spuštění programu je potřeba jádro nejdříve inicializovat, až poté lze s ním pracovat podle potřeby.</w:t>
      </w:r>
      <w:r>
        <w:t xml:space="preserve"> Pohyb postavy probíhá pomocí kláves „WASD“ a „Space“</w:t>
      </w:r>
      <w:r w:rsidR="00004B2B">
        <w:t>.</w:t>
      </w:r>
      <w:r w:rsidR="004E3955">
        <w:t xml:space="preserve"> </w:t>
      </w:r>
      <w:r w:rsidR="00761283">
        <w:t>Klávesa „W“ slouží pro skákání postavy. V momentě, kdy je nad postavou jiný objekt s komponentou „Collider“, tak se o tento objekt postava zastaví. Takto funguje kolize do strany i levé, pravé a spodní. V momentě střetu s nepřítelem se rozhoduje, do které strany byl hráč zasažen. Pokud se jednalo o stranu spodní, nepřítel byl poražen a přičte se skóre. V opačném případě přechází hráč do stavu o jedno nižší. Struktura takovýchto stavů je následovná.</w:t>
      </w:r>
    </w:p>
    <w:p w14:paraId="7DD45662" w14:textId="6DB7916A" w:rsidR="00761283" w:rsidRDefault="00761283" w:rsidP="009449B6">
      <w:r>
        <w:t>Invincible -&gt; Fire -&gt; Super -&gt; Small -&gt; Dead</w:t>
      </w:r>
    </w:p>
    <w:p w14:paraId="36527CD4" w14:textId="3B1C1C6D" w:rsidR="00761283" w:rsidRDefault="00FD71AB" w:rsidP="009449B6">
      <w:r>
        <w:t xml:space="preserve">V tento moment je maximální funkčí stav „Super“. </w:t>
      </w:r>
      <w:r w:rsidR="00AF214B">
        <w:t xml:space="preserve">Do tohoto stavu se lze dostat pomocí objektu „PowerUp“, který vytvoří na mapě pohybující se houbu. Po získání této houby se přehraje animace zvětšení postavy a příčtou se body za získání houby. </w:t>
      </w:r>
    </w:p>
    <w:p w14:paraId="407B6524" w14:textId="247C2E25" w:rsidR="00AF214B" w:rsidRDefault="00AF214B" w:rsidP="009449B6">
      <w:r>
        <w:t>Systém skóre je v tuto chvíli velice jednoduchý. Za přemožení nepřítele „Goomba“ lze získat bodů 100, za získání houby 200, za získání penízku 100. Momentálně ve hře nfunguje kombo systém, který by násobil skóre pomocí v sérii zabitých nepřátel.</w:t>
      </w:r>
    </w:p>
    <w:p w14:paraId="4B03173C" w14:textId="0D54A5A5" w:rsidR="007A6C97" w:rsidRDefault="007A6C97" w:rsidP="009449B6">
      <w:r>
        <w:t>Program dále využívá knihovny NAudio. Jedná se o knihovnu zaměřenou na přehrávání audio záznamů. Pomocí této knihovny jsem vytvočil zvukový systém shopný přehrávat několik zvukových efektů zároveň v reálném čase.</w:t>
      </w:r>
    </w:p>
    <w:p w14:paraId="03636B29" w14:textId="35B0EFE6" w:rsidR="0087774A" w:rsidRPr="008E5F93" w:rsidRDefault="0087774A" w:rsidP="009449B6">
      <w:r>
        <w:t xml:space="preserve">Animace jsou následně prováděny pomocí visuálních prvků, kterými jsou obrázky ve formátu „PNG“ nebo „GIF“. </w:t>
      </w:r>
      <w:r w:rsidR="00603989">
        <w:t>K animování slouží objekt „Animator“ dostupný v jádře DKEngine.</w:t>
      </w:r>
    </w:p>
    <w:p w14:paraId="7431A554" w14:textId="41029E44" w:rsidR="00932368" w:rsidRDefault="00932368" w:rsidP="00D4235B">
      <w:pPr>
        <w:pStyle w:val="Nadpis1"/>
      </w:pPr>
      <w:bookmarkStart w:id="3" w:name="_Toc290626229"/>
      <w:bookmarkStart w:id="4" w:name="_Toc387158008"/>
      <w:r>
        <w:lastRenderedPageBreak/>
        <w:t>Stať</w:t>
      </w:r>
      <w:bookmarkEnd w:id="3"/>
      <w:bookmarkEnd w:id="4"/>
    </w:p>
    <w:p w14:paraId="4B8A2FB2" w14:textId="7A2AFEB9" w:rsidR="00932368" w:rsidRDefault="00755634" w:rsidP="000A2007">
      <w:pPr>
        <w:pStyle w:val="Nadpis2"/>
      </w:pPr>
      <w:r>
        <w:t>Vývojový diagram</w:t>
      </w:r>
    </w:p>
    <w:p w14:paraId="5E7B0879" w14:textId="6849EF9E" w:rsidR="008307B3" w:rsidRPr="008307B3" w:rsidRDefault="008307B3" w:rsidP="008307B3">
      <w:pPr>
        <w:pStyle w:val="Nadpis3"/>
      </w:pPr>
      <w:r>
        <w:t>Metoda „Main“</w:t>
      </w:r>
    </w:p>
    <w:p w14:paraId="001162F3" w14:textId="3395B95D" w:rsidR="00D523B6" w:rsidRDefault="00D523B6">
      <w:pPr>
        <w:spacing w:after="0" w:line="240" w:lineRule="auto"/>
        <w:jc w:val="left"/>
      </w:pPr>
      <w:r>
        <w:rPr>
          <w:noProof/>
          <w:lang w:val="en-US" w:eastAsia="en-US"/>
        </w:rPr>
        <w:drawing>
          <wp:anchor distT="0" distB="0" distL="114300" distR="114300" simplePos="0" relativeHeight="251658240" behindDoc="0" locked="0" layoutInCell="1" allowOverlap="1" wp14:anchorId="788D9580" wp14:editId="7B5606AE">
            <wp:simplePos x="0" y="0"/>
            <wp:positionH relativeFrom="page">
              <wp:align>center</wp:align>
            </wp:positionH>
            <wp:positionV relativeFrom="paragraph">
              <wp:posOffset>493395</wp:posOffset>
            </wp:positionV>
            <wp:extent cx="4553712" cy="6437376"/>
            <wp:effectExtent l="0" t="0" r="0" b="190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17">
                      <a:extLst>
                        <a:ext uri="{28A0092B-C50C-407E-A947-70E740481C1C}">
                          <a14:useLocalDpi xmlns:a14="http://schemas.microsoft.com/office/drawing/2010/main" val="0"/>
                        </a:ext>
                      </a:extLst>
                    </a:blip>
                    <a:stretch>
                      <a:fillRect/>
                    </a:stretch>
                  </pic:blipFill>
                  <pic:spPr>
                    <a:xfrm>
                      <a:off x="0" y="0"/>
                      <a:ext cx="4553712" cy="6437376"/>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F11BBA2" w14:textId="48B8477C" w:rsidR="00755634" w:rsidRDefault="00C467BD" w:rsidP="00C467BD">
      <w:pPr>
        <w:pStyle w:val="Nadpis3"/>
      </w:pPr>
      <w:r>
        <w:lastRenderedPageBreak/>
        <w:t>PowerUpScript – metoda Update</w:t>
      </w:r>
    </w:p>
    <w:p w14:paraId="0C5ECEF2" w14:textId="249D8FCF" w:rsidR="00D62251" w:rsidRDefault="00D62251">
      <w:pPr>
        <w:spacing w:after="0" w:line="240" w:lineRule="auto"/>
        <w:jc w:val="left"/>
      </w:pPr>
      <w:r>
        <w:rPr>
          <w:noProof/>
          <w:lang w:val="en-US" w:eastAsia="en-US"/>
        </w:rPr>
        <w:drawing>
          <wp:anchor distT="0" distB="0" distL="114300" distR="114300" simplePos="0" relativeHeight="251659264" behindDoc="0" locked="0" layoutInCell="1" allowOverlap="1" wp14:anchorId="00F37386" wp14:editId="7F7DD71D">
            <wp:simplePos x="0" y="0"/>
            <wp:positionH relativeFrom="margin">
              <wp:align>right</wp:align>
            </wp:positionH>
            <wp:positionV relativeFrom="paragraph">
              <wp:posOffset>438150</wp:posOffset>
            </wp:positionV>
            <wp:extent cx="5579110" cy="7891145"/>
            <wp:effectExtent l="0" t="0" r="2540"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UpScript - Update.png"/>
                    <pic:cNvPicPr/>
                  </pic:nvPicPr>
                  <pic:blipFill>
                    <a:blip r:embed="rId18">
                      <a:extLst>
                        <a:ext uri="{28A0092B-C50C-407E-A947-70E740481C1C}">
                          <a14:useLocalDpi xmlns:a14="http://schemas.microsoft.com/office/drawing/2010/main" val="0"/>
                        </a:ext>
                      </a:extLst>
                    </a:blip>
                    <a:stretch>
                      <a:fillRect/>
                    </a:stretch>
                  </pic:blipFill>
                  <pic:spPr>
                    <a:xfrm>
                      <a:off x="0" y="0"/>
                      <a:ext cx="5579110" cy="7891145"/>
                    </a:xfrm>
                    <a:prstGeom prst="rect">
                      <a:avLst/>
                    </a:prstGeom>
                  </pic:spPr>
                </pic:pic>
              </a:graphicData>
            </a:graphic>
          </wp:anchor>
        </w:drawing>
      </w:r>
      <w:r>
        <w:br w:type="page"/>
      </w:r>
    </w:p>
    <w:p w14:paraId="609B36AA" w14:textId="2C4F0CF3" w:rsidR="00D62251" w:rsidRDefault="00235EB9" w:rsidP="00235EB9">
      <w:pPr>
        <w:pStyle w:val="Nadpis2"/>
      </w:pPr>
      <w:r>
        <w:lastRenderedPageBreak/>
        <w:t>Zdrojový kód</w:t>
      </w:r>
    </w:p>
    <w:p w14:paraId="6FB098D9" w14:textId="2788EF90" w:rsidR="00235EB9" w:rsidRDefault="00646C70" w:rsidP="00646C70">
      <w:pPr>
        <w:pStyle w:val="Nadpis3"/>
      </w:pPr>
      <w:r>
        <w:t>DKEngine</w:t>
      </w:r>
    </w:p>
    <w:p w14:paraId="36815363" w14:textId="7EED7359" w:rsidR="00B436AA" w:rsidRDefault="00B436AA" w:rsidP="00B436AA">
      <w:pPr>
        <w:pStyle w:val="Nadpis4"/>
      </w:pPr>
      <w:r>
        <w:t>Engine.cs</w:t>
      </w:r>
    </w:p>
    <w:p w14:paraId="5AAE6DB1" w14:textId="77777777" w:rsidR="00936384" w:rsidRDefault="00936384" w:rsidP="00936384">
      <w:pPr>
        <w:pStyle w:val="Zdrojovkd"/>
      </w:pPr>
      <w:r>
        <w:t>/**</w:t>
      </w:r>
    </w:p>
    <w:p w14:paraId="70B30460" w14:textId="77777777" w:rsidR="00936384" w:rsidRDefault="00936384" w:rsidP="00936384">
      <w:pPr>
        <w:pStyle w:val="Zdrojovkd"/>
      </w:pPr>
      <w:r>
        <w:t>* (C) 2017 David Knieradl</w:t>
      </w:r>
    </w:p>
    <w:p w14:paraId="1EBBD85A" w14:textId="77777777" w:rsidR="00936384" w:rsidRDefault="00936384" w:rsidP="00936384">
      <w:pPr>
        <w:pStyle w:val="Zdrojovkd"/>
      </w:pPr>
      <w:r>
        <w:t>*</w:t>
      </w:r>
    </w:p>
    <w:p w14:paraId="2767C9BE" w14:textId="77777777" w:rsidR="00936384" w:rsidRDefault="00936384" w:rsidP="00936384">
      <w:pPr>
        <w:pStyle w:val="Zdrojovkd"/>
      </w:pPr>
      <w:r>
        <w:t>* For the brave souls who get this far: You are the chosen ones,</w:t>
      </w:r>
    </w:p>
    <w:p w14:paraId="53B337B8" w14:textId="77777777" w:rsidR="00936384" w:rsidRDefault="00936384" w:rsidP="00936384">
      <w:pPr>
        <w:pStyle w:val="Zdrojovkd"/>
      </w:pPr>
      <w:r>
        <w:t>* the valiant knights of programming who toil away, without rest,</w:t>
      </w:r>
    </w:p>
    <w:p w14:paraId="1D6D6271" w14:textId="77777777" w:rsidR="00936384" w:rsidRDefault="00936384" w:rsidP="00936384">
      <w:pPr>
        <w:pStyle w:val="Zdrojovkd"/>
      </w:pPr>
      <w:r>
        <w:t>* fixing our most awful code. To you, true saviors, kings of men,</w:t>
      </w:r>
    </w:p>
    <w:p w14:paraId="08663F4D" w14:textId="77777777" w:rsidR="00936384" w:rsidRDefault="00936384" w:rsidP="00936384">
      <w:pPr>
        <w:pStyle w:val="Zdrojovkd"/>
      </w:pPr>
      <w:r>
        <w:t>* I say this: never gonna give you up, never gonna let you down,</w:t>
      </w:r>
    </w:p>
    <w:p w14:paraId="559733EE" w14:textId="77777777" w:rsidR="00936384" w:rsidRDefault="00936384" w:rsidP="00936384">
      <w:pPr>
        <w:pStyle w:val="Zdrojovkd"/>
      </w:pPr>
      <w:r>
        <w:t>* never gonna run around and desert you. Never gonna make you cry,</w:t>
      </w:r>
    </w:p>
    <w:p w14:paraId="24B00BD4" w14:textId="77777777" w:rsidR="00936384" w:rsidRDefault="00936384" w:rsidP="00936384">
      <w:pPr>
        <w:pStyle w:val="Zdrojovkd"/>
      </w:pPr>
      <w:r>
        <w:t>* never gonna say goodbye. Never gonna tell a lie and hurt you.</w:t>
      </w:r>
    </w:p>
    <w:p w14:paraId="10C279BE" w14:textId="77777777" w:rsidR="00936384" w:rsidRDefault="00936384" w:rsidP="00936384">
      <w:pPr>
        <w:pStyle w:val="Zdrojovkd"/>
      </w:pPr>
      <w:r>
        <w:t>*/</w:t>
      </w:r>
    </w:p>
    <w:p w14:paraId="0FC52A92" w14:textId="77777777" w:rsidR="00936384" w:rsidRDefault="00936384" w:rsidP="00936384">
      <w:pPr>
        <w:pStyle w:val="Zdrojovkd"/>
      </w:pPr>
    </w:p>
    <w:p w14:paraId="19FECD87" w14:textId="77777777" w:rsidR="00936384" w:rsidRDefault="00936384" w:rsidP="00936384">
      <w:pPr>
        <w:pStyle w:val="Zdrojovkd"/>
      </w:pPr>
      <w:r>
        <w:t>using DKEngine.Core;</w:t>
      </w:r>
    </w:p>
    <w:p w14:paraId="5F1F6724" w14:textId="77777777" w:rsidR="00936384" w:rsidRDefault="00936384" w:rsidP="00936384">
      <w:pPr>
        <w:pStyle w:val="Zdrojovkd"/>
      </w:pPr>
      <w:r>
        <w:t>using DKEngine.Core.Components;</w:t>
      </w:r>
    </w:p>
    <w:p w14:paraId="52C4CBA2" w14:textId="77777777" w:rsidR="00936384" w:rsidRDefault="00936384" w:rsidP="00936384">
      <w:pPr>
        <w:pStyle w:val="Zdrojovkd"/>
      </w:pPr>
      <w:r>
        <w:t>using DKEngine.Core.Ext;</w:t>
      </w:r>
    </w:p>
    <w:p w14:paraId="62C4F3D8" w14:textId="77777777" w:rsidR="00936384" w:rsidRDefault="00936384" w:rsidP="00936384">
      <w:pPr>
        <w:pStyle w:val="Zdrojovkd"/>
      </w:pPr>
      <w:r>
        <w:t>using DKEngine.Core.UI;</w:t>
      </w:r>
    </w:p>
    <w:p w14:paraId="38CB982F" w14:textId="77777777" w:rsidR="00936384" w:rsidRDefault="00936384" w:rsidP="00936384">
      <w:pPr>
        <w:pStyle w:val="Zdrojovkd"/>
      </w:pPr>
      <w:r>
        <w:t>using DKEngine.Data;</w:t>
      </w:r>
    </w:p>
    <w:p w14:paraId="759A206F" w14:textId="77777777" w:rsidR="00936384" w:rsidRDefault="00936384" w:rsidP="00936384">
      <w:pPr>
        <w:pStyle w:val="Zdrojovkd"/>
      </w:pPr>
      <w:r>
        <w:t>using System;</w:t>
      </w:r>
    </w:p>
    <w:p w14:paraId="34DB289A" w14:textId="77777777" w:rsidR="00936384" w:rsidRDefault="00936384" w:rsidP="00936384">
      <w:pPr>
        <w:pStyle w:val="Zdrojovkd"/>
      </w:pPr>
      <w:r>
        <w:t>using System.Collections.Generic;</w:t>
      </w:r>
    </w:p>
    <w:p w14:paraId="56B17389" w14:textId="77777777" w:rsidR="00936384" w:rsidRDefault="00936384" w:rsidP="00936384">
      <w:pPr>
        <w:pStyle w:val="Zdrojovkd"/>
      </w:pPr>
      <w:r>
        <w:t>using System.Diagnostics;</w:t>
      </w:r>
    </w:p>
    <w:p w14:paraId="70AA3592" w14:textId="77777777" w:rsidR="00936384" w:rsidRDefault="00936384" w:rsidP="00936384">
      <w:pPr>
        <w:pStyle w:val="Zdrojovkd"/>
      </w:pPr>
      <w:r>
        <w:t>using System.Drawing;</w:t>
      </w:r>
    </w:p>
    <w:p w14:paraId="4CD603F8" w14:textId="77777777" w:rsidR="00936384" w:rsidRDefault="00936384" w:rsidP="00936384">
      <w:pPr>
        <w:pStyle w:val="Zdrojovkd"/>
      </w:pPr>
      <w:r>
        <w:t>using System.Linq;</w:t>
      </w:r>
    </w:p>
    <w:p w14:paraId="49632A85" w14:textId="77777777" w:rsidR="00936384" w:rsidRDefault="00936384" w:rsidP="00936384">
      <w:pPr>
        <w:pStyle w:val="Zdrojovkd"/>
      </w:pPr>
      <w:r>
        <w:t>using System.Runtime.InteropServices;</w:t>
      </w:r>
    </w:p>
    <w:p w14:paraId="7C62F998" w14:textId="77777777" w:rsidR="00936384" w:rsidRDefault="00936384" w:rsidP="00936384">
      <w:pPr>
        <w:pStyle w:val="Zdrojovkd"/>
      </w:pPr>
      <w:r>
        <w:t>using System.Threading;</w:t>
      </w:r>
    </w:p>
    <w:p w14:paraId="7C0E2EC8" w14:textId="77777777" w:rsidR="00936384" w:rsidRDefault="00936384" w:rsidP="00936384">
      <w:pPr>
        <w:pStyle w:val="Zdrojovkd"/>
      </w:pPr>
      <w:r>
        <w:t>using System.Threading.Tasks;</w:t>
      </w:r>
    </w:p>
    <w:p w14:paraId="4725A485" w14:textId="77777777" w:rsidR="00936384" w:rsidRDefault="00936384" w:rsidP="00936384">
      <w:pPr>
        <w:pStyle w:val="Zdrojovkd"/>
      </w:pPr>
    </w:p>
    <w:p w14:paraId="0A255185" w14:textId="77777777" w:rsidR="00936384" w:rsidRDefault="00936384" w:rsidP="00936384">
      <w:pPr>
        <w:pStyle w:val="Zdrojovkd"/>
      </w:pPr>
      <w:r>
        <w:t>namespace DKEngine</w:t>
      </w:r>
    </w:p>
    <w:p w14:paraId="54B50E91" w14:textId="77777777" w:rsidR="00936384" w:rsidRDefault="00936384" w:rsidP="00936384">
      <w:pPr>
        <w:pStyle w:val="Zdrojovkd"/>
      </w:pPr>
      <w:r>
        <w:t>{</w:t>
      </w:r>
    </w:p>
    <w:p w14:paraId="40FCB3CE" w14:textId="77777777" w:rsidR="00936384" w:rsidRDefault="00936384" w:rsidP="00936384">
      <w:pPr>
        <w:pStyle w:val="Zdrojovkd"/>
      </w:pPr>
      <w:r>
        <w:t xml:space="preserve">    /// &lt;summary&gt;</w:t>
      </w:r>
    </w:p>
    <w:p w14:paraId="398ACB97" w14:textId="77777777" w:rsidR="00936384" w:rsidRDefault="00936384" w:rsidP="00936384">
      <w:pPr>
        <w:pStyle w:val="Zdrojovkd"/>
      </w:pPr>
      <w:r>
        <w:t xml:space="preserve">    /// Engine class</w:t>
      </w:r>
    </w:p>
    <w:p w14:paraId="1CB12CF6" w14:textId="77777777" w:rsidR="00936384" w:rsidRDefault="00936384" w:rsidP="00936384">
      <w:pPr>
        <w:pStyle w:val="Zdrojovkd"/>
      </w:pPr>
      <w:r>
        <w:t xml:space="preserve">    /// &lt;/summary&gt;</w:t>
      </w:r>
    </w:p>
    <w:p w14:paraId="54168952" w14:textId="77777777" w:rsidR="00936384" w:rsidRDefault="00936384" w:rsidP="00936384">
      <w:pPr>
        <w:pStyle w:val="Zdrojovkd"/>
      </w:pPr>
      <w:r>
        <w:t xml:space="preserve">    public static class Engine</w:t>
      </w:r>
    </w:p>
    <w:p w14:paraId="7F9EF237" w14:textId="77777777" w:rsidR="00936384" w:rsidRDefault="00936384" w:rsidP="00936384">
      <w:pPr>
        <w:pStyle w:val="Zdrojovkd"/>
      </w:pPr>
      <w:r>
        <w:t xml:space="preserve">    {</w:t>
      </w:r>
    </w:p>
    <w:p w14:paraId="0FBF299C" w14:textId="77777777" w:rsidR="00936384" w:rsidRDefault="00936384" w:rsidP="00936384">
      <w:pPr>
        <w:pStyle w:val="Zdrojovkd"/>
      </w:pPr>
      <w:r>
        <w:t xml:space="preserve">        /// &lt;summary&gt;</w:t>
      </w:r>
    </w:p>
    <w:p w14:paraId="33AC0271" w14:textId="77777777" w:rsidR="00936384" w:rsidRDefault="00936384" w:rsidP="00936384">
      <w:pPr>
        <w:pStyle w:val="Zdrojovkd"/>
      </w:pPr>
      <w:r>
        <w:t xml:space="preserve">        /// Sound subclass</w:t>
      </w:r>
    </w:p>
    <w:p w14:paraId="68E66870" w14:textId="77777777" w:rsidR="00936384" w:rsidRDefault="00936384" w:rsidP="00936384">
      <w:pPr>
        <w:pStyle w:val="Zdrojovkd"/>
      </w:pPr>
      <w:r>
        <w:t xml:space="preserve">        /// &lt;/summary&gt;</w:t>
      </w:r>
    </w:p>
    <w:p w14:paraId="6A418426" w14:textId="77777777" w:rsidR="00936384" w:rsidRDefault="00936384" w:rsidP="00936384">
      <w:pPr>
        <w:pStyle w:val="Zdrojovkd"/>
      </w:pPr>
      <w:r>
        <w:t xml:space="preserve">        public static class Sound</w:t>
      </w:r>
    </w:p>
    <w:p w14:paraId="6E77A27C" w14:textId="77777777" w:rsidR="00936384" w:rsidRDefault="00936384" w:rsidP="00936384">
      <w:pPr>
        <w:pStyle w:val="Zdrojovkd"/>
      </w:pPr>
      <w:r>
        <w:t xml:space="preserve">        {</w:t>
      </w:r>
    </w:p>
    <w:p w14:paraId="7EA15279" w14:textId="77777777" w:rsidR="00936384" w:rsidRDefault="00936384" w:rsidP="00936384">
      <w:pPr>
        <w:pStyle w:val="Zdrojovkd"/>
      </w:pPr>
      <w:r>
        <w:t xml:space="preserve">            /// &lt;summary&gt;</w:t>
      </w:r>
    </w:p>
    <w:p w14:paraId="0DE5EDA9" w14:textId="77777777" w:rsidR="00936384" w:rsidRDefault="00936384" w:rsidP="00936384">
      <w:pPr>
        <w:pStyle w:val="Zdrojovkd"/>
      </w:pPr>
      <w:r>
        <w:t xml:space="preserve">            /// Enables sound</w:t>
      </w:r>
    </w:p>
    <w:p w14:paraId="48DB300E" w14:textId="77777777" w:rsidR="00936384" w:rsidRDefault="00936384" w:rsidP="00936384">
      <w:pPr>
        <w:pStyle w:val="Zdrojovkd"/>
      </w:pPr>
      <w:r>
        <w:t xml:space="preserve">            /// &lt;/summary&gt;</w:t>
      </w:r>
    </w:p>
    <w:p w14:paraId="1BCF63C0" w14:textId="77777777" w:rsidR="00936384" w:rsidRDefault="00936384" w:rsidP="00936384">
      <w:pPr>
        <w:pStyle w:val="Zdrojovkd"/>
      </w:pPr>
      <w:r>
        <w:t xml:space="preserve">            public static bool IsSoundEnabled = true;</w:t>
      </w:r>
    </w:p>
    <w:p w14:paraId="7E328E58" w14:textId="77777777" w:rsidR="00936384" w:rsidRDefault="00936384" w:rsidP="00936384">
      <w:pPr>
        <w:pStyle w:val="Zdrojovkd"/>
      </w:pPr>
    </w:p>
    <w:p w14:paraId="748BBEC0" w14:textId="77777777" w:rsidR="00936384" w:rsidRDefault="00936384" w:rsidP="00936384">
      <w:pPr>
        <w:pStyle w:val="Zdrojovkd"/>
      </w:pPr>
      <w:r>
        <w:t xml:space="preserve">            /// &lt;summary&gt;</w:t>
      </w:r>
    </w:p>
    <w:p w14:paraId="3021C476" w14:textId="77777777" w:rsidR="00936384" w:rsidRDefault="00936384" w:rsidP="00936384">
      <w:pPr>
        <w:pStyle w:val="Zdrojovkd"/>
      </w:pPr>
      <w:r>
        <w:t xml:space="preserve">            /// Sets volume on sound inicialization</w:t>
      </w:r>
    </w:p>
    <w:p w14:paraId="1A7AAE53" w14:textId="77777777" w:rsidR="00936384" w:rsidRDefault="00936384" w:rsidP="00936384">
      <w:pPr>
        <w:pStyle w:val="Zdrojovkd"/>
      </w:pPr>
      <w:r>
        <w:t xml:space="preserve">            /// &lt;/summary&gt;</w:t>
      </w:r>
    </w:p>
    <w:p w14:paraId="6F7E5641" w14:textId="77777777" w:rsidR="00936384" w:rsidRDefault="00936384" w:rsidP="00936384">
      <w:pPr>
        <w:pStyle w:val="Zdrojovkd"/>
      </w:pPr>
      <w:r>
        <w:t xml:space="preserve">            public static float SoundVolume = 1f;</w:t>
      </w:r>
    </w:p>
    <w:p w14:paraId="5CBFECFA" w14:textId="77777777" w:rsidR="00936384" w:rsidRDefault="00936384" w:rsidP="00936384">
      <w:pPr>
        <w:pStyle w:val="Zdrojovkd"/>
      </w:pPr>
    </w:p>
    <w:p w14:paraId="49F32C47" w14:textId="77777777" w:rsidR="00936384" w:rsidRDefault="00936384" w:rsidP="00936384">
      <w:pPr>
        <w:pStyle w:val="Zdrojovkd"/>
      </w:pPr>
      <w:r>
        <w:t xml:space="preserve">            internal readonly static SoundPlayer Instance = new SoundPlayer();</w:t>
      </w:r>
    </w:p>
    <w:p w14:paraId="10F68A7E" w14:textId="77777777" w:rsidR="00936384" w:rsidRDefault="00936384" w:rsidP="00936384">
      <w:pPr>
        <w:pStyle w:val="Zdrojovkd"/>
      </w:pPr>
      <w:r>
        <w:t xml:space="preserve">        }</w:t>
      </w:r>
    </w:p>
    <w:p w14:paraId="5D2BD06C" w14:textId="77777777" w:rsidR="00936384" w:rsidRDefault="00936384" w:rsidP="00936384">
      <w:pPr>
        <w:pStyle w:val="Zdrojovkd"/>
      </w:pPr>
    </w:p>
    <w:p w14:paraId="74E7B877" w14:textId="77777777" w:rsidR="00936384" w:rsidRDefault="00936384" w:rsidP="00936384">
      <w:pPr>
        <w:pStyle w:val="Zdrojovkd"/>
      </w:pPr>
      <w:r>
        <w:t xml:space="preserve">        /// &lt;summary&gt;</w:t>
      </w:r>
    </w:p>
    <w:p w14:paraId="789CA962" w14:textId="77777777" w:rsidR="00936384" w:rsidRDefault="00936384" w:rsidP="00936384">
      <w:pPr>
        <w:pStyle w:val="Zdrojovkd"/>
      </w:pPr>
      <w:r>
        <w:t xml:space="preserve">        /// Render subclass</w:t>
      </w:r>
    </w:p>
    <w:p w14:paraId="2D1B140E" w14:textId="77777777" w:rsidR="00936384" w:rsidRDefault="00936384" w:rsidP="00936384">
      <w:pPr>
        <w:pStyle w:val="Zdrojovkd"/>
      </w:pPr>
      <w:r>
        <w:t xml:space="preserve">        /// &lt;/summary&gt;</w:t>
      </w:r>
    </w:p>
    <w:p w14:paraId="02DD35E1" w14:textId="77777777" w:rsidR="00936384" w:rsidRDefault="00936384" w:rsidP="00936384">
      <w:pPr>
        <w:pStyle w:val="Zdrojovkd"/>
      </w:pPr>
      <w:r>
        <w:t xml:space="preserve">        public static class Render</w:t>
      </w:r>
    </w:p>
    <w:p w14:paraId="7B68B594" w14:textId="77777777" w:rsidR="00936384" w:rsidRDefault="00936384" w:rsidP="00936384">
      <w:pPr>
        <w:pStyle w:val="Zdrojovkd"/>
      </w:pPr>
      <w:r>
        <w:t xml:space="preserve">        {</w:t>
      </w:r>
    </w:p>
    <w:p w14:paraId="7B0ADB7C" w14:textId="77777777" w:rsidR="00936384" w:rsidRDefault="00936384" w:rsidP="00936384">
      <w:pPr>
        <w:pStyle w:val="Zdrojovkd"/>
      </w:pPr>
      <w:r>
        <w:t xml:space="preserve">            /// &lt;summary&gt;</w:t>
      </w:r>
    </w:p>
    <w:p w14:paraId="6A932A64" w14:textId="77777777" w:rsidR="00936384" w:rsidRDefault="00936384" w:rsidP="00936384">
      <w:pPr>
        <w:pStyle w:val="Zdrojovkd"/>
      </w:pPr>
      <w:r>
        <w:t xml:space="preserve">            /// Sets resolution scale in %</w:t>
      </w:r>
    </w:p>
    <w:p w14:paraId="2ACE3265" w14:textId="77777777" w:rsidR="00936384" w:rsidRDefault="00936384" w:rsidP="00936384">
      <w:pPr>
        <w:pStyle w:val="Zdrojovkd"/>
      </w:pPr>
      <w:r>
        <w:t xml:space="preserve">            /// &lt;/summary&gt;</w:t>
      </w:r>
    </w:p>
    <w:p w14:paraId="43700E07" w14:textId="77777777" w:rsidR="00936384" w:rsidRDefault="00936384" w:rsidP="00936384">
      <w:pPr>
        <w:pStyle w:val="Zdrojovkd"/>
      </w:pPr>
      <w:r>
        <w:t xml:space="preserve">            public const int ResolutionScale = 50;</w:t>
      </w:r>
    </w:p>
    <w:p w14:paraId="3CD70B5E" w14:textId="77777777" w:rsidR="00936384" w:rsidRDefault="00936384" w:rsidP="00936384">
      <w:pPr>
        <w:pStyle w:val="Zdrojovkd"/>
      </w:pPr>
    </w:p>
    <w:p w14:paraId="20DBF369" w14:textId="77777777" w:rsidR="00936384" w:rsidRDefault="00936384" w:rsidP="00936384">
      <w:pPr>
        <w:pStyle w:val="Zdrojovkd"/>
      </w:pPr>
      <w:r>
        <w:t xml:space="preserve">            /// &lt;summary&gt;</w:t>
      </w:r>
    </w:p>
    <w:p w14:paraId="3115C9F4" w14:textId="77777777" w:rsidR="00936384" w:rsidRDefault="00936384" w:rsidP="00936384">
      <w:pPr>
        <w:pStyle w:val="Zdrojovkd"/>
      </w:pPr>
      <w:r>
        <w:t xml:space="preserve">            /// The resolution ratio</w:t>
      </w:r>
    </w:p>
    <w:p w14:paraId="2BF16212" w14:textId="77777777" w:rsidR="00936384" w:rsidRDefault="00936384" w:rsidP="00936384">
      <w:pPr>
        <w:pStyle w:val="Zdrojovkd"/>
      </w:pPr>
      <w:r>
        <w:t xml:space="preserve">            /// &lt;/summary&gt;</w:t>
      </w:r>
    </w:p>
    <w:p w14:paraId="664C0A81" w14:textId="77777777" w:rsidR="00936384" w:rsidRDefault="00936384" w:rsidP="00936384">
      <w:pPr>
        <w:pStyle w:val="Zdrojovkd"/>
      </w:pPr>
      <w:r>
        <w:t xml:space="preserve">            public const float ResolutionRatio = ResolutionScale / 100f;</w:t>
      </w:r>
    </w:p>
    <w:p w14:paraId="0E3BD906" w14:textId="77777777" w:rsidR="00936384" w:rsidRDefault="00936384" w:rsidP="00936384">
      <w:pPr>
        <w:pStyle w:val="Zdrojovkd"/>
      </w:pPr>
    </w:p>
    <w:p w14:paraId="29016CB6" w14:textId="77777777" w:rsidR="00936384" w:rsidRDefault="00936384" w:rsidP="00936384">
      <w:pPr>
        <w:pStyle w:val="Zdrojovkd"/>
      </w:pPr>
      <w:r>
        <w:t xml:space="preserve">            /// &lt;summary&gt;</w:t>
      </w:r>
    </w:p>
    <w:p w14:paraId="36B43811" w14:textId="77777777" w:rsidR="00936384" w:rsidRDefault="00936384" w:rsidP="00936384">
      <w:pPr>
        <w:pStyle w:val="Zdrojovkd"/>
      </w:pPr>
      <w:r>
        <w:t xml:space="preserve">            /// The rendered image width</w:t>
      </w:r>
    </w:p>
    <w:p w14:paraId="3AD7B5A0" w14:textId="77777777" w:rsidR="00936384" w:rsidRDefault="00936384" w:rsidP="00936384">
      <w:pPr>
        <w:pStyle w:val="Zdrojovkd"/>
      </w:pPr>
      <w:r>
        <w:t xml:space="preserve">            /// &lt;/summary&gt;</w:t>
      </w:r>
    </w:p>
    <w:p w14:paraId="005F7F9D" w14:textId="77777777" w:rsidR="00936384" w:rsidRDefault="00936384" w:rsidP="00936384">
      <w:pPr>
        <w:pStyle w:val="Zdrojovkd"/>
      </w:pPr>
      <w:r>
        <w:t xml:space="preserve">            public const int RenderWidth = (int)(640 * ResolutionRatio);</w:t>
      </w:r>
    </w:p>
    <w:p w14:paraId="6AAF5E42" w14:textId="77777777" w:rsidR="00936384" w:rsidRDefault="00936384" w:rsidP="00936384">
      <w:pPr>
        <w:pStyle w:val="Zdrojovkd"/>
      </w:pPr>
    </w:p>
    <w:p w14:paraId="64BFFAF8" w14:textId="77777777" w:rsidR="00936384" w:rsidRDefault="00936384" w:rsidP="00936384">
      <w:pPr>
        <w:pStyle w:val="Zdrojovkd"/>
      </w:pPr>
      <w:r>
        <w:t xml:space="preserve">            /// &lt;summary&gt;</w:t>
      </w:r>
    </w:p>
    <w:p w14:paraId="340BE106" w14:textId="77777777" w:rsidR="00936384" w:rsidRDefault="00936384" w:rsidP="00936384">
      <w:pPr>
        <w:pStyle w:val="Zdrojovkd"/>
      </w:pPr>
      <w:r>
        <w:t xml:space="preserve">            /// The rendered image height</w:t>
      </w:r>
    </w:p>
    <w:p w14:paraId="46C4705B" w14:textId="77777777" w:rsidR="00936384" w:rsidRDefault="00936384" w:rsidP="00936384">
      <w:pPr>
        <w:pStyle w:val="Zdrojovkd"/>
      </w:pPr>
      <w:r>
        <w:t xml:space="preserve">            /// &lt;/summary&gt;</w:t>
      </w:r>
    </w:p>
    <w:p w14:paraId="79173057" w14:textId="77777777" w:rsidR="00936384" w:rsidRDefault="00936384" w:rsidP="00936384">
      <w:pPr>
        <w:pStyle w:val="Zdrojovkd"/>
      </w:pPr>
      <w:r>
        <w:t xml:space="preserve">            public const int RenderHeight = (int)(480 * ResolutionRatio);</w:t>
      </w:r>
    </w:p>
    <w:p w14:paraId="09A67F48" w14:textId="77777777" w:rsidR="00936384" w:rsidRDefault="00936384" w:rsidP="00936384">
      <w:pPr>
        <w:pStyle w:val="Zdrojovkd"/>
      </w:pPr>
    </w:p>
    <w:p w14:paraId="536DA26E" w14:textId="77777777" w:rsidR="00936384" w:rsidRDefault="00936384" w:rsidP="00936384">
      <w:pPr>
        <w:pStyle w:val="Zdrojovkd"/>
      </w:pPr>
      <w:r>
        <w:t xml:space="preserve">            internal const int ImageBufferSize = 3 * RenderWidth * RenderHeight;</w:t>
      </w:r>
    </w:p>
    <w:p w14:paraId="2FFD356C" w14:textId="77777777" w:rsidR="00936384" w:rsidRDefault="00936384" w:rsidP="00936384">
      <w:pPr>
        <w:pStyle w:val="Zdrojovkd"/>
      </w:pPr>
      <w:r>
        <w:t xml:space="preserve">            internal const int ImageKeyBufferSize = RenderWidth * RenderHeight;</w:t>
      </w:r>
    </w:p>
    <w:p w14:paraId="1FF73373" w14:textId="77777777" w:rsidR="00936384" w:rsidRDefault="00936384" w:rsidP="00936384">
      <w:pPr>
        <w:pStyle w:val="Zdrojovkd"/>
      </w:pPr>
    </w:p>
    <w:p w14:paraId="697D73A1" w14:textId="77777777" w:rsidR="00936384" w:rsidRDefault="00936384" w:rsidP="00936384">
      <w:pPr>
        <w:pStyle w:val="Zdrojovkd"/>
      </w:pPr>
      <w:r>
        <w:t xml:space="preserve">            internal static byte[] imageBuffer;</w:t>
      </w:r>
    </w:p>
    <w:p w14:paraId="0CC9D1D1" w14:textId="77777777" w:rsidR="00936384" w:rsidRDefault="00936384" w:rsidP="00936384">
      <w:pPr>
        <w:pStyle w:val="Zdrojovkd"/>
      </w:pPr>
      <w:r>
        <w:t xml:space="preserve">            internal static byte[] imageBufferKey;</w:t>
      </w:r>
    </w:p>
    <w:p w14:paraId="3582E8BD" w14:textId="77777777" w:rsidR="00936384" w:rsidRDefault="00936384" w:rsidP="00936384">
      <w:pPr>
        <w:pStyle w:val="Zdrojovkd"/>
      </w:pPr>
      <w:r>
        <w:t xml:space="preserve">            internal static byte[] ImageOutData;</w:t>
      </w:r>
    </w:p>
    <w:p w14:paraId="7A275BC5" w14:textId="77777777" w:rsidR="00936384" w:rsidRDefault="00936384" w:rsidP="00936384">
      <w:pPr>
        <w:pStyle w:val="Zdrojovkd"/>
      </w:pPr>
    </w:p>
    <w:p w14:paraId="52F88ED9" w14:textId="77777777" w:rsidR="00936384" w:rsidRDefault="00936384" w:rsidP="00936384">
      <w:pPr>
        <w:pStyle w:val="Zdrojovkd"/>
      </w:pPr>
      <w:r>
        <w:t xml:space="preserve">            internal static bool AbortRender = false;</w:t>
      </w:r>
    </w:p>
    <w:p w14:paraId="248D0575" w14:textId="77777777" w:rsidR="00936384" w:rsidRDefault="00936384" w:rsidP="00936384">
      <w:pPr>
        <w:pStyle w:val="Zdrojovkd"/>
      </w:pPr>
    </w:p>
    <w:p w14:paraId="51171F30" w14:textId="77777777" w:rsidR="00936384" w:rsidRDefault="00936384" w:rsidP="00936384">
      <w:pPr>
        <w:pStyle w:val="Zdrojovkd"/>
      </w:pPr>
      <w:r>
        <w:t xml:space="preserve">            internal const int Limiter = 1000;</w:t>
      </w:r>
    </w:p>
    <w:p w14:paraId="7F144B6D" w14:textId="77777777" w:rsidR="00936384" w:rsidRDefault="00936384" w:rsidP="00936384">
      <w:pPr>
        <w:pStyle w:val="Zdrojovkd"/>
      </w:pPr>
      <w:r>
        <w:t xml:space="preserve">        }</w:t>
      </w:r>
    </w:p>
    <w:p w14:paraId="489E9061" w14:textId="77777777" w:rsidR="00936384" w:rsidRDefault="00936384" w:rsidP="00936384">
      <w:pPr>
        <w:pStyle w:val="Zdrojovkd"/>
      </w:pPr>
    </w:p>
    <w:p w14:paraId="0615B5C7" w14:textId="77777777" w:rsidR="00936384" w:rsidRDefault="00936384" w:rsidP="00936384">
      <w:pPr>
        <w:pStyle w:val="Zdrojovkd"/>
      </w:pPr>
      <w:r>
        <w:t xml:space="preserve">        /// &lt;summary&gt;</w:t>
      </w:r>
    </w:p>
    <w:p w14:paraId="09EB5349" w14:textId="77777777" w:rsidR="00936384" w:rsidRDefault="00936384" w:rsidP="00936384">
      <w:pPr>
        <w:pStyle w:val="Zdrojovkd"/>
      </w:pPr>
      <w:r>
        <w:t xml:space="preserve">        /// Input subclass</w:t>
      </w:r>
    </w:p>
    <w:p w14:paraId="23E6CFA5" w14:textId="77777777" w:rsidR="00936384" w:rsidRDefault="00936384" w:rsidP="00936384">
      <w:pPr>
        <w:pStyle w:val="Zdrojovkd"/>
      </w:pPr>
      <w:r>
        <w:t xml:space="preserve">        /// &lt;/summary&gt;</w:t>
      </w:r>
    </w:p>
    <w:p w14:paraId="68B8A24A" w14:textId="77777777" w:rsidR="00936384" w:rsidRDefault="00936384" w:rsidP="00936384">
      <w:pPr>
        <w:pStyle w:val="Zdrojovkd"/>
      </w:pPr>
      <w:r>
        <w:t xml:space="preserve">        public static class Input</w:t>
      </w:r>
    </w:p>
    <w:p w14:paraId="0E36D750" w14:textId="77777777" w:rsidR="00936384" w:rsidRDefault="00936384" w:rsidP="00936384">
      <w:pPr>
        <w:pStyle w:val="Zdrojovkd"/>
      </w:pPr>
      <w:r>
        <w:t xml:space="preserve">        {</w:t>
      </w:r>
    </w:p>
    <w:p w14:paraId="68EED726" w14:textId="77777777" w:rsidR="00936384" w:rsidRDefault="00936384" w:rsidP="00936384">
      <w:pPr>
        <w:pStyle w:val="Zdrojovkd"/>
      </w:pPr>
      <w:r>
        <w:t xml:space="preserve">            [DllImport("user32.dll")]</w:t>
      </w:r>
    </w:p>
    <w:p w14:paraId="2DC0CAC3" w14:textId="77777777" w:rsidR="00936384" w:rsidRDefault="00936384" w:rsidP="00936384">
      <w:pPr>
        <w:pStyle w:val="Zdrojovkd"/>
      </w:pPr>
      <w:r>
        <w:t xml:space="preserve">            private static extern ushort GetKeyState(short nVirtKey);</w:t>
      </w:r>
    </w:p>
    <w:p w14:paraId="582F5B47" w14:textId="77777777" w:rsidR="00936384" w:rsidRDefault="00936384" w:rsidP="00936384">
      <w:pPr>
        <w:pStyle w:val="Zdrojovkd"/>
      </w:pPr>
    </w:p>
    <w:p w14:paraId="2BCD94BA" w14:textId="77777777" w:rsidR="00936384" w:rsidRDefault="00936384" w:rsidP="00936384">
      <w:pPr>
        <w:pStyle w:val="Zdrojovkd"/>
      </w:pPr>
      <w:r>
        <w:t xml:space="preserve">            private const ushort keyDownBit = 0x80;</w:t>
      </w:r>
    </w:p>
    <w:p w14:paraId="08CF668F" w14:textId="77777777" w:rsidR="00936384" w:rsidRDefault="00936384" w:rsidP="00936384">
      <w:pPr>
        <w:pStyle w:val="Zdrojovkd"/>
      </w:pPr>
    </w:p>
    <w:p w14:paraId="179E3E43" w14:textId="77777777" w:rsidR="00936384" w:rsidRDefault="00936384" w:rsidP="00936384">
      <w:pPr>
        <w:pStyle w:val="Zdrojovkd"/>
      </w:pPr>
      <w:r>
        <w:t xml:space="preserve">            internal static bool[] KeysPressed;</w:t>
      </w:r>
    </w:p>
    <w:p w14:paraId="2CC760AA" w14:textId="77777777" w:rsidR="00936384" w:rsidRDefault="00936384" w:rsidP="00936384">
      <w:pPr>
        <w:pStyle w:val="Zdrojovkd"/>
      </w:pPr>
      <w:r>
        <w:t xml:space="preserve">            internal static bool[] KeysDown;</w:t>
      </w:r>
    </w:p>
    <w:p w14:paraId="77D428CE" w14:textId="77777777" w:rsidR="00936384" w:rsidRDefault="00936384" w:rsidP="00936384">
      <w:pPr>
        <w:pStyle w:val="Zdrojovkd"/>
      </w:pPr>
      <w:r>
        <w:t xml:space="preserve">            internal static bool[] KeysReleased;</w:t>
      </w:r>
    </w:p>
    <w:p w14:paraId="212E58E1" w14:textId="77777777" w:rsidR="00936384" w:rsidRDefault="00936384" w:rsidP="00936384">
      <w:pPr>
        <w:pStyle w:val="Zdrojovkd"/>
      </w:pPr>
      <w:r>
        <w:t xml:space="preserve">            internal static bool[] KeysUp;</w:t>
      </w:r>
    </w:p>
    <w:p w14:paraId="0A1474E7" w14:textId="77777777" w:rsidR="00936384" w:rsidRDefault="00936384" w:rsidP="00936384">
      <w:pPr>
        <w:pStyle w:val="Zdrojovkd"/>
      </w:pPr>
    </w:p>
    <w:p w14:paraId="4DD56822" w14:textId="77777777" w:rsidR="00936384" w:rsidRDefault="00936384" w:rsidP="00936384">
      <w:pPr>
        <w:pStyle w:val="Zdrojovkd"/>
      </w:pPr>
      <w:r>
        <w:t xml:space="preserve">            internal static short NumberOfKeys;</w:t>
      </w:r>
    </w:p>
    <w:p w14:paraId="0F08AC42" w14:textId="77777777" w:rsidR="00936384" w:rsidRDefault="00936384" w:rsidP="00936384">
      <w:pPr>
        <w:pStyle w:val="Zdrojovkd"/>
      </w:pPr>
    </w:p>
    <w:p w14:paraId="5AC51387" w14:textId="77777777" w:rsidR="00936384" w:rsidRDefault="00936384" w:rsidP="00936384">
      <w:pPr>
        <w:pStyle w:val="Zdrojovkd"/>
      </w:pPr>
      <w:r>
        <w:t xml:space="preserve">            /// &lt;summary&gt;</w:t>
      </w:r>
    </w:p>
    <w:p w14:paraId="558AFAAF" w14:textId="77777777" w:rsidR="00936384" w:rsidRDefault="00936384" w:rsidP="00936384">
      <w:pPr>
        <w:pStyle w:val="Zdrojovkd"/>
      </w:pPr>
      <w:r>
        <w:t xml:space="preserve">            /// Determines whether [is key pressed] [the specified key].</w:t>
      </w:r>
    </w:p>
    <w:p w14:paraId="4FBFE0D8" w14:textId="77777777" w:rsidR="00936384" w:rsidRDefault="00936384" w:rsidP="00936384">
      <w:pPr>
        <w:pStyle w:val="Zdrojovkd"/>
      </w:pPr>
      <w:r>
        <w:t xml:space="preserve">            /// &lt;/summary&gt;</w:t>
      </w:r>
    </w:p>
    <w:p w14:paraId="0F218D12" w14:textId="77777777" w:rsidR="00936384" w:rsidRDefault="00936384" w:rsidP="00936384">
      <w:pPr>
        <w:pStyle w:val="Zdrojovkd"/>
      </w:pPr>
      <w:r>
        <w:t xml:space="preserve">            /// &lt;param name="key"&gt;The key&lt;/param&gt;</w:t>
      </w:r>
    </w:p>
    <w:p w14:paraId="152DB3C6" w14:textId="77777777" w:rsidR="00936384" w:rsidRDefault="00936384" w:rsidP="00936384">
      <w:pPr>
        <w:pStyle w:val="Zdrojovkd"/>
      </w:pPr>
      <w:r>
        <w:t xml:space="preserve">            /// &lt;returns&gt;</w:t>
      </w:r>
    </w:p>
    <w:p w14:paraId="15566A4E" w14:textId="77777777" w:rsidR="00936384" w:rsidRDefault="00936384" w:rsidP="00936384">
      <w:pPr>
        <w:pStyle w:val="Zdrojovkd"/>
      </w:pPr>
      <w:r>
        <w:t xml:space="preserve">            ///   &lt;c&gt;true&lt;/c&gt; if [is key pressed] [the specified key]; otherwise, &lt;c&gt;false&lt;/c&gt;.</w:t>
      </w:r>
    </w:p>
    <w:p w14:paraId="2F38EEBB" w14:textId="77777777" w:rsidR="00936384" w:rsidRDefault="00936384" w:rsidP="00936384">
      <w:pPr>
        <w:pStyle w:val="Zdrojovkd"/>
      </w:pPr>
      <w:r>
        <w:t xml:space="preserve">            /// &lt;/returns&gt;</w:t>
      </w:r>
    </w:p>
    <w:p w14:paraId="362B3ED8" w14:textId="77777777" w:rsidR="00936384" w:rsidRDefault="00936384" w:rsidP="00936384">
      <w:pPr>
        <w:pStyle w:val="Zdrojovkd"/>
      </w:pPr>
      <w:r>
        <w:t xml:space="preserve">            public static bool IsKeyPressed(ConsoleKey key)</w:t>
      </w:r>
    </w:p>
    <w:p w14:paraId="3416C62D" w14:textId="77777777" w:rsidR="00936384" w:rsidRDefault="00936384" w:rsidP="00936384">
      <w:pPr>
        <w:pStyle w:val="Zdrojovkd"/>
      </w:pPr>
      <w:r>
        <w:t xml:space="preserve">            {</w:t>
      </w:r>
    </w:p>
    <w:p w14:paraId="68BD80CA" w14:textId="77777777" w:rsidR="00936384" w:rsidRDefault="00936384" w:rsidP="00936384">
      <w:pPr>
        <w:pStyle w:val="Zdrojovkd"/>
      </w:pPr>
      <w:r>
        <w:t xml:space="preserve">                return KeysPressed[(short)key];</w:t>
      </w:r>
    </w:p>
    <w:p w14:paraId="4902BA6C" w14:textId="77777777" w:rsidR="00936384" w:rsidRDefault="00936384" w:rsidP="00936384">
      <w:pPr>
        <w:pStyle w:val="Zdrojovkd"/>
      </w:pPr>
      <w:r>
        <w:t xml:space="preserve">            }</w:t>
      </w:r>
    </w:p>
    <w:p w14:paraId="08B69070" w14:textId="77777777" w:rsidR="00936384" w:rsidRDefault="00936384" w:rsidP="00936384">
      <w:pPr>
        <w:pStyle w:val="Zdrojovkd"/>
      </w:pPr>
    </w:p>
    <w:p w14:paraId="5ECFCBF0" w14:textId="77777777" w:rsidR="00936384" w:rsidRDefault="00936384" w:rsidP="00936384">
      <w:pPr>
        <w:pStyle w:val="Zdrojovkd"/>
      </w:pPr>
      <w:r>
        <w:t xml:space="preserve">            /// &lt;summary&gt;</w:t>
      </w:r>
    </w:p>
    <w:p w14:paraId="64CF9951" w14:textId="77777777" w:rsidR="00936384" w:rsidRDefault="00936384" w:rsidP="00936384">
      <w:pPr>
        <w:pStyle w:val="Zdrojovkd"/>
      </w:pPr>
      <w:r>
        <w:t xml:space="preserve">            /// Determines whether [is key down] [the specified key].</w:t>
      </w:r>
    </w:p>
    <w:p w14:paraId="0B399E2F" w14:textId="77777777" w:rsidR="00936384" w:rsidRDefault="00936384" w:rsidP="00936384">
      <w:pPr>
        <w:pStyle w:val="Zdrojovkd"/>
      </w:pPr>
      <w:r>
        <w:t xml:space="preserve">            /// &lt;/summary&gt;</w:t>
      </w:r>
    </w:p>
    <w:p w14:paraId="3C7617D0" w14:textId="77777777" w:rsidR="00936384" w:rsidRDefault="00936384" w:rsidP="00936384">
      <w:pPr>
        <w:pStyle w:val="Zdrojovkd"/>
      </w:pPr>
      <w:r>
        <w:t xml:space="preserve">            /// &lt;param name="key"&gt;The key&lt;/param&gt;</w:t>
      </w:r>
    </w:p>
    <w:p w14:paraId="197C5CE2" w14:textId="77777777" w:rsidR="00936384" w:rsidRDefault="00936384" w:rsidP="00936384">
      <w:pPr>
        <w:pStyle w:val="Zdrojovkd"/>
      </w:pPr>
      <w:r>
        <w:t xml:space="preserve">            /// &lt;returns&gt;</w:t>
      </w:r>
    </w:p>
    <w:p w14:paraId="5304072B" w14:textId="77777777" w:rsidR="00936384" w:rsidRDefault="00936384" w:rsidP="00936384">
      <w:pPr>
        <w:pStyle w:val="Zdrojovkd"/>
      </w:pPr>
      <w:r>
        <w:t xml:space="preserve">            ///   &lt;c&gt;true&lt;/c&gt; if [is key down] [the specified key]; otherwise, &lt;c&gt;false&lt;/c&gt;.</w:t>
      </w:r>
    </w:p>
    <w:p w14:paraId="5C93D7E2" w14:textId="77777777" w:rsidR="00936384" w:rsidRDefault="00936384" w:rsidP="00936384">
      <w:pPr>
        <w:pStyle w:val="Zdrojovkd"/>
      </w:pPr>
      <w:r>
        <w:t xml:space="preserve">            /// &lt;/returns&gt;</w:t>
      </w:r>
    </w:p>
    <w:p w14:paraId="2ECDDC15" w14:textId="77777777" w:rsidR="00936384" w:rsidRDefault="00936384" w:rsidP="00936384">
      <w:pPr>
        <w:pStyle w:val="Zdrojovkd"/>
      </w:pPr>
      <w:r>
        <w:t xml:space="preserve">            public static bool IsKeyDown(ConsoleKey key)</w:t>
      </w:r>
    </w:p>
    <w:p w14:paraId="2A80E972" w14:textId="77777777" w:rsidR="00936384" w:rsidRDefault="00936384" w:rsidP="00936384">
      <w:pPr>
        <w:pStyle w:val="Zdrojovkd"/>
      </w:pPr>
      <w:r>
        <w:t xml:space="preserve">            {</w:t>
      </w:r>
    </w:p>
    <w:p w14:paraId="2E888FC2" w14:textId="77777777" w:rsidR="00936384" w:rsidRDefault="00936384" w:rsidP="00936384">
      <w:pPr>
        <w:pStyle w:val="Zdrojovkd"/>
      </w:pPr>
      <w:r>
        <w:t xml:space="preserve">                return KeysDown[(short)key];</w:t>
      </w:r>
    </w:p>
    <w:p w14:paraId="47FFDB0B" w14:textId="77777777" w:rsidR="00936384" w:rsidRDefault="00936384" w:rsidP="00936384">
      <w:pPr>
        <w:pStyle w:val="Zdrojovkd"/>
      </w:pPr>
      <w:r>
        <w:t xml:space="preserve">            }</w:t>
      </w:r>
    </w:p>
    <w:p w14:paraId="3D831F78" w14:textId="77777777" w:rsidR="00936384" w:rsidRDefault="00936384" w:rsidP="00936384">
      <w:pPr>
        <w:pStyle w:val="Zdrojovkd"/>
      </w:pPr>
    </w:p>
    <w:p w14:paraId="6A5B1CB4" w14:textId="77777777" w:rsidR="00936384" w:rsidRDefault="00936384" w:rsidP="00936384">
      <w:pPr>
        <w:pStyle w:val="Zdrojovkd"/>
      </w:pPr>
      <w:r>
        <w:t xml:space="preserve">            /// &lt;summary&gt;</w:t>
      </w:r>
    </w:p>
    <w:p w14:paraId="446904A0" w14:textId="77777777" w:rsidR="00936384" w:rsidRDefault="00936384" w:rsidP="00936384">
      <w:pPr>
        <w:pStyle w:val="Zdrojovkd"/>
      </w:pPr>
      <w:r>
        <w:t xml:space="preserve">            /// Determines whether [is key up] [the specified key].</w:t>
      </w:r>
    </w:p>
    <w:p w14:paraId="0BE342CC" w14:textId="77777777" w:rsidR="00936384" w:rsidRDefault="00936384" w:rsidP="00936384">
      <w:pPr>
        <w:pStyle w:val="Zdrojovkd"/>
      </w:pPr>
      <w:r>
        <w:t xml:space="preserve">            /// &lt;/summary&gt;</w:t>
      </w:r>
    </w:p>
    <w:p w14:paraId="28864954" w14:textId="77777777" w:rsidR="00936384" w:rsidRDefault="00936384" w:rsidP="00936384">
      <w:pPr>
        <w:pStyle w:val="Zdrojovkd"/>
      </w:pPr>
      <w:r>
        <w:t xml:space="preserve">            /// &lt;param name="key"&gt;The key&lt;/param&gt;</w:t>
      </w:r>
    </w:p>
    <w:p w14:paraId="42B7DE5A" w14:textId="77777777" w:rsidR="00936384" w:rsidRDefault="00936384" w:rsidP="00936384">
      <w:pPr>
        <w:pStyle w:val="Zdrojovkd"/>
      </w:pPr>
      <w:r>
        <w:t xml:space="preserve">            /// &lt;returns&gt;</w:t>
      </w:r>
    </w:p>
    <w:p w14:paraId="22D9FD70" w14:textId="77777777" w:rsidR="00936384" w:rsidRDefault="00936384" w:rsidP="00936384">
      <w:pPr>
        <w:pStyle w:val="Zdrojovkd"/>
      </w:pPr>
      <w:r>
        <w:t xml:space="preserve">            ///   &lt;c&gt;true&lt;/c&gt; if [is key up] [the specified key]; otherwise, &lt;c&gt;false&lt;/c&gt;.</w:t>
      </w:r>
    </w:p>
    <w:p w14:paraId="1FDC63E4" w14:textId="77777777" w:rsidR="00936384" w:rsidRDefault="00936384" w:rsidP="00936384">
      <w:pPr>
        <w:pStyle w:val="Zdrojovkd"/>
      </w:pPr>
      <w:r>
        <w:t xml:space="preserve">            /// &lt;/returns&gt;</w:t>
      </w:r>
    </w:p>
    <w:p w14:paraId="64F0F020" w14:textId="77777777" w:rsidR="00936384" w:rsidRDefault="00936384" w:rsidP="00936384">
      <w:pPr>
        <w:pStyle w:val="Zdrojovkd"/>
      </w:pPr>
      <w:r>
        <w:t xml:space="preserve">            public static bool IsKeyUp(ConsoleKey key)</w:t>
      </w:r>
    </w:p>
    <w:p w14:paraId="0A38F4B6" w14:textId="77777777" w:rsidR="00936384" w:rsidRDefault="00936384" w:rsidP="00936384">
      <w:pPr>
        <w:pStyle w:val="Zdrojovkd"/>
      </w:pPr>
      <w:r>
        <w:t xml:space="preserve">            {</w:t>
      </w:r>
    </w:p>
    <w:p w14:paraId="4610B1F9" w14:textId="77777777" w:rsidR="00936384" w:rsidRDefault="00936384" w:rsidP="00936384">
      <w:pPr>
        <w:pStyle w:val="Zdrojovkd"/>
      </w:pPr>
      <w:r>
        <w:t xml:space="preserve">                return KeysUp[(short)key];</w:t>
      </w:r>
    </w:p>
    <w:p w14:paraId="09887EB8" w14:textId="77777777" w:rsidR="00936384" w:rsidRDefault="00936384" w:rsidP="00936384">
      <w:pPr>
        <w:pStyle w:val="Zdrojovkd"/>
      </w:pPr>
      <w:r>
        <w:t xml:space="preserve">            }</w:t>
      </w:r>
    </w:p>
    <w:p w14:paraId="5472037A" w14:textId="77777777" w:rsidR="00936384" w:rsidRDefault="00936384" w:rsidP="00936384">
      <w:pPr>
        <w:pStyle w:val="Zdrojovkd"/>
      </w:pPr>
    </w:p>
    <w:p w14:paraId="34FC46B9" w14:textId="77777777" w:rsidR="00936384" w:rsidRDefault="00936384" w:rsidP="00936384">
      <w:pPr>
        <w:pStyle w:val="Zdrojovkd"/>
      </w:pPr>
      <w:r>
        <w:t xml:space="preserve">            /// &lt;summary&gt;</w:t>
      </w:r>
    </w:p>
    <w:p w14:paraId="4D31F428" w14:textId="77777777" w:rsidR="00936384" w:rsidRDefault="00936384" w:rsidP="00936384">
      <w:pPr>
        <w:pStyle w:val="Zdrojovkd"/>
      </w:pPr>
      <w:r>
        <w:t xml:space="preserve">            /// Determines whether [is key released] [the specified key].</w:t>
      </w:r>
    </w:p>
    <w:p w14:paraId="10709147" w14:textId="77777777" w:rsidR="00936384" w:rsidRDefault="00936384" w:rsidP="00936384">
      <w:pPr>
        <w:pStyle w:val="Zdrojovkd"/>
      </w:pPr>
      <w:r>
        <w:t xml:space="preserve">            /// &lt;/summary&gt;</w:t>
      </w:r>
    </w:p>
    <w:p w14:paraId="4982161A" w14:textId="77777777" w:rsidR="00936384" w:rsidRDefault="00936384" w:rsidP="00936384">
      <w:pPr>
        <w:pStyle w:val="Zdrojovkd"/>
      </w:pPr>
      <w:r>
        <w:t xml:space="preserve">            /// &lt;param name="key"&gt;The key&lt;/param&gt;</w:t>
      </w:r>
    </w:p>
    <w:p w14:paraId="1E96BDF6" w14:textId="77777777" w:rsidR="00936384" w:rsidRDefault="00936384" w:rsidP="00936384">
      <w:pPr>
        <w:pStyle w:val="Zdrojovkd"/>
      </w:pPr>
      <w:r>
        <w:t xml:space="preserve">            /// &lt;returns&gt;</w:t>
      </w:r>
    </w:p>
    <w:p w14:paraId="18024A08" w14:textId="77777777" w:rsidR="00936384" w:rsidRDefault="00936384" w:rsidP="00936384">
      <w:pPr>
        <w:pStyle w:val="Zdrojovkd"/>
      </w:pPr>
      <w:r>
        <w:t xml:space="preserve">            ///   &lt;c&gt;true&lt;/c&gt; if [is key released] [the specified key]; otherwise, &lt;c&gt;false&lt;/c&gt;.</w:t>
      </w:r>
    </w:p>
    <w:p w14:paraId="2ADEC935" w14:textId="77777777" w:rsidR="00936384" w:rsidRDefault="00936384" w:rsidP="00936384">
      <w:pPr>
        <w:pStyle w:val="Zdrojovkd"/>
      </w:pPr>
      <w:r>
        <w:lastRenderedPageBreak/>
        <w:t xml:space="preserve">            /// &lt;/returns&gt;</w:t>
      </w:r>
    </w:p>
    <w:p w14:paraId="3FD9C7DA" w14:textId="77777777" w:rsidR="00936384" w:rsidRDefault="00936384" w:rsidP="00936384">
      <w:pPr>
        <w:pStyle w:val="Zdrojovkd"/>
      </w:pPr>
      <w:r>
        <w:t xml:space="preserve">            public static bool IsKeyReleased(ConsoleKey key)</w:t>
      </w:r>
    </w:p>
    <w:p w14:paraId="20D4C89E" w14:textId="77777777" w:rsidR="00936384" w:rsidRDefault="00936384" w:rsidP="00936384">
      <w:pPr>
        <w:pStyle w:val="Zdrojovkd"/>
      </w:pPr>
      <w:r>
        <w:t xml:space="preserve">            {</w:t>
      </w:r>
    </w:p>
    <w:p w14:paraId="1E2127BF" w14:textId="77777777" w:rsidR="00936384" w:rsidRDefault="00936384" w:rsidP="00936384">
      <w:pPr>
        <w:pStyle w:val="Zdrojovkd"/>
      </w:pPr>
      <w:r>
        <w:t xml:space="preserve">                return KeysReleased[(short)key];</w:t>
      </w:r>
    </w:p>
    <w:p w14:paraId="78FE95C3" w14:textId="77777777" w:rsidR="00936384" w:rsidRDefault="00936384" w:rsidP="00936384">
      <w:pPr>
        <w:pStyle w:val="Zdrojovkd"/>
      </w:pPr>
      <w:r>
        <w:t xml:space="preserve">            }</w:t>
      </w:r>
    </w:p>
    <w:p w14:paraId="59C44FB3" w14:textId="77777777" w:rsidR="00936384" w:rsidRDefault="00936384" w:rsidP="00936384">
      <w:pPr>
        <w:pStyle w:val="Zdrojovkd"/>
      </w:pPr>
    </w:p>
    <w:p w14:paraId="5B327B97" w14:textId="77777777" w:rsidR="00936384" w:rsidRDefault="00936384" w:rsidP="00936384">
      <w:pPr>
        <w:pStyle w:val="Zdrojovkd"/>
      </w:pPr>
      <w:r>
        <w:t xml:space="preserve">            internal static void CheckForKeys()</w:t>
      </w:r>
    </w:p>
    <w:p w14:paraId="3ABC2978" w14:textId="77777777" w:rsidR="00936384" w:rsidRDefault="00936384" w:rsidP="00936384">
      <w:pPr>
        <w:pStyle w:val="Zdrojovkd"/>
      </w:pPr>
      <w:r>
        <w:t xml:space="preserve">            {</w:t>
      </w:r>
    </w:p>
    <w:p w14:paraId="5F8FC3B9" w14:textId="77777777" w:rsidR="00936384" w:rsidRDefault="00936384" w:rsidP="00936384">
      <w:pPr>
        <w:pStyle w:val="Zdrojovkd"/>
      </w:pPr>
      <w:r>
        <w:t xml:space="preserve">                for (int key = 0; key &lt; NumberOfKeys; key++)</w:t>
      </w:r>
    </w:p>
    <w:p w14:paraId="295475F6" w14:textId="77777777" w:rsidR="00936384" w:rsidRDefault="00936384" w:rsidP="00936384">
      <w:pPr>
        <w:pStyle w:val="Zdrojovkd"/>
      </w:pPr>
      <w:r>
        <w:t xml:space="preserve">                {</w:t>
      </w:r>
    </w:p>
    <w:p w14:paraId="283E2B78" w14:textId="77777777" w:rsidR="00936384" w:rsidRDefault="00936384" w:rsidP="00936384">
      <w:pPr>
        <w:pStyle w:val="Zdrojovkd"/>
      </w:pPr>
      <w:r>
        <w:t xml:space="preserve">                    bool IsDown = ((GetKeyState((short)key) &amp; keyDownBit) == keyDownBit);</w:t>
      </w:r>
    </w:p>
    <w:p w14:paraId="741670E9" w14:textId="77777777" w:rsidR="00936384" w:rsidRDefault="00936384" w:rsidP="00936384">
      <w:pPr>
        <w:pStyle w:val="Zdrojovkd"/>
      </w:pPr>
    </w:p>
    <w:p w14:paraId="1BF67E14" w14:textId="77777777" w:rsidR="00936384" w:rsidRDefault="00936384" w:rsidP="00936384">
      <w:pPr>
        <w:pStyle w:val="Zdrojovkd"/>
      </w:pPr>
      <w:r>
        <w:t xml:space="preserve">                    if (IsDown)</w:t>
      </w:r>
    </w:p>
    <w:p w14:paraId="5A4F7A3D" w14:textId="77777777" w:rsidR="00936384" w:rsidRDefault="00936384" w:rsidP="00936384">
      <w:pPr>
        <w:pStyle w:val="Zdrojovkd"/>
      </w:pPr>
      <w:r>
        <w:t xml:space="preserve">                    {</w:t>
      </w:r>
    </w:p>
    <w:p w14:paraId="3611601C" w14:textId="77777777" w:rsidR="00936384" w:rsidRDefault="00936384" w:rsidP="00936384">
      <w:pPr>
        <w:pStyle w:val="Zdrojovkd"/>
      </w:pPr>
      <w:r>
        <w:t xml:space="preserve">                        if (!KeysDown[key])</w:t>
      </w:r>
    </w:p>
    <w:p w14:paraId="53A0E5DE" w14:textId="77777777" w:rsidR="00936384" w:rsidRDefault="00936384" w:rsidP="00936384">
      <w:pPr>
        <w:pStyle w:val="Zdrojovkd"/>
      </w:pPr>
      <w:r>
        <w:t xml:space="preserve">                        {</w:t>
      </w:r>
    </w:p>
    <w:p w14:paraId="5E9F4B5D" w14:textId="77777777" w:rsidR="00936384" w:rsidRDefault="00936384" w:rsidP="00936384">
      <w:pPr>
        <w:pStyle w:val="Zdrojovkd"/>
      </w:pPr>
      <w:r>
        <w:t xml:space="preserve">                            KeysUp[key] = false;</w:t>
      </w:r>
    </w:p>
    <w:p w14:paraId="201B2732" w14:textId="77777777" w:rsidR="00936384" w:rsidRDefault="00936384" w:rsidP="00936384">
      <w:pPr>
        <w:pStyle w:val="Zdrojovkd"/>
      </w:pPr>
      <w:r>
        <w:t xml:space="preserve">                            KeysReleased[key] = false;</w:t>
      </w:r>
    </w:p>
    <w:p w14:paraId="4CBB7F08" w14:textId="77777777" w:rsidR="00936384" w:rsidRDefault="00936384" w:rsidP="00936384">
      <w:pPr>
        <w:pStyle w:val="Zdrojovkd"/>
      </w:pPr>
      <w:r>
        <w:t xml:space="preserve">                            KeysPressed[key] = true;</w:t>
      </w:r>
    </w:p>
    <w:p w14:paraId="500535E4" w14:textId="77777777" w:rsidR="00936384" w:rsidRDefault="00936384" w:rsidP="00936384">
      <w:pPr>
        <w:pStyle w:val="Zdrojovkd"/>
      </w:pPr>
      <w:r>
        <w:t xml:space="preserve">                            KeysDown[key] = true;</w:t>
      </w:r>
    </w:p>
    <w:p w14:paraId="72F13973" w14:textId="77777777" w:rsidR="00936384" w:rsidRDefault="00936384" w:rsidP="00936384">
      <w:pPr>
        <w:pStyle w:val="Zdrojovkd"/>
      </w:pPr>
      <w:r>
        <w:t xml:space="preserve">                        }</w:t>
      </w:r>
    </w:p>
    <w:p w14:paraId="2B35F7E0" w14:textId="77777777" w:rsidR="00936384" w:rsidRDefault="00936384" w:rsidP="00936384">
      <w:pPr>
        <w:pStyle w:val="Zdrojovkd"/>
      </w:pPr>
      <w:r>
        <w:t xml:space="preserve">                        else if (KeysPressed[key])</w:t>
      </w:r>
    </w:p>
    <w:p w14:paraId="50731308" w14:textId="77777777" w:rsidR="00936384" w:rsidRDefault="00936384" w:rsidP="00936384">
      <w:pPr>
        <w:pStyle w:val="Zdrojovkd"/>
      </w:pPr>
      <w:r>
        <w:t xml:space="preserve">                        {</w:t>
      </w:r>
    </w:p>
    <w:p w14:paraId="69ADFEC2" w14:textId="77777777" w:rsidR="00936384" w:rsidRDefault="00936384" w:rsidP="00936384">
      <w:pPr>
        <w:pStyle w:val="Zdrojovkd"/>
      </w:pPr>
      <w:r>
        <w:t xml:space="preserve">                            KeysPressed[key] = false;</w:t>
      </w:r>
    </w:p>
    <w:p w14:paraId="5313450C" w14:textId="77777777" w:rsidR="00936384" w:rsidRDefault="00936384" w:rsidP="00936384">
      <w:pPr>
        <w:pStyle w:val="Zdrojovkd"/>
      </w:pPr>
      <w:r>
        <w:t xml:space="preserve">                        }</w:t>
      </w:r>
    </w:p>
    <w:p w14:paraId="254CBEC5" w14:textId="77777777" w:rsidR="00936384" w:rsidRDefault="00936384" w:rsidP="00936384">
      <w:pPr>
        <w:pStyle w:val="Zdrojovkd"/>
      </w:pPr>
      <w:r>
        <w:t xml:space="preserve">                    }</w:t>
      </w:r>
    </w:p>
    <w:p w14:paraId="0C3F4424" w14:textId="77777777" w:rsidR="00936384" w:rsidRDefault="00936384" w:rsidP="00936384">
      <w:pPr>
        <w:pStyle w:val="Zdrojovkd"/>
      </w:pPr>
      <w:r>
        <w:t xml:space="preserve">                    else</w:t>
      </w:r>
    </w:p>
    <w:p w14:paraId="7225D1DF" w14:textId="77777777" w:rsidR="00936384" w:rsidRDefault="00936384" w:rsidP="00936384">
      <w:pPr>
        <w:pStyle w:val="Zdrojovkd"/>
      </w:pPr>
      <w:r>
        <w:t xml:space="preserve">                    {</w:t>
      </w:r>
    </w:p>
    <w:p w14:paraId="2FF14C14" w14:textId="77777777" w:rsidR="00936384" w:rsidRDefault="00936384" w:rsidP="00936384">
      <w:pPr>
        <w:pStyle w:val="Zdrojovkd"/>
      </w:pPr>
      <w:r>
        <w:t xml:space="preserve">                        if (KeysDown[key])</w:t>
      </w:r>
    </w:p>
    <w:p w14:paraId="57005CAD" w14:textId="77777777" w:rsidR="00936384" w:rsidRDefault="00936384" w:rsidP="00936384">
      <w:pPr>
        <w:pStyle w:val="Zdrojovkd"/>
      </w:pPr>
      <w:r>
        <w:t xml:space="preserve">                        {</w:t>
      </w:r>
    </w:p>
    <w:p w14:paraId="43F048A4" w14:textId="77777777" w:rsidR="00936384" w:rsidRDefault="00936384" w:rsidP="00936384">
      <w:pPr>
        <w:pStyle w:val="Zdrojovkd"/>
      </w:pPr>
      <w:r>
        <w:t xml:space="preserve">                            KeysPressed[key] = false;</w:t>
      </w:r>
    </w:p>
    <w:p w14:paraId="741F95B7" w14:textId="77777777" w:rsidR="00936384" w:rsidRDefault="00936384" w:rsidP="00936384">
      <w:pPr>
        <w:pStyle w:val="Zdrojovkd"/>
      </w:pPr>
      <w:r>
        <w:t xml:space="preserve">                            KeysDown[key] = false;</w:t>
      </w:r>
    </w:p>
    <w:p w14:paraId="7ABF7B06" w14:textId="77777777" w:rsidR="00936384" w:rsidRDefault="00936384" w:rsidP="00936384">
      <w:pPr>
        <w:pStyle w:val="Zdrojovkd"/>
      </w:pPr>
      <w:r>
        <w:t xml:space="preserve">                            KeysReleased[key] = true;</w:t>
      </w:r>
    </w:p>
    <w:p w14:paraId="1EDF849A" w14:textId="77777777" w:rsidR="00936384" w:rsidRDefault="00936384" w:rsidP="00936384">
      <w:pPr>
        <w:pStyle w:val="Zdrojovkd"/>
      </w:pPr>
      <w:r>
        <w:t xml:space="preserve">                            KeysUp[key] = true;</w:t>
      </w:r>
    </w:p>
    <w:p w14:paraId="7FEEBF50" w14:textId="77777777" w:rsidR="00936384" w:rsidRDefault="00936384" w:rsidP="00936384">
      <w:pPr>
        <w:pStyle w:val="Zdrojovkd"/>
      </w:pPr>
      <w:r>
        <w:t xml:space="preserve">                        }</w:t>
      </w:r>
    </w:p>
    <w:p w14:paraId="052E692F" w14:textId="77777777" w:rsidR="00936384" w:rsidRDefault="00936384" w:rsidP="00936384">
      <w:pPr>
        <w:pStyle w:val="Zdrojovkd"/>
      </w:pPr>
      <w:r>
        <w:t xml:space="preserve">                        else if (KeysReleased[key])</w:t>
      </w:r>
    </w:p>
    <w:p w14:paraId="6085F322" w14:textId="77777777" w:rsidR="00936384" w:rsidRDefault="00936384" w:rsidP="00936384">
      <w:pPr>
        <w:pStyle w:val="Zdrojovkd"/>
      </w:pPr>
      <w:r>
        <w:t xml:space="preserve">                        {</w:t>
      </w:r>
    </w:p>
    <w:p w14:paraId="0DCD4F00" w14:textId="77777777" w:rsidR="00936384" w:rsidRDefault="00936384" w:rsidP="00936384">
      <w:pPr>
        <w:pStyle w:val="Zdrojovkd"/>
      </w:pPr>
      <w:r>
        <w:t xml:space="preserve">                            KeysReleased[key] = false;</w:t>
      </w:r>
    </w:p>
    <w:p w14:paraId="185C58D7" w14:textId="77777777" w:rsidR="00936384" w:rsidRDefault="00936384" w:rsidP="00936384">
      <w:pPr>
        <w:pStyle w:val="Zdrojovkd"/>
      </w:pPr>
      <w:r>
        <w:t xml:space="preserve">                        }</w:t>
      </w:r>
    </w:p>
    <w:p w14:paraId="29C8FF88" w14:textId="77777777" w:rsidR="00936384" w:rsidRDefault="00936384" w:rsidP="00936384">
      <w:pPr>
        <w:pStyle w:val="Zdrojovkd"/>
      </w:pPr>
      <w:r>
        <w:t xml:space="preserve">                    }</w:t>
      </w:r>
    </w:p>
    <w:p w14:paraId="1EFFCC91" w14:textId="77777777" w:rsidR="00936384" w:rsidRDefault="00936384" w:rsidP="00936384">
      <w:pPr>
        <w:pStyle w:val="Zdrojovkd"/>
      </w:pPr>
      <w:r>
        <w:t xml:space="preserve">                }</w:t>
      </w:r>
    </w:p>
    <w:p w14:paraId="56578714" w14:textId="77777777" w:rsidR="00936384" w:rsidRDefault="00936384" w:rsidP="00936384">
      <w:pPr>
        <w:pStyle w:val="Zdrojovkd"/>
      </w:pPr>
      <w:r>
        <w:t xml:space="preserve">            }</w:t>
      </w:r>
    </w:p>
    <w:p w14:paraId="76E5F124" w14:textId="77777777" w:rsidR="00936384" w:rsidRDefault="00936384" w:rsidP="00936384">
      <w:pPr>
        <w:pStyle w:val="Zdrojovkd"/>
      </w:pPr>
      <w:r>
        <w:t xml:space="preserve">        }</w:t>
      </w:r>
    </w:p>
    <w:p w14:paraId="6E60DAFA" w14:textId="77777777" w:rsidR="00936384" w:rsidRDefault="00936384" w:rsidP="00936384">
      <w:pPr>
        <w:pStyle w:val="Zdrojovkd"/>
      </w:pPr>
    </w:p>
    <w:p w14:paraId="14BD8E0D" w14:textId="77777777" w:rsidR="00936384" w:rsidRDefault="00936384" w:rsidP="00936384">
      <w:pPr>
        <w:pStyle w:val="Zdrojovkd"/>
      </w:pPr>
      <w:r>
        <w:t xml:space="preserve">        private static bool _IsInitialised = false;</w:t>
      </w:r>
    </w:p>
    <w:p w14:paraId="46FF4B7C" w14:textId="77777777" w:rsidR="00936384" w:rsidRDefault="00936384" w:rsidP="00936384">
      <w:pPr>
        <w:pStyle w:val="Zdrojovkd"/>
      </w:pPr>
    </w:p>
    <w:p w14:paraId="4AFFA7D1" w14:textId="77777777" w:rsidR="00936384" w:rsidRDefault="00936384" w:rsidP="00936384">
      <w:pPr>
        <w:pStyle w:val="Zdrojovkd"/>
      </w:pPr>
      <w:r>
        <w:t xml:space="preserve">        private static Thread BackgroundWorks;</w:t>
      </w:r>
    </w:p>
    <w:p w14:paraId="4CD5D99D" w14:textId="77777777" w:rsidR="00936384" w:rsidRDefault="00936384" w:rsidP="00936384">
      <w:pPr>
        <w:pStyle w:val="Zdrojovkd"/>
      </w:pPr>
      <w:r>
        <w:t xml:space="preserve">        private static TextBlock FpsMeter;</w:t>
      </w:r>
    </w:p>
    <w:p w14:paraId="430A29F6" w14:textId="77777777" w:rsidR="00936384" w:rsidRDefault="00936384" w:rsidP="00936384">
      <w:pPr>
        <w:pStyle w:val="Zdrojovkd"/>
      </w:pPr>
      <w:r>
        <w:t xml:space="preserve">        private static Stopwatch DeltaT;</w:t>
      </w:r>
    </w:p>
    <w:p w14:paraId="77F8989B" w14:textId="77777777" w:rsidR="00936384" w:rsidRDefault="00936384" w:rsidP="00936384">
      <w:pPr>
        <w:pStyle w:val="Zdrojovkd"/>
      </w:pPr>
      <w:r>
        <w:t xml:space="preserve">        internal static Camera BaseCam;</w:t>
      </w:r>
    </w:p>
    <w:p w14:paraId="17037523" w14:textId="77777777" w:rsidR="00936384" w:rsidRDefault="00936384" w:rsidP="00936384">
      <w:pPr>
        <w:pStyle w:val="Zdrojovkd"/>
      </w:pPr>
    </w:p>
    <w:p w14:paraId="7AB178E2" w14:textId="77777777" w:rsidR="00936384" w:rsidRDefault="00936384" w:rsidP="00936384">
      <w:pPr>
        <w:pStyle w:val="Zdrojovkd"/>
      </w:pPr>
      <w:r>
        <w:t xml:space="preserve">        internal static Scene CurrentScene { get; set; }</w:t>
      </w:r>
    </w:p>
    <w:p w14:paraId="057766A6" w14:textId="77777777" w:rsidR="00936384" w:rsidRDefault="00936384" w:rsidP="00936384">
      <w:pPr>
        <w:pStyle w:val="Zdrojovkd"/>
      </w:pPr>
      <w:r>
        <w:t xml:space="preserve">        internal static Scene LoadingScene { get; set; }</w:t>
      </w:r>
    </w:p>
    <w:p w14:paraId="50A99B30" w14:textId="77777777" w:rsidR="00936384" w:rsidRDefault="00936384" w:rsidP="00936384">
      <w:pPr>
        <w:pStyle w:val="Zdrojovkd"/>
      </w:pPr>
    </w:p>
    <w:p w14:paraId="15B352B6" w14:textId="77777777" w:rsidR="00936384" w:rsidRDefault="00936384" w:rsidP="00936384">
      <w:pPr>
        <w:pStyle w:val="Zdrojovkd"/>
      </w:pPr>
      <w:r>
        <w:t xml:space="preserve">        internal static Type LoadingSceneType { get; set; }</w:t>
      </w:r>
    </w:p>
    <w:p w14:paraId="1B78D487" w14:textId="77777777" w:rsidR="00936384" w:rsidRDefault="00936384" w:rsidP="00936384">
      <w:pPr>
        <w:pStyle w:val="Zdrojovkd"/>
      </w:pPr>
    </w:p>
    <w:p w14:paraId="057E12AB" w14:textId="77777777" w:rsidR="00936384" w:rsidRDefault="00936384" w:rsidP="00936384">
      <w:pPr>
        <w:pStyle w:val="Zdrojovkd"/>
      </w:pPr>
      <w:r>
        <w:t xml:space="preserve">        internal static List&lt;GameObject&gt; RenderObjects;</w:t>
      </w:r>
    </w:p>
    <w:p w14:paraId="509ED282" w14:textId="77777777" w:rsidR="00936384" w:rsidRDefault="00936384" w:rsidP="00936384">
      <w:pPr>
        <w:pStyle w:val="Zdrojovkd"/>
      </w:pPr>
    </w:p>
    <w:p w14:paraId="77FE9B64" w14:textId="77777777" w:rsidR="00936384" w:rsidRDefault="00936384" w:rsidP="00936384">
      <w:pPr>
        <w:pStyle w:val="Zdrojovkd"/>
      </w:pPr>
      <w:r>
        <w:t xml:space="preserve">        private static float deltaT = 0;</w:t>
      </w:r>
    </w:p>
    <w:p w14:paraId="7D9C472E" w14:textId="77777777" w:rsidR="00936384" w:rsidRDefault="00936384" w:rsidP="00936384">
      <w:pPr>
        <w:pStyle w:val="Zdrojovkd"/>
      </w:pPr>
      <w:r>
        <w:t xml:space="preserve">        public static float DeltaTime { get { return deltaT; } }</w:t>
      </w:r>
    </w:p>
    <w:p w14:paraId="6F63B9A7" w14:textId="77777777" w:rsidR="00936384" w:rsidRDefault="00936384" w:rsidP="00936384">
      <w:pPr>
        <w:pStyle w:val="Zdrojovkd"/>
      </w:pPr>
    </w:p>
    <w:p w14:paraId="5FD624F1" w14:textId="77777777" w:rsidR="00936384" w:rsidRDefault="00936384" w:rsidP="00936384">
      <w:pPr>
        <w:pStyle w:val="Zdrojovkd"/>
      </w:pPr>
      <w:r>
        <w:t xml:space="preserve">        private static TimeSpan lastUpdated = new TimeSpan();</w:t>
      </w:r>
    </w:p>
    <w:p w14:paraId="35541355" w14:textId="77777777" w:rsidR="00936384" w:rsidRDefault="00936384" w:rsidP="00936384">
      <w:pPr>
        <w:pStyle w:val="Zdrojovkd"/>
      </w:pPr>
      <w:r>
        <w:t xml:space="preserve">        public static TimeSpan LastUpdated { get { return lastUpdated; } }</w:t>
      </w:r>
    </w:p>
    <w:p w14:paraId="75767F4A" w14:textId="77777777" w:rsidR="00936384" w:rsidRDefault="00936384" w:rsidP="00936384">
      <w:pPr>
        <w:pStyle w:val="Zdrojovkd"/>
      </w:pPr>
    </w:p>
    <w:p w14:paraId="5DFE2ACC" w14:textId="77777777" w:rsidR="00936384" w:rsidRDefault="00936384" w:rsidP="00936384">
      <w:pPr>
        <w:pStyle w:val="Zdrojovkd"/>
      </w:pPr>
      <w:r>
        <w:t xml:space="preserve">        public static string SceneName { get { return Engine.LoadingScene != null ? Engine.LoadingScene.Name : ""; } }</w:t>
      </w:r>
    </w:p>
    <w:p w14:paraId="7ABCCA1E" w14:textId="77777777" w:rsidR="00936384" w:rsidRDefault="00936384" w:rsidP="00936384">
      <w:pPr>
        <w:pStyle w:val="Zdrojovkd"/>
      </w:pPr>
    </w:p>
    <w:p w14:paraId="37A2E453" w14:textId="77777777" w:rsidR="00936384" w:rsidRDefault="00936384" w:rsidP="00936384">
      <w:pPr>
        <w:pStyle w:val="Zdrojovkd"/>
      </w:pPr>
      <w:r>
        <w:t xml:space="preserve">        private static readonly TimeSpan _firstTimeLoadDelay = new TimeSpan(0, 0, 1);</w:t>
      </w:r>
    </w:p>
    <w:p w14:paraId="7F1E0EB4" w14:textId="77777777" w:rsidR="00936384" w:rsidRDefault="00936384" w:rsidP="00936384">
      <w:pPr>
        <w:pStyle w:val="Zdrojovkd"/>
      </w:pPr>
      <w:r>
        <w:t xml:space="preserve">        private static TimeSpan FirstTimeLoadDelay = new TimeSpan();</w:t>
      </w:r>
    </w:p>
    <w:p w14:paraId="3F270554" w14:textId="77777777" w:rsidR="00936384" w:rsidRDefault="00936384" w:rsidP="00936384">
      <w:pPr>
        <w:pStyle w:val="Zdrojovkd"/>
      </w:pPr>
      <w:r>
        <w:t xml:space="preserve">        private static bool FirstTimeLoaded = true;</w:t>
      </w:r>
    </w:p>
    <w:p w14:paraId="57043DC2" w14:textId="77777777" w:rsidR="00936384" w:rsidRDefault="00936384" w:rsidP="00936384">
      <w:pPr>
        <w:pStyle w:val="Zdrojovkd"/>
      </w:pPr>
    </w:p>
    <w:p w14:paraId="58C217F0" w14:textId="77777777" w:rsidR="00936384" w:rsidRDefault="00936384" w:rsidP="00936384">
      <w:pPr>
        <w:pStyle w:val="Zdrojovkd"/>
      </w:pPr>
      <w:r>
        <w:t xml:space="preserve">        internal static event EngineHandler UpdateEvent;</w:t>
      </w:r>
    </w:p>
    <w:p w14:paraId="291D3193" w14:textId="77777777" w:rsidR="00936384" w:rsidRDefault="00936384" w:rsidP="00936384">
      <w:pPr>
        <w:pStyle w:val="Zdrojovkd"/>
      </w:pPr>
    </w:p>
    <w:p w14:paraId="600390A5" w14:textId="77777777" w:rsidR="00936384" w:rsidRDefault="00936384" w:rsidP="00936384">
      <w:pPr>
        <w:pStyle w:val="Zdrojovkd"/>
      </w:pPr>
      <w:r>
        <w:t xml:space="preserve">        internal delegate void EngineHandler();</w:t>
      </w:r>
    </w:p>
    <w:p w14:paraId="03D0E548" w14:textId="77777777" w:rsidR="00936384" w:rsidRDefault="00936384" w:rsidP="00936384">
      <w:pPr>
        <w:pStyle w:val="Zdrojovkd"/>
      </w:pPr>
    </w:p>
    <w:p w14:paraId="7FF8BEBD" w14:textId="77777777" w:rsidR="00936384" w:rsidRDefault="00936384" w:rsidP="00936384">
      <w:pPr>
        <w:pStyle w:val="Zdrojovkd"/>
      </w:pPr>
      <w:r>
        <w:t xml:space="preserve">        /// &lt;summary&gt;</w:t>
      </w:r>
    </w:p>
    <w:p w14:paraId="04BA52B9" w14:textId="77777777" w:rsidR="00936384" w:rsidRDefault="00936384" w:rsidP="00936384">
      <w:pPr>
        <w:pStyle w:val="Zdrojovkd"/>
      </w:pPr>
      <w:r>
        <w:t xml:space="preserve">        /// Sets engine to work.</w:t>
      </w:r>
    </w:p>
    <w:p w14:paraId="7B0432A2" w14:textId="77777777" w:rsidR="00936384" w:rsidRDefault="00936384" w:rsidP="00936384">
      <w:pPr>
        <w:pStyle w:val="Zdrojovkd"/>
      </w:pPr>
      <w:r>
        <w:t xml:space="preserve">        /// &lt;/summary&gt;</w:t>
      </w:r>
    </w:p>
    <w:p w14:paraId="6B17703A" w14:textId="77777777" w:rsidR="00936384" w:rsidRDefault="00936384" w:rsidP="00936384">
      <w:pPr>
        <w:pStyle w:val="Zdrojovkd"/>
      </w:pPr>
      <w:r>
        <w:lastRenderedPageBreak/>
        <w:t xml:space="preserve">        /// &lt;exception cref="System.Exception"&gt;</w:t>
      </w:r>
    </w:p>
    <w:p w14:paraId="7D39592D" w14:textId="77777777" w:rsidR="00936384" w:rsidRDefault="00936384" w:rsidP="00936384">
      <w:pPr>
        <w:pStyle w:val="Zdrojovkd"/>
      </w:pPr>
      <w:r>
        <w:t xml:space="preserve">        /// Engine initialisation failed\n" + e</w:t>
      </w:r>
    </w:p>
    <w:p w14:paraId="1C1F1A25" w14:textId="77777777" w:rsidR="00936384" w:rsidRDefault="00936384" w:rsidP="00936384">
      <w:pPr>
        <w:pStyle w:val="Zdrojovkd"/>
      </w:pPr>
      <w:r>
        <w:t xml:space="preserve">        /// or</w:t>
      </w:r>
    </w:p>
    <w:p w14:paraId="703ACE96" w14:textId="77777777" w:rsidR="00936384" w:rsidRDefault="00936384" w:rsidP="00936384">
      <w:pPr>
        <w:pStyle w:val="Zdrojovkd"/>
      </w:pPr>
      <w:r>
        <w:t xml:space="preserve">        /// Engine is being initialised second time</w:t>
      </w:r>
    </w:p>
    <w:p w14:paraId="1B1445D5" w14:textId="77777777" w:rsidR="00936384" w:rsidRDefault="00936384" w:rsidP="00936384">
      <w:pPr>
        <w:pStyle w:val="Zdrojovkd"/>
      </w:pPr>
      <w:r>
        <w:t xml:space="preserve">        /// &lt;/exception&gt;</w:t>
      </w:r>
    </w:p>
    <w:p w14:paraId="73C7C13C" w14:textId="77777777" w:rsidR="00936384" w:rsidRDefault="00936384" w:rsidP="00936384">
      <w:pPr>
        <w:pStyle w:val="Zdrojovkd"/>
      </w:pPr>
      <w:r>
        <w:t xml:space="preserve">        public static void Init()</w:t>
      </w:r>
    </w:p>
    <w:p w14:paraId="514D183A" w14:textId="77777777" w:rsidR="00936384" w:rsidRDefault="00936384" w:rsidP="00936384">
      <w:pPr>
        <w:pStyle w:val="Zdrojovkd"/>
      </w:pPr>
      <w:r>
        <w:t xml:space="preserve">        {</w:t>
      </w:r>
    </w:p>
    <w:p w14:paraId="15A7459C" w14:textId="77777777" w:rsidR="00936384" w:rsidRDefault="00936384" w:rsidP="00936384">
      <w:pPr>
        <w:pStyle w:val="Zdrojovkd"/>
      </w:pPr>
      <w:r>
        <w:t xml:space="preserve">            if (!_IsInitialised)</w:t>
      </w:r>
    </w:p>
    <w:p w14:paraId="4D2631A9" w14:textId="77777777" w:rsidR="00936384" w:rsidRDefault="00936384" w:rsidP="00936384">
      <w:pPr>
        <w:pStyle w:val="Zdrojovkd"/>
      </w:pPr>
      <w:r>
        <w:t xml:space="preserve">            {</w:t>
      </w:r>
    </w:p>
    <w:p w14:paraId="4D4BFEE1" w14:textId="77777777" w:rsidR="00936384" w:rsidRDefault="00936384" w:rsidP="00936384">
      <w:pPr>
        <w:pStyle w:val="Zdrojovkd"/>
      </w:pPr>
      <w:r>
        <w:t xml:space="preserve">                try</w:t>
      </w:r>
    </w:p>
    <w:p w14:paraId="777DD973" w14:textId="77777777" w:rsidR="00936384" w:rsidRDefault="00936384" w:rsidP="00936384">
      <w:pPr>
        <w:pStyle w:val="Zdrojovkd"/>
      </w:pPr>
      <w:r>
        <w:t xml:space="preserve">                {</w:t>
      </w:r>
    </w:p>
    <w:p w14:paraId="320BF735" w14:textId="77777777" w:rsidR="00936384" w:rsidRDefault="00936384" w:rsidP="00936384">
      <w:pPr>
        <w:pStyle w:val="Zdrojovkd"/>
      </w:pPr>
      <w:r>
        <w:t xml:space="preserve">                    WindowControl.WindowInit();</w:t>
      </w:r>
    </w:p>
    <w:p w14:paraId="10176B6C" w14:textId="77777777" w:rsidR="00936384" w:rsidRDefault="00936384" w:rsidP="00936384">
      <w:pPr>
        <w:pStyle w:val="Zdrojovkd"/>
      </w:pPr>
      <w:r>
        <w:t xml:space="preserve">                    Database.InitDatabase();</w:t>
      </w:r>
    </w:p>
    <w:p w14:paraId="6D80C66E" w14:textId="77777777" w:rsidR="00936384" w:rsidRDefault="00936384" w:rsidP="00936384">
      <w:pPr>
        <w:pStyle w:val="Zdrojovkd"/>
      </w:pPr>
    </w:p>
    <w:p w14:paraId="00494CA5" w14:textId="77777777" w:rsidR="00936384" w:rsidRDefault="00936384" w:rsidP="00936384">
      <w:pPr>
        <w:pStyle w:val="Zdrojovkd"/>
      </w:pPr>
      <w:r>
        <w:t xml:space="preserve">                    Render.imageBuffer = new byte[Render.ImageBufferSize];</w:t>
      </w:r>
    </w:p>
    <w:p w14:paraId="170E11F6" w14:textId="77777777" w:rsidR="00936384" w:rsidRDefault="00936384" w:rsidP="00936384">
      <w:pPr>
        <w:pStyle w:val="Zdrojovkd"/>
      </w:pPr>
      <w:r>
        <w:t xml:space="preserve">                    Render.imageBufferKey = new byte[Render.ImageKeyBufferSize];</w:t>
      </w:r>
    </w:p>
    <w:p w14:paraId="11D3D0CE" w14:textId="77777777" w:rsidR="00936384" w:rsidRDefault="00936384" w:rsidP="00936384">
      <w:pPr>
        <w:pStyle w:val="Zdrojovkd"/>
      </w:pPr>
      <w:r>
        <w:t xml:space="preserve">                    Render.ImageOutData = new byte[Render.ImageBufferSize];</w:t>
      </w:r>
    </w:p>
    <w:p w14:paraId="05FE26CB" w14:textId="77777777" w:rsidR="00936384" w:rsidRDefault="00936384" w:rsidP="00936384">
      <w:pPr>
        <w:pStyle w:val="Zdrojovkd"/>
      </w:pPr>
    </w:p>
    <w:p w14:paraId="0222E903" w14:textId="77777777" w:rsidR="00936384" w:rsidRDefault="00936384" w:rsidP="00936384">
      <w:pPr>
        <w:pStyle w:val="Zdrojovkd"/>
      </w:pPr>
      <w:r>
        <w:t xml:space="preserve">                    Input.NumberOfKeys = (short)Enum.GetNames(typeof(ConsoleKey)).Length;</w:t>
      </w:r>
    </w:p>
    <w:p w14:paraId="1051C4A8" w14:textId="77777777" w:rsidR="00936384" w:rsidRDefault="00936384" w:rsidP="00936384">
      <w:pPr>
        <w:pStyle w:val="Zdrojovkd"/>
      </w:pPr>
      <w:r>
        <w:t xml:space="preserve">                    Input.KeysPressed = new bool[Input.NumberOfKeys];</w:t>
      </w:r>
    </w:p>
    <w:p w14:paraId="2BF21F48" w14:textId="77777777" w:rsidR="00936384" w:rsidRDefault="00936384" w:rsidP="00936384">
      <w:pPr>
        <w:pStyle w:val="Zdrojovkd"/>
      </w:pPr>
      <w:r>
        <w:t xml:space="preserve">                    Input.KeysDown = new bool[Input.NumberOfKeys];</w:t>
      </w:r>
    </w:p>
    <w:p w14:paraId="02A6DD51" w14:textId="77777777" w:rsidR="00936384" w:rsidRDefault="00936384" w:rsidP="00936384">
      <w:pPr>
        <w:pStyle w:val="Zdrojovkd"/>
      </w:pPr>
      <w:r>
        <w:t xml:space="preserve">                    Input.KeysUp = new bool[Input.NumberOfKeys];</w:t>
      </w:r>
    </w:p>
    <w:p w14:paraId="56850F0B" w14:textId="77777777" w:rsidR="00936384" w:rsidRDefault="00936384" w:rsidP="00936384">
      <w:pPr>
        <w:pStyle w:val="Zdrojovkd"/>
      </w:pPr>
      <w:r>
        <w:t xml:space="preserve">                    Input.KeysReleased = new bool[Input.NumberOfKeys];</w:t>
      </w:r>
    </w:p>
    <w:p w14:paraId="499EEFB1" w14:textId="77777777" w:rsidR="00936384" w:rsidRDefault="00936384" w:rsidP="00936384">
      <w:pPr>
        <w:pStyle w:val="Zdrojovkd"/>
      </w:pPr>
    </w:p>
    <w:p w14:paraId="715E29D9" w14:textId="77777777" w:rsidR="00936384" w:rsidRDefault="00936384" w:rsidP="00936384">
      <w:pPr>
        <w:pStyle w:val="Zdrojovkd"/>
      </w:pPr>
      <w:r>
        <w:t xml:space="preserve">                    DeltaT = Stopwatch.StartNew();</w:t>
      </w:r>
    </w:p>
    <w:p w14:paraId="44784DC9" w14:textId="77777777" w:rsidR="00936384" w:rsidRDefault="00936384" w:rsidP="00936384">
      <w:pPr>
        <w:pStyle w:val="Zdrojovkd"/>
      </w:pPr>
    </w:p>
    <w:p w14:paraId="564CFDD9" w14:textId="77777777" w:rsidR="00936384" w:rsidRDefault="00936384" w:rsidP="00936384">
      <w:pPr>
        <w:pStyle w:val="Zdrojovkd"/>
      </w:pPr>
      <w:r>
        <w:t xml:space="preserve">                    RenderObjects = new List&lt;GameObject&gt;(0xFFFF);</w:t>
      </w:r>
    </w:p>
    <w:p w14:paraId="62B341E6" w14:textId="77777777" w:rsidR="00936384" w:rsidRDefault="00936384" w:rsidP="00936384">
      <w:pPr>
        <w:pStyle w:val="Zdrojovkd"/>
      </w:pPr>
    </w:p>
    <w:p w14:paraId="11F40D1E" w14:textId="77777777" w:rsidR="00936384" w:rsidRDefault="00936384" w:rsidP="00936384">
      <w:pPr>
        <w:pStyle w:val="Zdrojovkd"/>
      </w:pPr>
      <w:r>
        <w:t xml:space="preserve">                    //Sound.OutputDevice = new WaveOut();</w:t>
      </w:r>
    </w:p>
    <w:p w14:paraId="5AA7F557" w14:textId="77777777" w:rsidR="00936384" w:rsidRDefault="00936384" w:rsidP="00936384">
      <w:pPr>
        <w:pStyle w:val="Zdrojovkd"/>
      </w:pPr>
    </w:p>
    <w:p w14:paraId="787BE258" w14:textId="77777777" w:rsidR="00936384" w:rsidRDefault="00936384" w:rsidP="00936384">
      <w:pPr>
        <w:pStyle w:val="Zdrojovkd"/>
      </w:pPr>
      <w:r>
        <w:t xml:space="preserve">                    FpsMeter = new TextBlock();</w:t>
      </w:r>
    </w:p>
    <w:p w14:paraId="43A73EB5" w14:textId="77777777" w:rsidR="00936384" w:rsidRDefault="00936384" w:rsidP="00936384">
      <w:pPr>
        <w:pStyle w:val="Zdrojovkd"/>
      </w:pPr>
      <w:r>
        <w:t xml:space="preserve">                    FpsMeter.Transform.Position = new Vector3(4, -4, 128);</w:t>
      </w:r>
    </w:p>
    <w:p w14:paraId="021D7F99" w14:textId="77777777" w:rsidR="00936384" w:rsidRDefault="00936384" w:rsidP="00936384">
      <w:pPr>
        <w:pStyle w:val="Zdrojovkd"/>
      </w:pPr>
      <w:r>
        <w:t xml:space="preserve">                    FpsMeter.Transform.Dimensions = new Vector3(50, 5, 1);</w:t>
      </w:r>
    </w:p>
    <w:p w14:paraId="40B4BBE4" w14:textId="77777777" w:rsidR="00936384" w:rsidRDefault="00936384" w:rsidP="00936384">
      <w:pPr>
        <w:pStyle w:val="Zdrojovkd"/>
      </w:pPr>
      <w:r>
        <w:t xml:space="preserve">                    FpsMeter.VAlignment = Text.VerticalAlignment.Bottom;</w:t>
      </w:r>
    </w:p>
    <w:p w14:paraId="7098F338" w14:textId="77777777" w:rsidR="00936384" w:rsidRDefault="00936384" w:rsidP="00936384">
      <w:pPr>
        <w:pStyle w:val="Zdrojovkd"/>
      </w:pPr>
      <w:r>
        <w:t xml:space="preserve">                    FpsMeter.HAlignment = Text.HorizontalAlignment.Left;</w:t>
      </w:r>
    </w:p>
    <w:p w14:paraId="36B79093" w14:textId="77777777" w:rsidR="00936384" w:rsidRDefault="00936384" w:rsidP="00936384">
      <w:pPr>
        <w:pStyle w:val="Zdrojovkd"/>
      </w:pPr>
      <w:r>
        <w:t xml:space="preserve">                    FpsMeter.Text = "0";</w:t>
      </w:r>
    </w:p>
    <w:p w14:paraId="3B321A2A" w14:textId="77777777" w:rsidR="00936384" w:rsidRDefault="00936384" w:rsidP="00936384">
      <w:pPr>
        <w:pStyle w:val="Zdrojovkd"/>
      </w:pPr>
      <w:r>
        <w:t xml:space="preserve">                    FpsMeter.IsGUI = true;</w:t>
      </w:r>
    </w:p>
    <w:p w14:paraId="0C229108" w14:textId="77777777" w:rsidR="00936384" w:rsidRDefault="00936384" w:rsidP="00936384">
      <w:pPr>
        <w:pStyle w:val="Zdrojovkd"/>
      </w:pPr>
      <w:r>
        <w:t xml:space="preserve">                    FpsMeter.TextShadow = true;</w:t>
      </w:r>
    </w:p>
    <w:p w14:paraId="2522963B" w14:textId="77777777" w:rsidR="00936384" w:rsidRDefault="00936384" w:rsidP="00936384">
      <w:pPr>
        <w:pStyle w:val="Zdrojovkd"/>
      </w:pPr>
      <w:r>
        <w:t xml:space="preserve">                    FpsMeter.Foreground = Color.FromArgb(0xFF, 0x00, 0xFF, 0xFF);</w:t>
      </w:r>
    </w:p>
    <w:p w14:paraId="3AEA235C" w14:textId="77777777" w:rsidR="00936384" w:rsidRDefault="00936384" w:rsidP="00936384">
      <w:pPr>
        <w:pStyle w:val="Zdrojovkd"/>
      </w:pPr>
    </w:p>
    <w:p w14:paraId="435B56AA" w14:textId="77777777" w:rsidR="00936384" w:rsidRDefault="00936384" w:rsidP="00936384">
      <w:pPr>
        <w:pStyle w:val="Zdrojovkd"/>
      </w:pPr>
      <w:r>
        <w:t xml:space="preserve">                    FpsMeter.InitInternal();</w:t>
      </w:r>
    </w:p>
    <w:p w14:paraId="22189439" w14:textId="77777777" w:rsidR="00936384" w:rsidRDefault="00936384" w:rsidP="00936384">
      <w:pPr>
        <w:pStyle w:val="Zdrojovkd"/>
      </w:pPr>
    </w:p>
    <w:p w14:paraId="23FB07BB" w14:textId="77777777" w:rsidR="00936384" w:rsidRDefault="00936384" w:rsidP="00936384">
      <w:pPr>
        <w:pStyle w:val="Zdrojovkd"/>
      </w:pPr>
      <w:r>
        <w:t xml:space="preserve">                    UpdateEvent += FpsMeter.Scripts[0].UpdateHandle;</w:t>
      </w:r>
    </w:p>
    <w:p w14:paraId="70644D2C" w14:textId="77777777" w:rsidR="00936384" w:rsidRDefault="00936384" w:rsidP="00936384">
      <w:pPr>
        <w:pStyle w:val="Zdrojovkd"/>
      </w:pPr>
    </w:p>
    <w:p w14:paraId="52F192AF" w14:textId="77777777" w:rsidR="00936384" w:rsidRDefault="00936384" w:rsidP="00936384">
      <w:pPr>
        <w:pStyle w:val="Zdrojovkd"/>
      </w:pPr>
      <w:r>
        <w:t xml:space="preserve">                    BackgroundWorks = new Thread(Update);</w:t>
      </w:r>
    </w:p>
    <w:p w14:paraId="18952D9A" w14:textId="77777777" w:rsidR="00936384" w:rsidRDefault="00936384" w:rsidP="00936384">
      <w:pPr>
        <w:pStyle w:val="Zdrojovkd"/>
      </w:pPr>
      <w:r>
        <w:t xml:space="preserve">                    //RenderWorker    = new Thread(RenderImage);</w:t>
      </w:r>
    </w:p>
    <w:p w14:paraId="2E03213F" w14:textId="77777777" w:rsidR="00936384" w:rsidRDefault="00936384" w:rsidP="00936384">
      <w:pPr>
        <w:pStyle w:val="Zdrojovkd"/>
      </w:pPr>
      <w:r>
        <w:t xml:space="preserve">                    BackgroundWorks.Start();</w:t>
      </w:r>
    </w:p>
    <w:p w14:paraId="491F3F7C" w14:textId="77777777" w:rsidR="00936384" w:rsidRDefault="00936384" w:rsidP="00936384">
      <w:pPr>
        <w:pStyle w:val="Zdrojovkd"/>
      </w:pPr>
      <w:r>
        <w:t xml:space="preserve">                    //RenderWorker.Start();</w:t>
      </w:r>
    </w:p>
    <w:p w14:paraId="4ED34A78" w14:textId="77777777" w:rsidR="00936384" w:rsidRDefault="00936384" w:rsidP="00936384">
      <w:pPr>
        <w:pStyle w:val="Zdrojovkd"/>
      </w:pPr>
    </w:p>
    <w:p w14:paraId="1ADCAFF1" w14:textId="77777777" w:rsidR="00936384" w:rsidRDefault="00936384" w:rsidP="00936384">
      <w:pPr>
        <w:pStyle w:val="Zdrojovkd"/>
      </w:pPr>
      <w:r>
        <w:t>#if !DEBUG</w:t>
      </w:r>
    </w:p>
    <w:p w14:paraId="1F567BEE" w14:textId="77777777" w:rsidR="00936384" w:rsidRDefault="00936384" w:rsidP="00936384">
      <w:pPr>
        <w:pStyle w:val="Zdrojovkd"/>
      </w:pPr>
      <w:r>
        <w:t xml:space="preserve">                    SplashScreen();</w:t>
      </w:r>
    </w:p>
    <w:p w14:paraId="53DD28F5" w14:textId="77777777" w:rsidR="00936384" w:rsidRDefault="00936384" w:rsidP="00936384">
      <w:pPr>
        <w:pStyle w:val="Zdrojovkd"/>
      </w:pPr>
      <w:r>
        <w:t>#endif</w:t>
      </w:r>
    </w:p>
    <w:p w14:paraId="6679347D" w14:textId="77777777" w:rsidR="00936384" w:rsidRDefault="00936384" w:rsidP="00936384">
      <w:pPr>
        <w:pStyle w:val="Zdrojovkd"/>
      </w:pPr>
    </w:p>
    <w:p w14:paraId="52DF986B" w14:textId="77777777" w:rsidR="00936384" w:rsidRDefault="00936384" w:rsidP="00936384">
      <w:pPr>
        <w:pStyle w:val="Zdrojovkd"/>
      </w:pPr>
      <w:r>
        <w:t xml:space="preserve">                    _IsInitialised = true;</w:t>
      </w:r>
    </w:p>
    <w:p w14:paraId="66E7281F" w14:textId="77777777" w:rsidR="00936384" w:rsidRDefault="00936384" w:rsidP="00936384">
      <w:pPr>
        <w:pStyle w:val="Zdrojovkd"/>
      </w:pPr>
      <w:r>
        <w:t xml:space="preserve">                }</w:t>
      </w:r>
    </w:p>
    <w:p w14:paraId="4CFB12A4" w14:textId="77777777" w:rsidR="00936384" w:rsidRDefault="00936384" w:rsidP="00936384">
      <w:pPr>
        <w:pStyle w:val="Zdrojovkd"/>
      </w:pPr>
      <w:r>
        <w:t xml:space="preserve">                catch (Exception e)</w:t>
      </w:r>
    </w:p>
    <w:p w14:paraId="5706EE33" w14:textId="77777777" w:rsidR="00936384" w:rsidRDefault="00936384" w:rsidP="00936384">
      <w:pPr>
        <w:pStyle w:val="Zdrojovkd"/>
      </w:pPr>
      <w:r>
        <w:t xml:space="preserve">                {</w:t>
      </w:r>
    </w:p>
    <w:p w14:paraId="3FED0573" w14:textId="77777777" w:rsidR="00936384" w:rsidRDefault="00936384" w:rsidP="00936384">
      <w:pPr>
        <w:pStyle w:val="Zdrojovkd"/>
      </w:pPr>
      <w:r>
        <w:t xml:space="preserve">                    throw new Exception("Engine initialisation failed\n" + e);</w:t>
      </w:r>
    </w:p>
    <w:p w14:paraId="02F6EE57" w14:textId="77777777" w:rsidR="00936384" w:rsidRDefault="00936384" w:rsidP="00936384">
      <w:pPr>
        <w:pStyle w:val="Zdrojovkd"/>
      </w:pPr>
      <w:r>
        <w:t xml:space="preserve">                }</w:t>
      </w:r>
    </w:p>
    <w:p w14:paraId="56221FC0" w14:textId="77777777" w:rsidR="00936384" w:rsidRDefault="00936384" w:rsidP="00936384">
      <w:pPr>
        <w:pStyle w:val="Zdrojovkd"/>
      </w:pPr>
      <w:r>
        <w:t xml:space="preserve">            }</w:t>
      </w:r>
    </w:p>
    <w:p w14:paraId="7628DFAB" w14:textId="77777777" w:rsidR="00936384" w:rsidRDefault="00936384" w:rsidP="00936384">
      <w:pPr>
        <w:pStyle w:val="Zdrojovkd"/>
      </w:pPr>
      <w:r>
        <w:t xml:space="preserve">            else</w:t>
      </w:r>
    </w:p>
    <w:p w14:paraId="19198894" w14:textId="77777777" w:rsidR="00936384" w:rsidRDefault="00936384" w:rsidP="00936384">
      <w:pPr>
        <w:pStyle w:val="Zdrojovkd"/>
      </w:pPr>
      <w:r>
        <w:t xml:space="preserve">                throw new Exception("Engine is being initialised second time");</w:t>
      </w:r>
    </w:p>
    <w:p w14:paraId="03994726" w14:textId="77777777" w:rsidR="00936384" w:rsidRDefault="00936384" w:rsidP="00936384">
      <w:pPr>
        <w:pStyle w:val="Zdrojovkd"/>
      </w:pPr>
      <w:r>
        <w:t xml:space="preserve">        }</w:t>
      </w:r>
    </w:p>
    <w:p w14:paraId="2A4B24D1" w14:textId="77777777" w:rsidR="00936384" w:rsidRDefault="00936384" w:rsidP="00936384">
      <w:pPr>
        <w:pStyle w:val="Zdrojovkd"/>
      </w:pPr>
    </w:p>
    <w:p w14:paraId="1FD03F9E" w14:textId="77777777" w:rsidR="00936384" w:rsidRDefault="00936384" w:rsidP="00936384">
      <w:pPr>
        <w:pStyle w:val="Zdrojovkd"/>
      </w:pPr>
      <w:r>
        <w:t xml:space="preserve">        public static void LoadSceneToMemory&lt;T&gt;(object[] argsPreLoad = null, object[] argsPostLoad = null)</w:t>
      </w:r>
    </w:p>
    <w:p w14:paraId="13255423" w14:textId="77777777" w:rsidR="00936384" w:rsidRDefault="00936384" w:rsidP="00936384">
      <w:pPr>
        <w:pStyle w:val="Zdrojovkd"/>
      </w:pPr>
      <w:r>
        <w:t xml:space="preserve">            where T : Scene</w:t>
      </w:r>
    </w:p>
    <w:p w14:paraId="1A197DFC" w14:textId="77777777" w:rsidR="00936384" w:rsidRDefault="00936384" w:rsidP="00936384">
      <w:pPr>
        <w:pStyle w:val="Zdrojovkd"/>
      </w:pPr>
      <w:r>
        <w:t xml:space="preserve">        {</w:t>
      </w:r>
    </w:p>
    <w:p w14:paraId="5F02FA05" w14:textId="77777777" w:rsidR="00936384" w:rsidRDefault="00936384" w:rsidP="00936384">
      <w:pPr>
        <w:pStyle w:val="Zdrojovkd"/>
      </w:pPr>
      <w:r>
        <w:t xml:space="preserve">            Engine.LoadingScene = (T)Activator.CreateInstance(typeof(T));</w:t>
      </w:r>
    </w:p>
    <w:p w14:paraId="103E8AFB" w14:textId="77777777" w:rsidR="00936384" w:rsidRDefault="00936384" w:rsidP="00936384">
      <w:pPr>
        <w:pStyle w:val="Zdrojovkd"/>
      </w:pPr>
      <w:r>
        <w:t xml:space="preserve">            Engine.LoadingScene.argsPreLoad = argsPreLoad;</w:t>
      </w:r>
    </w:p>
    <w:p w14:paraId="4A6667A5" w14:textId="77777777" w:rsidR="00936384" w:rsidRDefault="00936384" w:rsidP="00936384">
      <w:pPr>
        <w:pStyle w:val="Zdrojovkd"/>
      </w:pPr>
      <w:r>
        <w:t xml:space="preserve">            Engine.LoadingScene.argsPostLoad = argsPostLoad;</w:t>
      </w:r>
    </w:p>
    <w:p w14:paraId="55A30214" w14:textId="77777777" w:rsidR="00936384" w:rsidRDefault="00936384" w:rsidP="00936384">
      <w:pPr>
        <w:pStyle w:val="Zdrojovkd"/>
      </w:pPr>
      <w:r>
        <w:t xml:space="preserve">            Engine.LoadingScene.Set(argsPreLoad);</w:t>
      </w:r>
    </w:p>
    <w:p w14:paraId="69938AA3" w14:textId="77777777" w:rsidR="00936384" w:rsidRDefault="00936384" w:rsidP="00936384">
      <w:pPr>
        <w:pStyle w:val="Zdrojovkd"/>
      </w:pPr>
      <w:r>
        <w:t xml:space="preserve">            Engine.LoadingScene.Init();</w:t>
      </w:r>
    </w:p>
    <w:p w14:paraId="5C3A7318" w14:textId="77777777" w:rsidR="00936384" w:rsidRDefault="00936384" w:rsidP="00936384">
      <w:pPr>
        <w:pStyle w:val="Zdrojovkd"/>
      </w:pPr>
    </w:p>
    <w:p w14:paraId="495E3E6E" w14:textId="77777777" w:rsidR="00936384" w:rsidRDefault="00936384" w:rsidP="00936384">
      <w:pPr>
        <w:pStyle w:val="Zdrojovkd"/>
      </w:pPr>
      <w:r>
        <w:t xml:space="preserve">            Database.AddScene(Engine.LoadingScene);</w:t>
      </w:r>
    </w:p>
    <w:p w14:paraId="3F8DCC37" w14:textId="77777777" w:rsidR="00936384" w:rsidRDefault="00936384" w:rsidP="00936384">
      <w:pPr>
        <w:pStyle w:val="Zdrojovkd"/>
      </w:pPr>
      <w:r>
        <w:t xml:space="preserve">        }</w:t>
      </w:r>
    </w:p>
    <w:p w14:paraId="3DE0340B" w14:textId="77777777" w:rsidR="00936384" w:rsidRDefault="00936384" w:rsidP="00936384">
      <w:pPr>
        <w:pStyle w:val="Zdrojovkd"/>
      </w:pPr>
    </w:p>
    <w:p w14:paraId="5D397092" w14:textId="77777777" w:rsidR="00936384" w:rsidRDefault="00936384" w:rsidP="00936384">
      <w:pPr>
        <w:pStyle w:val="Zdrojovkd"/>
      </w:pPr>
      <w:r>
        <w:t xml:space="preserve">        /// &lt;summary&gt;</w:t>
      </w:r>
    </w:p>
    <w:p w14:paraId="7FA0846D" w14:textId="77777777" w:rsidR="00936384" w:rsidRDefault="00936384" w:rsidP="00936384">
      <w:pPr>
        <w:pStyle w:val="Zdrojovkd"/>
      </w:pPr>
      <w:r>
        <w:lastRenderedPageBreak/>
        <w:t xml:space="preserve">        /// Loads the scene to memory.</w:t>
      </w:r>
    </w:p>
    <w:p w14:paraId="4C053F4F" w14:textId="77777777" w:rsidR="00936384" w:rsidRDefault="00936384" w:rsidP="00936384">
      <w:pPr>
        <w:pStyle w:val="Zdrojovkd"/>
      </w:pPr>
      <w:r>
        <w:t xml:space="preserve">        /// &lt;/summary&gt;</w:t>
      </w:r>
    </w:p>
    <w:p w14:paraId="005AA154" w14:textId="77777777" w:rsidR="00936384" w:rsidRDefault="00936384" w:rsidP="00936384">
      <w:pPr>
        <w:pStyle w:val="Zdrojovkd"/>
      </w:pPr>
      <w:r>
        <w:t xml:space="preserve">        /// &lt;typeparam name="T"&gt;Scene&lt;/typeparam&gt;</w:t>
      </w:r>
    </w:p>
    <w:p w14:paraId="2FEBCF03" w14:textId="77777777" w:rsidR="00936384" w:rsidRDefault="00936384" w:rsidP="00936384">
      <w:pPr>
        <w:pStyle w:val="Zdrojovkd"/>
      </w:pPr>
      <w:r>
        <w:t xml:space="preserve">        /// &lt;param name="argsPreLoad"&gt;The arguments pre load.&lt;/param&gt;</w:t>
      </w:r>
    </w:p>
    <w:p w14:paraId="0471621D" w14:textId="77777777" w:rsidR="00936384" w:rsidRDefault="00936384" w:rsidP="00936384">
      <w:pPr>
        <w:pStyle w:val="Zdrojovkd"/>
      </w:pPr>
      <w:r>
        <w:t xml:space="preserve">        /// &lt;param name="argsPostLoad"&gt;The arguments post load.&lt;/param&gt;</w:t>
      </w:r>
    </w:p>
    <w:p w14:paraId="0CCDA0FF" w14:textId="77777777" w:rsidR="00936384" w:rsidRDefault="00936384" w:rsidP="00936384">
      <w:pPr>
        <w:pStyle w:val="Zdrojovkd"/>
      </w:pPr>
      <w:r>
        <w:t xml:space="preserve">        public static void LoadScene&lt;T&gt;(object[] argsPreLoad = null, object[] argsPostLoad = null) where T : Scene</w:t>
      </w:r>
    </w:p>
    <w:p w14:paraId="47A5FB6D" w14:textId="77777777" w:rsidR="00936384" w:rsidRDefault="00936384" w:rsidP="00936384">
      <w:pPr>
        <w:pStyle w:val="Zdrojovkd"/>
      </w:pPr>
      <w:r>
        <w:t xml:space="preserve">        {</w:t>
      </w:r>
    </w:p>
    <w:p w14:paraId="45AB658E" w14:textId="77777777" w:rsidR="00936384" w:rsidRDefault="00936384" w:rsidP="00936384">
      <w:pPr>
        <w:pStyle w:val="Zdrojovkd"/>
      </w:pPr>
      <w:r>
        <w:t xml:space="preserve">            LoadingSceneType = typeof(T);</w:t>
      </w:r>
    </w:p>
    <w:p w14:paraId="5B63D412" w14:textId="77777777" w:rsidR="00936384" w:rsidRDefault="00936384" w:rsidP="00936384">
      <w:pPr>
        <w:pStyle w:val="Zdrojovkd"/>
      </w:pPr>
      <w:r>
        <w:t xml:space="preserve">            LoadScene(LoadingSceneType, argsPreLoad, argsPostLoad);</w:t>
      </w:r>
    </w:p>
    <w:p w14:paraId="1FCBAE6D" w14:textId="77777777" w:rsidR="00936384" w:rsidRDefault="00936384" w:rsidP="00936384">
      <w:pPr>
        <w:pStyle w:val="Zdrojovkd"/>
      </w:pPr>
      <w:r>
        <w:t xml:space="preserve">        }</w:t>
      </w:r>
    </w:p>
    <w:p w14:paraId="63EF570C" w14:textId="77777777" w:rsidR="00936384" w:rsidRDefault="00936384" w:rsidP="00936384">
      <w:pPr>
        <w:pStyle w:val="Zdrojovkd"/>
      </w:pPr>
    </w:p>
    <w:p w14:paraId="6FEB6430" w14:textId="77777777" w:rsidR="00936384" w:rsidRDefault="00936384" w:rsidP="00936384">
      <w:pPr>
        <w:pStyle w:val="Zdrojovkd"/>
      </w:pPr>
      <w:r>
        <w:t xml:space="preserve">        public static void LoadScene(Type scene, object[] argsPreLoad = null, object[] argsPostLoad = null)</w:t>
      </w:r>
    </w:p>
    <w:p w14:paraId="346F76CE" w14:textId="77777777" w:rsidR="00936384" w:rsidRDefault="00936384" w:rsidP="00936384">
      <w:pPr>
        <w:pStyle w:val="Zdrojovkd"/>
      </w:pPr>
      <w:r>
        <w:t xml:space="preserve">        {</w:t>
      </w:r>
    </w:p>
    <w:p w14:paraId="332D8FEF" w14:textId="77777777" w:rsidR="00936384" w:rsidRDefault="00936384" w:rsidP="00936384">
      <w:pPr>
        <w:pStyle w:val="Zdrojovkd"/>
      </w:pPr>
      <w:r>
        <w:t xml:space="preserve">            if (!scene.IsSubclassOf(typeof(Scene)))</w:t>
      </w:r>
    </w:p>
    <w:p w14:paraId="75F78828" w14:textId="77777777" w:rsidR="00936384" w:rsidRDefault="00936384" w:rsidP="00936384">
      <w:pPr>
        <w:pStyle w:val="Zdrojovkd"/>
      </w:pPr>
      <w:r>
        <w:t xml:space="preserve">                throw new Exception($"Provided type {scene} is not subclass of Scene");</w:t>
      </w:r>
    </w:p>
    <w:p w14:paraId="342F598C" w14:textId="77777777" w:rsidR="00936384" w:rsidRDefault="00936384" w:rsidP="00936384">
      <w:pPr>
        <w:pStyle w:val="Zdrojovkd"/>
      </w:pPr>
    </w:p>
    <w:p w14:paraId="178B22CF" w14:textId="77777777" w:rsidR="00936384" w:rsidRDefault="00936384" w:rsidP="00936384">
      <w:pPr>
        <w:pStyle w:val="Zdrojovkd"/>
      </w:pPr>
      <w:r>
        <w:t xml:space="preserve">            Engine.LoadingScene = (Scene)Activator.CreateInstance(LoadingSceneType);</w:t>
      </w:r>
    </w:p>
    <w:p w14:paraId="4FC31599" w14:textId="77777777" w:rsidR="00936384" w:rsidRDefault="00936384" w:rsidP="00936384">
      <w:pPr>
        <w:pStyle w:val="Zdrojovkd"/>
      </w:pPr>
    </w:p>
    <w:p w14:paraId="0A20637B" w14:textId="77777777" w:rsidR="00936384" w:rsidRDefault="00936384" w:rsidP="00936384">
      <w:pPr>
        <w:pStyle w:val="Zdrojovkd"/>
      </w:pPr>
      <w:r>
        <w:t xml:space="preserve">            Engine.LoadingScene.argsPreLoad = argsPreLoad;</w:t>
      </w:r>
    </w:p>
    <w:p w14:paraId="17951172" w14:textId="77777777" w:rsidR="00936384" w:rsidRDefault="00936384" w:rsidP="00936384">
      <w:pPr>
        <w:pStyle w:val="Zdrojovkd"/>
      </w:pPr>
      <w:r>
        <w:t xml:space="preserve">            Engine.LoadingScene.argsPostLoad = argsPostLoad;</w:t>
      </w:r>
    </w:p>
    <w:p w14:paraId="4CCAF8E3" w14:textId="77777777" w:rsidR="00936384" w:rsidRDefault="00936384" w:rsidP="00936384">
      <w:pPr>
        <w:pStyle w:val="Zdrojovkd"/>
      </w:pPr>
    </w:p>
    <w:p w14:paraId="21BAF854" w14:textId="77777777" w:rsidR="00936384" w:rsidRDefault="00936384" w:rsidP="00936384">
      <w:pPr>
        <w:pStyle w:val="Zdrojovkd"/>
      </w:pPr>
      <w:r>
        <w:t xml:space="preserve">            Engine.LoadingScene.Set(argsPreLoad);</w:t>
      </w:r>
    </w:p>
    <w:p w14:paraId="1CD57C85" w14:textId="77777777" w:rsidR="00936384" w:rsidRDefault="00936384" w:rsidP="00936384">
      <w:pPr>
        <w:pStyle w:val="Zdrojovkd"/>
      </w:pPr>
      <w:r>
        <w:t xml:space="preserve">            Engine.LoadingScene.Init();</w:t>
      </w:r>
    </w:p>
    <w:p w14:paraId="4516B12A" w14:textId="77777777" w:rsidR="00936384" w:rsidRDefault="00936384" w:rsidP="00936384">
      <w:pPr>
        <w:pStyle w:val="Zdrojovkd"/>
      </w:pPr>
    </w:p>
    <w:p w14:paraId="1297709A" w14:textId="77777777" w:rsidR="00936384" w:rsidRDefault="00936384" w:rsidP="00936384">
      <w:pPr>
        <w:pStyle w:val="Zdrojovkd"/>
      </w:pPr>
      <w:r>
        <w:t xml:space="preserve">            UnregisterScene();</w:t>
      </w:r>
    </w:p>
    <w:p w14:paraId="56C77D57" w14:textId="77777777" w:rsidR="00936384" w:rsidRDefault="00936384" w:rsidP="00936384">
      <w:pPr>
        <w:pStyle w:val="Zdrojovkd"/>
      </w:pPr>
      <w:r>
        <w:t xml:space="preserve">            RegisterScene(Engine.LoadingScene, argsPostLoad);</w:t>
      </w:r>
    </w:p>
    <w:p w14:paraId="3E2051B1" w14:textId="77777777" w:rsidR="00936384" w:rsidRDefault="00936384" w:rsidP="00936384">
      <w:pPr>
        <w:pStyle w:val="Zdrojovkd"/>
      </w:pPr>
      <w:r>
        <w:t xml:space="preserve">        }</w:t>
      </w:r>
    </w:p>
    <w:p w14:paraId="78EABA08" w14:textId="77777777" w:rsidR="00936384" w:rsidRDefault="00936384" w:rsidP="00936384">
      <w:pPr>
        <w:pStyle w:val="Zdrojovkd"/>
      </w:pPr>
    </w:p>
    <w:p w14:paraId="5FEFB0BA" w14:textId="77777777" w:rsidR="00936384" w:rsidRDefault="00936384" w:rsidP="00936384">
      <w:pPr>
        <w:pStyle w:val="Zdrojovkd"/>
      </w:pPr>
      <w:r>
        <w:t xml:space="preserve">        /// &lt;summary&gt;</w:t>
      </w:r>
    </w:p>
    <w:p w14:paraId="095BB819" w14:textId="77777777" w:rsidR="00936384" w:rsidRDefault="00936384" w:rsidP="00936384">
      <w:pPr>
        <w:pStyle w:val="Zdrojovkd"/>
      </w:pPr>
      <w:r>
        <w:t xml:space="preserve">        /// Reloads the scene.</w:t>
      </w:r>
    </w:p>
    <w:p w14:paraId="1EB25979" w14:textId="77777777" w:rsidR="00936384" w:rsidRDefault="00936384" w:rsidP="00936384">
      <w:pPr>
        <w:pStyle w:val="Zdrojovkd"/>
      </w:pPr>
      <w:r>
        <w:t xml:space="preserve">        /// &lt;/summary&gt;</w:t>
      </w:r>
    </w:p>
    <w:p w14:paraId="3B1F27E3" w14:textId="77777777" w:rsidR="00936384" w:rsidRDefault="00936384" w:rsidP="00936384">
      <w:pPr>
        <w:pStyle w:val="Zdrojovkd"/>
      </w:pPr>
      <w:r>
        <w:t xml:space="preserve">        /// &lt;param name="Name"&gt;The name of scene&lt;/param&gt;</w:t>
      </w:r>
    </w:p>
    <w:p w14:paraId="3549FA65" w14:textId="77777777" w:rsidR="00936384" w:rsidRDefault="00936384" w:rsidP="00936384">
      <w:pPr>
        <w:pStyle w:val="Zdrojovkd"/>
      </w:pPr>
      <w:r>
        <w:t xml:space="preserve">        public static void ReloadScene(string Name, object[] argsPreLoad = null)</w:t>
      </w:r>
    </w:p>
    <w:p w14:paraId="7217C0BE" w14:textId="77777777" w:rsidR="00936384" w:rsidRDefault="00936384" w:rsidP="00936384">
      <w:pPr>
        <w:pStyle w:val="Zdrojovkd"/>
      </w:pPr>
      <w:r>
        <w:t xml:space="preserve">        {</w:t>
      </w:r>
    </w:p>
    <w:p w14:paraId="144A20E1" w14:textId="77777777" w:rsidR="00936384" w:rsidRDefault="00936384" w:rsidP="00936384">
      <w:pPr>
        <w:pStyle w:val="Zdrojovkd"/>
      </w:pPr>
      <w:r>
        <w:t xml:space="preserve">            Database.RewriteWorld(Name, argsPreLoad);</w:t>
      </w:r>
    </w:p>
    <w:p w14:paraId="7ADC01EB" w14:textId="77777777" w:rsidR="00936384" w:rsidRDefault="00936384" w:rsidP="00936384">
      <w:pPr>
        <w:pStyle w:val="Zdrojovkd"/>
      </w:pPr>
      <w:r>
        <w:t xml:space="preserve">        }</w:t>
      </w:r>
    </w:p>
    <w:p w14:paraId="65429EB0" w14:textId="77777777" w:rsidR="00936384" w:rsidRDefault="00936384" w:rsidP="00936384">
      <w:pPr>
        <w:pStyle w:val="Zdrojovkd"/>
      </w:pPr>
    </w:p>
    <w:p w14:paraId="47CEABC4" w14:textId="77777777" w:rsidR="00936384" w:rsidRDefault="00936384" w:rsidP="00936384">
      <w:pPr>
        <w:pStyle w:val="Zdrojovkd"/>
      </w:pPr>
      <w:r>
        <w:t xml:space="preserve">        /// &lt;summary&gt;</w:t>
      </w:r>
    </w:p>
    <w:p w14:paraId="5EA05245" w14:textId="77777777" w:rsidR="00936384" w:rsidRDefault="00936384" w:rsidP="00936384">
      <w:pPr>
        <w:pStyle w:val="Zdrojovkd"/>
      </w:pPr>
      <w:r>
        <w:t xml:space="preserve">        /// Changes the scene.</w:t>
      </w:r>
    </w:p>
    <w:p w14:paraId="478119A0" w14:textId="77777777" w:rsidR="00936384" w:rsidRDefault="00936384" w:rsidP="00936384">
      <w:pPr>
        <w:pStyle w:val="Zdrojovkd"/>
      </w:pPr>
      <w:r>
        <w:t xml:space="preserve">        /// &lt;/summary&gt;</w:t>
      </w:r>
    </w:p>
    <w:p w14:paraId="3EC0F2EE" w14:textId="77777777" w:rsidR="00936384" w:rsidRDefault="00936384" w:rsidP="00936384">
      <w:pPr>
        <w:pStyle w:val="Zdrojovkd"/>
      </w:pPr>
      <w:r>
        <w:t xml:space="preserve">        /// &lt;param name="Name"&gt;The name&lt;/param&gt;</w:t>
      </w:r>
    </w:p>
    <w:p w14:paraId="0B346C35" w14:textId="77777777" w:rsidR="00936384" w:rsidRDefault="00936384" w:rsidP="00936384">
      <w:pPr>
        <w:pStyle w:val="Zdrojovkd"/>
      </w:pPr>
      <w:r>
        <w:t xml:space="preserve">        /// &lt;param name="Reload"&gt;if set to &lt;c&gt;true&lt;/c&gt; [reload]&lt;/param&gt;</w:t>
      </w:r>
    </w:p>
    <w:p w14:paraId="7527D543" w14:textId="77777777" w:rsidR="00936384" w:rsidRDefault="00936384" w:rsidP="00936384">
      <w:pPr>
        <w:pStyle w:val="Zdrojovkd"/>
      </w:pPr>
      <w:r>
        <w:t xml:space="preserve">        /// &lt;param name="args"&gt;The arguments&lt;/param&gt;</w:t>
      </w:r>
    </w:p>
    <w:p w14:paraId="142D6B65" w14:textId="0AB5AA26" w:rsidR="00936384" w:rsidRDefault="00936384" w:rsidP="00936384">
      <w:pPr>
        <w:pStyle w:val="Zdrojovkd"/>
      </w:pPr>
      <w:r>
        <w:t xml:space="preserve">        public static void ChangeScene(string Name, bool Reload = false, object[] argsPreLoad = null, object[] argsPostLoad = null)</w:t>
      </w:r>
    </w:p>
    <w:p w14:paraId="2D7DC581" w14:textId="77777777" w:rsidR="00936384" w:rsidRDefault="00936384" w:rsidP="00936384">
      <w:pPr>
        <w:pStyle w:val="Zdrojovkd"/>
      </w:pPr>
      <w:r>
        <w:t xml:space="preserve">        {</w:t>
      </w:r>
    </w:p>
    <w:p w14:paraId="4D0EA819" w14:textId="77777777" w:rsidR="00936384" w:rsidRDefault="00936384" w:rsidP="00936384">
      <w:pPr>
        <w:pStyle w:val="Zdrojovkd"/>
      </w:pPr>
      <w:r>
        <w:t xml:space="preserve">            UnregisterScene();</w:t>
      </w:r>
    </w:p>
    <w:p w14:paraId="4653B6CD" w14:textId="77777777" w:rsidR="00936384" w:rsidRDefault="00936384" w:rsidP="00936384">
      <w:pPr>
        <w:pStyle w:val="Zdrojovkd"/>
      </w:pPr>
      <w:r>
        <w:t xml:space="preserve">            if (Reload)</w:t>
      </w:r>
    </w:p>
    <w:p w14:paraId="1498A9A5" w14:textId="77777777" w:rsidR="00936384" w:rsidRDefault="00936384" w:rsidP="00936384">
      <w:pPr>
        <w:pStyle w:val="Zdrojovkd"/>
      </w:pPr>
      <w:r>
        <w:t xml:space="preserve">            {</w:t>
      </w:r>
    </w:p>
    <w:p w14:paraId="3FB0EA3F" w14:textId="77777777" w:rsidR="00936384" w:rsidRDefault="00936384" w:rsidP="00936384">
      <w:pPr>
        <w:pStyle w:val="Zdrojovkd"/>
      </w:pPr>
      <w:r>
        <w:t xml:space="preserve">                ReloadScene(Name, argsPreLoad);</w:t>
      </w:r>
    </w:p>
    <w:p w14:paraId="01173B6C" w14:textId="77777777" w:rsidR="00936384" w:rsidRDefault="00936384" w:rsidP="00936384">
      <w:pPr>
        <w:pStyle w:val="Zdrojovkd"/>
      </w:pPr>
    </w:p>
    <w:p w14:paraId="734F4B1D" w14:textId="77777777" w:rsidR="00936384" w:rsidRDefault="00936384" w:rsidP="00936384">
      <w:pPr>
        <w:pStyle w:val="Zdrojovkd"/>
      </w:pPr>
      <w:r>
        <w:t xml:space="preserve">                if (argsPostLoad != null)</w:t>
      </w:r>
    </w:p>
    <w:p w14:paraId="4401902C" w14:textId="77777777" w:rsidR="00936384" w:rsidRDefault="00936384" w:rsidP="00936384">
      <w:pPr>
        <w:pStyle w:val="Zdrojovkd"/>
      </w:pPr>
      <w:r>
        <w:t xml:space="preserve">                    Database.GetScene(Name).argsPostLoad = argsPostLoad;</w:t>
      </w:r>
    </w:p>
    <w:p w14:paraId="0B04B7F0" w14:textId="77777777" w:rsidR="00936384" w:rsidRDefault="00936384" w:rsidP="00936384">
      <w:pPr>
        <w:pStyle w:val="Zdrojovkd"/>
      </w:pPr>
      <w:r>
        <w:t xml:space="preserve">            }</w:t>
      </w:r>
    </w:p>
    <w:p w14:paraId="4F111E65" w14:textId="77777777" w:rsidR="00936384" w:rsidRDefault="00936384" w:rsidP="00936384">
      <w:pPr>
        <w:pStyle w:val="Zdrojovkd"/>
      </w:pPr>
    </w:p>
    <w:p w14:paraId="5EC7E8F9" w14:textId="77777777" w:rsidR="00936384" w:rsidRDefault="00936384" w:rsidP="00936384">
      <w:pPr>
        <w:pStyle w:val="Zdrojovkd"/>
      </w:pPr>
      <w:r>
        <w:t xml:space="preserve">            RegisterScene(Database.GetScene(Name), argsPostLoad);</w:t>
      </w:r>
    </w:p>
    <w:p w14:paraId="364181F5" w14:textId="77777777" w:rsidR="00936384" w:rsidRDefault="00936384" w:rsidP="00936384">
      <w:pPr>
        <w:pStyle w:val="Zdrojovkd"/>
      </w:pPr>
      <w:r>
        <w:t xml:space="preserve">        }</w:t>
      </w:r>
    </w:p>
    <w:p w14:paraId="0A236441" w14:textId="77777777" w:rsidR="00936384" w:rsidRDefault="00936384" w:rsidP="00936384">
      <w:pPr>
        <w:pStyle w:val="Zdrojovkd"/>
      </w:pPr>
    </w:p>
    <w:p w14:paraId="0AC9D9B3" w14:textId="77777777" w:rsidR="00936384" w:rsidRDefault="00936384" w:rsidP="00936384">
      <w:pPr>
        <w:pStyle w:val="Zdrojovkd"/>
      </w:pPr>
      <w:r>
        <w:t xml:space="preserve">        private static void UnregisterScene()</w:t>
      </w:r>
    </w:p>
    <w:p w14:paraId="7CB15176" w14:textId="77777777" w:rsidR="00936384" w:rsidRDefault="00936384" w:rsidP="00936384">
      <w:pPr>
        <w:pStyle w:val="Zdrojovkd"/>
      </w:pPr>
      <w:r>
        <w:t xml:space="preserve">        {</w:t>
      </w:r>
    </w:p>
    <w:p w14:paraId="398F06DE" w14:textId="77777777" w:rsidR="00936384" w:rsidRDefault="00936384" w:rsidP="00936384">
      <w:pPr>
        <w:pStyle w:val="Zdrojovkd"/>
      </w:pPr>
      <w:r>
        <w:t xml:space="preserve">            try</w:t>
      </w:r>
    </w:p>
    <w:p w14:paraId="3F0734CF" w14:textId="77777777" w:rsidR="00936384" w:rsidRDefault="00936384" w:rsidP="00936384">
      <w:pPr>
        <w:pStyle w:val="Zdrojovkd"/>
      </w:pPr>
      <w:r>
        <w:t xml:space="preserve">            {</w:t>
      </w:r>
    </w:p>
    <w:p w14:paraId="1281D1F4" w14:textId="77777777" w:rsidR="00936384" w:rsidRDefault="00936384" w:rsidP="00936384">
      <w:pPr>
        <w:pStyle w:val="Zdrojovkd"/>
      </w:pPr>
      <w:r>
        <w:t xml:space="preserve">                Engine.CurrentScene.Unload();</w:t>
      </w:r>
    </w:p>
    <w:p w14:paraId="19602E92" w14:textId="77777777" w:rsidR="00936384" w:rsidRDefault="00936384" w:rsidP="00936384">
      <w:pPr>
        <w:pStyle w:val="Zdrojovkd"/>
      </w:pPr>
    </w:p>
    <w:p w14:paraId="19E761F8" w14:textId="77777777" w:rsidR="00936384" w:rsidRDefault="00936384" w:rsidP="00936384">
      <w:pPr>
        <w:pStyle w:val="Zdrojovkd"/>
      </w:pPr>
      <w:r>
        <w:t xml:space="preserve">                foreach (var item in CurrentScene.AllBehaviors)</w:t>
      </w:r>
    </w:p>
    <w:p w14:paraId="5CA63325" w14:textId="77777777" w:rsidR="00936384" w:rsidRDefault="00936384" w:rsidP="00936384">
      <w:pPr>
        <w:pStyle w:val="Zdrojovkd"/>
      </w:pPr>
      <w:r>
        <w:t xml:space="preserve">                {</w:t>
      </w:r>
    </w:p>
    <w:p w14:paraId="6F04FA4A" w14:textId="77777777" w:rsidR="00936384" w:rsidRDefault="00936384" w:rsidP="00936384">
      <w:pPr>
        <w:pStyle w:val="Zdrojovkd"/>
      </w:pPr>
      <w:r>
        <w:t xml:space="preserve">                    try</w:t>
      </w:r>
    </w:p>
    <w:p w14:paraId="2D02DFA5" w14:textId="77777777" w:rsidR="00936384" w:rsidRDefault="00936384" w:rsidP="00936384">
      <w:pPr>
        <w:pStyle w:val="Zdrojovkd"/>
      </w:pPr>
      <w:r>
        <w:t xml:space="preserve">                    {</w:t>
      </w:r>
    </w:p>
    <w:p w14:paraId="624A9308" w14:textId="77777777" w:rsidR="00936384" w:rsidRDefault="00936384" w:rsidP="00936384">
      <w:pPr>
        <w:pStyle w:val="Zdrojovkd"/>
      </w:pPr>
      <w:r>
        <w:t xml:space="preserve">                        UpdateEvent -= item.UpdateHandle;</w:t>
      </w:r>
    </w:p>
    <w:p w14:paraId="61F78ECB" w14:textId="77777777" w:rsidR="00936384" w:rsidRDefault="00936384" w:rsidP="00936384">
      <w:pPr>
        <w:pStyle w:val="Zdrojovkd"/>
      </w:pPr>
      <w:r>
        <w:t xml:space="preserve">                    }</w:t>
      </w:r>
    </w:p>
    <w:p w14:paraId="712DE95F" w14:textId="77777777" w:rsidR="00936384" w:rsidRDefault="00936384" w:rsidP="00936384">
      <w:pPr>
        <w:pStyle w:val="Zdrojovkd"/>
      </w:pPr>
      <w:r>
        <w:t xml:space="preserve">                    catch { }</w:t>
      </w:r>
    </w:p>
    <w:p w14:paraId="095EC35F" w14:textId="77777777" w:rsidR="00936384" w:rsidRDefault="00936384" w:rsidP="00936384">
      <w:pPr>
        <w:pStyle w:val="Zdrojovkd"/>
      </w:pPr>
      <w:r>
        <w:t xml:space="preserve">                }</w:t>
      </w:r>
    </w:p>
    <w:p w14:paraId="1379CFAF" w14:textId="77777777" w:rsidR="00936384" w:rsidRDefault="00936384" w:rsidP="00936384">
      <w:pPr>
        <w:pStyle w:val="Zdrojovkd"/>
      </w:pPr>
    </w:p>
    <w:p w14:paraId="43211A95" w14:textId="77777777" w:rsidR="00936384" w:rsidRDefault="00936384" w:rsidP="00936384">
      <w:pPr>
        <w:pStyle w:val="Zdrojovkd"/>
      </w:pPr>
      <w:r>
        <w:t xml:space="preserve">                while (CurrentScene.GameObjectsAddedToRender.Count &gt; 0)</w:t>
      </w:r>
    </w:p>
    <w:p w14:paraId="68058DD5" w14:textId="77777777" w:rsidR="00936384" w:rsidRDefault="00936384" w:rsidP="00936384">
      <w:pPr>
        <w:pStyle w:val="Zdrojovkd"/>
      </w:pPr>
      <w:r>
        <w:t xml:space="preserve">                {</w:t>
      </w:r>
    </w:p>
    <w:p w14:paraId="381F1E10" w14:textId="77777777" w:rsidR="00936384" w:rsidRDefault="00936384" w:rsidP="00936384">
      <w:pPr>
        <w:pStyle w:val="Zdrojovkd"/>
      </w:pPr>
      <w:r>
        <w:t xml:space="preserve">                    GameObject tmp = CurrentScene.GameObjectsAddedToRender.Pop();</w:t>
      </w:r>
    </w:p>
    <w:p w14:paraId="1CD1250E" w14:textId="77777777" w:rsidR="00936384" w:rsidRDefault="00936384" w:rsidP="00936384">
      <w:pPr>
        <w:pStyle w:val="Zdrojovkd"/>
      </w:pPr>
      <w:r>
        <w:t xml:space="preserve">                    if (Engine.RenderObjects.Contains(tmp))</w:t>
      </w:r>
    </w:p>
    <w:p w14:paraId="1E874A60" w14:textId="77777777" w:rsidR="00936384" w:rsidRDefault="00936384" w:rsidP="00936384">
      <w:pPr>
        <w:pStyle w:val="Zdrojovkd"/>
      </w:pPr>
      <w:r>
        <w:lastRenderedPageBreak/>
        <w:t xml:space="preserve">                        Engine.RenderObjects.Remove(tmp);</w:t>
      </w:r>
    </w:p>
    <w:p w14:paraId="473D18DF" w14:textId="77777777" w:rsidR="00936384" w:rsidRDefault="00936384" w:rsidP="00936384">
      <w:pPr>
        <w:pStyle w:val="Zdrojovkd"/>
      </w:pPr>
    </w:p>
    <w:p w14:paraId="0DEFEE3E" w14:textId="77777777" w:rsidR="00936384" w:rsidRDefault="00936384" w:rsidP="00936384">
      <w:pPr>
        <w:pStyle w:val="Zdrojovkd"/>
      </w:pPr>
      <w:r>
        <w:t xml:space="preserve">                    CurrentScene.GameObjectsToAddToRender.Push(tmp);</w:t>
      </w:r>
    </w:p>
    <w:p w14:paraId="48938216" w14:textId="77777777" w:rsidR="00936384" w:rsidRDefault="00936384" w:rsidP="00936384">
      <w:pPr>
        <w:pStyle w:val="Zdrojovkd"/>
      </w:pPr>
      <w:r>
        <w:t xml:space="preserve">                }</w:t>
      </w:r>
    </w:p>
    <w:p w14:paraId="5DF25D5B" w14:textId="77777777" w:rsidR="00936384" w:rsidRDefault="00936384" w:rsidP="00936384">
      <w:pPr>
        <w:pStyle w:val="Zdrojovkd"/>
      </w:pPr>
      <w:r>
        <w:t xml:space="preserve">            }</w:t>
      </w:r>
    </w:p>
    <w:p w14:paraId="35F46452" w14:textId="77777777" w:rsidR="00936384" w:rsidRDefault="00936384" w:rsidP="00936384">
      <w:pPr>
        <w:pStyle w:val="Zdrojovkd"/>
      </w:pPr>
      <w:r>
        <w:t xml:space="preserve">            catch { }</w:t>
      </w:r>
    </w:p>
    <w:p w14:paraId="7BB965B8" w14:textId="77777777" w:rsidR="00936384" w:rsidRDefault="00936384" w:rsidP="00936384">
      <w:pPr>
        <w:pStyle w:val="Zdrojovkd"/>
      </w:pPr>
      <w:r>
        <w:t xml:space="preserve">        }</w:t>
      </w:r>
    </w:p>
    <w:p w14:paraId="12802C12" w14:textId="77777777" w:rsidR="00936384" w:rsidRDefault="00936384" w:rsidP="00936384">
      <w:pPr>
        <w:pStyle w:val="Zdrojovkd"/>
      </w:pPr>
    </w:p>
    <w:p w14:paraId="5A277B7D" w14:textId="77777777" w:rsidR="00936384" w:rsidRDefault="00936384" w:rsidP="00936384">
      <w:pPr>
        <w:pStyle w:val="Zdrojovkd"/>
      </w:pPr>
      <w:r>
        <w:t xml:space="preserve">        private static void RegisterScene(Scene source, object[] args)</w:t>
      </w:r>
    </w:p>
    <w:p w14:paraId="37B95928" w14:textId="77777777" w:rsidR="00936384" w:rsidRDefault="00936384" w:rsidP="00936384">
      <w:pPr>
        <w:pStyle w:val="Zdrojovkd"/>
      </w:pPr>
      <w:r>
        <w:t xml:space="preserve">        {</w:t>
      </w:r>
    </w:p>
    <w:p w14:paraId="5C9E18D7" w14:textId="77777777" w:rsidR="00936384" w:rsidRDefault="00936384" w:rsidP="00936384">
      <w:pPr>
        <w:pStyle w:val="Zdrojovkd"/>
      </w:pPr>
      <w:r>
        <w:t xml:space="preserve">            Engine.LoadingScene = source;</w:t>
      </w:r>
    </w:p>
    <w:p w14:paraId="382BCA9F" w14:textId="77777777" w:rsidR="00936384" w:rsidRDefault="00936384" w:rsidP="00936384">
      <w:pPr>
        <w:pStyle w:val="Zdrojovkd"/>
      </w:pPr>
    </w:p>
    <w:p w14:paraId="0308F96D" w14:textId="77777777" w:rsidR="00936384" w:rsidRDefault="00936384" w:rsidP="00936384">
      <w:pPr>
        <w:pStyle w:val="Zdrojovkd"/>
      </w:pPr>
      <w:r>
        <w:t xml:space="preserve">            if (args != null)</w:t>
      </w:r>
    </w:p>
    <w:p w14:paraId="0A557EE7" w14:textId="77777777" w:rsidR="00936384" w:rsidRDefault="00936384" w:rsidP="00936384">
      <w:pPr>
        <w:pStyle w:val="Zdrojovkd"/>
      </w:pPr>
      <w:r>
        <w:t xml:space="preserve">            {</w:t>
      </w:r>
    </w:p>
    <w:p w14:paraId="0CF20F28" w14:textId="77777777" w:rsidR="00936384" w:rsidRDefault="00936384" w:rsidP="00936384">
      <w:pPr>
        <w:pStyle w:val="Zdrojovkd"/>
      </w:pPr>
      <w:r>
        <w:t xml:space="preserve">                source.argsPostLoad = args;</w:t>
      </w:r>
    </w:p>
    <w:p w14:paraId="3D3C3495" w14:textId="77777777" w:rsidR="00936384" w:rsidRDefault="00936384" w:rsidP="00936384">
      <w:pPr>
        <w:pStyle w:val="Zdrojovkd"/>
      </w:pPr>
      <w:r>
        <w:t xml:space="preserve">                source.Set(args);</w:t>
      </w:r>
    </w:p>
    <w:p w14:paraId="49BA1884" w14:textId="77777777" w:rsidR="00936384" w:rsidRDefault="00936384" w:rsidP="00936384">
      <w:pPr>
        <w:pStyle w:val="Zdrojovkd"/>
      </w:pPr>
      <w:r>
        <w:t xml:space="preserve">            }</w:t>
      </w:r>
    </w:p>
    <w:p w14:paraId="034B517B" w14:textId="77777777" w:rsidR="00936384" w:rsidRDefault="00936384" w:rsidP="00936384">
      <w:pPr>
        <w:pStyle w:val="Zdrojovkd"/>
      </w:pPr>
      <w:r>
        <w:t xml:space="preserve">            else if (source.argsPostLoad != null)</w:t>
      </w:r>
    </w:p>
    <w:p w14:paraId="7B8180C5" w14:textId="77777777" w:rsidR="00936384" w:rsidRDefault="00936384" w:rsidP="00936384">
      <w:pPr>
        <w:pStyle w:val="Zdrojovkd"/>
      </w:pPr>
      <w:r>
        <w:t xml:space="preserve">                source.Set(source.argsPostLoad);</w:t>
      </w:r>
    </w:p>
    <w:p w14:paraId="32360267" w14:textId="77777777" w:rsidR="00936384" w:rsidRDefault="00936384" w:rsidP="00936384">
      <w:pPr>
        <w:pStyle w:val="Zdrojovkd"/>
      </w:pPr>
    </w:p>
    <w:p w14:paraId="5D06E522" w14:textId="77777777" w:rsidR="00936384" w:rsidRDefault="00936384" w:rsidP="00936384">
      <w:pPr>
        <w:pStyle w:val="Zdrojovkd"/>
      </w:pPr>
      <w:r>
        <w:t xml:space="preserve">            foreach (var item in source.AllBehaviors)</w:t>
      </w:r>
    </w:p>
    <w:p w14:paraId="6C9140A3" w14:textId="77777777" w:rsidR="00936384" w:rsidRDefault="00936384" w:rsidP="00936384">
      <w:pPr>
        <w:pStyle w:val="Zdrojovkd"/>
      </w:pPr>
      <w:r>
        <w:t xml:space="preserve">            {</w:t>
      </w:r>
    </w:p>
    <w:p w14:paraId="1B698DA6" w14:textId="77777777" w:rsidR="00936384" w:rsidRDefault="00936384" w:rsidP="00936384">
      <w:pPr>
        <w:pStyle w:val="Zdrojovkd"/>
      </w:pPr>
      <w:r>
        <w:t xml:space="preserve">                try</w:t>
      </w:r>
    </w:p>
    <w:p w14:paraId="3B6BEA74" w14:textId="77777777" w:rsidR="00936384" w:rsidRDefault="00936384" w:rsidP="00936384">
      <w:pPr>
        <w:pStyle w:val="Zdrojovkd"/>
      </w:pPr>
      <w:r>
        <w:t xml:space="preserve">                {</w:t>
      </w:r>
    </w:p>
    <w:p w14:paraId="360E331E" w14:textId="77777777" w:rsidR="00936384" w:rsidRDefault="00936384" w:rsidP="00936384">
      <w:pPr>
        <w:pStyle w:val="Zdrojovkd"/>
      </w:pPr>
      <w:r>
        <w:t xml:space="preserve">                    UpdateEvent += item.UpdateHandle;</w:t>
      </w:r>
    </w:p>
    <w:p w14:paraId="59CBCA9B" w14:textId="77777777" w:rsidR="00936384" w:rsidRDefault="00936384" w:rsidP="00936384">
      <w:pPr>
        <w:pStyle w:val="Zdrojovkd"/>
      </w:pPr>
      <w:r>
        <w:t xml:space="preserve">                }</w:t>
      </w:r>
    </w:p>
    <w:p w14:paraId="7A288BCC" w14:textId="77777777" w:rsidR="00936384" w:rsidRDefault="00936384" w:rsidP="00936384">
      <w:pPr>
        <w:pStyle w:val="Zdrojovkd"/>
      </w:pPr>
      <w:r>
        <w:t xml:space="preserve">                catch { }</w:t>
      </w:r>
    </w:p>
    <w:p w14:paraId="00881C1B" w14:textId="77777777" w:rsidR="00936384" w:rsidRDefault="00936384" w:rsidP="00936384">
      <w:pPr>
        <w:pStyle w:val="Zdrojovkd"/>
      </w:pPr>
      <w:r>
        <w:t xml:space="preserve">            }</w:t>
      </w:r>
    </w:p>
    <w:p w14:paraId="00AAE931" w14:textId="77777777" w:rsidR="00936384" w:rsidRDefault="00936384" w:rsidP="00936384">
      <w:pPr>
        <w:pStyle w:val="Zdrojovkd"/>
      </w:pPr>
    </w:p>
    <w:p w14:paraId="37C0A4D1" w14:textId="77777777" w:rsidR="00936384" w:rsidRDefault="00936384" w:rsidP="00936384">
      <w:pPr>
        <w:pStyle w:val="Zdrojovkd"/>
      </w:pPr>
      <w:r>
        <w:t xml:space="preserve">            Engine.BaseCam = Engine.LoadingScene.BaseCamera;</w:t>
      </w:r>
    </w:p>
    <w:p w14:paraId="747FA4BF" w14:textId="77777777" w:rsidR="00936384" w:rsidRDefault="00936384" w:rsidP="00936384">
      <w:pPr>
        <w:pStyle w:val="Zdrojovkd"/>
      </w:pPr>
      <w:r>
        <w:t xml:space="preserve">            Engine.CurrentScene = source;</w:t>
      </w:r>
    </w:p>
    <w:p w14:paraId="5FE03B88" w14:textId="77777777" w:rsidR="00936384" w:rsidRDefault="00936384" w:rsidP="00936384">
      <w:pPr>
        <w:pStyle w:val="Zdrojovkd"/>
      </w:pPr>
      <w:r>
        <w:t xml:space="preserve">        }</w:t>
      </w:r>
    </w:p>
    <w:p w14:paraId="3858ABE5" w14:textId="77777777" w:rsidR="00936384" w:rsidRDefault="00936384" w:rsidP="00936384">
      <w:pPr>
        <w:pStyle w:val="Zdrojovkd"/>
      </w:pPr>
    </w:p>
    <w:p w14:paraId="3CC741B7" w14:textId="77777777" w:rsidR="00936384" w:rsidRDefault="00936384" w:rsidP="00936384">
      <w:pPr>
        <w:pStyle w:val="Zdrojovkd"/>
      </w:pPr>
      <w:r>
        <w:t xml:space="preserve">        public static void ReloadCurrentScene()</w:t>
      </w:r>
    </w:p>
    <w:p w14:paraId="4330D4EF" w14:textId="77777777" w:rsidR="00936384" w:rsidRDefault="00936384" w:rsidP="00936384">
      <w:pPr>
        <w:pStyle w:val="Zdrojovkd"/>
      </w:pPr>
      <w:r>
        <w:t xml:space="preserve">        {</w:t>
      </w:r>
    </w:p>
    <w:p w14:paraId="4365AB4B" w14:textId="77777777" w:rsidR="00936384" w:rsidRDefault="00936384" w:rsidP="00936384">
      <w:pPr>
        <w:pStyle w:val="Zdrojovkd"/>
      </w:pPr>
      <w:r>
        <w:t xml:space="preserve">            UnregisterScene();</w:t>
      </w:r>
    </w:p>
    <w:p w14:paraId="2E692740" w14:textId="77777777" w:rsidR="00936384" w:rsidRDefault="00936384" w:rsidP="00936384">
      <w:pPr>
        <w:pStyle w:val="Zdrojovkd"/>
      </w:pPr>
      <w:r>
        <w:t xml:space="preserve">            LoadScene(LoadingSceneType);</w:t>
      </w:r>
    </w:p>
    <w:p w14:paraId="13139546" w14:textId="77777777" w:rsidR="00936384" w:rsidRDefault="00936384" w:rsidP="00936384">
      <w:pPr>
        <w:pStyle w:val="Zdrojovkd"/>
      </w:pPr>
      <w:r>
        <w:t xml:space="preserve">        }</w:t>
      </w:r>
    </w:p>
    <w:p w14:paraId="71525BCB" w14:textId="77777777" w:rsidR="00936384" w:rsidRDefault="00936384" w:rsidP="00936384">
      <w:pPr>
        <w:pStyle w:val="Zdrojovkd"/>
      </w:pPr>
    </w:p>
    <w:p w14:paraId="7F9871E1" w14:textId="77777777" w:rsidR="00936384" w:rsidRDefault="00936384" w:rsidP="00936384">
      <w:pPr>
        <w:pStyle w:val="Zdrojovkd"/>
      </w:pPr>
      <w:r>
        <w:t xml:space="preserve">        private static void SplashScreen()</w:t>
      </w:r>
    </w:p>
    <w:p w14:paraId="1655BDC0" w14:textId="77777777" w:rsidR="00936384" w:rsidRDefault="00936384" w:rsidP="00936384">
      <w:pPr>
        <w:pStyle w:val="Zdrojovkd"/>
      </w:pPr>
      <w:r>
        <w:t xml:space="preserve">        {</w:t>
      </w:r>
    </w:p>
    <w:p w14:paraId="725D2FB6" w14:textId="77777777" w:rsidR="00936384" w:rsidRDefault="00936384" w:rsidP="00936384">
      <w:pPr>
        <w:pStyle w:val="Zdrojovkd"/>
      </w:pPr>
      <w:r>
        <w:t xml:space="preserve">            if (!_IsInitialised)</w:t>
      </w:r>
    </w:p>
    <w:p w14:paraId="7BFC4576" w14:textId="77777777" w:rsidR="00936384" w:rsidRDefault="00936384" w:rsidP="00936384">
      <w:pPr>
        <w:pStyle w:val="Zdrojovkd"/>
      </w:pPr>
      <w:r>
        <w:t xml:space="preserve">            {</w:t>
      </w:r>
    </w:p>
    <w:p w14:paraId="1801B2E3" w14:textId="77777777" w:rsidR="00936384" w:rsidRDefault="00936384" w:rsidP="00936384">
      <w:pPr>
        <w:pStyle w:val="Zdrojovkd"/>
      </w:pPr>
      <w:r>
        <w:t xml:space="preserve">                Engine.LoadScene&lt;SplashScreenScene&gt;();</w:t>
      </w:r>
    </w:p>
    <w:p w14:paraId="14385B0D" w14:textId="77777777" w:rsidR="00936384" w:rsidRDefault="00936384" w:rsidP="00936384">
      <w:pPr>
        <w:pStyle w:val="Zdrojovkd"/>
      </w:pPr>
    </w:p>
    <w:p w14:paraId="5109B81F" w14:textId="77777777" w:rsidR="00936384" w:rsidRDefault="00936384" w:rsidP="00936384">
      <w:pPr>
        <w:pStyle w:val="Zdrojovkd"/>
      </w:pPr>
      <w:r>
        <w:t xml:space="preserve">                SpinWait.SpinUntil(() =&gt; ((SplashScreenScene)Engine.CurrentScene).Splash.Animator.NumberOfPlays &gt;= 1);</w:t>
      </w:r>
    </w:p>
    <w:p w14:paraId="7CE95227" w14:textId="77777777" w:rsidR="00936384" w:rsidRDefault="00936384" w:rsidP="00936384">
      <w:pPr>
        <w:pStyle w:val="Zdrojovkd"/>
      </w:pPr>
      <w:r>
        <w:t xml:space="preserve">            }</w:t>
      </w:r>
    </w:p>
    <w:p w14:paraId="1E019AA8" w14:textId="77777777" w:rsidR="00936384" w:rsidRDefault="00936384" w:rsidP="00936384">
      <w:pPr>
        <w:pStyle w:val="Zdrojovkd"/>
      </w:pPr>
      <w:r>
        <w:t xml:space="preserve">        }</w:t>
      </w:r>
    </w:p>
    <w:p w14:paraId="3E96D581" w14:textId="77777777" w:rsidR="00936384" w:rsidRDefault="00936384" w:rsidP="00936384">
      <w:pPr>
        <w:pStyle w:val="Zdrojovkd"/>
      </w:pPr>
    </w:p>
    <w:p w14:paraId="3B8991BA" w14:textId="77777777" w:rsidR="00936384" w:rsidRDefault="00936384" w:rsidP="00936384">
      <w:pPr>
        <w:pStyle w:val="Zdrojovkd"/>
      </w:pPr>
      <w:r>
        <w:t xml:space="preserve">        private static void Update()</w:t>
      </w:r>
    </w:p>
    <w:p w14:paraId="27A85A93" w14:textId="77777777" w:rsidR="00936384" w:rsidRDefault="00936384" w:rsidP="00936384">
      <w:pPr>
        <w:pStyle w:val="Zdrojovkd"/>
      </w:pPr>
      <w:r>
        <w:t xml:space="preserve">        {</w:t>
      </w:r>
    </w:p>
    <w:p w14:paraId="00A77041" w14:textId="77777777" w:rsidR="00936384" w:rsidRDefault="00936384" w:rsidP="00936384">
      <w:pPr>
        <w:pStyle w:val="Zdrojovkd"/>
      </w:pPr>
      <w:r>
        <w:t xml:space="preserve">            Task imageRender = Task.Factory.StartNew(RenderImage);</w:t>
      </w:r>
    </w:p>
    <w:p w14:paraId="328A1F97" w14:textId="77777777" w:rsidR="00936384" w:rsidRDefault="00936384" w:rsidP="00936384">
      <w:pPr>
        <w:pStyle w:val="Zdrojovkd"/>
      </w:pPr>
    </w:p>
    <w:p w14:paraId="77EAC39D" w14:textId="77777777" w:rsidR="00936384" w:rsidRDefault="00936384" w:rsidP="00936384">
      <w:pPr>
        <w:pStyle w:val="Zdrojovkd"/>
      </w:pPr>
      <w:r>
        <w:t xml:space="preserve">            int NumberOfFrames = 0;</w:t>
      </w:r>
    </w:p>
    <w:p w14:paraId="045F48A0" w14:textId="77777777" w:rsidR="00936384" w:rsidRDefault="00936384" w:rsidP="00936384">
      <w:pPr>
        <w:pStyle w:val="Zdrojovkd"/>
      </w:pPr>
      <w:r>
        <w:t xml:space="preserve">            TimeSpan timeOut = new TimeSpan(0, 0, 0, 0, 500);</w:t>
      </w:r>
    </w:p>
    <w:p w14:paraId="5671D141" w14:textId="77777777" w:rsidR="00936384" w:rsidRDefault="00936384" w:rsidP="00936384">
      <w:pPr>
        <w:pStyle w:val="Zdrojovkd"/>
      </w:pPr>
      <w:r>
        <w:t xml:space="preserve">            Stopwatch time = Stopwatch.StartNew();</w:t>
      </w:r>
    </w:p>
    <w:p w14:paraId="67758E1E" w14:textId="77777777" w:rsidR="00936384" w:rsidRDefault="00936384" w:rsidP="00936384">
      <w:pPr>
        <w:pStyle w:val="Zdrojovkd"/>
      </w:pPr>
      <w:r>
        <w:t xml:space="preserve">            Stopwatch fpsLimiter = Stopwatch.StartNew();</w:t>
      </w:r>
    </w:p>
    <w:p w14:paraId="23D9F722" w14:textId="77777777" w:rsidR="00936384" w:rsidRDefault="00936384" w:rsidP="00936384">
      <w:pPr>
        <w:pStyle w:val="Zdrojovkd"/>
      </w:pPr>
    </w:p>
    <w:p w14:paraId="7BEA8BD8" w14:textId="77777777" w:rsidR="00936384" w:rsidRDefault="00936384" w:rsidP="00936384">
      <w:pPr>
        <w:pStyle w:val="Zdrojovkd"/>
      </w:pPr>
      <w:r>
        <w:t xml:space="preserve">            while (true)</w:t>
      </w:r>
    </w:p>
    <w:p w14:paraId="7003DC05" w14:textId="77777777" w:rsidR="00936384" w:rsidRDefault="00936384" w:rsidP="00936384">
      <w:pPr>
        <w:pStyle w:val="Zdrojovkd"/>
      </w:pPr>
      <w:r>
        <w:t xml:space="preserve">            {</w:t>
      </w:r>
    </w:p>
    <w:p w14:paraId="5F1CA413" w14:textId="77777777" w:rsidR="00936384" w:rsidRDefault="00936384" w:rsidP="00936384">
      <w:pPr>
        <w:pStyle w:val="Zdrojovkd"/>
      </w:pPr>
      <w:r>
        <w:t xml:space="preserve">                Input.CheckForKeys();</w:t>
      </w:r>
    </w:p>
    <w:p w14:paraId="68CF5B45" w14:textId="77777777" w:rsidR="00936384" w:rsidRDefault="00936384" w:rsidP="00936384">
      <w:pPr>
        <w:pStyle w:val="Zdrojovkd"/>
      </w:pPr>
    </w:p>
    <w:p w14:paraId="75ED5542" w14:textId="77777777" w:rsidR="00936384" w:rsidRDefault="00936384" w:rsidP="00936384">
      <w:pPr>
        <w:pStyle w:val="Zdrojovkd"/>
      </w:pPr>
      <w:r>
        <w:t xml:space="preserve">                lastUpdated += DeltaT.Elapsed;</w:t>
      </w:r>
    </w:p>
    <w:p w14:paraId="2CECB419" w14:textId="77777777" w:rsidR="00936384" w:rsidRDefault="00936384" w:rsidP="00936384">
      <w:pPr>
        <w:pStyle w:val="Zdrojovkd"/>
      </w:pPr>
      <w:r>
        <w:t xml:space="preserve">                deltaT = (float)DeltaT.Elapsed.TotalSeconds;</w:t>
      </w:r>
    </w:p>
    <w:p w14:paraId="0FC5E4F3" w14:textId="77777777" w:rsidR="00936384" w:rsidRDefault="00936384" w:rsidP="00936384">
      <w:pPr>
        <w:pStyle w:val="Zdrojovkd"/>
      </w:pPr>
      <w:r>
        <w:t xml:space="preserve">                DeltaT?.Restart();</w:t>
      </w:r>
    </w:p>
    <w:p w14:paraId="35ECE4CB" w14:textId="77777777" w:rsidR="00936384" w:rsidRDefault="00936384" w:rsidP="00936384">
      <w:pPr>
        <w:pStyle w:val="Zdrojovkd"/>
      </w:pPr>
    </w:p>
    <w:p w14:paraId="5C120128" w14:textId="77777777" w:rsidR="00936384" w:rsidRDefault="00936384" w:rsidP="00936384">
      <w:pPr>
        <w:pStyle w:val="Zdrojovkd"/>
      </w:pPr>
      <w:r>
        <w:t xml:space="preserve">                if (!FirstTimeLoaded)</w:t>
      </w:r>
    </w:p>
    <w:p w14:paraId="39C34B53" w14:textId="77777777" w:rsidR="00936384" w:rsidRDefault="00936384" w:rsidP="00936384">
      <w:pPr>
        <w:pStyle w:val="Zdrojovkd"/>
      </w:pPr>
      <w:r>
        <w:t xml:space="preserve">                {</w:t>
      </w:r>
    </w:p>
    <w:p w14:paraId="142D894B" w14:textId="77777777" w:rsidR="00936384" w:rsidRDefault="00936384" w:rsidP="00936384">
      <w:pPr>
        <w:pStyle w:val="Zdrojovkd"/>
      </w:pPr>
      <w:r>
        <w:t xml:space="preserve">                    UpdateEvent?.Invoke();</w:t>
      </w:r>
    </w:p>
    <w:p w14:paraId="31F8C96E" w14:textId="77777777" w:rsidR="00936384" w:rsidRDefault="00936384" w:rsidP="00936384">
      <w:pPr>
        <w:pStyle w:val="Zdrojovkd"/>
      </w:pPr>
    </w:p>
    <w:p w14:paraId="305449DE" w14:textId="77777777" w:rsidR="00936384" w:rsidRDefault="00936384" w:rsidP="00936384">
      <w:pPr>
        <w:pStyle w:val="Zdrojovkd"/>
      </w:pPr>
      <w:r>
        <w:t xml:space="preserve">                    while (Engine.CurrentScene?.NewlyGeneratedComponents.Count &gt; 0)</w:t>
      </w:r>
    </w:p>
    <w:p w14:paraId="2CA29960" w14:textId="77777777" w:rsidR="00936384" w:rsidRDefault="00936384" w:rsidP="00936384">
      <w:pPr>
        <w:pStyle w:val="Zdrojovkd"/>
      </w:pPr>
      <w:r>
        <w:t xml:space="preserve">                    {</w:t>
      </w:r>
    </w:p>
    <w:p w14:paraId="74E2B58A" w14:textId="77777777" w:rsidR="00936384" w:rsidRDefault="00936384" w:rsidP="00936384">
      <w:pPr>
        <w:pStyle w:val="Zdrojovkd"/>
      </w:pPr>
      <w:r>
        <w:t xml:space="preserve">                        Engine.CurrentScene.NewlyGeneratedComponents.Pop().InitInternal();</w:t>
      </w:r>
    </w:p>
    <w:p w14:paraId="385B5BC8" w14:textId="77777777" w:rsidR="00936384" w:rsidRDefault="00936384" w:rsidP="00936384">
      <w:pPr>
        <w:pStyle w:val="Zdrojovkd"/>
      </w:pPr>
      <w:r>
        <w:t xml:space="preserve">                    }</w:t>
      </w:r>
    </w:p>
    <w:p w14:paraId="23DCC9D2" w14:textId="77777777" w:rsidR="00936384" w:rsidRDefault="00936384" w:rsidP="00936384">
      <w:pPr>
        <w:pStyle w:val="Zdrojovkd"/>
      </w:pPr>
    </w:p>
    <w:p w14:paraId="68373FAC" w14:textId="77777777" w:rsidR="00936384" w:rsidRDefault="00936384" w:rsidP="00936384">
      <w:pPr>
        <w:pStyle w:val="Zdrojovkd"/>
      </w:pPr>
      <w:r>
        <w:t xml:space="preserve">                    while (Engine.CurrentScene?.NewlyGeneratedBehaviors.Count &gt; 0)</w:t>
      </w:r>
    </w:p>
    <w:p w14:paraId="2A92A724" w14:textId="77777777" w:rsidR="00936384" w:rsidRDefault="00936384" w:rsidP="00936384">
      <w:pPr>
        <w:pStyle w:val="Zdrojovkd"/>
      </w:pPr>
      <w:r>
        <w:t xml:space="preserve">                    {</w:t>
      </w:r>
    </w:p>
    <w:p w14:paraId="5722DB01" w14:textId="77777777" w:rsidR="00936384" w:rsidRDefault="00936384" w:rsidP="00936384">
      <w:pPr>
        <w:pStyle w:val="Zdrojovkd"/>
      </w:pPr>
      <w:r>
        <w:lastRenderedPageBreak/>
        <w:t xml:space="preserve">                        Behavior tmp = Engine.CurrentScene.NewlyGeneratedBehaviors.Pop();</w:t>
      </w:r>
    </w:p>
    <w:p w14:paraId="6F38A7C7" w14:textId="77777777" w:rsidR="00936384" w:rsidRDefault="00936384" w:rsidP="00936384">
      <w:pPr>
        <w:pStyle w:val="Zdrojovkd"/>
      </w:pPr>
      <w:r>
        <w:t xml:space="preserve">                        UpdateEvent += tmp.UpdateHandle;</w:t>
      </w:r>
    </w:p>
    <w:p w14:paraId="6B896524" w14:textId="77777777" w:rsidR="00936384" w:rsidRDefault="00936384" w:rsidP="00936384">
      <w:pPr>
        <w:pStyle w:val="Zdrojovkd"/>
      </w:pPr>
      <w:r>
        <w:t xml:space="preserve">                        tmp.Start();</w:t>
      </w:r>
    </w:p>
    <w:p w14:paraId="10FA0CFE" w14:textId="77777777" w:rsidR="00936384" w:rsidRDefault="00936384" w:rsidP="00936384">
      <w:pPr>
        <w:pStyle w:val="Zdrojovkd"/>
      </w:pPr>
      <w:r>
        <w:t xml:space="preserve">                    }</w:t>
      </w:r>
    </w:p>
    <w:p w14:paraId="63D129F0" w14:textId="77777777" w:rsidR="00936384" w:rsidRDefault="00936384" w:rsidP="00936384">
      <w:pPr>
        <w:pStyle w:val="Zdrojovkd"/>
      </w:pPr>
    </w:p>
    <w:p w14:paraId="6A42C8D5" w14:textId="77777777" w:rsidR="00936384" w:rsidRDefault="00936384" w:rsidP="00936384">
      <w:pPr>
        <w:pStyle w:val="Zdrojovkd"/>
      </w:pPr>
      <w:r>
        <w:t xml:space="preserve">                    while (Engine.CurrentScene?.DestroyObjectAwaitList.Count &gt; 0)</w:t>
      </w:r>
    </w:p>
    <w:p w14:paraId="1F1F7BC2" w14:textId="77777777" w:rsidR="00936384" w:rsidRDefault="00936384" w:rsidP="00936384">
      <w:pPr>
        <w:pStyle w:val="Zdrojovkd"/>
      </w:pPr>
      <w:r>
        <w:t xml:space="preserve">                    {</w:t>
      </w:r>
    </w:p>
    <w:p w14:paraId="15DB75EE" w14:textId="77777777" w:rsidR="00936384" w:rsidRDefault="00936384" w:rsidP="00936384">
      <w:pPr>
        <w:pStyle w:val="Zdrojovkd"/>
      </w:pPr>
      <w:r>
        <w:t xml:space="preserve">                        GameObject tmp = Engine.CurrentScene.DestroyObjectAwaitList[0];</w:t>
      </w:r>
    </w:p>
    <w:p w14:paraId="1F47E4A2" w14:textId="77777777" w:rsidR="00936384" w:rsidRDefault="00936384" w:rsidP="00936384">
      <w:pPr>
        <w:pStyle w:val="Zdrojovkd"/>
      </w:pPr>
      <w:r>
        <w:t xml:space="preserve">                        Engine.CurrentScene.DestroyObjectAwaitList.RemoveAt(0);</w:t>
      </w:r>
    </w:p>
    <w:p w14:paraId="241AE508" w14:textId="77777777" w:rsidR="00936384" w:rsidRDefault="00936384" w:rsidP="00936384">
      <w:pPr>
        <w:pStyle w:val="Zdrojovkd"/>
      </w:pPr>
      <w:r>
        <w:t xml:space="preserve">                        tmp.Destroy();</w:t>
      </w:r>
    </w:p>
    <w:p w14:paraId="36D13701" w14:textId="77777777" w:rsidR="00936384" w:rsidRDefault="00936384" w:rsidP="00936384">
      <w:pPr>
        <w:pStyle w:val="Zdrojovkd"/>
      </w:pPr>
      <w:r>
        <w:t xml:space="preserve">                    }</w:t>
      </w:r>
    </w:p>
    <w:p w14:paraId="1337E5B3" w14:textId="77777777" w:rsidR="00936384" w:rsidRDefault="00936384" w:rsidP="00936384">
      <w:pPr>
        <w:pStyle w:val="Zdrojovkd"/>
      </w:pPr>
    </w:p>
    <w:p w14:paraId="6273D0AD" w14:textId="77777777" w:rsidR="00936384" w:rsidRDefault="00936384" w:rsidP="00936384">
      <w:pPr>
        <w:pStyle w:val="Zdrojovkd"/>
      </w:pPr>
      <w:r>
        <w:t xml:space="preserve">                    while (Engine.CurrentScene?.GameObjectsToAddToRender.Count &gt; 0)</w:t>
      </w:r>
    </w:p>
    <w:p w14:paraId="10197616" w14:textId="77777777" w:rsidR="00936384" w:rsidRDefault="00936384" w:rsidP="00936384">
      <w:pPr>
        <w:pStyle w:val="Zdrojovkd"/>
      </w:pPr>
      <w:r>
        <w:t xml:space="preserve">                    {</w:t>
      </w:r>
    </w:p>
    <w:p w14:paraId="3BD3D96C" w14:textId="77777777" w:rsidR="00936384" w:rsidRDefault="00936384" w:rsidP="00936384">
      <w:pPr>
        <w:pStyle w:val="Zdrojovkd"/>
      </w:pPr>
      <w:r>
        <w:t xml:space="preserve">                        GameObject tmp = Engine.CurrentScene.GameObjectsToAddToRender.Pop();</w:t>
      </w:r>
    </w:p>
    <w:p w14:paraId="4948DD40" w14:textId="77777777" w:rsidR="00936384" w:rsidRDefault="00936384" w:rsidP="00936384">
      <w:pPr>
        <w:pStyle w:val="Zdrojovkd"/>
      </w:pPr>
      <w:r>
        <w:t xml:space="preserve">                        Engine.RenderObjects.Add(tmp);</w:t>
      </w:r>
    </w:p>
    <w:p w14:paraId="0B5CB200" w14:textId="77777777" w:rsidR="00936384" w:rsidRDefault="00936384" w:rsidP="00936384">
      <w:pPr>
        <w:pStyle w:val="Zdrojovkd"/>
      </w:pPr>
      <w:r>
        <w:t xml:space="preserve">                        Engine.CurrentScene.GameObjectsAddedToRender.Push(tmp);</w:t>
      </w:r>
    </w:p>
    <w:p w14:paraId="7E2563FE" w14:textId="77777777" w:rsidR="00936384" w:rsidRDefault="00936384" w:rsidP="00936384">
      <w:pPr>
        <w:pStyle w:val="Zdrojovkd"/>
      </w:pPr>
      <w:r>
        <w:t xml:space="preserve">                    }</w:t>
      </w:r>
    </w:p>
    <w:p w14:paraId="7B79F7BD" w14:textId="77777777" w:rsidR="00936384" w:rsidRDefault="00936384" w:rsidP="00936384">
      <w:pPr>
        <w:pStyle w:val="Zdrojovkd"/>
      </w:pPr>
    </w:p>
    <w:p w14:paraId="1122003B" w14:textId="77777777" w:rsidR="00936384" w:rsidRDefault="00936384" w:rsidP="00936384">
      <w:pPr>
        <w:pStyle w:val="Zdrojovkd"/>
      </w:pPr>
      <w:r>
        <w:t xml:space="preserve">                    List&lt;GameObject&gt; reference = Engine.RenderObjects.GetGameObjectsInView();</w:t>
      </w:r>
    </w:p>
    <w:p w14:paraId="606F8091" w14:textId="77777777" w:rsidR="00936384" w:rsidRDefault="00936384" w:rsidP="00936384">
      <w:pPr>
        <w:pStyle w:val="Zdrojovkd"/>
      </w:pPr>
    </w:p>
    <w:p w14:paraId="30A4302A" w14:textId="77777777" w:rsidR="00936384" w:rsidRDefault="00936384" w:rsidP="00936384">
      <w:pPr>
        <w:pStyle w:val="Zdrojovkd"/>
      </w:pPr>
      <w:r>
        <w:t xml:space="preserve">                    if (Engine.CurrentScene != null)</w:t>
      </w:r>
    </w:p>
    <w:p w14:paraId="25D88DE8" w14:textId="77777777" w:rsidR="00936384" w:rsidRDefault="00936384" w:rsidP="00936384">
      <w:pPr>
        <w:pStyle w:val="Zdrojovkd"/>
      </w:pPr>
      <w:r>
        <w:t xml:space="preserve">                    {</w:t>
      </w:r>
    </w:p>
    <w:p w14:paraId="7FC8BE2A" w14:textId="77777777" w:rsidR="00936384" w:rsidRDefault="00936384" w:rsidP="00936384">
      <w:pPr>
        <w:pStyle w:val="Zdrojovkd"/>
      </w:pPr>
      <w:r>
        <w:t xml:space="preserve">                        List&lt;Collider&gt; VisibleTriggers = Engine.CurrentScene?.AllGameObjectsColliders.Where(obj =&gt; obj.IsTrigger).ToList();</w:t>
      </w:r>
    </w:p>
    <w:p w14:paraId="53345D00" w14:textId="77777777" w:rsidR="00936384" w:rsidRDefault="00936384" w:rsidP="00936384">
      <w:pPr>
        <w:pStyle w:val="Zdrojovkd"/>
      </w:pPr>
      <w:r>
        <w:t xml:space="preserve">                        List&lt;Collider&gt; VisibleColliders = Engine.CurrentScene?.AllGameObjectsColliders.Where(obj =&gt; !obj.IsTrigger).ToList();</w:t>
      </w:r>
    </w:p>
    <w:p w14:paraId="1AE099B3" w14:textId="77777777" w:rsidR="00936384" w:rsidRDefault="00936384" w:rsidP="00936384">
      <w:pPr>
        <w:pStyle w:val="Zdrojovkd"/>
      </w:pPr>
      <w:r>
        <w:t xml:space="preserve">                        int ColliderCount = VisibleTriggers.Count;</w:t>
      </w:r>
    </w:p>
    <w:p w14:paraId="3575338E" w14:textId="77777777" w:rsidR="00936384" w:rsidRDefault="00936384" w:rsidP="00936384">
      <w:pPr>
        <w:pStyle w:val="Zdrojovkd"/>
      </w:pPr>
      <w:r>
        <w:t xml:space="preserve">                        for (int i = 0; i &lt; ColliderCount; i++)</w:t>
      </w:r>
    </w:p>
    <w:p w14:paraId="6C47AC05" w14:textId="77777777" w:rsidR="00936384" w:rsidRDefault="00936384" w:rsidP="00936384">
      <w:pPr>
        <w:pStyle w:val="Zdrojovkd"/>
      </w:pPr>
      <w:r>
        <w:t xml:space="preserve">                            VisibleTriggers[i]?.TriggerCheck(VisibleColliders);</w:t>
      </w:r>
    </w:p>
    <w:p w14:paraId="149F2911" w14:textId="77777777" w:rsidR="00936384" w:rsidRDefault="00936384" w:rsidP="00936384">
      <w:pPr>
        <w:pStyle w:val="Zdrojovkd"/>
      </w:pPr>
      <w:r>
        <w:t xml:space="preserve">                    }</w:t>
      </w:r>
    </w:p>
    <w:p w14:paraId="38F71E5C" w14:textId="77777777" w:rsidR="00936384" w:rsidRDefault="00936384" w:rsidP="00936384">
      <w:pPr>
        <w:pStyle w:val="Zdrojovkd"/>
      </w:pPr>
    </w:p>
    <w:p w14:paraId="7B547733" w14:textId="77777777" w:rsidR="00936384" w:rsidRDefault="00936384" w:rsidP="00936384">
      <w:pPr>
        <w:pStyle w:val="Zdrojovkd"/>
      </w:pPr>
      <w:r>
        <w:t xml:space="preserve">                    Engine.CurrentScene?.BaseCamera?.BufferImage(reference);</w:t>
      </w:r>
    </w:p>
    <w:p w14:paraId="726DE02D" w14:textId="77777777" w:rsidR="00936384" w:rsidRDefault="00936384" w:rsidP="00936384">
      <w:pPr>
        <w:pStyle w:val="Zdrojovkd"/>
      </w:pPr>
    </w:p>
    <w:p w14:paraId="7C3E19E7" w14:textId="77777777" w:rsidR="00936384" w:rsidRDefault="00936384" w:rsidP="00936384">
      <w:pPr>
        <w:pStyle w:val="Zdrojovkd"/>
      </w:pPr>
      <w:r>
        <w:t xml:space="preserve">                    Buffer.BlockCopy(Render.imageBuffer, 0, Render.ImageOutData, 0, Render.ImageBufferSize);</w:t>
      </w:r>
    </w:p>
    <w:p w14:paraId="7574A0FC" w14:textId="77777777" w:rsidR="00936384" w:rsidRDefault="00936384" w:rsidP="00936384">
      <w:pPr>
        <w:pStyle w:val="Zdrojovkd"/>
      </w:pPr>
      <w:r>
        <w:t xml:space="preserve">                }</w:t>
      </w:r>
    </w:p>
    <w:p w14:paraId="1650DD4F" w14:textId="77777777" w:rsidR="00936384" w:rsidRDefault="00936384" w:rsidP="00936384">
      <w:pPr>
        <w:pStyle w:val="Zdrojovkd"/>
      </w:pPr>
      <w:r>
        <w:t xml:space="preserve">                else</w:t>
      </w:r>
    </w:p>
    <w:p w14:paraId="3746D99F" w14:textId="77777777" w:rsidR="00936384" w:rsidRDefault="00936384" w:rsidP="00936384">
      <w:pPr>
        <w:pStyle w:val="Zdrojovkd"/>
      </w:pPr>
      <w:r>
        <w:t xml:space="preserve">                {</w:t>
      </w:r>
    </w:p>
    <w:p w14:paraId="34176BE6" w14:textId="77777777" w:rsidR="00936384" w:rsidRDefault="00936384" w:rsidP="00936384">
      <w:pPr>
        <w:pStyle w:val="Zdrojovkd"/>
      </w:pPr>
      <w:r>
        <w:t xml:space="preserve">                    FirstTimeLoadDelay += new TimeSpan(0, 0, 0, 0, (int)(DeltaTime * 1000));</w:t>
      </w:r>
    </w:p>
    <w:p w14:paraId="019326CF" w14:textId="77777777" w:rsidR="00936384" w:rsidRDefault="00936384" w:rsidP="00936384">
      <w:pPr>
        <w:pStyle w:val="Zdrojovkd"/>
      </w:pPr>
    </w:p>
    <w:p w14:paraId="054474EC" w14:textId="77777777" w:rsidR="00936384" w:rsidRDefault="00936384" w:rsidP="00936384">
      <w:pPr>
        <w:pStyle w:val="Zdrojovkd"/>
      </w:pPr>
      <w:r>
        <w:t xml:space="preserve">                    if (FirstTimeLoadDelay &gt; _firstTimeLoadDelay)</w:t>
      </w:r>
    </w:p>
    <w:p w14:paraId="2E462B2C" w14:textId="77777777" w:rsidR="00936384" w:rsidRDefault="00936384" w:rsidP="00936384">
      <w:pPr>
        <w:pStyle w:val="Zdrojovkd"/>
      </w:pPr>
      <w:r>
        <w:t xml:space="preserve">                    {</w:t>
      </w:r>
    </w:p>
    <w:p w14:paraId="54F3071D" w14:textId="77777777" w:rsidR="00936384" w:rsidRDefault="00936384" w:rsidP="00936384">
      <w:pPr>
        <w:pStyle w:val="Zdrojovkd"/>
      </w:pPr>
      <w:r>
        <w:t xml:space="preserve">                        FirstTimeLoaded = false;</w:t>
      </w:r>
    </w:p>
    <w:p w14:paraId="0A64D312" w14:textId="77777777" w:rsidR="00936384" w:rsidRDefault="00936384" w:rsidP="00936384">
      <w:pPr>
        <w:pStyle w:val="Zdrojovkd"/>
      </w:pPr>
      <w:r>
        <w:t xml:space="preserve">                        FirstTimeLoadDelay = new TimeSpan();</w:t>
      </w:r>
    </w:p>
    <w:p w14:paraId="59020825" w14:textId="77777777" w:rsidR="00936384" w:rsidRDefault="00936384" w:rsidP="00936384">
      <w:pPr>
        <w:pStyle w:val="Zdrojovkd"/>
      </w:pPr>
      <w:r>
        <w:t xml:space="preserve">                    }</w:t>
      </w:r>
    </w:p>
    <w:p w14:paraId="3DFF4C88" w14:textId="77777777" w:rsidR="00936384" w:rsidRDefault="00936384" w:rsidP="00936384">
      <w:pPr>
        <w:pStyle w:val="Zdrojovkd"/>
      </w:pPr>
      <w:r>
        <w:t xml:space="preserve">                }</w:t>
      </w:r>
    </w:p>
    <w:p w14:paraId="0627D620" w14:textId="77777777" w:rsidR="00936384" w:rsidRDefault="00936384" w:rsidP="00936384">
      <w:pPr>
        <w:pStyle w:val="Zdrojovkd"/>
      </w:pPr>
    </w:p>
    <w:p w14:paraId="414E3F80" w14:textId="77777777" w:rsidR="00936384" w:rsidRDefault="00936384" w:rsidP="00936384">
      <w:pPr>
        <w:pStyle w:val="Zdrojovkd"/>
      </w:pPr>
      <w:r>
        <w:t xml:space="preserve">                NumberOfFrames++;</w:t>
      </w:r>
    </w:p>
    <w:p w14:paraId="71E6DBFA" w14:textId="77777777" w:rsidR="00936384" w:rsidRDefault="00936384" w:rsidP="00936384">
      <w:pPr>
        <w:pStyle w:val="Zdrojovkd"/>
      </w:pPr>
    </w:p>
    <w:p w14:paraId="4091F4CA" w14:textId="77777777" w:rsidR="00936384" w:rsidRDefault="00936384" w:rsidP="00936384">
      <w:pPr>
        <w:pStyle w:val="Zdrojovkd"/>
      </w:pPr>
      <w:r>
        <w:t xml:space="preserve">                Vsync(Render.Limiter, (int)fpsLimiter.ElapsedMilliseconds);</w:t>
      </w:r>
    </w:p>
    <w:p w14:paraId="3A68C3AC" w14:textId="77777777" w:rsidR="00936384" w:rsidRDefault="00936384" w:rsidP="00936384">
      <w:pPr>
        <w:pStyle w:val="Zdrojovkd"/>
      </w:pPr>
      <w:r>
        <w:t xml:space="preserve">                fpsLimiter.Restart();</w:t>
      </w:r>
    </w:p>
    <w:p w14:paraId="6027729A" w14:textId="77777777" w:rsidR="00936384" w:rsidRDefault="00936384" w:rsidP="00936384">
      <w:pPr>
        <w:pStyle w:val="Zdrojovkd"/>
      </w:pPr>
    </w:p>
    <w:p w14:paraId="646464F8" w14:textId="77777777" w:rsidR="00936384" w:rsidRDefault="00936384" w:rsidP="00936384">
      <w:pPr>
        <w:pStyle w:val="Zdrojovkd"/>
      </w:pPr>
      <w:r>
        <w:t xml:space="preserve">                if (time.ElapsedMilliseconds &gt; timeOut.TotalMilliseconds)</w:t>
      </w:r>
    </w:p>
    <w:p w14:paraId="7A8274ED" w14:textId="77777777" w:rsidR="00936384" w:rsidRDefault="00936384" w:rsidP="00936384">
      <w:pPr>
        <w:pStyle w:val="Zdrojovkd"/>
      </w:pPr>
      <w:r>
        <w:t xml:space="preserve">                {</w:t>
      </w:r>
    </w:p>
    <w:p w14:paraId="79CCAB72" w14:textId="77777777" w:rsidR="00936384" w:rsidRDefault="00936384" w:rsidP="00936384">
      <w:pPr>
        <w:pStyle w:val="Zdrojovkd"/>
      </w:pPr>
      <w:r>
        <w:t xml:space="preserve">                    long t = NumberOfFrames * 1000 / time.ElapsedMilliseconds;</w:t>
      </w:r>
    </w:p>
    <w:p w14:paraId="3BDA1E4A" w14:textId="77777777" w:rsidR="00936384" w:rsidRDefault="00936384" w:rsidP="00936384">
      <w:pPr>
        <w:pStyle w:val="Zdrojovkd"/>
      </w:pPr>
      <w:r>
        <w:t xml:space="preserve">                    FpsMeter.Text = t.ToString();</w:t>
      </w:r>
    </w:p>
    <w:p w14:paraId="39C8C9AF" w14:textId="77777777" w:rsidR="00936384" w:rsidRDefault="00936384" w:rsidP="00936384">
      <w:pPr>
        <w:pStyle w:val="Zdrojovkd"/>
      </w:pPr>
      <w:r>
        <w:t xml:space="preserve">                    /*#if DEBUG</w:t>
      </w:r>
    </w:p>
    <w:p w14:paraId="66EE1F61" w14:textId="77777777" w:rsidR="00936384" w:rsidRDefault="00936384" w:rsidP="00936384">
      <w:pPr>
        <w:pStyle w:val="Zdrojovkd"/>
      </w:pPr>
      <w:r>
        <w:t xml:space="preserve">                                        Debug.WriteLine(t);</w:t>
      </w:r>
    </w:p>
    <w:p w14:paraId="5836C027" w14:textId="77777777" w:rsidR="00936384" w:rsidRDefault="00936384" w:rsidP="00936384">
      <w:pPr>
        <w:pStyle w:val="Zdrojovkd"/>
      </w:pPr>
      <w:r>
        <w:t xml:space="preserve">                    #endif*/</w:t>
      </w:r>
    </w:p>
    <w:p w14:paraId="477671EF" w14:textId="77777777" w:rsidR="00936384" w:rsidRDefault="00936384" w:rsidP="00936384">
      <w:pPr>
        <w:pStyle w:val="Zdrojovkd"/>
      </w:pPr>
      <w:r>
        <w:t xml:space="preserve">                    time.Restart();</w:t>
      </w:r>
    </w:p>
    <w:p w14:paraId="25FDA888" w14:textId="77777777" w:rsidR="00936384" w:rsidRDefault="00936384" w:rsidP="00936384">
      <w:pPr>
        <w:pStyle w:val="Zdrojovkd"/>
      </w:pPr>
      <w:r>
        <w:t xml:space="preserve">                    NumberOfFrames = 0;</w:t>
      </w:r>
    </w:p>
    <w:p w14:paraId="0F37208F" w14:textId="77777777" w:rsidR="00936384" w:rsidRDefault="00936384" w:rsidP="00936384">
      <w:pPr>
        <w:pStyle w:val="Zdrojovkd"/>
      </w:pPr>
      <w:r>
        <w:t xml:space="preserve">                }</w:t>
      </w:r>
    </w:p>
    <w:p w14:paraId="50E8B570" w14:textId="77777777" w:rsidR="00936384" w:rsidRDefault="00936384" w:rsidP="00936384">
      <w:pPr>
        <w:pStyle w:val="Zdrojovkd"/>
      </w:pPr>
      <w:r>
        <w:t xml:space="preserve">            }</w:t>
      </w:r>
    </w:p>
    <w:p w14:paraId="0A8558F7" w14:textId="77777777" w:rsidR="00936384" w:rsidRDefault="00936384" w:rsidP="00936384">
      <w:pPr>
        <w:pStyle w:val="Zdrojovkd"/>
      </w:pPr>
      <w:r>
        <w:t xml:space="preserve">        }</w:t>
      </w:r>
    </w:p>
    <w:p w14:paraId="38B2B5F3" w14:textId="77777777" w:rsidR="00936384" w:rsidRDefault="00936384" w:rsidP="00936384">
      <w:pPr>
        <w:pStyle w:val="Zdrojovkd"/>
      </w:pPr>
    </w:p>
    <w:p w14:paraId="3AFB0A49" w14:textId="77777777" w:rsidR="00936384" w:rsidRDefault="00936384" w:rsidP="00936384">
      <w:pPr>
        <w:pStyle w:val="Zdrojovkd"/>
      </w:pPr>
      <w:r>
        <w:t xml:space="preserve">        private static async void RenderImage()</w:t>
      </w:r>
    </w:p>
    <w:p w14:paraId="4BC678A5" w14:textId="77777777" w:rsidR="00936384" w:rsidRDefault="00936384" w:rsidP="00936384">
      <w:pPr>
        <w:pStyle w:val="Zdrojovkd"/>
      </w:pPr>
      <w:r>
        <w:t xml:space="preserve">        {</w:t>
      </w:r>
    </w:p>
    <w:p w14:paraId="180F41E3" w14:textId="77777777" w:rsidR="00936384" w:rsidRDefault="00936384" w:rsidP="00936384">
      <w:pPr>
        <w:pStyle w:val="Zdrojovkd"/>
      </w:pPr>
      <w:r>
        <w:t xml:space="preserve">            IntPtr ConsoleWindow = GetConsoleWindow();</w:t>
      </w:r>
    </w:p>
    <w:p w14:paraId="1C5F632E" w14:textId="77777777" w:rsidR="00936384" w:rsidRDefault="00936384" w:rsidP="00936384">
      <w:pPr>
        <w:pStyle w:val="Zdrojovkd"/>
      </w:pPr>
    </w:p>
    <w:p w14:paraId="126C9AA7" w14:textId="77777777" w:rsidR="00936384" w:rsidRDefault="00936384" w:rsidP="00936384">
      <w:pPr>
        <w:pStyle w:val="Zdrojovkd"/>
      </w:pPr>
      <w:r>
        <w:t xml:space="preserve">            using (Graphics g = Graphics.FromHwnd(ConsoleWindow))</w:t>
      </w:r>
    </w:p>
    <w:p w14:paraId="6B75C252" w14:textId="77777777" w:rsidR="00936384" w:rsidRDefault="00936384" w:rsidP="00936384">
      <w:pPr>
        <w:pStyle w:val="Zdrojovkd"/>
      </w:pPr>
      <w:r>
        <w:t xml:space="preserve">            {</w:t>
      </w:r>
    </w:p>
    <w:p w14:paraId="1FACB2D6" w14:textId="77777777" w:rsidR="00936384" w:rsidRDefault="00936384" w:rsidP="00936384">
      <w:pPr>
        <w:pStyle w:val="Zdrojovkd"/>
      </w:pPr>
      <w:r>
        <w:t xml:space="preserve">                g.CompositingQuality = System.Drawing.Drawing2D.CompositingQuality.HighSpeed;</w:t>
      </w:r>
    </w:p>
    <w:p w14:paraId="3F5576B6" w14:textId="77777777" w:rsidR="00936384" w:rsidRDefault="00936384" w:rsidP="00936384">
      <w:pPr>
        <w:pStyle w:val="Zdrojovkd"/>
      </w:pPr>
      <w:r>
        <w:t xml:space="preserve">                g.PixelOffsetMode = System.Drawing.Drawing2D.PixelOffsetMode.HighSpeed;</w:t>
      </w:r>
    </w:p>
    <w:p w14:paraId="4CB7FC15" w14:textId="77777777" w:rsidR="00936384" w:rsidRDefault="00936384" w:rsidP="00936384">
      <w:pPr>
        <w:pStyle w:val="Zdrojovkd"/>
      </w:pPr>
      <w:r>
        <w:t xml:space="preserve">                g.SmoothingMode = System.Drawing.Drawing2D.SmoothingMode.None;</w:t>
      </w:r>
    </w:p>
    <w:p w14:paraId="494E94E9" w14:textId="77777777" w:rsidR="00936384" w:rsidRDefault="00936384" w:rsidP="00936384">
      <w:pPr>
        <w:pStyle w:val="Zdrojovkd"/>
      </w:pPr>
      <w:r>
        <w:t xml:space="preserve">                g.InterpolationMode = System.Drawing.Drawing2D.InterpolationMode.NearestNeighbor;</w:t>
      </w:r>
    </w:p>
    <w:p w14:paraId="66B37BF8" w14:textId="77777777" w:rsidR="00936384" w:rsidRDefault="00936384" w:rsidP="00936384">
      <w:pPr>
        <w:pStyle w:val="Zdrojovkd"/>
      </w:pPr>
    </w:p>
    <w:p w14:paraId="0EA7C452" w14:textId="77777777" w:rsidR="00936384" w:rsidRDefault="00936384" w:rsidP="00936384">
      <w:pPr>
        <w:pStyle w:val="Zdrojovkd"/>
      </w:pPr>
      <w:r>
        <w:t xml:space="preserve">                Rectangle Screen = System.Windows.Forms.Screen.FromHandle(ConsoleWindow).Bounds;</w:t>
      </w:r>
    </w:p>
    <w:p w14:paraId="55232E7E" w14:textId="77777777" w:rsidR="00936384" w:rsidRDefault="00936384" w:rsidP="00936384">
      <w:pPr>
        <w:pStyle w:val="Zdrojovkd"/>
      </w:pPr>
      <w:r>
        <w:lastRenderedPageBreak/>
        <w:t xml:space="preserve">                int Width = Screen.Width;</w:t>
      </w:r>
    </w:p>
    <w:p w14:paraId="41BB7429" w14:textId="77777777" w:rsidR="00936384" w:rsidRDefault="00936384" w:rsidP="00936384">
      <w:pPr>
        <w:pStyle w:val="Zdrojovkd"/>
      </w:pPr>
      <w:r>
        <w:t xml:space="preserve">                int Height = Screen.Height;</w:t>
      </w:r>
    </w:p>
    <w:p w14:paraId="4F64214F" w14:textId="77777777" w:rsidR="00936384" w:rsidRDefault="00936384" w:rsidP="00936384">
      <w:pPr>
        <w:pStyle w:val="Zdrojovkd"/>
      </w:pPr>
    </w:p>
    <w:p w14:paraId="4F5EBA6D" w14:textId="77777777" w:rsidR="00936384" w:rsidRDefault="00936384" w:rsidP="00936384">
      <w:pPr>
        <w:pStyle w:val="Zdrojovkd"/>
      </w:pPr>
      <w:r>
        <w:t xml:space="preserve">                float ScaleRatio = Height / Engine.Render.RenderHeight;</w:t>
      </w:r>
    </w:p>
    <w:p w14:paraId="0022C291" w14:textId="77777777" w:rsidR="00936384" w:rsidRDefault="00936384" w:rsidP="00936384">
      <w:pPr>
        <w:pStyle w:val="Zdrojovkd"/>
      </w:pPr>
    </w:p>
    <w:p w14:paraId="508ED56B" w14:textId="77777777" w:rsidR="00936384" w:rsidRDefault="00936384" w:rsidP="00936384">
      <w:pPr>
        <w:pStyle w:val="Zdrojovkd"/>
      </w:pPr>
      <w:r>
        <w:t xml:space="preserve">                int RasteredHeight = (int)(Engine.Render.RenderHeight * ScaleRatio);</w:t>
      </w:r>
    </w:p>
    <w:p w14:paraId="129E522D" w14:textId="77777777" w:rsidR="00936384" w:rsidRDefault="00936384" w:rsidP="00936384">
      <w:pPr>
        <w:pStyle w:val="Zdrojovkd"/>
      </w:pPr>
      <w:r>
        <w:t xml:space="preserve">                int RasteredWidth = (int)(Engine.Render.RenderWidth * ScaleRatio);</w:t>
      </w:r>
    </w:p>
    <w:p w14:paraId="5EC34437" w14:textId="77777777" w:rsidR="00936384" w:rsidRDefault="00936384" w:rsidP="00936384">
      <w:pPr>
        <w:pStyle w:val="Zdrojovkd"/>
      </w:pPr>
    </w:p>
    <w:p w14:paraId="041CD0D8" w14:textId="77777777" w:rsidR="00936384" w:rsidRDefault="00936384" w:rsidP="00936384">
      <w:pPr>
        <w:pStyle w:val="Zdrojovkd"/>
      </w:pPr>
      <w:r>
        <w:t xml:space="preserve">                int XOffset = (int)(Width - RasteredWidth) / 2;</w:t>
      </w:r>
    </w:p>
    <w:p w14:paraId="6084A04B" w14:textId="77777777" w:rsidR="00936384" w:rsidRDefault="00936384" w:rsidP="00936384">
      <w:pPr>
        <w:pStyle w:val="Zdrojovkd"/>
      </w:pPr>
      <w:r>
        <w:t xml:space="preserve">                int YOffset = (int)(Height - RasteredHeight) / 2;</w:t>
      </w:r>
    </w:p>
    <w:p w14:paraId="5B06556E" w14:textId="77777777" w:rsidR="00936384" w:rsidRDefault="00936384" w:rsidP="00936384">
      <w:pPr>
        <w:pStyle w:val="Zdrojovkd"/>
      </w:pPr>
    </w:p>
    <w:p w14:paraId="1D08444A" w14:textId="77777777" w:rsidR="00936384" w:rsidRDefault="00936384" w:rsidP="00936384">
      <w:pPr>
        <w:pStyle w:val="Zdrojovkd"/>
      </w:pPr>
      <w:r>
        <w:t xml:space="preserve">                while (!Render.AbortRender)</w:t>
      </w:r>
    </w:p>
    <w:p w14:paraId="613090DD" w14:textId="77777777" w:rsidR="00936384" w:rsidRDefault="00936384" w:rsidP="00936384">
      <w:pPr>
        <w:pStyle w:val="Zdrojovkd"/>
      </w:pPr>
      <w:r>
        <w:t xml:space="preserve">                {</w:t>
      </w:r>
    </w:p>
    <w:p w14:paraId="1F326127" w14:textId="77777777" w:rsidR="00936384" w:rsidRDefault="00936384" w:rsidP="00936384">
      <w:pPr>
        <w:pStyle w:val="Zdrojovkd"/>
      </w:pPr>
      <w:r>
        <w:t xml:space="preserve">                    Rectangle ScreenResCheck = System.Windows.Forms.Screen.FromHandle(ConsoleWindow).Bounds;</w:t>
      </w:r>
    </w:p>
    <w:p w14:paraId="6AC5DA1A" w14:textId="77777777" w:rsidR="00936384" w:rsidRDefault="00936384" w:rsidP="00936384">
      <w:pPr>
        <w:pStyle w:val="Zdrojovkd"/>
      </w:pPr>
    </w:p>
    <w:p w14:paraId="434CF57B" w14:textId="77777777" w:rsidR="00936384" w:rsidRDefault="00936384" w:rsidP="00936384">
      <w:pPr>
        <w:pStyle w:val="Zdrojovkd"/>
      </w:pPr>
      <w:r>
        <w:t xml:space="preserve">                    if (ScreenResCheck != Screen)</w:t>
      </w:r>
    </w:p>
    <w:p w14:paraId="7A724805" w14:textId="77777777" w:rsidR="00936384" w:rsidRDefault="00936384" w:rsidP="00936384">
      <w:pPr>
        <w:pStyle w:val="Zdrojovkd"/>
      </w:pPr>
      <w:r>
        <w:t xml:space="preserve">                    {</w:t>
      </w:r>
    </w:p>
    <w:p w14:paraId="0D41EDF1" w14:textId="77777777" w:rsidR="00936384" w:rsidRDefault="00936384" w:rsidP="00936384">
      <w:pPr>
        <w:pStyle w:val="Zdrojovkd"/>
      </w:pPr>
      <w:r>
        <w:t xml:space="preserve">                        Width = ScreenResCheck.Width;</w:t>
      </w:r>
    </w:p>
    <w:p w14:paraId="3551EF6C" w14:textId="77777777" w:rsidR="00936384" w:rsidRDefault="00936384" w:rsidP="00936384">
      <w:pPr>
        <w:pStyle w:val="Zdrojovkd"/>
      </w:pPr>
      <w:r>
        <w:t xml:space="preserve">                        Height = ScreenResCheck.Height;</w:t>
      </w:r>
    </w:p>
    <w:p w14:paraId="235AD6E8" w14:textId="77777777" w:rsidR="00936384" w:rsidRDefault="00936384" w:rsidP="00936384">
      <w:pPr>
        <w:pStyle w:val="Zdrojovkd"/>
      </w:pPr>
    </w:p>
    <w:p w14:paraId="6EF33F7F" w14:textId="77777777" w:rsidR="00936384" w:rsidRDefault="00936384" w:rsidP="00936384">
      <w:pPr>
        <w:pStyle w:val="Zdrojovkd"/>
      </w:pPr>
      <w:r>
        <w:t xml:space="preserve">                        XOffset = (int)(Width - (Engine.Render.RenderWidth * ScaleRatio)) / 2;</w:t>
      </w:r>
    </w:p>
    <w:p w14:paraId="04D7D457" w14:textId="77777777" w:rsidR="00936384" w:rsidRDefault="00936384" w:rsidP="00936384">
      <w:pPr>
        <w:pStyle w:val="Zdrojovkd"/>
      </w:pPr>
      <w:r>
        <w:t xml:space="preserve">                        YOffset = (int)(Height - (Engine.Render.RenderHeight * ScaleRatio)) / 2;</w:t>
      </w:r>
    </w:p>
    <w:p w14:paraId="66F9C1FA" w14:textId="77777777" w:rsidR="00936384" w:rsidRDefault="00936384" w:rsidP="00936384">
      <w:pPr>
        <w:pStyle w:val="Zdrojovkd"/>
      </w:pPr>
      <w:r>
        <w:t xml:space="preserve">                    }</w:t>
      </w:r>
    </w:p>
    <w:p w14:paraId="169392C0" w14:textId="77777777" w:rsidR="00936384" w:rsidRDefault="00936384" w:rsidP="00936384">
      <w:pPr>
        <w:pStyle w:val="Zdrojovkd"/>
      </w:pPr>
    </w:p>
    <w:p w14:paraId="36719E0D" w14:textId="77777777" w:rsidR="00936384" w:rsidRDefault="00936384" w:rsidP="00936384">
      <w:pPr>
        <w:pStyle w:val="Zdrojovkd"/>
      </w:pPr>
      <w:r>
        <w:t xml:space="preserve">                    unsafe</w:t>
      </w:r>
    </w:p>
    <w:p w14:paraId="3FC92B72" w14:textId="77777777" w:rsidR="00936384" w:rsidRDefault="00936384" w:rsidP="00936384">
      <w:pPr>
        <w:pStyle w:val="Zdrojovkd"/>
      </w:pPr>
      <w:r>
        <w:t xml:space="preserve">                    {</w:t>
      </w:r>
    </w:p>
    <w:p w14:paraId="23947C46" w14:textId="77777777" w:rsidR="00936384" w:rsidRDefault="00936384" w:rsidP="00936384">
      <w:pPr>
        <w:pStyle w:val="Zdrojovkd"/>
      </w:pPr>
      <w:r>
        <w:t xml:space="preserve">                        fixed (byte* ptr = Render.ImageOutData)</w:t>
      </w:r>
    </w:p>
    <w:p w14:paraId="12704454" w14:textId="77777777" w:rsidR="00936384" w:rsidRDefault="00936384" w:rsidP="00936384">
      <w:pPr>
        <w:pStyle w:val="Zdrojovkd"/>
      </w:pPr>
      <w:r>
        <w:t xml:space="preserve">                        {</w:t>
      </w:r>
    </w:p>
    <w:p w14:paraId="77F9F526" w14:textId="77777777" w:rsidR="00936384" w:rsidRDefault="00936384" w:rsidP="00936384">
      <w:pPr>
        <w:pStyle w:val="Zdrojovkd"/>
      </w:pPr>
      <w:r>
        <w:t xml:space="preserve">                            using (Bitmap outFrame = new Bitmap(Render.RenderWidth,</w:t>
      </w:r>
    </w:p>
    <w:p w14:paraId="4B3E9A35" w14:textId="77777777" w:rsidR="00936384" w:rsidRDefault="00936384" w:rsidP="00936384">
      <w:pPr>
        <w:pStyle w:val="Zdrojovkd"/>
      </w:pPr>
      <w:r>
        <w:t xml:space="preserve">                                                                Render.RenderHeight,</w:t>
      </w:r>
    </w:p>
    <w:p w14:paraId="3BAEB035" w14:textId="77777777" w:rsidR="00936384" w:rsidRDefault="00936384" w:rsidP="00936384">
      <w:pPr>
        <w:pStyle w:val="Zdrojovkd"/>
      </w:pPr>
      <w:r>
        <w:t xml:space="preserve">                                                                3 * Render.RenderWidth,</w:t>
      </w:r>
    </w:p>
    <w:p w14:paraId="37AAA9A3" w14:textId="77777777" w:rsidR="00936384" w:rsidRDefault="00936384" w:rsidP="00936384">
      <w:pPr>
        <w:pStyle w:val="Zdrojovkd"/>
      </w:pPr>
      <w:r>
        <w:t xml:space="preserve">                                                                System.Drawing.Imaging.PixelFormat.Format24bppRgb,</w:t>
      </w:r>
    </w:p>
    <w:p w14:paraId="293A9786" w14:textId="77777777" w:rsidR="00936384" w:rsidRDefault="00936384" w:rsidP="00936384">
      <w:pPr>
        <w:pStyle w:val="Zdrojovkd"/>
      </w:pPr>
      <w:r>
        <w:t xml:space="preserve">                                                                new IntPtr(ptr)))</w:t>
      </w:r>
    </w:p>
    <w:p w14:paraId="47D3CA31" w14:textId="77777777" w:rsidR="00936384" w:rsidRDefault="00936384" w:rsidP="00936384">
      <w:pPr>
        <w:pStyle w:val="Zdrojovkd"/>
      </w:pPr>
      <w:r>
        <w:t xml:space="preserve">                            {</w:t>
      </w:r>
    </w:p>
    <w:p w14:paraId="2300A3D4" w14:textId="77777777" w:rsidR="00936384" w:rsidRDefault="00936384" w:rsidP="00936384">
      <w:pPr>
        <w:pStyle w:val="Zdrojovkd"/>
      </w:pPr>
      <w:r>
        <w:t xml:space="preserve">                                Rectangle imageRect = new Rectangle(XOffset,</w:t>
      </w:r>
    </w:p>
    <w:p w14:paraId="6A99B050" w14:textId="77777777" w:rsidR="00936384" w:rsidRDefault="00936384" w:rsidP="00936384">
      <w:pPr>
        <w:pStyle w:val="Zdrojovkd"/>
      </w:pPr>
      <w:r>
        <w:t xml:space="preserve">                                                                    YOffset,</w:t>
      </w:r>
    </w:p>
    <w:p w14:paraId="250DE506" w14:textId="77777777" w:rsidR="00936384" w:rsidRDefault="00936384" w:rsidP="00936384">
      <w:pPr>
        <w:pStyle w:val="Zdrojovkd"/>
      </w:pPr>
      <w:r>
        <w:t xml:space="preserve">                                                                    RasteredWidth,</w:t>
      </w:r>
    </w:p>
    <w:p w14:paraId="2117E99A" w14:textId="77777777" w:rsidR="00936384" w:rsidRDefault="00936384" w:rsidP="00936384">
      <w:pPr>
        <w:pStyle w:val="Zdrojovkd"/>
      </w:pPr>
      <w:r>
        <w:t xml:space="preserve">                                                                    RasteredHeight);</w:t>
      </w:r>
    </w:p>
    <w:p w14:paraId="2D698B4B" w14:textId="77777777" w:rsidR="00936384" w:rsidRDefault="00936384" w:rsidP="00936384">
      <w:pPr>
        <w:pStyle w:val="Zdrojovkd"/>
      </w:pPr>
    </w:p>
    <w:p w14:paraId="451187A0" w14:textId="77777777" w:rsidR="00936384" w:rsidRDefault="00936384" w:rsidP="00936384">
      <w:pPr>
        <w:pStyle w:val="Zdrojovkd"/>
      </w:pPr>
      <w:r>
        <w:t xml:space="preserve">                                g.DrawImage(outFrame, imageRect);</w:t>
      </w:r>
    </w:p>
    <w:p w14:paraId="4C8CD4A0" w14:textId="77777777" w:rsidR="00936384" w:rsidRDefault="00936384" w:rsidP="00936384">
      <w:pPr>
        <w:pStyle w:val="Zdrojovkd"/>
      </w:pPr>
      <w:r>
        <w:t xml:space="preserve">                            }</w:t>
      </w:r>
    </w:p>
    <w:p w14:paraId="51C5CD40" w14:textId="77777777" w:rsidR="00936384" w:rsidRDefault="00936384" w:rsidP="00936384">
      <w:pPr>
        <w:pStyle w:val="Zdrojovkd"/>
      </w:pPr>
      <w:r>
        <w:t xml:space="preserve">                        }</w:t>
      </w:r>
    </w:p>
    <w:p w14:paraId="2C5FE2E6" w14:textId="77777777" w:rsidR="00936384" w:rsidRDefault="00936384" w:rsidP="00936384">
      <w:pPr>
        <w:pStyle w:val="Zdrojovkd"/>
      </w:pPr>
      <w:r>
        <w:t xml:space="preserve">                    }</w:t>
      </w:r>
    </w:p>
    <w:p w14:paraId="75905271" w14:textId="77777777" w:rsidR="00936384" w:rsidRDefault="00936384" w:rsidP="00936384">
      <w:pPr>
        <w:pStyle w:val="Zdrojovkd"/>
      </w:pPr>
    </w:p>
    <w:p w14:paraId="3CB79E6E" w14:textId="77777777" w:rsidR="00936384" w:rsidRDefault="00936384" w:rsidP="00936384">
      <w:pPr>
        <w:pStyle w:val="Zdrojovkd"/>
      </w:pPr>
      <w:r>
        <w:t xml:space="preserve">                    await Task.Delay(1);</w:t>
      </w:r>
    </w:p>
    <w:p w14:paraId="6B45B2A8" w14:textId="77777777" w:rsidR="00936384" w:rsidRDefault="00936384" w:rsidP="00936384">
      <w:pPr>
        <w:pStyle w:val="Zdrojovkd"/>
      </w:pPr>
      <w:r>
        <w:t xml:space="preserve">                }</w:t>
      </w:r>
    </w:p>
    <w:p w14:paraId="6BE3C8EB" w14:textId="77777777" w:rsidR="00936384" w:rsidRDefault="00936384" w:rsidP="00936384">
      <w:pPr>
        <w:pStyle w:val="Zdrojovkd"/>
      </w:pPr>
      <w:r>
        <w:t xml:space="preserve">            }</w:t>
      </w:r>
    </w:p>
    <w:p w14:paraId="1C9FE32C" w14:textId="77777777" w:rsidR="00936384" w:rsidRDefault="00936384" w:rsidP="00936384">
      <w:pPr>
        <w:pStyle w:val="Zdrojovkd"/>
      </w:pPr>
      <w:r>
        <w:t xml:space="preserve">        }</w:t>
      </w:r>
    </w:p>
    <w:p w14:paraId="3CDAD5F1" w14:textId="77777777" w:rsidR="00936384" w:rsidRDefault="00936384" w:rsidP="00936384">
      <w:pPr>
        <w:pStyle w:val="Zdrojovkd"/>
      </w:pPr>
    </w:p>
    <w:p w14:paraId="324E58EA" w14:textId="77777777" w:rsidR="00936384" w:rsidRDefault="00936384" w:rsidP="00936384">
      <w:pPr>
        <w:pStyle w:val="Zdrojovkd"/>
      </w:pPr>
      <w:r>
        <w:t xml:space="preserve">        private static void Vsync(int TargetFrameRate, int ImageRenderDelay)</w:t>
      </w:r>
    </w:p>
    <w:p w14:paraId="02B5E519" w14:textId="77777777" w:rsidR="00936384" w:rsidRDefault="00936384" w:rsidP="00936384">
      <w:pPr>
        <w:pStyle w:val="Zdrojovkd"/>
      </w:pPr>
      <w:r>
        <w:t xml:space="preserve">        {</w:t>
      </w:r>
    </w:p>
    <w:p w14:paraId="1722ACA0" w14:textId="77777777" w:rsidR="00936384" w:rsidRDefault="00936384" w:rsidP="00936384">
      <w:pPr>
        <w:pStyle w:val="Zdrojovkd"/>
      </w:pPr>
      <w:r>
        <w:t xml:space="preserve">            int targetDelay = 1000 / TargetFrameRate;</w:t>
      </w:r>
    </w:p>
    <w:p w14:paraId="284546FA" w14:textId="77777777" w:rsidR="00936384" w:rsidRDefault="00936384" w:rsidP="00936384">
      <w:pPr>
        <w:pStyle w:val="Zdrojovkd"/>
      </w:pPr>
    </w:p>
    <w:p w14:paraId="04C0AEEE" w14:textId="77777777" w:rsidR="00936384" w:rsidRDefault="00936384" w:rsidP="00936384">
      <w:pPr>
        <w:pStyle w:val="Zdrojovkd"/>
      </w:pPr>
      <w:r>
        <w:t xml:space="preserve">            if (ImageRenderDelay &lt; targetDelay)</w:t>
      </w:r>
    </w:p>
    <w:p w14:paraId="6F038639" w14:textId="77777777" w:rsidR="00936384" w:rsidRDefault="00936384" w:rsidP="00936384">
      <w:pPr>
        <w:pStyle w:val="Zdrojovkd"/>
      </w:pPr>
      <w:r>
        <w:t xml:space="preserve">            {</w:t>
      </w:r>
    </w:p>
    <w:p w14:paraId="75412786" w14:textId="77777777" w:rsidR="00936384" w:rsidRDefault="00936384" w:rsidP="00936384">
      <w:pPr>
        <w:pStyle w:val="Zdrojovkd"/>
      </w:pPr>
      <w:r>
        <w:t xml:space="preserve">                Thread.Sleep(targetDelay - ImageRenderDelay);</w:t>
      </w:r>
    </w:p>
    <w:p w14:paraId="5F963265" w14:textId="77777777" w:rsidR="00936384" w:rsidRDefault="00936384" w:rsidP="00936384">
      <w:pPr>
        <w:pStyle w:val="Zdrojovkd"/>
      </w:pPr>
      <w:r>
        <w:t xml:space="preserve">            }</w:t>
      </w:r>
    </w:p>
    <w:p w14:paraId="20182A21" w14:textId="77777777" w:rsidR="00936384" w:rsidRDefault="00936384" w:rsidP="00936384">
      <w:pPr>
        <w:pStyle w:val="Zdrojovkd"/>
      </w:pPr>
      <w:r>
        <w:t xml:space="preserve">        }</w:t>
      </w:r>
    </w:p>
    <w:p w14:paraId="5A14FADF" w14:textId="77777777" w:rsidR="00936384" w:rsidRDefault="00936384" w:rsidP="00936384">
      <w:pPr>
        <w:pStyle w:val="Zdrojovkd"/>
      </w:pPr>
    </w:p>
    <w:p w14:paraId="71E91067" w14:textId="77777777" w:rsidR="00936384" w:rsidRDefault="00936384" w:rsidP="00936384">
      <w:pPr>
        <w:pStyle w:val="Zdrojovkd"/>
      </w:pPr>
      <w:r>
        <w:t xml:space="preserve">        [DllImport("kernel32.dll", SetLastError = true)]</w:t>
      </w:r>
    </w:p>
    <w:p w14:paraId="152745FE" w14:textId="77777777" w:rsidR="00936384" w:rsidRDefault="00936384" w:rsidP="00936384">
      <w:pPr>
        <w:pStyle w:val="Zdrojovkd"/>
      </w:pPr>
      <w:r>
        <w:t xml:space="preserve">        private static extern IntPtr GetConsoleWindow();</w:t>
      </w:r>
    </w:p>
    <w:p w14:paraId="1EB4DD71" w14:textId="77777777" w:rsidR="00936384" w:rsidRDefault="00936384" w:rsidP="00936384">
      <w:pPr>
        <w:pStyle w:val="Zdrojovkd"/>
      </w:pPr>
      <w:r>
        <w:t xml:space="preserve">    }</w:t>
      </w:r>
    </w:p>
    <w:p w14:paraId="5EBF13CA" w14:textId="69610652" w:rsidR="007B2975" w:rsidRDefault="00936384" w:rsidP="00053B26">
      <w:pPr>
        <w:pStyle w:val="Zdrojovkd"/>
        <w:numPr>
          <w:ilvl w:val="0"/>
          <w:numId w:val="18"/>
        </w:numPr>
      </w:pPr>
      <w:r>
        <w:t>}</w:t>
      </w:r>
      <w:r w:rsidR="00053B26">
        <w:br w:type="page"/>
      </w:r>
    </w:p>
    <w:p w14:paraId="5FE8B116" w14:textId="6928ECDA" w:rsidR="007B2975" w:rsidRDefault="000D379B" w:rsidP="000D379B">
      <w:pPr>
        <w:pStyle w:val="Nadpis4"/>
      </w:pPr>
      <w:r>
        <w:lastRenderedPageBreak/>
        <w:t>Core/Components/AnimationNode.cs</w:t>
      </w:r>
    </w:p>
    <w:p w14:paraId="65E931EA" w14:textId="77777777" w:rsidR="00D60499" w:rsidRDefault="00D60499" w:rsidP="00D60499">
      <w:pPr>
        <w:pStyle w:val="Zdrojovkd"/>
        <w:numPr>
          <w:ilvl w:val="0"/>
          <w:numId w:val="19"/>
        </w:numPr>
      </w:pPr>
      <w:r>
        <w:t>namespace DKEngine.Core.Components</w:t>
      </w:r>
    </w:p>
    <w:p w14:paraId="3E2CD75B" w14:textId="77777777" w:rsidR="00D60499" w:rsidRDefault="00D60499" w:rsidP="00D60499">
      <w:pPr>
        <w:pStyle w:val="Zdrojovkd"/>
        <w:numPr>
          <w:ilvl w:val="0"/>
          <w:numId w:val="19"/>
        </w:numPr>
      </w:pPr>
      <w:r>
        <w:t>{</w:t>
      </w:r>
    </w:p>
    <w:p w14:paraId="594E8B15" w14:textId="77777777" w:rsidR="00D60499" w:rsidRDefault="00D60499" w:rsidP="00D60499">
      <w:pPr>
        <w:pStyle w:val="Zdrojovkd"/>
        <w:numPr>
          <w:ilvl w:val="0"/>
          <w:numId w:val="19"/>
        </w:numPr>
      </w:pPr>
      <w:r>
        <w:t xml:space="preserve">    /// &lt;summary&gt;</w:t>
      </w:r>
    </w:p>
    <w:p w14:paraId="353A9A58" w14:textId="77777777" w:rsidR="00D60499" w:rsidRDefault="00D60499" w:rsidP="00D60499">
      <w:pPr>
        <w:pStyle w:val="Zdrojovkd"/>
        <w:numPr>
          <w:ilvl w:val="0"/>
          <w:numId w:val="19"/>
        </w:numPr>
      </w:pPr>
      <w:r>
        <w:t xml:space="preserve">    /// Node used in Animator Component</w:t>
      </w:r>
    </w:p>
    <w:p w14:paraId="243FE329" w14:textId="77777777" w:rsidR="00D60499" w:rsidRDefault="00D60499" w:rsidP="00D60499">
      <w:pPr>
        <w:pStyle w:val="Zdrojovkd"/>
        <w:numPr>
          <w:ilvl w:val="0"/>
          <w:numId w:val="19"/>
        </w:numPr>
      </w:pPr>
      <w:r>
        <w:t xml:space="preserve">    /// &lt;/summary&gt;</w:t>
      </w:r>
    </w:p>
    <w:p w14:paraId="41FA506B" w14:textId="77777777" w:rsidR="00D60499" w:rsidRDefault="00D60499" w:rsidP="00D60499">
      <w:pPr>
        <w:pStyle w:val="Zdrojovkd"/>
        <w:numPr>
          <w:ilvl w:val="0"/>
          <w:numId w:val="19"/>
        </w:numPr>
      </w:pPr>
      <w:r>
        <w:t xml:space="preserve">    /// &lt;seealso cref="DKEngine.Core.Components.Component" /&gt;</w:t>
      </w:r>
    </w:p>
    <w:p w14:paraId="3AEBFF60" w14:textId="77777777" w:rsidR="00D60499" w:rsidRDefault="00D60499" w:rsidP="00D60499">
      <w:pPr>
        <w:pStyle w:val="Zdrojovkd"/>
        <w:numPr>
          <w:ilvl w:val="0"/>
          <w:numId w:val="19"/>
        </w:numPr>
      </w:pPr>
      <w:r>
        <w:t xml:space="preserve">    public sealed class AnimationNode : Component</w:t>
      </w:r>
    </w:p>
    <w:p w14:paraId="0AB0CBF0" w14:textId="77777777" w:rsidR="00D60499" w:rsidRDefault="00D60499" w:rsidP="00D60499">
      <w:pPr>
        <w:pStyle w:val="Zdrojovkd"/>
        <w:numPr>
          <w:ilvl w:val="0"/>
          <w:numId w:val="19"/>
        </w:numPr>
      </w:pPr>
      <w:r>
        <w:t xml:space="preserve">    {</w:t>
      </w:r>
    </w:p>
    <w:p w14:paraId="3B8C634C" w14:textId="77777777" w:rsidR="00D60499" w:rsidRDefault="00D60499" w:rsidP="00D60499">
      <w:pPr>
        <w:pStyle w:val="Zdrojovkd"/>
        <w:numPr>
          <w:ilvl w:val="0"/>
          <w:numId w:val="19"/>
        </w:numPr>
      </w:pPr>
      <w:r>
        <w:t xml:space="preserve">        public Material Animation = null;</w:t>
      </w:r>
    </w:p>
    <w:p w14:paraId="13CA1B6D" w14:textId="77777777" w:rsidR="00D60499" w:rsidRDefault="00D60499" w:rsidP="00D60499">
      <w:pPr>
        <w:pStyle w:val="Zdrojovkd"/>
        <w:numPr>
          <w:ilvl w:val="0"/>
          <w:numId w:val="19"/>
        </w:numPr>
      </w:pPr>
      <w:r>
        <w:t xml:space="preserve">        public bool IsLoop = false;</w:t>
      </w:r>
    </w:p>
    <w:p w14:paraId="4B8ADCA5" w14:textId="77777777" w:rsidR="00D60499" w:rsidRDefault="00D60499" w:rsidP="00D60499">
      <w:pPr>
        <w:pStyle w:val="Zdrojovkd"/>
        <w:numPr>
          <w:ilvl w:val="0"/>
          <w:numId w:val="19"/>
        </w:numPr>
      </w:pPr>
    </w:p>
    <w:p w14:paraId="293F7AB0" w14:textId="77777777" w:rsidR="00D60499" w:rsidRDefault="00D60499" w:rsidP="00D60499">
      <w:pPr>
        <w:pStyle w:val="Zdrojovkd"/>
        <w:numPr>
          <w:ilvl w:val="0"/>
          <w:numId w:val="19"/>
        </w:numPr>
      </w:pPr>
      <w:r>
        <w:t xml:space="preserve">        private AnimationNode()</w:t>
      </w:r>
    </w:p>
    <w:p w14:paraId="03527620" w14:textId="77777777" w:rsidR="00D60499" w:rsidRDefault="00D60499" w:rsidP="00D60499">
      <w:pPr>
        <w:pStyle w:val="Zdrojovkd"/>
        <w:numPr>
          <w:ilvl w:val="0"/>
          <w:numId w:val="19"/>
        </w:numPr>
      </w:pPr>
      <w:r>
        <w:t xml:space="preserve">            : base(null)</w:t>
      </w:r>
    </w:p>
    <w:p w14:paraId="0D8A6858" w14:textId="77777777" w:rsidR="00D60499" w:rsidRDefault="00D60499" w:rsidP="00D60499">
      <w:pPr>
        <w:pStyle w:val="Zdrojovkd"/>
        <w:numPr>
          <w:ilvl w:val="0"/>
          <w:numId w:val="19"/>
        </w:numPr>
      </w:pPr>
      <w:r>
        <w:t xml:space="preserve">        { }</w:t>
      </w:r>
    </w:p>
    <w:p w14:paraId="11D1ACB9" w14:textId="77777777" w:rsidR="00D60499" w:rsidRDefault="00D60499" w:rsidP="00D60499">
      <w:pPr>
        <w:pStyle w:val="Zdrojovkd"/>
        <w:numPr>
          <w:ilvl w:val="0"/>
          <w:numId w:val="19"/>
        </w:numPr>
      </w:pPr>
    </w:p>
    <w:p w14:paraId="33DBFAE4" w14:textId="77777777" w:rsidR="00D60499" w:rsidRDefault="00D60499" w:rsidP="00D60499">
      <w:pPr>
        <w:pStyle w:val="Zdrojovkd"/>
        <w:numPr>
          <w:ilvl w:val="0"/>
          <w:numId w:val="19"/>
        </w:numPr>
      </w:pPr>
      <w:r>
        <w:t xml:space="preserve">        public AnimationNode(string Name, Material Source)</w:t>
      </w:r>
    </w:p>
    <w:p w14:paraId="1934D3D3" w14:textId="77777777" w:rsidR="00D60499" w:rsidRDefault="00D60499" w:rsidP="00D60499">
      <w:pPr>
        <w:pStyle w:val="Zdrojovkd"/>
        <w:numPr>
          <w:ilvl w:val="0"/>
          <w:numId w:val="19"/>
        </w:numPr>
      </w:pPr>
      <w:r>
        <w:t xml:space="preserve">            : base(null)</w:t>
      </w:r>
    </w:p>
    <w:p w14:paraId="1AAEF4B6" w14:textId="77777777" w:rsidR="00D60499" w:rsidRDefault="00D60499" w:rsidP="00D60499">
      <w:pPr>
        <w:pStyle w:val="Zdrojovkd"/>
        <w:numPr>
          <w:ilvl w:val="0"/>
          <w:numId w:val="19"/>
        </w:numPr>
      </w:pPr>
      <w:r>
        <w:t xml:space="preserve">        {</w:t>
      </w:r>
    </w:p>
    <w:p w14:paraId="44EEA04A" w14:textId="77777777" w:rsidR="00D60499" w:rsidRDefault="00D60499" w:rsidP="00D60499">
      <w:pPr>
        <w:pStyle w:val="Zdrojovkd"/>
        <w:numPr>
          <w:ilvl w:val="0"/>
          <w:numId w:val="19"/>
        </w:numPr>
      </w:pPr>
      <w:r>
        <w:t xml:space="preserve">            this.Name = Name;</w:t>
      </w:r>
    </w:p>
    <w:p w14:paraId="11881D3D" w14:textId="77777777" w:rsidR="00D60499" w:rsidRDefault="00D60499" w:rsidP="00D60499">
      <w:pPr>
        <w:pStyle w:val="Zdrojovkd"/>
        <w:numPr>
          <w:ilvl w:val="0"/>
          <w:numId w:val="19"/>
        </w:numPr>
      </w:pPr>
      <w:r>
        <w:t xml:space="preserve">            this.Animation = Source;</w:t>
      </w:r>
    </w:p>
    <w:p w14:paraId="2DD66548" w14:textId="77777777" w:rsidR="00D60499" w:rsidRDefault="00D60499" w:rsidP="00D60499">
      <w:pPr>
        <w:pStyle w:val="Zdrojovkd"/>
        <w:numPr>
          <w:ilvl w:val="0"/>
          <w:numId w:val="19"/>
        </w:numPr>
      </w:pPr>
      <w:r>
        <w:t xml:space="preserve">        }</w:t>
      </w:r>
    </w:p>
    <w:p w14:paraId="14F856DF" w14:textId="77777777" w:rsidR="00D60499" w:rsidRDefault="00D60499" w:rsidP="00D60499">
      <w:pPr>
        <w:pStyle w:val="Zdrojovkd"/>
        <w:numPr>
          <w:ilvl w:val="0"/>
          <w:numId w:val="19"/>
        </w:numPr>
      </w:pPr>
    </w:p>
    <w:p w14:paraId="16296914" w14:textId="77777777" w:rsidR="00D60499" w:rsidRDefault="00D60499" w:rsidP="00D60499">
      <w:pPr>
        <w:pStyle w:val="Zdrojovkd"/>
        <w:numPr>
          <w:ilvl w:val="0"/>
          <w:numId w:val="19"/>
        </w:numPr>
      </w:pPr>
      <w:r>
        <w:t xml:space="preserve">        public override void Destroy()</w:t>
      </w:r>
    </w:p>
    <w:p w14:paraId="4DB0E35B" w14:textId="77777777" w:rsidR="00D60499" w:rsidRDefault="00D60499" w:rsidP="00D60499">
      <w:pPr>
        <w:pStyle w:val="Zdrojovkd"/>
        <w:numPr>
          <w:ilvl w:val="0"/>
          <w:numId w:val="19"/>
        </w:numPr>
      </w:pPr>
      <w:r>
        <w:t xml:space="preserve">        { }</w:t>
      </w:r>
    </w:p>
    <w:p w14:paraId="160EF1A7" w14:textId="77777777" w:rsidR="00D60499" w:rsidRDefault="00D60499" w:rsidP="00D60499">
      <w:pPr>
        <w:pStyle w:val="Zdrojovkd"/>
        <w:numPr>
          <w:ilvl w:val="0"/>
          <w:numId w:val="19"/>
        </w:numPr>
      </w:pPr>
      <w:r>
        <w:t xml:space="preserve">    }</w:t>
      </w:r>
    </w:p>
    <w:p w14:paraId="62135364" w14:textId="3FE203B7" w:rsidR="000D379B" w:rsidRDefault="00D60499" w:rsidP="00D60499">
      <w:pPr>
        <w:pStyle w:val="Zdrojovkd"/>
        <w:numPr>
          <w:ilvl w:val="0"/>
          <w:numId w:val="19"/>
        </w:numPr>
      </w:pPr>
      <w:r>
        <w:t>}</w:t>
      </w:r>
    </w:p>
    <w:p w14:paraId="5CB558EF" w14:textId="01283685" w:rsidR="00D60499" w:rsidRDefault="00D60499" w:rsidP="00D60499">
      <w:pPr>
        <w:pStyle w:val="Nadpis4"/>
      </w:pPr>
      <w:r>
        <w:t>Core/Components/</w:t>
      </w:r>
      <w:r>
        <w:t>Animator.cs</w:t>
      </w:r>
    </w:p>
    <w:p w14:paraId="73638A86" w14:textId="77777777" w:rsidR="00D60499" w:rsidRDefault="00D60499" w:rsidP="00D60499">
      <w:pPr>
        <w:pStyle w:val="Zdrojovkd"/>
        <w:numPr>
          <w:ilvl w:val="0"/>
          <w:numId w:val="20"/>
        </w:numPr>
      </w:pPr>
      <w:r>
        <w:t>/*</w:t>
      </w:r>
    </w:p>
    <w:p w14:paraId="4CC61DB5" w14:textId="77777777" w:rsidR="00D60499" w:rsidRDefault="00D60499" w:rsidP="00D60499">
      <w:pPr>
        <w:pStyle w:val="Zdrojovkd"/>
        <w:numPr>
          <w:ilvl w:val="0"/>
          <w:numId w:val="20"/>
        </w:numPr>
      </w:pPr>
      <w:r>
        <w:t>* (C) 2017 David Knieradl</w:t>
      </w:r>
    </w:p>
    <w:p w14:paraId="676E794D" w14:textId="77777777" w:rsidR="00D60499" w:rsidRDefault="00D60499" w:rsidP="00D60499">
      <w:pPr>
        <w:pStyle w:val="Zdrojovkd"/>
        <w:numPr>
          <w:ilvl w:val="0"/>
          <w:numId w:val="20"/>
        </w:numPr>
      </w:pPr>
      <w:r>
        <w:t>*/</w:t>
      </w:r>
    </w:p>
    <w:p w14:paraId="143062EE" w14:textId="77777777" w:rsidR="00D60499" w:rsidRDefault="00D60499" w:rsidP="00D60499">
      <w:pPr>
        <w:pStyle w:val="Zdrojovkd"/>
        <w:numPr>
          <w:ilvl w:val="0"/>
          <w:numId w:val="20"/>
        </w:numPr>
      </w:pPr>
    </w:p>
    <w:p w14:paraId="1F5003C7" w14:textId="77777777" w:rsidR="00D60499" w:rsidRDefault="00D60499" w:rsidP="00D60499">
      <w:pPr>
        <w:pStyle w:val="Zdrojovkd"/>
        <w:numPr>
          <w:ilvl w:val="0"/>
          <w:numId w:val="20"/>
        </w:numPr>
      </w:pPr>
      <w:r>
        <w:t>using System;</w:t>
      </w:r>
    </w:p>
    <w:p w14:paraId="5BADAF6D" w14:textId="77777777" w:rsidR="00D60499" w:rsidRDefault="00D60499" w:rsidP="00D60499">
      <w:pPr>
        <w:pStyle w:val="Zdrojovkd"/>
        <w:numPr>
          <w:ilvl w:val="0"/>
          <w:numId w:val="20"/>
        </w:numPr>
      </w:pPr>
      <w:r>
        <w:t>using System.Collections.Generic;</w:t>
      </w:r>
    </w:p>
    <w:p w14:paraId="312FC30A" w14:textId="77777777" w:rsidR="00D60499" w:rsidRDefault="00D60499" w:rsidP="00D60499">
      <w:pPr>
        <w:pStyle w:val="Zdrojovkd"/>
        <w:numPr>
          <w:ilvl w:val="0"/>
          <w:numId w:val="20"/>
        </w:numPr>
      </w:pPr>
      <w:r>
        <w:t>using System.Diagnostics;</w:t>
      </w:r>
    </w:p>
    <w:p w14:paraId="105A1354" w14:textId="77777777" w:rsidR="00D60499" w:rsidRDefault="00D60499" w:rsidP="00D60499">
      <w:pPr>
        <w:pStyle w:val="Zdrojovkd"/>
        <w:numPr>
          <w:ilvl w:val="0"/>
          <w:numId w:val="20"/>
        </w:numPr>
      </w:pPr>
      <w:r>
        <w:t>using System.Linq;</w:t>
      </w:r>
    </w:p>
    <w:p w14:paraId="6AA435EF" w14:textId="77777777" w:rsidR="00D60499" w:rsidRDefault="00D60499" w:rsidP="00D60499">
      <w:pPr>
        <w:pStyle w:val="Zdrojovkd"/>
        <w:numPr>
          <w:ilvl w:val="0"/>
          <w:numId w:val="20"/>
        </w:numPr>
      </w:pPr>
    </w:p>
    <w:p w14:paraId="38B60969" w14:textId="77777777" w:rsidR="00D60499" w:rsidRDefault="00D60499" w:rsidP="00D60499">
      <w:pPr>
        <w:pStyle w:val="Zdrojovkd"/>
        <w:numPr>
          <w:ilvl w:val="0"/>
          <w:numId w:val="20"/>
        </w:numPr>
      </w:pPr>
      <w:r>
        <w:t>namespace DKEngine.Core.Components</w:t>
      </w:r>
    </w:p>
    <w:p w14:paraId="3A93D717" w14:textId="77777777" w:rsidR="00D60499" w:rsidRDefault="00D60499" w:rsidP="00D60499">
      <w:pPr>
        <w:pStyle w:val="Zdrojovkd"/>
        <w:numPr>
          <w:ilvl w:val="0"/>
          <w:numId w:val="20"/>
        </w:numPr>
      </w:pPr>
      <w:r>
        <w:t>{</w:t>
      </w:r>
    </w:p>
    <w:p w14:paraId="54AF4DF1" w14:textId="77777777" w:rsidR="00D60499" w:rsidRDefault="00D60499" w:rsidP="00D60499">
      <w:pPr>
        <w:pStyle w:val="Zdrojovkd"/>
        <w:numPr>
          <w:ilvl w:val="0"/>
          <w:numId w:val="20"/>
        </w:numPr>
      </w:pPr>
      <w:r>
        <w:t xml:space="preserve">    /// &lt;summary&gt;</w:t>
      </w:r>
    </w:p>
    <w:p w14:paraId="644E066B" w14:textId="77777777" w:rsidR="00D60499" w:rsidRDefault="00D60499" w:rsidP="00D60499">
      <w:pPr>
        <w:pStyle w:val="Zdrojovkd"/>
        <w:numPr>
          <w:ilvl w:val="0"/>
          <w:numId w:val="20"/>
        </w:numPr>
      </w:pPr>
      <w:r>
        <w:t xml:space="preserve">    /// Used for GameObject material animation</w:t>
      </w:r>
    </w:p>
    <w:p w14:paraId="205917FB" w14:textId="77777777" w:rsidR="00D60499" w:rsidRDefault="00D60499" w:rsidP="00D60499">
      <w:pPr>
        <w:pStyle w:val="Zdrojovkd"/>
        <w:numPr>
          <w:ilvl w:val="0"/>
          <w:numId w:val="20"/>
        </w:numPr>
      </w:pPr>
      <w:r>
        <w:t xml:space="preserve">    /// &lt;/summary&gt;</w:t>
      </w:r>
    </w:p>
    <w:p w14:paraId="14F9BB3F" w14:textId="77777777" w:rsidR="00D60499" w:rsidRDefault="00D60499" w:rsidP="00D60499">
      <w:pPr>
        <w:pStyle w:val="Zdrojovkd"/>
        <w:numPr>
          <w:ilvl w:val="0"/>
          <w:numId w:val="20"/>
        </w:numPr>
      </w:pPr>
      <w:r>
        <w:t xml:space="preserve">    /// &lt;seealso cref="DKEngine.Core.Components.Behavior" /&gt;</w:t>
      </w:r>
    </w:p>
    <w:p w14:paraId="4B91292B" w14:textId="77777777" w:rsidR="00D60499" w:rsidRDefault="00D60499" w:rsidP="00D60499">
      <w:pPr>
        <w:pStyle w:val="Zdrojovkd"/>
        <w:numPr>
          <w:ilvl w:val="0"/>
          <w:numId w:val="20"/>
        </w:numPr>
      </w:pPr>
      <w:r>
        <w:t xml:space="preserve">    /// &lt;seealso cref="DKEngine.IAnimated" /&gt;</w:t>
      </w:r>
    </w:p>
    <w:p w14:paraId="1AE522D3" w14:textId="77777777" w:rsidR="00D60499" w:rsidRDefault="00D60499" w:rsidP="00D60499">
      <w:pPr>
        <w:pStyle w:val="Zdrojovkd"/>
        <w:numPr>
          <w:ilvl w:val="0"/>
          <w:numId w:val="20"/>
        </w:numPr>
      </w:pPr>
      <w:r>
        <w:t xml:space="preserve">    public class Animator : Behavior, IAnimated</w:t>
      </w:r>
    </w:p>
    <w:p w14:paraId="6375C813" w14:textId="77777777" w:rsidR="00D60499" w:rsidRDefault="00D60499" w:rsidP="00D60499">
      <w:pPr>
        <w:pStyle w:val="Zdrojovkd"/>
        <w:numPr>
          <w:ilvl w:val="0"/>
          <w:numId w:val="20"/>
        </w:numPr>
      </w:pPr>
      <w:r>
        <w:t xml:space="preserve">    {</w:t>
      </w:r>
    </w:p>
    <w:p w14:paraId="38896F6C" w14:textId="77777777" w:rsidR="00D60499" w:rsidRDefault="00D60499" w:rsidP="00D60499">
      <w:pPr>
        <w:pStyle w:val="Zdrojovkd"/>
        <w:numPr>
          <w:ilvl w:val="0"/>
          <w:numId w:val="20"/>
        </w:numPr>
      </w:pPr>
      <w:r>
        <w:t xml:space="preserve">        public TimeSpan CurrentAnimationTime;</w:t>
      </w:r>
    </w:p>
    <w:p w14:paraId="0B845901" w14:textId="77777777" w:rsidR="00D60499" w:rsidRDefault="00D60499" w:rsidP="00D60499">
      <w:pPr>
        <w:pStyle w:val="Zdrojovkd"/>
        <w:numPr>
          <w:ilvl w:val="0"/>
          <w:numId w:val="20"/>
        </w:numPr>
      </w:pPr>
      <w:r>
        <w:t xml:space="preserve">        internal Dictionary&lt;string, AnimationNode&gt; Animations;</w:t>
      </w:r>
    </w:p>
    <w:p w14:paraId="6F573BE0" w14:textId="77777777" w:rsidR="00D60499" w:rsidRDefault="00D60499" w:rsidP="00D60499">
      <w:pPr>
        <w:pStyle w:val="Zdrojovkd"/>
        <w:numPr>
          <w:ilvl w:val="0"/>
          <w:numId w:val="20"/>
        </w:numPr>
      </w:pPr>
      <w:r>
        <w:t xml:space="preserve">        private AnimationNode _current;</w:t>
      </w:r>
    </w:p>
    <w:p w14:paraId="00A0E947" w14:textId="77777777" w:rsidR="00D60499" w:rsidRDefault="00D60499" w:rsidP="00D60499">
      <w:pPr>
        <w:pStyle w:val="Zdrojovkd"/>
        <w:numPr>
          <w:ilvl w:val="0"/>
          <w:numId w:val="20"/>
        </w:numPr>
      </w:pPr>
    </w:p>
    <w:p w14:paraId="382207A9" w14:textId="77777777" w:rsidR="00D60499" w:rsidRDefault="00D60499" w:rsidP="00D60499">
      <w:pPr>
        <w:pStyle w:val="Zdrojovkd"/>
        <w:numPr>
          <w:ilvl w:val="0"/>
          <w:numId w:val="20"/>
        </w:numPr>
      </w:pPr>
      <w:r>
        <w:t xml:space="preserve">        public int NumberOfPlays { get; private set; } = 0;</w:t>
      </w:r>
    </w:p>
    <w:p w14:paraId="0C8CA116" w14:textId="77777777" w:rsidR="00D60499" w:rsidRDefault="00D60499" w:rsidP="00D60499">
      <w:pPr>
        <w:pStyle w:val="Zdrojovkd"/>
        <w:numPr>
          <w:ilvl w:val="0"/>
          <w:numId w:val="20"/>
        </w:numPr>
      </w:pPr>
    </w:p>
    <w:p w14:paraId="0A0C7AE6" w14:textId="77777777" w:rsidR="00D60499" w:rsidRDefault="00D60499" w:rsidP="00D60499">
      <w:pPr>
        <w:pStyle w:val="Zdrojovkd"/>
        <w:numPr>
          <w:ilvl w:val="0"/>
          <w:numId w:val="20"/>
        </w:numPr>
      </w:pPr>
      <w:r>
        <w:t xml:space="preserve">        public AnimationNode Current</w:t>
      </w:r>
    </w:p>
    <w:p w14:paraId="1BD37BFC" w14:textId="77777777" w:rsidR="00D60499" w:rsidRDefault="00D60499" w:rsidP="00D60499">
      <w:pPr>
        <w:pStyle w:val="Zdrojovkd"/>
        <w:numPr>
          <w:ilvl w:val="0"/>
          <w:numId w:val="20"/>
        </w:numPr>
      </w:pPr>
      <w:r>
        <w:t xml:space="preserve">        {</w:t>
      </w:r>
    </w:p>
    <w:p w14:paraId="1B482F64" w14:textId="77777777" w:rsidR="00D60499" w:rsidRDefault="00D60499" w:rsidP="00D60499">
      <w:pPr>
        <w:pStyle w:val="Zdrojovkd"/>
        <w:numPr>
          <w:ilvl w:val="0"/>
          <w:numId w:val="20"/>
        </w:numPr>
      </w:pPr>
      <w:r>
        <w:t xml:space="preserve">            get { return _current; }</w:t>
      </w:r>
    </w:p>
    <w:p w14:paraId="3B4ED5B0" w14:textId="77777777" w:rsidR="00D60499" w:rsidRDefault="00D60499" w:rsidP="00D60499">
      <w:pPr>
        <w:pStyle w:val="Zdrojovkd"/>
        <w:numPr>
          <w:ilvl w:val="0"/>
          <w:numId w:val="20"/>
        </w:numPr>
      </w:pPr>
      <w:r>
        <w:t xml:space="preserve">            set</w:t>
      </w:r>
    </w:p>
    <w:p w14:paraId="5A6889EB" w14:textId="77777777" w:rsidR="00D60499" w:rsidRDefault="00D60499" w:rsidP="00D60499">
      <w:pPr>
        <w:pStyle w:val="Zdrojovkd"/>
        <w:numPr>
          <w:ilvl w:val="0"/>
          <w:numId w:val="20"/>
        </w:numPr>
      </w:pPr>
      <w:r>
        <w:t xml:space="preserve">            {</w:t>
      </w:r>
    </w:p>
    <w:p w14:paraId="777FD30F" w14:textId="77777777" w:rsidR="00D60499" w:rsidRDefault="00D60499" w:rsidP="00D60499">
      <w:pPr>
        <w:pStyle w:val="Zdrojovkd"/>
        <w:numPr>
          <w:ilvl w:val="0"/>
          <w:numId w:val="20"/>
        </w:numPr>
      </w:pPr>
      <w:r>
        <w:t xml:space="preserve">                if (value != _current)</w:t>
      </w:r>
    </w:p>
    <w:p w14:paraId="7DD0ECB8" w14:textId="77777777" w:rsidR="00D60499" w:rsidRDefault="00D60499" w:rsidP="00D60499">
      <w:pPr>
        <w:pStyle w:val="Zdrojovkd"/>
        <w:numPr>
          <w:ilvl w:val="0"/>
          <w:numId w:val="20"/>
        </w:numPr>
      </w:pPr>
      <w:r>
        <w:t xml:space="preserve">                {</w:t>
      </w:r>
    </w:p>
    <w:p w14:paraId="53163BDD" w14:textId="77777777" w:rsidR="00D60499" w:rsidRDefault="00D60499" w:rsidP="00D60499">
      <w:pPr>
        <w:pStyle w:val="Zdrojovkd"/>
        <w:numPr>
          <w:ilvl w:val="0"/>
          <w:numId w:val="20"/>
        </w:numPr>
      </w:pPr>
      <w:r>
        <w:t xml:space="preserve">                    _current = value;</w:t>
      </w:r>
    </w:p>
    <w:p w14:paraId="17037237" w14:textId="77777777" w:rsidR="00D60499" w:rsidRDefault="00D60499" w:rsidP="00D60499">
      <w:pPr>
        <w:pStyle w:val="Zdrojovkd"/>
        <w:numPr>
          <w:ilvl w:val="0"/>
          <w:numId w:val="20"/>
        </w:numPr>
      </w:pPr>
      <w:r>
        <w:t xml:space="preserve">                    Parent.Model = _current.Animation;</w:t>
      </w:r>
    </w:p>
    <w:p w14:paraId="7A417527" w14:textId="77777777" w:rsidR="00D60499" w:rsidRDefault="00D60499" w:rsidP="00D60499">
      <w:pPr>
        <w:pStyle w:val="Zdrojovkd"/>
        <w:numPr>
          <w:ilvl w:val="0"/>
          <w:numId w:val="20"/>
        </w:numPr>
      </w:pPr>
      <w:r>
        <w:t xml:space="preserve">                    NumberOfPlays = 0;</w:t>
      </w:r>
    </w:p>
    <w:p w14:paraId="3C385CD1" w14:textId="77777777" w:rsidR="00D60499" w:rsidRDefault="00D60499" w:rsidP="00D60499">
      <w:pPr>
        <w:pStyle w:val="Zdrojovkd"/>
        <w:numPr>
          <w:ilvl w:val="0"/>
          <w:numId w:val="20"/>
        </w:numPr>
      </w:pPr>
      <w:r>
        <w:t xml:space="preserve">                    CurrentAnimationTime = new TimeSpan(0);</w:t>
      </w:r>
    </w:p>
    <w:p w14:paraId="594D9D4F" w14:textId="77777777" w:rsidR="00D60499" w:rsidRDefault="00D60499" w:rsidP="00D60499">
      <w:pPr>
        <w:pStyle w:val="Zdrojovkd"/>
        <w:numPr>
          <w:ilvl w:val="0"/>
          <w:numId w:val="20"/>
        </w:numPr>
      </w:pPr>
      <w:r>
        <w:t xml:space="preserve">                }</w:t>
      </w:r>
    </w:p>
    <w:p w14:paraId="1198C24F" w14:textId="77777777" w:rsidR="00D60499" w:rsidRDefault="00D60499" w:rsidP="00D60499">
      <w:pPr>
        <w:pStyle w:val="Zdrojovkd"/>
        <w:numPr>
          <w:ilvl w:val="0"/>
          <w:numId w:val="20"/>
        </w:numPr>
      </w:pPr>
      <w:r>
        <w:t xml:space="preserve">            }</w:t>
      </w:r>
    </w:p>
    <w:p w14:paraId="2C6305AD" w14:textId="77777777" w:rsidR="00D60499" w:rsidRDefault="00D60499" w:rsidP="00D60499">
      <w:pPr>
        <w:pStyle w:val="Zdrojovkd"/>
        <w:numPr>
          <w:ilvl w:val="0"/>
          <w:numId w:val="20"/>
        </w:numPr>
      </w:pPr>
      <w:r>
        <w:t xml:space="preserve">        }</w:t>
      </w:r>
    </w:p>
    <w:p w14:paraId="6DDD816E" w14:textId="77777777" w:rsidR="00D60499" w:rsidRDefault="00D60499" w:rsidP="00D60499">
      <w:pPr>
        <w:pStyle w:val="Zdrojovkd"/>
        <w:numPr>
          <w:ilvl w:val="0"/>
          <w:numId w:val="20"/>
        </w:numPr>
      </w:pPr>
    </w:p>
    <w:p w14:paraId="65BB5304" w14:textId="77777777" w:rsidR="00D60499" w:rsidRDefault="00D60499" w:rsidP="00D60499">
      <w:pPr>
        <w:pStyle w:val="Zdrojovkd"/>
        <w:numPr>
          <w:ilvl w:val="0"/>
          <w:numId w:val="20"/>
        </w:numPr>
      </w:pPr>
      <w:r>
        <w:t xml:space="preserve">        public int AnimationState</w:t>
      </w:r>
    </w:p>
    <w:p w14:paraId="5E6CBC9C" w14:textId="77777777" w:rsidR="00D60499" w:rsidRDefault="00D60499" w:rsidP="00D60499">
      <w:pPr>
        <w:pStyle w:val="Zdrojovkd"/>
        <w:numPr>
          <w:ilvl w:val="0"/>
          <w:numId w:val="20"/>
        </w:numPr>
      </w:pPr>
      <w:r>
        <w:t xml:space="preserve">        {</w:t>
      </w:r>
    </w:p>
    <w:p w14:paraId="0C8C85B1" w14:textId="77777777" w:rsidR="00D60499" w:rsidRDefault="00D60499" w:rsidP="00D60499">
      <w:pPr>
        <w:pStyle w:val="Zdrojovkd"/>
        <w:numPr>
          <w:ilvl w:val="0"/>
          <w:numId w:val="20"/>
        </w:numPr>
      </w:pPr>
      <w:r>
        <w:t xml:space="preserve">            get</w:t>
      </w:r>
    </w:p>
    <w:p w14:paraId="05F182B0" w14:textId="77777777" w:rsidR="00D60499" w:rsidRDefault="00D60499" w:rsidP="00D60499">
      <w:pPr>
        <w:pStyle w:val="Zdrojovkd"/>
        <w:numPr>
          <w:ilvl w:val="0"/>
          <w:numId w:val="20"/>
        </w:numPr>
      </w:pPr>
      <w:r>
        <w:t xml:space="preserve">            {</w:t>
      </w:r>
    </w:p>
    <w:p w14:paraId="1D2F53EF" w14:textId="77777777" w:rsidR="00D60499" w:rsidRDefault="00D60499" w:rsidP="00D60499">
      <w:pPr>
        <w:pStyle w:val="Zdrojovkd"/>
        <w:numPr>
          <w:ilvl w:val="0"/>
          <w:numId w:val="20"/>
        </w:numPr>
      </w:pPr>
      <w:r>
        <w:t xml:space="preserve">                return (int)(CurrentAnimationTime.TotalMilliseconds / Parent.Model.DurationPerFrame % Parent.Model.Frames);</w:t>
      </w:r>
    </w:p>
    <w:p w14:paraId="3BB3C1EE" w14:textId="77777777" w:rsidR="00D60499" w:rsidRDefault="00D60499" w:rsidP="00D60499">
      <w:pPr>
        <w:pStyle w:val="Zdrojovkd"/>
        <w:numPr>
          <w:ilvl w:val="0"/>
          <w:numId w:val="20"/>
        </w:numPr>
      </w:pPr>
      <w:r>
        <w:t xml:space="preserve">            }</w:t>
      </w:r>
    </w:p>
    <w:p w14:paraId="7A239396" w14:textId="77777777" w:rsidR="00D60499" w:rsidRDefault="00D60499" w:rsidP="00D60499">
      <w:pPr>
        <w:pStyle w:val="Zdrojovkd"/>
        <w:numPr>
          <w:ilvl w:val="0"/>
          <w:numId w:val="20"/>
        </w:numPr>
      </w:pPr>
      <w:r>
        <w:t xml:space="preserve">        }</w:t>
      </w:r>
    </w:p>
    <w:p w14:paraId="41E1D050" w14:textId="77777777" w:rsidR="00D60499" w:rsidRDefault="00D60499" w:rsidP="00D60499">
      <w:pPr>
        <w:pStyle w:val="Zdrojovkd"/>
        <w:numPr>
          <w:ilvl w:val="0"/>
          <w:numId w:val="20"/>
        </w:numPr>
      </w:pPr>
    </w:p>
    <w:p w14:paraId="0F01596B" w14:textId="77777777" w:rsidR="00D60499" w:rsidRDefault="00D60499" w:rsidP="00D60499">
      <w:pPr>
        <w:pStyle w:val="Zdrojovkd"/>
        <w:numPr>
          <w:ilvl w:val="0"/>
          <w:numId w:val="20"/>
        </w:numPr>
      </w:pPr>
      <w:r>
        <w:t xml:space="preserve">        public Animator(GameObject Parent)</w:t>
      </w:r>
    </w:p>
    <w:p w14:paraId="41D014DE" w14:textId="77777777" w:rsidR="00D60499" w:rsidRDefault="00D60499" w:rsidP="00D60499">
      <w:pPr>
        <w:pStyle w:val="Zdrojovkd"/>
        <w:numPr>
          <w:ilvl w:val="0"/>
          <w:numId w:val="20"/>
        </w:numPr>
      </w:pPr>
      <w:r>
        <w:t xml:space="preserve">            : base(Parent)</w:t>
      </w:r>
    </w:p>
    <w:p w14:paraId="66BD6EEC" w14:textId="77777777" w:rsidR="00D60499" w:rsidRDefault="00D60499" w:rsidP="00D60499">
      <w:pPr>
        <w:pStyle w:val="Zdrojovkd"/>
        <w:numPr>
          <w:ilvl w:val="0"/>
          <w:numId w:val="20"/>
        </w:numPr>
      </w:pPr>
      <w:r>
        <w:t xml:space="preserve">        {</w:t>
      </w:r>
    </w:p>
    <w:p w14:paraId="0C55519E" w14:textId="77777777" w:rsidR="00D60499" w:rsidRDefault="00D60499" w:rsidP="00D60499">
      <w:pPr>
        <w:pStyle w:val="Zdrojovkd"/>
        <w:numPr>
          <w:ilvl w:val="0"/>
          <w:numId w:val="20"/>
        </w:numPr>
      </w:pPr>
      <w:r>
        <w:t xml:space="preserve">            this.CurrentAnimationTime = new TimeSpan(0);</w:t>
      </w:r>
    </w:p>
    <w:p w14:paraId="4028D3DE" w14:textId="77777777" w:rsidR="00D60499" w:rsidRDefault="00D60499" w:rsidP="00D60499">
      <w:pPr>
        <w:pStyle w:val="Zdrojovkd"/>
        <w:numPr>
          <w:ilvl w:val="0"/>
          <w:numId w:val="20"/>
        </w:numPr>
      </w:pPr>
      <w:r>
        <w:t xml:space="preserve">            this.Animations = new Dictionary&lt;string, AnimationNode&gt;();</w:t>
      </w:r>
    </w:p>
    <w:p w14:paraId="7954D1B3" w14:textId="77777777" w:rsidR="00D60499" w:rsidRDefault="00D60499" w:rsidP="00D60499">
      <w:pPr>
        <w:pStyle w:val="Zdrojovkd"/>
        <w:numPr>
          <w:ilvl w:val="0"/>
          <w:numId w:val="20"/>
        </w:numPr>
      </w:pPr>
    </w:p>
    <w:p w14:paraId="45FDA900" w14:textId="77777777" w:rsidR="00D60499" w:rsidRDefault="00D60499" w:rsidP="00D60499">
      <w:pPr>
        <w:pStyle w:val="Zdrojovkd"/>
        <w:numPr>
          <w:ilvl w:val="0"/>
          <w:numId w:val="20"/>
        </w:numPr>
      </w:pPr>
      <w:r>
        <w:t xml:space="preserve">            this.Name = string.Format("{0}_{1}", Parent.Name, nameof(Animator));</w:t>
      </w:r>
    </w:p>
    <w:p w14:paraId="2F495146" w14:textId="77777777" w:rsidR="00D60499" w:rsidRDefault="00D60499" w:rsidP="00D60499">
      <w:pPr>
        <w:pStyle w:val="Zdrojovkd"/>
        <w:numPr>
          <w:ilvl w:val="0"/>
          <w:numId w:val="20"/>
        </w:numPr>
      </w:pPr>
      <w:r>
        <w:t xml:space="preserve">        }</w:t>
      </w:r>
    </w:p>
    <w:p w14:paraId="2ABFAFF7" w14:textId="77777777" w:rsidR="00D60499" w:rsidRDefault="00D60499" w:rsidP="00D60499">
      <w:pPr>
        <w:pStyle w:val="Zdrojovkd"/>
        <w:numPr>
          <w:ilvl w:val="0"/>
          <w:numId w:val="20"/>
        </w:numPr>
      </w:pPr>
    </w:p>
    <w:p w14:paraId="16CE5FCA" w14:textId="77777777" w:rsidR="00D60499" w:rsidRDefault="00D60499" w:rsidP="00D60499">
      <w:pPr>
        <w:pStyle w:val="Zdrojovkd"/>
        <w:numPr>
          <w:ilvl w:val="0"/>
          <w:numId w:val="20"/>
        </w:numPr>
      </w:pPr>
      <w:r>
        <w:t xml:space="preserve">        /// &lt;summary&gt;</w:t>
      </w:r>
    </w:p>
    <w:p w14:paraId="063D7FAF" w14:textId="77777777" w:rsidR="00D60499" w:rsidRDefault="00D60499" w:rsidP="00D60499">
      <w:pPr>
        <w:pStyle w:val="Zdrojovkd"/>
        <w:numPr>
          <w:ilvl w:val="0"/>
          <w:numId w:val="20"/>
        </w:numPr>
      </w:pPr>
      <w:r>
        <w:t xml:space="preserve">        /// Adds the animation.</w:t>
      </w:r>
    </w:p>
    <w:p w14:paraId="00581201" w14:textId="77777777" w:rsidR="00D60499" w:rsidRDefault="00D60499" w:rsidP="00D60499">
      <w:pPr>
        <w:pStyle w:val="Zdrojovkd"/>
        <w:numPr>
          <w:ilvl w:val="0"/>
          <w:numId w:val="20"/>
        </w:numPr>
      </w:pPr>
      <w:r>
        <w:t xml:space="preserve">        /// &lt;/summary&gt;</w:t>
      </w:r>
    </w:p>
    <w:p w14:paraId="4DB75108" w14:textId="77777777" w:rsidR="00D60499" w:rsidRDefault="00D60499" w:rsidP="00D60499">
      <w:pPr>
        <w:pStyle w:val="Zdrojovkd"/>
        <w:numPr>
          <w:ilvl w:val="0"/>
          <w:numId w:val="20"/>
        </w:numPr>
      </w:pPr>
      <w:r>
        <w:t xml:space="preserve">        /// &lt;param name="Name"&gt;The animation node name.&lt;/param&gt;</w:t>
      </w:r>
    </w:p>
    <w:p w14:paraId="0CAC813E" w14:textId="77777777" w:rsidR="00D60499" w:rsidRDefault="00D60499" w:rsidP="00D60499">
      <w:pPr>
        <w:pStyle w:val="Zdrojovkd"/>
        <w:numPr>
          <w:ilvl w:val="0"/>
          <w:numId w:val="20"/>
        </w:numPr>
      </w:pPr>
      <w:r>
        <w:t xml:space="preserve">        /// &lt;param name="Source"&gt;The source material for animation node.&lt;/param&gt;</w:t>
      </w:r>
    </w:p>
    <w:p w14:paraId="50E6E783" w14:textId="77777777" w:rsidR="00D60499" w:rsidRDefault="00D60499" w:rsidP="00D60499">
      <w:pPr>
        <w:pStyle w:val="Zdrojovkd"/>
        <w:numPr>
          <w:ilvl w:val="0"/>
          <w:numId w:val="20"/>
        </w:numPr>
      </w:pPr>
      <w:r>
        <w:t xml:space="preserve">        public void AddAnimation(string Name, Material Source)</w:t>
      </w:r>
    </w:p>
    <w:p w14:paraId="454C6B13" w14:textId="77777777" w:rsidR="00D60499" w:rsidRDefault="00D60499" w:rsidP="00D60499">
      <w:pPr>
        <w:pStyle w:val="Zdrojovkd"/>
        <w:numPr>
          <w:ilvl w:val="0"/>
          <w:numId w:val="20"/>
        </w:numPr>
      </w:pPr>
      <w:r>
        <w:t xml:space="preserve">        {</w:t>
      </w:r>
    </w:p>
    <w:p w14:paraId="1FB4939E" w14:textId="77777777" w:rsidR="00D60499" w:rsidRDefault="00D60499" w:rsidP="00D60499">
      <w:pPr>
        <w:pStyle w:val="Zdrojovkd"/>
        <w:numPr>
          <w:ilvl w:val="0"/>
          <w:numId w:val="20"/>
        </w:numPr>
      </w:pPr>
      <w:r>
        <w:t xml:space="preserve">            Animations.Add(Name, new AnimationNode(Name, Source));</w:t>
      </w:r>
    </w:p>
    <w:p w14:paraId="6D8FD476" w14:textId="77777777" w:rsidR="00D60499" w:rsidRDefault="00D60499" w:rsidP="00D60499">
      <w:pPr>
        <w:pStyle w:val="Zdrojovkd"/>
        <w:numPr>
          <w:ilvl w:val="0"/>
          <w:numId w:val="20"/>
        </w:numPr>
      </w:pPr>
      <w:r>
        <w:t xml:space="preserve">            if (Animations.Count == 1)</w:t>
      </w:r>
    </w:p>
    <w:p w14:paraId="41D69852" w14:textId="77777777" w:rsidR="00D60499" w:rsidRDefault="00D60499" w:rsidP="00D60499">
      <w:pPr>
        <w:pStyle w:val="Zdrojovkd"/>
        <w:numPr>
          <w:ilvl w:val="0"/>
          <w:numId w:val="20"/>
        </w:numPr>
      </w:pPr>
      <w:r>
        <w:t xml:space="preserve">            {</w:t>
      </w:r>
    </w:p>
    <w:p w14:paraId="609E5987" w14:textId="77777777" w:rsidR="00D60499" w:rsidRDefault="00D60499" w:rsidP="00D60499">
      <w:pPr>
        <w:pStyle w:val="Zdrojovkd"/>
        <w:numPr>
          <w:ilvl w:val="0"/>
          <w:numId w:val="20"/>
        </w:numPr>
      </w:pPr>
      <w:r>
        <w:t xml:space="preserve">                Play(Animations.ElementAt(0).Key);</w:t>
      </w:r>
    </w:p>
    <w:p w14:paraId="35DD84C8" w14:textId="77777777" w:rsidR="00D60499" w:rsidRDefault="00D60499" w:rsidP="00D60499">
      <w:pPr>
        <w:pStyle w:val="Zdrojovkd"/>
        <w:numPr>
          <w:ilvl w:val="0"/>
          <w:numId w:val="20"/>
        </w:numPr>
      </w:pPr>
      <w:r>
        <w:t xml:space="preserve">            }</w:t>
      </w:r>
    </w:p>
    <w:p w14:paraId="0E3BC659" w14:textId="77777777" w:rsidR="00D60499" w:rsidRDefault="00D60499" w:rsidP="00D60499">
      <w:pPr>
        <w:pStyle w:val="Zdrojovkd"/>
        <w:numPr>
          <w:ilvl w:val="0"/>
          <w:numId w:val="20"/>
        </w:numPr>
      </w:pPr>
      <w:r>
        <w:t xml:space="preserve">        }</w:t>
      </w:r>
    </w:p>
    <w:p w14:paraId="26350812" w14:textId="77777777" w:rsidR="00D60499" w:rsidRDefault="00D60499" w:rsidP="00D60499">
      <w:pPr>
        <w:pStyle w:val="Zdrojovkd"/>
        <w:numPr>
          <w:ilvl w:val="0"/>
          <w:numId w:val="20"/>
        </w:numPr>
      </w:pPr>
    </w:p>
    <w:p w14:paraId="5B8355CE" w14:textId="77777777" w:rsidR="00D60499" w:rsidRDefault="00D60499" w:rsidP="00D60499">
      <w:pPr>
        <w:pStyle w:val="Zdrojovkd"/>
        <w:numPr>
          <w:ilvl w:val="0"/>
          <w:numId w:val="20"/>
        </w:numPr>
      </w:pPr>
      <w:r>
        <w:t xml:space="preserve">        /// &lt;summary&gt;</w:t>
      </w:r>
    </w:p>
    <w:p w14:paraId="587FB3AD" w14:textId="77777777" w:rsidR="00D60499" w:rsidRDefault="00D60499" w:rsidP="00D60499">
      <w:pPr>
        <w:pStyle w:val="Zdrojovkd"/>
        <w:numPr>
          <w:ilvl w:val="0"/>
          <w:numId w:val="20"/>
        </w:numPr>
      </w:pPr>
      <w:r>
        <w:t xml:space="preserve">        /// Adds the animation.</w:t>
      </w:r>
    </w:p>
    <w:p w14:paraId="361CC6A5" w14:textId="77777777" w:rsidR="00D60499" w:rsidRDefault="00D60499" w:rsidP="00D60499">
      <w:pPr>
        <w:pStyle w:val="Zdrojovkd"/>
        <w:numPr>
          <w:ilvl w:val="0"/>
          <w:numId w:val="20"/>
        </w:numPr>
      </w:pPr>
      <w:r>
        <w:t xml:space="preserve">        /// &lt;/summary&gt;</w:t>
      </w:r>
    </w:p>
    <w:p w14:paraId="08FD76C5" w14:textId="77777777" w:rsidR="00D60499" w:rsidRDefault="00D60499" w:rsidP="00D60499">
      <w:pPr>
        <w:pStyle w:val="Zdrojovkd"/>
        <w:numPr>
          <w:ilvl w:val="0"/>
          <w:numId w:val="20"/>
        </w:numPr>
      </w:pPr>
      <w:r>
        <w:t xml:space="preserve">        /// &lt;param name="Name"&gt;The animation node name.&lt;/param&gt;</w:t>
      </w:r>
    </w:p>
    <w:p w14:paraId="7EC21A56" w14:textId="77777777" w:rsidR="00D60499" w:rsidRDefault="00D60499" w:rsidP="00D60499">
      <w:pPr>
        <w:pStyle w:val="Zdrojovkd"/>
        <w:numPr>
          <w:ilvl w:val="0"/>
          <w:numId w:val="20"/>
        </w:numPr>
      </w:pPr>
      <w:r>
        <w:t xml:space="preserve">        /// &lt;param name="MaterialKey"&gt;The material key to search for material.&lt;/param&gt;</w:t>
      </w:r>
    </w:p>
    <w:p w14:paraId="77794CF9" w14:textId="77777777" w:rsidR="00D60499" w:rsidRDefault="00D60499" w:rsidP="00D60499">
      <w:pPr>
        <w:pStyle w:val="Zdrojovkd"/>
        <w:numPr>
          <w:ilvl w:val="0"/>
          <w:numId w:val="20"/>
        </w:numPr>
      </w:pPr>
      <w:r>
        <w:t xml:space="preserve">        public void AddAnimation(string Name, string MaterialKey)</w:t>
      </w:r>
    </w:p>
    <w:p w14:paraId="038AF6DB" w14:textId="77777777" w:rsidR="00D60499" w:rsidRDefault="00D60499" w:rsidP="00D60499">
      <w:pPr>
        <w:pStyle w:val="Zdrojovkd"/>
        <w:numPr>
          <w:ilvl w:val="0"/>
          <w:numId w:val="20"/>
        </w:numPr>
      </w:pPr>
      <w:r>
        <w:t xml:space="preserve">        {</w:t>
      </w:r>
    </w:p>
    <w:p w14:paraId="052CCF8F" w14:textId="77777777" w:rsidR="00D60499" w:rsidRDefault="00D60499" w:rsidP="00D60499">
      <w:pPr>
        <w:pStyle w:val="Zdrojovkd"/>
        <w:numPr>
          <w:ilvl w:val="0"/>
          <w:numId w:val="20"/>
        </w:numPr>
      </w:pPr>
      <w:r>
        <w:t xml:space="preserve">            Animations.Add(Name, new AnimationNode(Name, Database.GetGameObjectMaterial(MaterialKey)));</w:t>
      </w:r>
    </w:p>
    <w:p w14:paraId="23234391" w14:textId="77777777" w:rsidR="00D60499" w:rsidRDefault="00D60499" w:rsidP="00D60499">
      <w:pPr>
        <w:pStyle w:val="Zdrojovkd"/>
        <w:numPr>
          <w:ilvl w:val="0"/>
          <w:numId w:val="20"/>
        </w:numPr>
      </w:pPr>
      <w:r>
        <w:t xml:space="preserve">            if (Animations.Count == 1)</w:t>
      </w:r>
    </w:p>
    <w:p w14:paraId="1AE3E85F" w14:textId="77777777" w:rsidR="00D60499" w:rsidRDefault="00D60499" w:rsidP="00D60499">
      <w:pPr>
        <w:pStyle w:val="Zdrojovkd"/>
        <w:numPr>
          <w:ilvl w:val="0"/>
          <w:numId w:val="20"/>
        </w:numPr>
      </w:pPr>
      <w:r>
        <w:t xml:space="preserve">            {</w:t>
      </w:r>
    </w:p>
    <w:p w14:paraId="34563E0F" w14:textId="77777777" w:rsidR="00D60499" w:rsidRDefault="00D60499" w:rsidP="00D60499">
      <w:pPr>
        <w:pStyle w:val="Zdrojovkd"/>
        <w:numPr>
          <w:ilvl w:val="0"/>
          <w:numId w:val="20"/>
        </w:numPr>
      </w:pPr>
      <w:r>
        <w:t xml:space="preserve">                Play(Animations.ElementAt(0).Key);</w:t>
      </w:r>
    </w:p>
    <w:p w14:paraId="6B978C1B" w14:textId="77777777" w:rsidR="00D60499" w:rsidRDefault="00D60499" w:rsidP="00D60499">
      <w:pPr>
        <w:pStyle w:val="Zdrojovkd"/>
        <w:numPr>
          <w:ilvl w:val="0"/>
          <w:numId w:val="20"/>
        </w:numPr>
      </w:pPr>
      <w:r>
        <w:t xml:space="preserve">            }</w:t>
      </w:r>
    </w:p>
    <w:p w14:paraId="2FE6CCAA" w14:textId="77777777" w:rsidR="00D60499" w:rsidRDefault="00D60499" w:rsidP="00D60499">
      <w:pPr>
        <w:pStyle w:val="Zdrojovkd"/>
        <w:numPr>
          <w:ilvl w:val="0"/>
          <w:numId w:val="20"/>
        </w:numPr>
      </w:pPr>
      <w:r>
        <w:t xml:space="preserve">        }</w:t>
      </w:r>
    </w:p>
    <w:p w14:paraId="44465C1E" w14:textId="77777777" w:rsidR="00D60499" w:rsidRDefault="00D60499" w:rsidP="00D60499">
      <w:pPr>
        <w:pStyle w:val="Zdrojovkd"/>
        <w:numPr>
          <w:ilvl w:val="0"/>
          <w:numId w:val="20"/>
        </w:numPr>
      </w:pPr>
    </w:p>
    <w:p w14:paraId="5A48B3E1" w14:textId="77777777" w:rsidR="00D60499" w:rsidRDefault="00D60499" w:rsidP="00D60499">
      <w:pPr>
        <w:pStyle w:val="Zdrojovkd"/>
        <w:numPr>
          <w:ilvl w:val="0"/>
          <w:numId w:val="20"/>
        </w:numPr>
      </w:pPr>
      <w:r>
        <w:t xml:space="preserve">        /// &lt;summary&gt;</w:t>
      </w:r>
    </w:p>
    <w:p w14:paraId="3229956E" w14:textId="77777777" w:rsidR="00D60499" w:rsidRDefault="00D60499" w:rsidP="00D60499">
      <w:pPr>
        <w:pStyle w:val="Zdrojovkd"/>
        <w:numPr>
          <w:ilvl w:val="0"/>
          <w:numId w:val="20"/>
        </w:numPr>
      </w:pPr>
      <w:r>
        <w:t xml:space="preserve">        /// Plays the specified animation name.</w:t>
      </w:r>
    </w:p>
    <w:p w14:paraId="00567CE0" w14:textId="77777777" w:rsidR="00D60499" w:rsidRDefault="00D60499" w:rsidP="00D60499">
      <w:pPr>
        <w:pStyle w:val="Zdrojovkd"/>
        <w:numPr>
          <w:ilvl w:val="0"/>
          <w:numId w:val="20"/>
        </w:numPr>
      </w:pPr>
      <w:r>
        <w:t xml:space="preserve">        /// &lt;/summary&gt;</w:t>
      </w:r>
    </w:p>
    <w:p w14:paraId="11013DAC" w14:textId="77777777" w:rsidR="00D60499" w:rsidRDefault="00D60499" w:rsidP="00D60499">
      <w:pPr>
        <w:pStyle w:val="Zdrojovkd"/>
        <w:numPr>
          <w:ilvl w:val="0"/>
          <w:numId w:val="20"/>
        </w:numPr>
      </w:pPr>
      <w:r>
        <w:t xml:space="preserve">        /// &lt;param name="AnimationName"&gt;Name of the animation.&lt;/param&gt;</w:t>
      </w:r>
    </w:p>
    <w:p w14:paraId="77A7ADF9" w14:textId="77777777" w:rsidR="00D60499" w:rsidRDefault="00D60499" w:rsidP="00D60499">
      <w:pPr>
        <w:pStyle w:val="Zdrojovkd"/>
        <w:numPr>
          <w:ilvl w:val="0"/>
          <w:numId w:val="20"/>
        </w:numPr>
      </w:pPr>
      <w:r>
        <w:t xml:space="preserve">        public void Play(string AnimationName)</w:t>
      </w:r>
    </w:p>
    <w:p w14:paraId="76CA2465" w14:textId="77777777" w:rsidR="00D60499" w:rsidRDefault="00D60499" w:rsidP="00D60499">
      <w:pPr>
        <w:pStyle w:val="Zdrojovkd"/>
        <w:numPr>
          <w:ilvl w:val="0"/>
          <w:numId w:val="20"/>
        </w:numPr>
      </w:pPr>
      <w:r>
        <w:t xml:space="preserve">        {</w:t>
      </w:r>
    </w:p>
    <w:p w14:paraId="43E31B2C" w14:textId="77777777" w:rsidR="00D60499" w:rsidRDefault="00D60499" w:rsidP="00D60499">
      <w:pPr>
        <w:pStyle w:val="Zdrojovkd"/>
        <w:numPr>
          <w:ilvl w:val="0"/>
          <w:numId w:val="20"/>
        </w:numPr>
      </w:pPr>
      <w:r>
        <w:t xml:space="preserve">            if (AnimationName != Current?.Name)</w:t>
      </w:r>
    </w:p>
    <w:p w14:paraId="7A9630C9" w14:textId="77777777" w:rsidR="00D60499" w:rsidRDefault="00D60499" w:rsidP="00D60499">
      <w:pPr>
        <w:pStyle w:val="Zdrojovkd"/>
        <w:numPr>
          <w:ilvl w:val="0"/>
          <w:numId w:val="20"/>
        </w:numPr>
      </w:pPr>
      <w:r>
        <w:t xml:space="preserve">            {</w:t>
      </w:r>
    </w:p>
    <w:p w14:paraId="6EDA8BFF" w14:textId="77777777" w:rsidR="00D60499" w:rsidRDefault="00D60499" w:rsidP="00D60499">
      <w:pPr>
        <w:pStyle w:val="Zdrojovkd"/>
        <w:numPr>
          <w:ilvl w:val="0"/>
          <w:numId w:val="20"/>
        </w:numPr>
      </w:pPr>
      <w:r>
        <w:t xml:space="preserve">                AnimationNode Result;</w:t>
      </w:r>
    </w:p>
    <w:p w14:paraId="5139B4F0" w14:textId="77777777" w:rsidR="00D60499" w:rsidRDefault="00D60499" w:rsidP="00D60499">
      <w:pPr>
        <w:pStyle w:val="Zdrojovkd"/>
        <w:numPr>
          <w:ilvl w:val="0"/>
          <w:numId w:val="20"/>
        </w:numPr>
      </w:pPr>
    </w:p>
    <w:p w14:paraId="2DDF4C68" w14:textId="77777777" w:rsidR="00D60499" w:rsidRDefault="00D60499" w:rsidP="00D60499">
      <w:pPr>
        <w:pStyle w:val="Zdrojovkd"/>
        <w:numPr>
          <w:ilvl w:val="0"/>
          <w:numId w:val="20"/>
        </w:numPr>
      </w:pPr>
      <w:r>
        <w:t xml:space="preserve">                try</w:t>
      </w:r>
    </w:p>
    <w:p w14:paraId="6A82F6DD" w14:textId="77777777" w:rsidR="00D60499" w:rsidRDefault="00D60499" w:rsidP="00D60499">
      <w:pPr>
        <w:pStyle w:val="Zdrojovkd"/>
        <w:numPr>
          <w:ilvl w:val="0"/>
          <w:numId w:val="20"/>
        </w:numPr>
      </w:pPr>
      <w:r>
        <w:t xml:space="preserve">                {</w:t>
      </w:r>
    </w:p>
    <w:p w14:paraId="3D456842" w14:textId="77777777" w:rsidR="00D60499" w:rsidRDefault="00D60499" w:rsidP="00D60499">
      <w:pPr>
        <w:pStyle w:val="Zdrojovkd"/>
        <w:numPr>
          <w:ilvl w:val="0"/>
          <w:numId w:val="20"/>
        </w:numPr>
      </w:pPr>
      <w:r>
        <w:t xml:space="preserve">                    Result = Animations[AnimationName];</w:t>
      </w:r>
    </w:p>
    <w:p w14:paraId="2ABD7C00" w14:textId="77777777" w:rsidR="00D60499" w:rsidRDefault="00D60499" w:rsidP="00D60499">
      <w:pPr>
        <w:pStyle w:val="Zdrojovkd"/>
        <w:numPr>
          <w:ilvl w:val="0"/>
          <w:numId w:val="20"/>
        </w:numPr>
      </w:pPr>
      <w:r>
        <w:t xml:space="preserve">                }</w:t>
      </w:r>
    </w:p>
    <w:p w14:paraId="424AE58A" w14:textId="77777777" w:rsidR="00D60499" w:rsidRDefault="00D60499" w:rsidP="00D60499">
      <w:pPr>
        <w:pStyle w:val="Zdrojovkd"/>
        <w:numPr>
          <w:ilvl w:val="0"/>
          <w:numId w:val="20"/>
        </w:numPr>
      </w:pPr>
      <w:r>
        <w:t xml:space="preserve">                catch (Exception e)</w:t>
      </w:r>
    </w:p>
    <w:p w14:paraId="4E54BB4B" w14:textId="77777777" w:rsidR="00D60499" w:rsidRDefault="00D60499" w:rsidP="00D60499">
      <w:pPr>
        <w:pStyle w:val="Zdrojovkd"/>
        <w:numPr>
          <w:ilvl w:val="0"/>
          <w:numId w:val="20"/>
        </w:numPr>
      </w:pPr>
      <w:r>
        <w:t xml:space="preserve">                {</w:t>
      </w:r>
    </w:p>
    <w:p w14:paraId="23A2161F" w14:textId="77777777" w:rsidR="00D60499" w:rsidRDefault="00D60499" w:rsidP="00D60499">
      <w:pPr>
        <w:pStyle w:val="Zdrojovkd"/>
        <w:numPr>
          <w:ilvl w:val="0"/>
          <w:numId w:val="20"/>
        </w:numPr>
      </w:pPr>
      <w:r>
        <w:t xml:space="preserve">                    Debug.WriteLine("Animation \"{0}\"not found\n{1}", AnimationName, e);</w:t>
      </w:r>
    </w:p>
    <w:p w14:paraId="1C376FFE" w14:textId="77777777" w:rsidR="00D60499" w:rsidRDefault="00D60499" w:rsidP="00D60499">
      <w:pPr>
        <w:pStyle w:val="Zdrojovkd"/>
        <w:numPr>
          <w:ilvl w:val="0"/>
          <w:numId w:val="20"/>
        </w:numPr>
      </w:pPr>
      <w:r>
        <w:t xml:space="preserve">                    return;</w:t>
      </w:r>
    </w:p>
    <w:p w14:paraId="15D016C1" w14:textId="77777777" w:rsidR="00D60499" w:rsidRDefault="00D60499" w:rsidP="00D60499">
      <w:pPr>
        <w:pStyle w:val="Zdrojovkd"/>
        <w:numPr>
          <w:ilvl w:val="0"/>
          <w:numId w:val="20"/>
        </w:numPr>
      </w:pPr>
      <w:r>
        <w:t xml:space="preserve">                }</w:t>
      </w:r>
    </w:p>
    <w:p w14:paraId="6B05956B" w14:textId="77777777" w:rsidR="00D60499" w:rsidRDefault="00D60499" w:rsidP="00D60499">
      <w:pPr>
        <w:pStyle w:val="Zdrojovkd"/>
        <w:numPr>
          <w:ilvl w:val="0"/>
          <w:numId w:val="20"/>
        </w:numPr>
      </w:pPr>
    </w:p>
    <w:p w14:paraId="504229A0" w14:textId="77777777" w:rsidR="00D60499" w:rsidRDefault="00D60499" w:rsidP="00D60499">
      <w:pPr>
        <w:pStyle w:val="Zdrojovkd"/>
        <w:numPr>
          <w:ilvl w:val="0"/>
          <w:numId w:val="20"/>
        </w:numPr>
      </w:pPr>
      <w:r>
        <w:t xml:space="preserve">                Current = Result;</w:t>
      </w:r>
    </w:p>
    <w:p w14:paraId="1543AD6E" w14:textId="77777777" w:rsidR="00D60499" w:rsidRDefault="00D60499" w:rsidP="00D60499">
      <w:pPr>
        <w:pStyle w:val="Zdrojovkd"/>
        <w:numPr>
          <w:ilvl w:val="0"/>
          <w:numId w:val="20"/>
        </w:numPr>
      </w:pPr>
      <w:r>
        <w:t xml:space="preserve">            }</w:t>
      </w:r>
    </w:p>
    <w:p w14:paraId="60610151" w14:textId="77777777" w:rsidR="00D60499" w:rsidRDefault="00D60499" w:rsidP="00D60499">
      <w:pPr>
        <w:pStyle w:val="Zdrojovkd"/>
        <w:numPr>
          <w:ilvl w:val="0"/>
          <w:numId w:val="20"/>
        </w:numPr>
      </w:pPr>
      <w:r>
        <w:t xml:space="preserve">        }</w:t>
      </w:r>
    </w:p>
    <w:p w14:paraId="047C6EA6" w14:textId="77777777" w:rsidR="00D60499" w:rsidRDefault="00D60499" w:rsidP="00D60499">
      <w:pPr>
        <w:pStyle w:val="Zdrojovkd"/>
        <w:numPr>
          <w:ilvl w:val="0"/>
          <w:numId w:val="20"/>
        </w:numPr>
      </w:pPr>
    </w:p>
    <w:p w14:paraId="34AD9133" w14:textId="77777777" w:rsidR="00D60499" w:rsidRDefault="00D60499" w:rsidP="00D60499">
      <w:pPr>
        <w:pStyle w:val="Zdrojovkd"/>
        <w:numPr>
          <w:ilvl w:val="0"/>
          <w:numId w:val="20"/>
        </w:numPr>
      </w:pPr>
      <w:r>
        <w:t xml:space="preserve">        protected internal override void Update()</w:t>
      </w:r>
    </w:p>
    <w:p w14:paraId="01A82287" w14:textId="77777777" w:rsidR="00D60499" w:rsidRDefault="00D60499" w:rsidP="00D60499">
      <w:pPr>
        <w:pStyle w:val="Zdrojovkd"/>
        <w:numPr>
          <w:ilvl w:val="0"/>
          <w:numId w:val="20"/>
        </w:numPr>
      </w:pPr>
      <w:r>
        <w:t xml:space="preserve">        {</w:t>
      </w:r>
    </w:p>
    <w:p w14:paraId="2A415615" w14:textId="77777777" w:rsidR="00D60499" w:rsidRDefault="00D60499" w:rsidP="00D60499">
      <w:pPr>
        <w:pStyle w:val="Zdrojovkd"/>
        <w:numPr>
          <w:ilvl w:val="0"/>
          <w:numId w:val="20"/>
        </w:numPr>
      </w:pPr>
      <w:r>
        <w:t xml:space="preserve">            if (Parent?.Model?.Frames &gt; 1)</w:t>
      </w:r>
    </w:p>
    <w:p w14:paraId="27903095" w14:textId="77777777" w:rsidR="00D60499" w:rsidRDefault="00D60499" w:rsidP="00D60499">
      <w:pPr>
        <w:pStyle w:val="Zdrojovkd"/>
        <w:numPr>
          <w:ilvl w:val="0"/>
          <w:numId w:val="20"/>
        </w:numPr>
      </w:pPr>
      <w:r>
        <w:t xml:space="preserve">            {</w:t>
      </w:r>
    </w:p>
    <w:p w14:paraId="61A49802" w14:textId="77777777" w:rsidR="00D60499" w:rsidRDefault="00D60499" w:rsidP="00D60499">
      <w:pPr>
        <w:pStyle w:val="Zdrojovkd"/>
        <w:numPr>
          <w:ilvl w:val="0"/>
          <w:numId w:val="20"/>
        </w:numPr>
      </w:pPr>
      <w:r>
        <w:t xml:space="preserve">                CurrentAnimationTime = CurrentAnimationTime.Add(new TimeSpan(0, 0, 0, 0, (int)(Engine.DeltaTime * 1000)));</w:t>
      </w:r>
    </w:p>
    <w:p w14:paraId="02687F0D" w14:textId="77777777" w:rsidR="00D60499" w:rsidRDefault="00D60499" w:rsidP="00D60499">
      <w:pPr>
        <w:pStyle w:val="Zdrojovkd"/>
        <w:numPr>
          <w:ilvl w:val="0"/>
          <w:numId w:val="20"/>
        </w:numPr>
      </w:pPr>
    </w:p>
    <w:p w14:paraId="7DDECA52" w14:textId="77777777" w:rsidR="00D60499" w:rsidRDefault="00D60499" w:rsidP="00D60499">
      <w:pPr>
        <w:pStyle w:val="Zdrojovkd"/>
        <w:numPr>
          <w:ilvl w:val="0"/>
          <w:numId w:val="20"/>
        </w:numPr>
      </w:pPr>
      <w:r>
        <w:t xml:space="preserve">                if (CurrentAnimationTime.TotalMilliseconds &gt; Parent.Model.Duration)</w:t>
      </w:r>
    </w:p>
    <w:p w14:paraId="67049942" w14:textId="77777777" w:rsidR="00D60499" w:rsidRDefault="00D60499" w:rsidP="00D60499">
      <w:pPr>
        <w:pStyle w:val="Zdrojovkd"/>
        <w:numPr>
          <w:ilvl w:val="0"/>
          <w:numId w:val="20"/>
        </w:numPr>
      </w:pPr>
      <w:r>
        <w:t xml:space="preserve">                {</w:t>
      </w:r>
    </w:p>
    <w:p w14:paraId="36787848" w14:textId="77777777" w:rsidR="00D60499" w:rsidRDefault="00D60499" w:rsidP="00D60499">
      <w:pPr>
        <w:pStyle w:val="Zdrojovkd"/>
        <w:numPr>
          <w:ilvl w:val="0"/>
          <w:numId w:val="20"/>
        </w:numPr>
      </w:pPr>
      <w:r>
        <w:t xml:space="preserve">                    CurrentAnimationTime = CurrentAnimationTime.Subtract(new TimeSpan(0, 0, 0, 0, Parent.Model.Duration));</w:t>
      </w:r>
    </w:p>
    <w:p w14:paraId="46AB2CEF" w14:textId="77777777" w:rsidR="00D60499" w:rsidRDefault="00D60499" w:rsidP="00D60499">
      <w:pPr>
        <w:pStyle w:val="Zdrojovkd"/>
        <w:numPr>
          <w:ilvl w:val="0"/>
          <w:numId w:val="20"/>
        </w:numPr>
      </w:pPr>
      <w:r>
        <w:t xml:space="preserve">                    NumberOfPlays++;</w:t>
      </w:r>
    </w:p>
    <w:p w14:paraId="2FE7B14E" w14:textId="77777777" w:rsidR="00D60499" w:rsidRDefault="00D60499" w:rsidP="00D60499">
      <w:pPr>
        <w:pStyle w:val="Zdrojovkd"/>
        <w:numPr>
          <w:ilvl w:val="0"/>
          <w:numId w:val="20"/>
        </w:numPr>
      </w:pPr>
      <w:r>
        <w:t xml:space="preserve">                }</w:t>
      </w:r>
    </w:p>
    <w:p w14:paraId="6689C710" w14:textId="77777777" w:rsidR="00D60499" w:rsidRDefault="00D60499" w:rsidP="00D60499">
      <w:pPr>
        <w:pStyle w:val="Zdrojovkd"/>
        <w:numPr>
          <w:ilvl w:val="0"/>
          <w:numId w:val="20"/>
        </w:numPr>
      </w:pPr>
      <w:r>
        <w:t xml:space="preserve">            }</w:t>
      </w:r>
    </w:p>
    <w:p w14:paraId="4EA6A6D3" w14:textId="77777777" w:rsidR="00D60499" w:rsidRDefault="00D60499" w:rsidP="00D60499">
      <w:pPr>
        <w:pStyle w:val="Zdrojovkd"/>
        <w:numPr>
          <w:ilvl w:val="0"/>
          <w:numId w:val="20"/>
        </w:numPr>
      </w:pPr>
      <w:r>
        <w:t xml:space="preserve">        }</w:t>
      </w:r>
    </w:p>
    <w:p w14:paraId="6A5AC9B6" w14:textId="103C64B3" w:rsidR="00D60499" w:rsidRDefault="00D60499" w:rsidP="00D60499">
      <w:pPr>
        <w:pStyle w:val="Zdrojovkd"/>
      </w:pPr>
    </w:p>
    <w:p w14:paraId="77EFE61E" w14:textId="77777777" w:rsidR="00D60499" w:rsidRDefault="00D60499" w:rsidP="00D60499">
      <w:pPr>
        <w:pStyle w:val="Zdrojovkd"/>
        <w:numPr>
          <w:ilvl w:val="0"/>
          <w:numId w:val="0"/>
        </w:numPr>
      </w:pPr>
    </w:p>
    <w:p w14:paraId="37F93BE3" w14:textId="77777777" w:rsidR="00D60499" w:rsidRDefault="00D60499" w:rsidP="00D60499">
      <w:pPr>
        <w:pStyle w:val="Zdrojovkd"/>
        <w:numPr>
          <w:ilvl w:val="0"/>
          <w:numId w:val="20"/>
        </w:numPr>
      </w:pPr>
      <w:r>
        <w:lastRenderedPageBreak/>
        <w:t xml:space="preserve">        protected internal override void Start()</w:t>
      </w:r>
    </w:p>
    <w:p w14:paraId="6F7B3519" w14:textId="77777777" w:rsidR="00D60499" w:rsidRDefault="00D60499" w:rsidP="00D60499">
      <w:pPr>
        <w:pStyle w:val="Zdrojovkd"/>
        <w:numPr>
          <w:ilvl w:val="0"/>
          <w:numId w:val="20"/>
        </w:numPr>
      </w:pPr>
      <w:r>
        <w:t xml:space="preserve">        { }</w:t>
      </w:r>
    </w:p>
    <w:p w14:paraId="64B104C7" w14:textId="77777777" w:rsidR="00D60499" w:rsidRDefault="00D60499" w:rsidP="00D60499">
      <w:pPr>
        <w:pStyle w:val="Zdrojovkd"/>
        <w:numPr>
          <w:ilvl w:val="0"/>
          <w:numId w:val="20"/>
        </w:numPr>
      </w:pPr>
    </w:p>
    <w:p w14:paraId="76113A81" w14:textId="77777777" w:rsidR="00D60499" w:rsidRDefault="00D60499" w:rsidP="00D60499">
      <w:pPr>
        <w:pStyle w:val="Zdrojovkd"/>
        <w:numPr>
          <w:ilvl w:val="0"/>
          <w:numId w:val="20"/>
        </w:numPr>
      </w:pPr>
      <w:r>
        <w:t xml:space="preserve">        public override void Destroy()</w:t>
      </w:r>
    </w:p>
    <w:p w14:paraId="0DFE5C81" w14:textId="77777777" w:rsidR="00D60499" w:rsidRDefault="00D60499" w:rsidP="00D60499">
      <w:pPr>
        <w:pStyle w:val="Zdrojovkd"/>
        <w:numPr>
          <w:ilvl w:val="0"/>
          <w:numId w:val="20"/>
        </w:numPr>
      </w:pPr>
      <w:r>
        <w:t xml:space="preserve">        {</w:t>
      </w:r>
    </w:p>
    <w:p w14:paraId="722F7B3B" w14:textId="77777777" w:rsidR="00D60499" w:rsidRDefault="00D60499" w:rsidP="00D60499">
      <w:pPr>
        <w:pStyle w:val="Zdrojovkd"/>
        <w:numPr>
          <w:ilvl w:val="0"/>
          <w:numId w:val="20"/>
        </w:numPr>
      </w:pPr>
      <w:r>
        <w:t xml:space="preserve">            Engine.UpdateEvent -= UpdateHandle;</w:t>
      </w:r>
    </w:p>
    <w:p w14:paraId="22977362" w14:textId="77777777" w:rsidR="00D60499" w:rsidRDefault="00D60499" w:rsidP="00D60499">
      <w:pPr>
        <w:pStyle w:val="Zdrojovkd"/>
        <w:numPr>
          <w:ilvl w:val="0"/>
          <w:numId w:val="20"/>
        </w:numPr>
      </w:pPr>
    </w:p>
    <w:p w14:paraId="27322E46" w14:textId="77777777" w:rsidR="00D60499" w:rsidRDefault="00D60499" w:rsidP="00D60499">
      <w:pPr>
        <w:pStyle w:val="Zdrojovkd"/>
        <w:numPr>
          <w:ilvl w:val="0"/>
          <w:numId w:val="20"/>
        </w:numPr>
      </w:pPr>
      <w:r>
        <w:t xml:space="preserve">            Parent = null;</w:t>
      </w:r>
    </w:p>
    <w:p w14:paraId="4B260BB2" w14:textId="77777777" w:rsidR="00D60499" w:rsidRDefault="00D60499" w:rsidP="00D60499">
      <w:pPr>
        <w:pStyle w:val="Zdrojovkd"/>
        <w:numPr>
          <w:ilvl w:val="0"/>
          <w:numId w:val="20"/>
        </w:numPr>
      </w:pPr>
      <w:r>
        <w:t xml:space="preserve">            UpdateHandle = null;</w:t>
      </w:r>
    </w:p>
    <w:p w14:paraId="0D9B8475" w14:textId="77777777" w:rsidR="00D60499" w:rsidRDefault="00D60499" w:rsidP="00D60499">
      <w:pPr>
        <w:pStyle w:val="Zdrojovkd"/>
        <w:numPr>
          <w:ilvl w:val="0"/>
          <w:numId w:val="20"/>
        </w:numPr>
      </w:pPr>
      <w:r>
        <w:t xml:space="preserve">        }</w:t>
      </w:r>
    </w:p>
    <w:p w14:paraId="22353959" w14:textId="77777777" w:rsidR="00D60499" w:rsidRDefault="00D60499" w:rsidP="00D60499">
      <w:pPr>
        <w:pStyle w:val="Zdrojovkd"/>
        <w:numPr>
          <w:ilvl w:val="0"/>
          <w:numId w:val="20"/>
        </w:numPr>
      </w:pPr>
      <w:r>
        <w:t xml:space="preserve">    }</w:t>
      </w:r>
    </w:p>
    <w:p w14:paraId="7EC03A3E" w14:textId="2B86A73B" w:rsidR="00D60499" w:rsidRDefault="00D60499" w:rsidP="00D60499">
      <w:pPr>
        <w:pStyle w:val="Zdrojovkd"/>
        <w:numPr>
          <w:ilvl w:val="0"/>
          <w:numId w:val="20"/>
        </w:numPr>
      </w:pPr>
      <w:r>
        <w:t>}</w:t>
      </w:r>
    </w:p>
    <w:p w14:paraId="7703D71D" w14:textId="6069EE4F" w:rsidR="008A36CB" w:rsidRDefault="00F51069" w:rsidP="008A36CB">
      <w:pPr>
        <w:pStyle w:val="Nadpis4"/>
      </w:pPr>
      <w:r>
        <w:t>Core/Components</w:t>
      </w:r>
      <w:r>
        <w:t>/Behavior.cs</w:t>
      </w:r>
      <w:bookmarkStart w:id="5" w:name="_Toc290626231"/>
      <w:bookmarkStart w:id="6" w:name="_Toc387158010"/>
    </w:p>
    <w:p w14:paraId="26D25FB7" w14:textId="77777777" w:rsidR="008A36CB" w:rsidRDefault="008A36CB" w:rsidP="008A36CB">
      <w:pPr>
        <w:pStyle w:val="Zdrojovkd"/>
        <w:numPr>
          <w:ilvl w:val="0"/>
          <w:numId w:val="24"/>
        </w:numPr>
      </w:pPr>
      <w:r>
        <w:t>using System;</w:t>
      </w:r>
    </w:p>
    <w:p w14:paraId="6FAEA859" w14:textId="77777777" w:rsidR="008A36CB" w:rsidRDefault="008A36CB" w:rsidP="008A36CB">
      <w:pPr>
        <w:pStyle w:val="Zdrojovkd"/>
        <w:numPr>
          <w:ilvl w:val="0"/>
          <w:numId w:val="24"/>
        </w:numPr>
      </w:pPr>
      <w:r>
        <w:t>using System.Diagnostics;</w:t>
      </w:r>
    </w:p>
    <w:p w14:paraId="1A7D595E" w14:textId="77777777" w:rsidR="008A36CB" w:rsidRDefault="008A36CB" w:rsidP="008A36CB">
      <w:pPr>
        <w:pStyle w:val="Zdrojovkd"/>
        <w:numPr>
          <w:ilvl w:val="0"/>
          <w:numId w:val="24"/>
        </w:numPr>
      </w:pPr>
    </w:p>
    <w:p w14:paraId="55DA2884" w14:textId="77777777" w:rsidR="008A36CB" w:rsidRDefault="008A36CB" w:rsidP="008A36CB">
      <w:pPr>
        <w:pStyle w:val="Zdrojovkd"/>
        <w:numPr>
          <w:ilvl w:val="0"/>
          <w:numId w:val="24"/>
        </w:numPr>
      </w:pPr>
      <w:r>
        <w:t>namespace DKEngine.Core.Components</w:t>
      </w:r>
    </w:p>
    <w:p w14:paraId="2D5120BA" w14:textId="77777777" w:rsidR="008A36CB" w:rsidRDefault="008A36CB" w:rsidP="008A36CB">
      <w:pPr>
        <w:pStyle w:val="Zdrojovkd"/>
        <w:numPr>
          <w:ilvl w:val="0"/>
          <w:numId w:val="24"/>
        </w:numPr>
      </w:pPr>
      <w:r>
        <w:t>{</w:t>
      </w:r>
    </w:p>
    <w:p w14:paraId="1C615212" w14:textId="77777777" w:rsidR="008A36CB" w:rsidRDefault="008A36CB" w:rsidP="008A36CB">
      <w:pPr>
        <w:pStyle w:val="Zdrojovkd"/>
        <w:numPr>
          <w:ilvl w:val="0"/>
          <w:numId w:val="24"/>
        </w:numPr>
      </w:pPr>
      <w:r>
        <w:t xml:space="preserve">    /// &lt;summary&gt;</w:t>
      </w:r>
    </w:p>
    <w:p w14:paraId="5C962F7D" w14:textId="77777777" w:rsidR="008A36CB" w:rsidRDefault="008A36CB" w:rsidP="008A36CB">
      <w:pPr>
        <w:pStyle w:val="Zdrojovkd"/>
        <w:numPr>
          <w:ilvl w:val="0"/>
          <w:numId w:val="24"/>
        </w:numPr>
      </w:pPr>
      <w:r>
        <w:t xml:space="preserve">    /// Base class for updated components</w:t>
      </w:r>
    </w:p>
    <w:p w14:paraId="08A8BC09" w14:textId="77777777" w:rsidR="008A36CB" w:rsidRDefault="008A36CB" w:rsidP="008A36CB">
      <w:pPr>
        <w:pStyle w:val="Zdrojovkd"/>
        <w:numPr>
          <w:ilvl w:val="0"/>
          <w:numId w:val="24"/>
        </w:numPr>
      </w:pPr>
      <w:r>
        <w:t xml:space="preserve">    /// &lt;/summary&gt;</w:t>
      </w:r>
    </w:p>
    <w:p w14:paraId="4C424EC8" w14:textId="77777777" w:rsidR="008A36CB" w:rsidRDefault="008A36CB" w:rsidP="008A36CB">
      <w:pPr>
        <w:pStyle w:val="Zdrojovkd"/>
        <w:numPr>
          <w:ilvl w:val="0"/>
          <w:numId w:val="24"/>
        </w:numPr>
      </w:pPr>
      <w:r>
        <w:t xml:space="preserve">    /// &lt;seealso cref="DKEngine.Core.Components.Component" /&gt;</w:t>
      </w:r>
    </w:p>
    <w:p w14:paraId="26D51A43" w14:textId="77777777" w:rsidR="008A36CB" w:rsidRDefault="008A36CB" w:rsidP="008A36CB">
      <w:pPr>
        <w:pStyle w:val="Zdrojovkd"/>
        <w:numPr>
          <w:ilvl w:val="0"/>
          <w:numId w:val="24"/>
        </w:numPr>
      </w:pPr>
      <w:r>
        <w:t xml:space="preserve">    public abstract class Behavior : Component</w:t>
      </w:r>
    </w:p>
    <w:p w14:paraId="585D3A61" w14:textId="77777777" w:rsidR="008A36CB" w:rsidRDefault="008A36CB" w:rsidP="008A36CB">
      <w:pPr>
        <w:pStyle w:val="Zdrojovkd"/>
        <w:numPr>
          <w:ilvl w:val="0"/>
          <w:numId w:val="24"/>
        </w:numPr>
      </w:pPr>
      <w:r>
        <w:t xml:space="preserve">    {</w:t>
      </w:r>
    </w:p>
    <w:p w14:paraId="0B95845E" w14:textId="77777777" w:rsidR="008A36CB" w:rsidRDefault="008A36CB" w:rsidP="008A36CB">
      <w:pPr>
        <w:pStyle w:val="Zdrojovkd"/>
        <w:numPr>
          <w:ilvl w:val="0"/>
          <w:numId w:val="24"/>
        </w:numPr>
      </w:pPr>
      <w:r>
        <w:t xml:space="preserve">        internal Engine.EngineHandler UpdateHandle;</w:t>
      </w:r>
    </w:p>
    <w:p w14:paraId="0203B78F" w14:textId="77777777" w:rsidR="008A36CB" w:rsidRDefault="008A36CB" w:rsidP="008A36CB">
      <w:pPr>
        <w:pStyle w:val="Zdrojovkd"/>
        <w:numPr>
          <w:ilvl w:val="0"/>
          <w:numId w:val="24"/>
        </w:numPr>
      </w:pPr>
    </w:p>
    <w:p w14:paraId="63A59F45" w14:textId="77777777" w:rsidR="008A36CB" w:rsidRDefault="008A36CB" w:rsidP="008A36CB">
      <w:pPr>
        <w:pStyle w:val="Zdrojovkd"/>
        <w:numPr>
          <w:ilvl w:val="0"/>
          <w:numId w:val="24"/>
        </w:numPr>
      </w:pPr>
      <w:r>
        <w:t xml:space="preserve">        public Behavior(GameObject Parent)</w:t>
      </w:r>
    </w:p>
    <w:p w14:paraId="63DC0E5B" w14:textId="77777777" w:rsidR="008A36CB" w:rsidRDefault="008A36CB" w:rsidP="008A36CB">
      <w:pPr>
        <w:pStyle w:val="Zdrojovkd"/>
        <w:numPr>
          <w:ilvl w:val="0"/>
          <w:numId w:val="24"/>
        </w:numPr>
      </w:pPr>
      <w:r>
        <w:t xml:space="preserve">            : base(Parent)</w:t>
      </w:r>
    </w:p>
    <w:p w14:paraId="0C1FA64F" w14:textId="77777777" w:rsidR="008A36CB" w:rsidRDefault="008A36CB" w:rsidP="008A36CB">
      <w:pPr>
        <w:pStyle w:val="Zdrojovkd"/>
        <w:numPr>
          <w:ilvl w:val="0"/>
          <w:numId w:val="24"/>
        </w:numPr>
      </w:pPr>
      <w:r>
        <w:t xml:space="preserve">        {</w:t>
      </w:r>
    </w:p>
    <w:p w14:paraId="353BD1BB" w14:textId="77777777" w:rsidR="008A36CB" w:rsidRDefault="008A36CB" w:rsidP="008A36CB">
      <w:pPr>
        <w:pStyle w:val="Zdrojovkd"/>
        <w:numPr>
          <w:ilvl w:val="0"/>
          <w:numId w:val="24"/>
        </w:numPr>
      </w:pPr>
      <w:r>
        <w:t xml:space="preserve">            UpdateHandle = new Engine.EngineHandler(Update);</w:t>
      </w:r>
    </w:p>
    <w:p w14:paraId="52E9D324" w14:textId="77777777" w:rsidR="008A36CB" w:rsidRDefault="008A36CB" w:rsidP="008A36CB">
      <w:pPr>
        <w:pStyle w:val="Zdrojovkd"/>
        <w:numPr>
          <w:ilvl w:val="0"/>
          <w:numId w:val="24"/>
        </w:numPr>
      </w:pPr>
      <w:r>
        <w:t xml:space="preserve">        }</w:t>
      </w:r>
    </w:p>
    <w:p w14:paraId="6F55EE9B" w14:textId="77777777" w:rsidR="008A36CB" w:rsidRDefault="008A36CB" w:rsidP="008A36CB">
      <w:pPr>
        <w:pStyle w:val="Zdrojovkd"/>
        <w:numPr>
          <w:ilvl w:val="0"/>
          <w:numId w:val="24"/>
        </w:numPr>
      </w:pPr>
    </w:p>
    <w:p w14:paraId="4EAFAB0A" w14:textId="77777777" w:rsidR="008A36CB" w:rsidRDefault="008A36CB" w:rsidP="008A36CB">
      <w:pPr>
        <w:pStyle w:val="Zdrojovkd"/>
        <w:numPr>
          <w:ilvl w:val="0"/>
          <w:numId w:val="24"/>
        </w:numPr>
      </w:pPr>
      <w:r>
        <w:t xml:space="preserve">        internal sealed override void Init()</w:t>
      </w:r>
    </w:p>
    <w:p w14:paraId="44418CDA" w14:textId="77777777" w:rsidR="008A36CB" w:rsidRDefault="008A36CB" w:rsidP="008A36CB">
      <w:pPr>
        <w:pStyle w:val="Zdrojovkd"/>
        <w:numPr>
          <w:ilvl w:val="0"/>
          <w:numId w:val="24"/>
        </w:numPr>
      </w:pPr>
      <w:r>
        <w:t xml:space="preserve">        {</w:t>
      </w:r>
    </w:p>
    <w:p w14:paraId="21C56874" w14:textId="77777777" w:rsidR="008A36CB" w:rsidRDefault="008A36CB" w:rsidP="008A36CB">
      <w:pPr>
        <w:pStyle w:val="Zdrojovkd"/>
        <w:numPr>
          <w:ilvl w:val="0"/>
          <w:numId w:val="24"/>
        </w:numPr>
      </w:pPr>
      <w:r>
        <w:t xml:space="preserve">            try</w:t>
      </w:r>
    </w:p>
    <w:p w14:paraId="2D44FB24" w14:textId="77777777" w:rsidR="008A36CB" w:rsidRDefault="008A36CB" w:rsidP="008A36CB">
      <w:pPr>
        <w:pStyle w:val="Zdrojovkd"/>
        <w:numPr>
          <w:ilvl w:val="0"/>
          <w:numId w:val="24"/>
        </w:numPr>
      </w:pPr>
      <w:r>
        <w:t xml:space="preserve">            {</w:t>
      </w:r>
    </w:p>
    <w:p w14:paraId="4A63551E" w14:textId="77777777" w:rsidR="008A36CB" w:rsidRDefault="008A36CB" w:rsidP="008A36CB">
      <w:pPr>
        <w:pStyle w:val="Zdrojovkd"/>
        <w:numPr>
          <w:ilvl w:val="0"/>
          <w:numId w:val="24"/>
        </w:numPr>
      </w:pPr>
      <w:r>
        <w:t xml:space="preserve">                Engine.LoadingScene.AllBehaviors.Add(this);</w:t>
      </w:r>
    </w:p>
    <w:p w14:paraId="5FC52CD9" w14:textId="77777777" w:rsidR="008A36CB" w:rsidRDefault="008A36CB" w:rsidP="008A36CB">
      <w:pPr>
        <w:pStyle w:val="Zdrojovkd"/>
        <w:numPr>
          <w:ilvl w:val="0"/>
          <w:numId w:val="24"/>
        </w:numPr>
      </w:pPr>
      <w:r>
        <w:t xml:space="preserve">                Engine.LoadingScene.NewlyGeneratedBehaviors.Push(this);</w:t>
      </w:r>
    </w:p>
    <w:p w14:paraId="2A566F94" w14:textId="77777777" w:rsidR="008A36CB" w:rsidRDefault="008A36CB" w:rsidP="008A36CB">
      <w:pPr>
        <w:pStyle w:val="Zdrojovkd"/>
        <w:numPr>
          <w:ilvl w:val="0"/>
          <w:numId w:val="24"/>
        </w:numPr>
      </w:pPr>
      <w:r>
        <w:t xml:space="preserve">            }</w:t>
      </w:r>
    </w:p>
    <w:p w14:paraId="51034613" w14:textId="77777777" w:rsidR="008A36CB" w:rsidRDefault="008A36CB" w:rsidP="008A36CB">
      <w:pPr>
        <w:pStyle w:val="Zdrojovkd"/>
        <w:numPr>
          <w:ilvl w:val="0"/>
          <w:numId w:val="24"/>
        </w:numPr>
      </w:pPr>
      <w:r>
        <w:t xml:space="preserve">            catch (Exception e)</w:t>
      </w:r>
    </w:p>
    <w:p w14:paraId="05A4216B" w14:textId="77777777" w:rsidR="008A36CB" w:rsidRDefault="008A36CB" w:rsidP="008A36CB">
      <w:pPr>
        <w:pStyle w:val="Zdrojovkd"/>
        <w:numPr>
          <w:ilvl w:val="0"/>
          <w:numId w:val="24"/>
        </w:numPr>
      </w:pPr>
      <w:r>
        <w:t xml:space="preserve">            {</w:t>
      </w:r>
    </w:p>
    <w:p w14:paraId="04A2C989" w14:textId="77777777" w:rsidR="008A36CB" w:rsidRDefault="008A36CB" w:rsidP="008A36CB">
      <w:pPr>
        <w:pStyle w:val="Zdrojovkd"/>
        <w:numPr>
          <w:ilvl w:val="0"/>
          <w:numId w:val="24"/>
        </w:numPr>
      </w:pPr>
      <w:r>
        <w:t xml:space="preserve">                Debug.WriteLine("Loading scene is NULL\n\n{0}", e);</w:t>
      </w:r>
    </w:p>
    <w:p w14:paraId="741A4111" w14:textId="77777777" w:rsidR="008A36CB" w:rsidRDefault="008A36CB" w:rsidP="008A36CB">
      <w:pPr>
        <w:pStyle w:val="Zdrojovkd"/>
        <w:numPr>
          <w:ilvl w:val="0"/>
          <w:numId w:val="24"/>
        </w:numPr>
      </w:pPr>
      <w:r>
        <w:t xml:space="preserve">            }</w:t>
      </w:r>
    </w:p>
    <w:p w14:paraId="2E3F2123" w14:textId="77777777" w:rsidR="008A36CB" w:rsidRDefault="008A36CB" w:rsidP="008A36CB">
      <w:pPr>
        <w:pStyle w:val="Zdrojovkd"/>
        <w:numPr>
          <w:ilvl w:val="0"/>
          <w:numId w:val="24"/>
        </w:numPr>
      </w:pPr>
      <w:r>
        <w:t xml:space="preserve">        }</w:t>
      </w:r>
    </w:p>
    <w:p w14:paraId="46E70E36" w14:textId="77777777" w:rsidR="008A36CB" w:rsidRDefault="008A36CB" w:rsidP="008A36CB">
      <w:pPr>
        <w:pStyle w:val="Zdrojovkd"/>
        <w:numPr>
          <w:ilvl w:val="0"/>
          <w:numId w:val="24"/>
        </w:numPr>
      </w:pPr>
    </w:p>
    <w:p w14:paraId="291906EF" w14:textId="77777777" w:rsidR="008A36CB" w:rsidRDefault="008A36CB" w:rsidP="008A36CB">
      <w:pPr>
        <w:pStyle w:val="Zdrojovkd"/>
        <w:numPr>
          <w:ilvl w:val="0"/>
          <w:numId w:val="24"/>
        </w:numPr>
      </w:pPr>
      <w:r>
        <w:t xml:space="preserve">        /// &lt;summary&gt;</w:t>
      </w:r>
    </w:p>
    <w:p w14:paraId="402BC615" w14:textId="77777777" w:rsidR="008A36CB" w:rsidRDefault="008A36CB" w:rsidP="008A36CB">
      <w:pPr>
        <w:pStyle w:val="Zdrojovkd"/>
        <w:numPr>
          <w:ilvl w:val="0"/>
          <w:numId w:val="24"/>
        </w:numPr>
      </w:pPr>
      <w:r>
        <w:t xml:space="preserve">        /// Called before parent object is rendered for first time</w:t>
      </w:r>
    </w:p>
    <w:p w14:paraId="6A5AE380" w14:textId="77777777" w:rsidR="008A36CB" w:rsidRDefault="008A36CB" w:rsidP="008A36CB">
      <w:pPr>
        <w:pStyle w:val="Zdrojovkd"/>
        <w:numPr>
          <w:ilvl w:val="0"/>
          <w:numId w:val="24"/>
        </w:numPr>
      </w:pPr>
      <w:r>
        <w:t xml:space="preserve">        /// &lt;/summary&gt;</w:t>
      </w:r>
    </w:p>
    <w:p w14:paraId="3BD69777" w14:textId="77777777" w:rsidR="008A36CB" w:rsidRDefault="008A36CB" w:rsidP="008A36CB">
      <w:pPr>
        <w:pStyle w:val="Zdrojovkd"/>
        <w:numPr>
          <w:ilvl w:val="0"/>
          <w:numId w:val="24"/>
        </w:numPr>
      </w:pPr>
      <w:r>
        <w:t xml:space="preserve">        protected internal abstract void Start();</w:t>
      </w:r>
    </w:p>
    <w:p w14:paraId="327D94A3" w14:textId="77777777" w:rsidR="008A36CB" w:rsidRDefault="008A36CB" w:rsidP="008A36CB">
      <w:pPr>
        <w:pStyle w:val="Zdrojovkd"/>
        <w:numPr>
          <w:ilvl w:val="0"/>
          <w:numId w:val="24"/>
        </w:numPr>
      </w:pPr>
    </w:p>
    <w:p w14:paraId="16BBF3FB" w14:textId="77777777" w:rsidR="008A36CB" w:rsidRDefault="008A36CB" w:rsidP="008A36CB">
      <w:pPr>
        <w:pStyle w:val="Zdrojovkd"/>
        <w:numPr>
          <w:ilvl w:val="0"/>
          <w:numId w:val="24"/>
        </w:numPr>
      </w:pPr>
      <w:r>
        <w:t xml:space="preserve">        /// &lt;summary&gt;</w:t>
      </w:r>
    </w:p>
    <w:p w14:paraId="438B9197" w14:textId="77777777" w:rsidR="008A36CB" w:rsidRDefault="008A36CB" w:rsidP="008A36CB">
      <w:pPr>
        <w:pStyle w:val="Zdrojovkd"/>
        <w:numPr>
          <w:ilvl w:val="0"/>
          <w:numId w:val="24"/>
        </w:numPr>
      </w:pPr>
      <w:r>
        <w:t xml:space="preserve">        /// Updates each frame once</w:t>
      </w:r>
    </w:p>
    <w:p w14:paraId="5C5D2A8A" w14:textId="77777777" w:rsidR="008A36CB" w:rsidRDefault="008A36CB" w:rsidP="008A36CB">
      <w:pPr>
        <w:pStyle w:val="Zdrojovkd"/>
        <w:numPr>
          <w:ilvl w:val="0"/>
          <w:numId w:val="24"/>
        </w:numPr>
      </w:pPr>
      <w:r>
        <w:t xml:space="preserve">        /// &lt;/summary&gt;</w:t>
      </w:r>
    </w:p>
    <w:p w14:paraId="7D35E46B" w14:textId="77777777" w:rsidR="008A36CB" w:rsidRDefault="008A36CB" w:rsidP="008A36CB">
      <w:pPr>
        <w:pStyle w:val="Zdrojovkd"/>
        <w:numPr>
          <w:ilvl w:val="0"/>
          <w:numId w:val="24"/>
        </w:numPr>
      </w:pPr>
      <w:r>
        <w:t xml:space="preserve">        protected internal abstract void Update();</w:t>
      </w:r>
    </w:p>
    <w:p w14:paraId="1788D97B" w14:textId="77777777" w:rsidR="008A36CB" w:rsidRDefault="008A36CB" w:rsidP="008A36CB">
      <w:pPr>
        <w:pStyle w:val="Zdrojovkd"/>
        <w:numPr>
          <w:ilvl w:val="0"/>
          <w:numId w:val="24"/>
        </w:numPr>
      </w:pPr>
      <w:r>
        <w:t xml:space="preserve">    }</w:t>
      </w:r>
    </w:p>
    <w:p w14:paraId="5AE83D51" w14:textId="2BBEADFE" w:rsidR="008A36CB" w:rsidRDefault="008A36CB" w:rsidP="008A36CB">
      <w:pPr>
        <w:pStyle w:val="Zdrojovkd"/>
        <w:numPr>
          <w:ilvl w:val="0"/>
          <w:numId w:val="24"/>
        </w:numPr>
      </w:pPr>
      <w:r>
        <w:t>}</w:t>
      </w:r>
    </w:p>
    <w:p w14:paraId="058EE875" w14:textId="2AF6E3B3" w:rsidR="006668F6" w:rsidRDefault="006668F6" w:rsidP="006668F6">
      <w:pPr>
        <w:pStyle w:val="Nadpis4"/>
      </w:pPr>
      <w:r>
        <w:t>Core/Components/</w:t>
      </w:r>
      <w:r>
        <w:t>Camera.cs</w:t>
      </w:r>
    </w:p>
    <w:p w14:paraId="541E8935" w14:textId="77777777" w:rsidR="003E2014" w:rsidRDefault="003E2014" w:rsidP="003E2014">
      <w:pPr>
        <w:pStyle w:val="Zdrojovkd"/>
      </w:pPr>
      <w:r>
        <w:t>/*</w:t>
      </w:r>
    </w:p>
    <w:p w14:paraId="32829EA1" w14:textId="77777777" w:rsidR="003E2014" w:rsidRDefault="003E2014" w:rsidP="003E2014">
      <w:pPr>
        <w:pStyle w:val="Zdrojovkd"/>
      </w:pPr>
      <w:r>
        <w:t>* (C) 2017 David Knieradl</w:t>
      </w:r>
    </w:p>
    <w:p w14:paraId="580C614D" w14:textId="77777777" w:rsidR="003E2014" w:rsidRDefault="003E2014" w:rsidP="003E2014">
      <w:pPr>
        <w:pStyle w:val="Zdrojovkd"/>
      </w:pPr>
      <w:r>
        <w:t>*/</w:t>
      </w:r>
    </w:p>
    <w:p w14:paraId="6DFDA681" w14:textId="77777777" w:rsidR="003E2014" w:rsidRDefault="003E2014" w:rsidP="003E2014">
      <w:pPr>
        <w:pStyle w:val="Zdrojovkd"/>
      </w:pPr>
    </w:p>
    <w:p w14:paraId="36E99368" w14:textId="77777777" w:rsidR="003E2014" w:rsidRDefault="003E2014" w:rsidP="003E2014">
      <w:pPr>
        <w:pStyle w:val="Zdrojovkd"/>
      </w:pPr>
      <w:r>
        <w:t>using DKEngine.Core.Ext;</w:t>
      </w:r>
    </w:p>
    <w:p w14:paraId="39C8D007" w14:textId="77777777" w:rsidR="003E2014" w:rsidRDefault="003E2014" w:rsidP="003E2014">
      <w:pPr>
        <w:pStyle w:val="Zdrojovkd"/>
      </w:pPr>
      <w:r>
        <w:t>using System;</w:t>
      </w:r>
    </w:p>
    <w:p w14:paraId="67E16ED0" w14:textId="77777777" w:rsidR="003E2014" w:rsidRDefault="003E2014" w:rsidP="003E2014">
      <w:pPr>
        <w:pStyle w:val="Zdrojovkd"/>
      </w:pPr>
      <w:r>
        <w:t>using System.Collections.Generic;</w:t>
      </w:r>
    </w:p>
    <w:p w14:paraId="4E650C56" w14:textId="77777777" w:rsidR="003E2014" w:rsidRDefault="003E2014" w:rsidP="003E2014">
      <w:pPr>
        <w:pStyle w:val="Zdrojovkd"/>
      </w:pPr>
      <w:r>
        <w:t>using System.Drawing;</w:t>
      </w:r>
    </w:p>
    <w:p w14:paraId="159712DD" w14:textId="77777777" w:rsidR="003E2014" w:rsidRDefault="003E2014" w:rsidP="003E2014">
      <w:pPr>
        <w:pStyle w:val="Zdrojovkd"/>
      </w:pPr>
      <w:r>
        <w:t>using System.Linq;</w:t>
      </w:r>
    </w:p>
    <w:p w14:paraId="5FBB7708" w14:textId="77777777" w:rsidR="003E2014" w:rsidRDefault="003E2014" w:rsidP="003E2014">
      <w:pPr>
        <w:pStyle w:val="Zdrojovkd"/>
      </w:pPr>
    </w:p>
    <w:p w14:paraId="35D26A70" w14:textId="77777777" w:rsidR="003E2014" w:rsidRDefault="003E2014" w:rsidP="003E2014">
      <w:pPr>
        <w:pStyle w:val="Zdrojovkd"/>
      </w:pPr>
      <w:r>
        <w:t>namespace DKEngine.Core.Components</w:t>
      </w:r>
    </w:p>
    <w:p w14:paraId="644A202E" w14:textId="77777777" w:rsidR="003E2014" w:rsidRDefault="003E2014" w:rsidP="003E2014">
      <w:pPr>
        <w:pStyle w:val="Zdrojovkd"/>
      </w:pPr>
      <w:r>
        <w:t>{</w:t>
      </w:r>
    </w:p>
    <w:p w14:paraId="0AC16838" w14:textId="77777777" w:rsidR="003E2014" w:rsidRDefault="003E2014" w:rsidP="003E2014">
      <w:pPr>
        <w:pStyle w:val="Zdrojovkd"/>
      </w:pPr>
      <w:r>
        <w:t xml:space="preserve">    /// &lt;summary&gt;</w:t>
      </w:r>
    </w:p>
    <w:p w14:paraId="38C7E836" w14:textId="77777777" w:rsidR="003E2014" w:rsidRDefault="003E2014" w:rsidP="003E2014">
      <w:pPr>
        <w:pStyle w:val="Zdrojovkd"/>
      </w:pPr>
      <w:r>
        <w:t xml:space="preserve">    /// Camera used for rendering</w:t>
      </w:r>
    </w:p>
    <w:p w14:paraId="68243E79" w14:textId="77777777" w:rsidR="003E2014" w:rsidRDefault="003E2014" w:rsidP="003E2014">
      <w:pPr>
        <w:pStyle w:val="Zdrojovkd"/>
      </w:pPr>
      <w:r>
        <w:t xml:space="preserve">    /// &lt;/summary&gt;</w:t>
      </w:r>
    </w:p>
    <w:p w14:paraId="517DA683" w14:textId="77777777" w:rsidR="003E2014" w:rsidRDefault="003E2014" w:rsidP="003E2014">
      <w:pPr>
        <w:pStyle w:val="Zdrojovkd"/>
      </w:pPr>
      <w:r>
        <w:t xml:space="preserve">    /// &lt;seealso cref="DKEngine.Core.Components.Component" /&gt;</w:t>
      </w:r>
    </w:p>
    <w:p w14:paraId="5C69C169" w14:textId="77777777" w:rsidR="003E2014" w:rsidRDefault="003E2014" w:rsidP="003E2014">
      <w:pPr>
        <w:pStyle w:val="Zdrojovkd"/>
      </w:pPr>
      <w:r>
        <w:lastRenderedPageBreak/>
        <w:t xml:space="preserve">    public sealed class Camera : Component</w:t>
      </w:r>
    </w:p>
    <w:p w14:paraId="602DC078" w14:textId="77777777" w:rsidR="003E2014" w:rsidRDefault="003E2014" w:rsidP="003E2014">
      <w:pPr>
        <w:pStyle w:val="Zdrojovkd"/>
      </w:pPr>
      <w:r>
        <w:t xml:space="preserve">    {</w:t>
      </w:r>
    </w:p>
    <w:p w14:paraId="563DA7F0" w14:textId="77777777" w:rsidR="003E2014" w:rsidRDefault="003E2014" w:rsidP="003E2014">
      <w:pPr>
        <w:pStyle w:val="Zdrojovkd"/>
      </w:pPr>
      <w:r>
        <w:t xml:space="preserve">        /// &lt;summary&gt;</w:t>
      </w:r>
    </w:p>
    <w:p w14:paraId="1660950E" w14:textId="77777777" w:rsidR="003E2014" w:rsidRDefault="003E2014" w:rsidP="003E2014">
      <w:pPr>
        <w:pStyle w:val="Zdrojovkd"/>
      </w:pPr>
      <w:r>
        <w:t xml:space="preserve">        /// Sets the canvas background color</w:t>
      </w:r>
    </w:p>
    <w:p w14:paraId="1242FF06" w14:textId="77777777" w:rsidR="003E2014" w:rsidRDefault="003E2014" w:rsidP="003E2014">
      <w:pPr>
        <w:pStyle w:val="Zdrojovkd"/>
      </w:pPr>
      <w:r>
        <w:t xml:space="preserve">        /// &lt;/summary&gt;</w:t>
      </w:r>
    </w:p>
    <w:p w14:paraId="2F3E40DA" w14:textId="77777777" w:rsidR="003E2014" w:rsidRDefault="003E2014" w:rsidP="003E2014">
      <w:pPr>
        <w:pStyle w:val="Zdrojovkd"/>
      </w:pPr>
      <w:r>
        <w:t xml:space="preserve">        public Color BackGround = Color.Black;</w:t>
      </w:r>
    </w:p>
    <w:p w14:paraId="024AC377" w14:textId="77777777" w:rsidR="003E2014" w:rsidRDefault="003E2014" w:rsidP="003E2014">
      <w:pPr>
        <w:pStyle w:val="Zdrojovkd"/>
      </w:pPr>
    </w:p>
    <w:p w14:paraId="09395EA9" w14:textId="77777777" w:rsidR="003E2014" w:rsidRDefault="003E2014" w:rsidP="003E2014">
      <w:pPr>
        <w:pStyle w:val="Zdrojovkd"/>
      </w:pPr>
      <w:r>
        <w:t xml:space="preserve">        /// &lt;summary&gt;</w:t>
      </w:r>
    </w:p>
    <w:p w14:paraId="78F1363C" w14:textId="77777777" w:rsidR="003E2014" w:rsidRDefault="003E2014" w:rsidP="003E2014">
      <w:pPr>
        <w:pStyle w:val="Zdrojovkd"/>
      </w:pPr>
      <w:r>
        <w:t xml:space="preserve">        /// The offset position of camera</w:t>
      </w:r>
    </w:p>
    <w:p w14:paraId="58BA9F83" w14:textId="77777777" w:rsidR="003E2014" w:rsidRDefault="003E2014" w:rsidP="003E2014">
      <w:pPr>
        <w:pStyle w:val="Zdrojovkd"/>
      </w:pPr>
      <w:r>
        <w:t xml:space="preserve">        /// &lt;/summary&gt;</w:t>
      </w:r>
    </w:p>
    <w:p w14:paraId="0A863BBC" w14:textId="77777777" w:rsidR="003E2014" w:rsidRDefault="003E2014" w:rsidP="003E2014">
      <w:pPr>
        <w:pStyle w:val="Zdrojovkd"/>
      </w:pPr>
      <w:r>
        <w:t xml:space="preserve">        public Vector3 Position;</w:t>
      </w:r>
    </w:p>
    <w:p w14:paraId="5AAE584A" w14:textId="77777777" w:rsidR="003E2014" w:rsidRDefault="003E2014" w:rsidP="003E2014">
      <w:pPr>
        <w:pStyle w:val="Zdrojovkd"/>
      </w:pPr>
    </w:p>
    <w:p w14:paraId="6D7DE32D" w14:textId="77777777" w:rsidR="003E2014" w:rsidRDefault="003E2014" w:rsidP="003E2014">
      <w:pPr>
        <w:pStyle w:val="Zdrojovkd"/>
      </w:pPr>
      <w:r>
        <w:t xml:space="preserve">        internal float X { get { return RenderingGUI ? 0 : Parent != null ? Parent.Transform.Position.X + Position.X : Position.X; } }</w:t>
      </w:r>
    </w:p>
    <w:p w14:paraId="11811C74" w14:textId="77777777" w:rsidR="003E2014" w:rsidRDefault="003E2014" w:rsidP="003E2014">
      <w:pPr>
        <w:pStyle w:val="Zdrojovkd"/>
      </w:pPr>
      <w:r>
        <w:t xml:space="preserve">        internal float Y { get { return RenderingGUI ? 0 : Parent != null ? Parent.Transform.Position.Y + Position.Y : Position.Y; } }</w:t>
      </w:r>
    </w:p>
    <w:p w14:paraId="212D3F39" w14:textId="77777777" w:rsidR="003E2014" w:rsidRDefault="003E2014" w:rsidP="003E2014">
      <w:pPr>
        <w:pStyle w:val="Zdrojovkd"/>
      </w:pPr>
    </w:p>
    <w:p w14:paraId="5FDF2035" w14:textId="77777777" w:rsidR="003E2014" w:rsidRDefault="003E2014" w:rsidP="003E2014">
      <w:pPr>
        <w:pStyle w:val="Zdrojovkd"/>
      </w:pPr>
      <w:r>
        <w:t xml:space="preserve">        private bool RenderingGUI = false;</w:t>
      </w:r>
    </w:p>
    <w:p w14:paraId="0DE37B6E" w14:textId="77777777" w:rsidR="003E2014" w:rsidRDefault="003E2014" w:rsidP="003E2014">
      <w:pPr>
        <w:pStyle w:val="Zdrojovkd"/>
      </w:pPr>
    </w:p>
    <w:p w14:paraId="6B02ED32" w14:textId="77777777" w:rsidR="003E2014" w:rsidRDefault="003E2014" w:rsidP="003E2014">
      <w:pPr>
        <w:pStyle w:val="Zdrojovkd"/>
      </w:pPr>
      <w:r>
        <w:t xml:space="preserve">        public Camera()</w:t>
      </w:r>
    </w:p>
    <w:p w14:paraId="6A5286E1" w14:textId="77777777" w:rsidR="003E2014" w:rsidRDefault="003E2014" w:rsidP="003E2014">
      <w:pPr>
        <w:pStyle w:val="Zdrojovkd"/>
      </w:pPr>
      <w:r>
        <w:t xml:space="preserve">            : base(null)</w:t>
      </w:r>
    </w:p>
    <w:p w14:paraId="7B0D5F58" w14:textId="77777777" w:rsidR="003E2014" w:rsidRDefault="003E2014" w:rsidP="003E2014">
      <w:pPr>
        <w:pStyle w:val="Zdrojovkd"/>
      </w:pPr>
      <w:r>
        <w:t xml:space="preserve">        {</w:t>
      </w:r>
    </w:p>
    <w:p w14:paraId="4B0FAB9A" w14:textId="77777777" w:rsidR="003E2014" w:rsidRDefault="003E2014" w:rsidP="003E2014">
      <w:pPr>
        <w:pStyle w:val="Zdrojovkd"/>
      </w:pPr>
      <w:r>
        <w:t xml:space="preserve">            this.Position = new Vector3(0, 0, 0);</w:t>
      </w:r>
    </w:p>
    <w:p w14:paraId="33371DDE" w14:textId="77777777" w:rsidR="003E2014" w:rsidRDefault="003E2014" w:rsidP="003E2014">
      <w:pPr>
        <w:pStyle w:val="Zdrojovkd"/>
      </w:pPr>
      <w:r>
        <w:t xml:space="preserve">            Engine.LoadingScene.BaseCamera = this;</w:t>
      </w:r>
    </w:p>
    <w:p w14:paraId="6481AF34" w14:textId="77777777" w:rsidR="003E2014" w:rsidRDefault="003E2014" w:rsidP="003E2014">
      <w:pPr>
        <w:pStyle w:val="Zdrojovkd"/>
      </w:pPr>
    </w:p>
    <w:p w14:paraId="5E2B4AC3" w14:textId="77777777" w:rsidR="003E2014" w:rsidRDefault="003E2014" w:rsidP="003E2014">
      <w:pPr>
        <w:pStyle w:val="Zdrojovkd"/>
      </w:pPr>
      <w:r>
        <w:t xml:space="preserve">            this.Name = string.Format("{0}", nameof(Camera));</w:t>
      </w:r>
    </w:p>
    <w:p w14:paraId="3DDFF1C2" w14:textId="77777777" w:rsidR="003E2014" w:rsidRDefault="003E2014" w:rsidP="003E2014">
      <w:pPr>
        <w:pStyle w:val="Zdrojovkd"/>
      </w:pPr>
      <w:r>
        <w:t xml:space="preserve">        }</w:t>
      </w:r>
    </w:p>
    <w:p w14:paraId="534A6DED" w14:textId="77777777" w:rsidR="003E2014" w:rsidRDefault="003E2014" w:rsidP="003E2014">
      <w:pPr>
        <w:pStyle w:val="Zdrojovkd"/>
      </w:pPr>
    </w:p>
    <w:p w14:paraId="6967FDC1" w14:textId="77777777" w:rsidR="003E2014" w:rsidRDefault="003E2014" w:rsidP="003E2014">
      <w:pPr>
        <w:pStyle w:val="Zdrojovkd"/>
      </w:pPr>
      <w:r>
        <w:t xml:space="preserve">        public Camera(GameObject Parent)</w:t>
      </w:r>
    </w:p>
    <w:p w14:paraId="557EBB17" w14:textId="77777777" w:rsidR="003E2014" w:rsidRDefault="003E2014" w:rsidP="003E2014">
      <w:pPr>
        <w:pStyle w:val="Zdrojovkd"/>
      </w:pPr>
      <w:r>
        <w:t xml:space="preserve">            : base(Parent)</w:t>
      </w:r>
    </w:p>
    <w:p w14:paraId="79DC435C" w14:textId="77777777" w:rsidR="003E2014" w:rsidRDefault="003E2014" w:rsidP="003E2014">
      <w:pPr>
        <w:pStyle w:val="Zdrojovkd"/>
      </w:pPr>
      <w:r>
        <w:t xml:space="preserve">        {</w:t>
      </w:r>
    </w:p>
    <w:p w14:paraId="121110BE" w14:textId="77777777" w:rsidR="003E2014" w:rsidRDefault="003E2014" w:rsidP="003E2014">
      <w:pPr>
        <w:pStyle w:val="Zdrojovkd"/>
      </w:pPr>
      <w:r>
        <w:t xml:space="preserve">            Engine.LoadingScene.BaseCamera = this;</w:t>
      </w:r>
    </w:p>
    <w:p w14:paraId="33BC074A" w14:textId="77777777" w:rsidR="003E2014" w:rsidRDefault="003E2014" w:rsidP="003E2014">
      <w:pPr>
        <w:pStyle w:val="Zdrojovkd"/>
      </w:pPr>
    </w:p>
    <w:p w14:paraId="4F70798C" w14:textId="77777777" w:rsidR="003E2014" w:rsidRDefault="003E2014" w:rsidP="003E2014">
      <w:pPr>
        <w:pStyle w:val="Zdrojovkd"/>
      </w:pPr>
      <w:r>
        <w:t xml:space="preserve">            this.Name = string.Format("{0}_{1}", Parent.Name, nameof(Camera));</w:t>
      </w:r>
    </w:p>
    <w:p w14:paraId="28F3DDA2" w14:textId="77777777" w:rsidR="003E2014" w:rsidRDefault="003E2014" w:rsidP="003E2014">
      <w:pPr>
        <w:pStyle w:val="Zdrojovkd"/>
      </w:pPr>
      <w:r>
        <w:t xml:space="preserve">        }</w:t>
      </w:r>
    </w:p>
    <w:p w14:paraId="2E8A474D" w14:textId="77777777" w:rsidR="003E2014" w:rsidRDefault="003E2014" w:rsidP="003E2014">
      <w:pPr>
        <w:pStyle w:val="Zdrojovkd"/>
      </w:pPr>
    </w:p>
    <w:p w14:paraId="09DE1856" w14:textId="77777777" w:rsidR="003E2014" w:rsidRDefault="003E2014" w:rsidP="003E2014">
      <w:pPr>
        <w:pStyle w:val="Zdrojovkd"/>
      </w:pPr>
      <w:r>
        <w:t xml:space="preserve">        internal void BufferImage(List&lt;GameObject&gt; GameObjectsInView)</w:t>
      </w:r>
    </w:p>
    <w:p w14:paraId="28585A09" w14:textId="77777777" w:rsidR="003E2014" w:rsidRDefault="003E2014" w:rsidP="003E2014">
      <w:pPr>
        <w:pStyle w:val="Zdrojovkd"/>
      </w:pPr>
      <w:r>
        <w:t xml:space="preserve">        {</w:t>
      </w:r>
    </w:p>
    <w:p w14:paraId="6082C6FC" w14:textId="77777777" w:rsidR="003E2014" w:rsidRDefault="003E2014" w:rsidP="003E2014">
      <w:pPr>
        <w:pStyle w:val="Zdrojovkd"/>
      </w:pPr>
      <w:r>
        <w:t xml:space="preserve">            BackGroundInit();</w:t>
      </w:r>
    </w:p>
    <w:p w14:paraId="1418A8D6" w14:textId="77777777" w:rsidR="003E2014" w:rsidRDefault="003E2014" w:rsidP="003E2014">
      <w:pPr>
        <w:pStyle w:val="Zdrojovkd"/>
      </w:pPr>
      <w:r>
        <w:t xml:space="preserve">            RenderingGUI = true;</w:t>
      </w:r>
    </w:p>
    <w:p w14:paraId="1111D3D1" w14:textId="77777777" w:rsidR="003E2014" w:rsidRDefault="003E2014" w:rsidP="003E2014">
      <w:pPr>
        <w:pStyle w:val="Zdrojovkd"/>
      </w:pPr>
      <w:r>
        <w:t xml:space="preserve">            List&lt;GameObject&gt; GUI = GameObjectsInView.Where(item =&gt; item.IsGUI).ToList();</w:t>
      </w:r>
    </w:p>
    <w:p w14:paraId="73F7A3A2" w14:textId="77777777" w:rsidR="003E2014" w:rsidRDefault="003E2014" w:rsidP="003E2014">
      <w:pPr>
        <w:pStyle w:val="Zdrojovkd"/>
      </w:pPr>
      <w:r>
        <w:t xml:space="preserve">            int GUICount = GUI.Count;</w:t>
      </w:r>
    </w:p>
    <w:p w14:paraId="7E4D6C38" w14:textId="77777777" w:rsidR="003E2014" w:rsidRDefault="003E2014" w:rsidP="003E2014">
      <w:pPr>
        <w:pStyle w:val="Zdrojovkd"/>
      </w:pPr>
      <w:r>
        <w:t xml:space="preserve">            for (int i = 0; i &lt; GUICount; i++)</w:t>
      </w:r>
    </w:p>
    <w:p w14:paraId="7B3D8F9C" w14:textId="77777777" w:rsidR="003E2014" w:rsidRDefault="003E2014" w:rsidP="003E2014">
      <w:pPr>
        <w:pStyle w:val="Zdrojovkd"/>
      </w:pPr>
      <w:r>
        <w:t xml:space="preserve">                GameObjectsInView.Remove(GUI[i]);</w:t>
      </w:r>
    </w:p>
    <w:p w14:paraId="03BB49D6" w14:textId="77777777" w:rsidR="003E2014" w:rsidRDefault="003E2014" w:rsidP="003E2014">
      <w:pPr>
        <w:pStyle w:val="Zdrojovkd"/>
      </w:pPr>
    </w:p>
    <w:p w14:paraId="430C5B74" w14:textId="77777777" w:rsidR="003E2014" w:rsidRDefault="003E2014" w:rsidP="003E2014">
      <w:pPr>
        <w:pStyle w:val="Zdrojovkd"/>
      </w:pPr>
      <w:r>
        <w:t xml:space="preserve">            while (GUICount &gt; 0)</w:t>
      </w:r>
    </w:p>
    <w:p w14:paraId="4C1D3A45" w14:textId="77777777" w:rsidR="003E2014" w:rsidRDefault="003E2014" w:rsidP="003E2014">
      <w:pPr>
        <w:pStyle w:val="Zdrojovkd"/>
      </w:pPr>
      <w:r>
        <w:t xml:space="preserve">            {</w:t>
      </w:r>
    </w:p>
    <w:p w14:paraId="18514DB3" w14:textId="77777777" w:rsidR="003E2014" w:rsidRDefault="003E2014" w:rsidP="003E2014">
      <w:pPr>
        <w:pStyle w:val="Zdrojovkd"/>
      </w:pPr>
      <w:r>
        <w:t xml:space="preserve">                float tempHeight = GUI.FindMaxZ();</w:t>
      </w:r>
    </w:p>
    <w:p w14:paraId="021E7D56" w14:textId="77777777" w:rsidR="003E2014" w:rsidRDefault="003E2014" w:rsidP="003E2014">
      <w:pPr>
        <w:pStyle w:val="Zdrojovkd"/>
      </w:pPr>
      <w:r>
        <w:t xml:space="preserve">                GameObject[] toRender = GUI.Where(item =&gt; item.Transform.Position.Z == tempHeight).ToArray();</w:t>
      </w:r>
    </w:p>
    <w:p w14:paraId="66BAED49" w14:textId="77777777" w:rsidR="003E2014" w:rsidRDefault="003E2014" w:rsidP="003E2014">
      <w:pPr>
        <w:pStyle w:val="Zdrojovkd"/>
      </w:pPr>
    </w:p>
    <w:p w14:paraId="2C2DE755" w14:textId="77777777" w:rsidR="003E2014" w:rsidRDefault="003E2014" w:rsidP="003E2014">
      <w:pPr>
        <w:pStyle w:val="Zdrojovkd"/>
      </w:pPr>
      <w:r>
        <w:t xml:space="preserve">                int toRenderCount = toRender.Length;</w:t>
      </w:r>
    </w:p>
    <w:p w14:paraId="7810823D" w14:textId="77777777" w:rsidR="003E2014" w:rsidRDefault="003E2014" w:rsidP="003E2014">
      <w:pPr>
        <w:pStyle w:val="Zdrojovkd"/>
      </w:pPr>
      <w:r>
        <w:t xml:space="preserve">                for (int i = toRenderCount - 1; i &gt;= 0; i--)</w:t>
      </w:r>
    </w:p>
    <w:p w14:paraId="2C61609D" w14:textId="77777777" w:rsidR="003E2014" w:rsidRDefault="003E2014" w:rsidP="003E2014">
      <w:pPr>
        <w:pStyle w:val="Zdrojovkd"/>
      </w:pPr>
      <w:r>
        <w:t xml:space="preserve">                {</w:t>
      </w:r>
    </w:p>
    <w:p w14:paraId="2EC423A7" w14:textId="77777777" w:rsidR="003E2014" w:rsidRDefault="003E2014" w:rsidP="003E2014">
      <w:pPr>
        <w:pStyle w:val="Zdrojovkd"/>
      </w:pPr>
      <w:r>
        <w:t xml:space="preserve">                    toRender[i].Render();</w:t>
      </w:r>
    </w:p>
    <w:p w14:paraId="3598957C" w14:textId="77777777" w:rsidR="003E2014" w:rsidRDefault="003E2014" w:rsidP="003E2014">
      <w:pPr>
        <w:pStyle w:val="Zdrojovkd"/>
      </w:pPr>
      <w:r>
        <w:t xml:space="preserve">                    GUI.Remove(toRender[i]);</w:t>
      </w:r>
    </w:p>
    <w:p w14:paraId="39AB8B64" w14:textId="77777777" w:rsidR="003E2014" w:rsidRDefault="003E2014" w:rsidP="003E2014">
      <w:pPr>
        <w:pStyle w:val="Zdrojovkd"/>
      </w:pPr>
      <w:r>
        <w:t xml:space="preserve">                    GUICount--;</w:t>
      </w:r>
    </w:p>
    <w:p w14:paraId="050F50E6" w14:textId="77777777" w:rsidR="003E2014" w:rsidRDefault="003E2014" w:rsidP="003E2014">
      <w:pPr>
        <w:pStyle w:val="Zdrojovkd"/>
      </w:pPr>
      <w:r>
        <w:t xml:space="preserve">                }</w:t>
      </w:r>
    </w:p>
    <w:p w14:paraId="379F4BAA" w14:textId="77777777" w:rsidR="003E2014" w:rsidRDefault="003E2014" w:rsidP="003E2014">
      <w:pPr>
        <w:pStyle w:val="Zdrojovkd"/>
      </w:pPr>
      <w:r>
        <w:t xml:space="preserve">            }</w:t>
      </w:r>
    </w:p>
    <w:p w14:paraId="752696DD" w14:textId="77777777" w:rsidR="003E2014" w:rsidRDefault="003E2014" w:rsidP="003E2014">
      <w:pPr>
        <w:pStyle w:val="Zdrojovkd"/>
      </w:pPr>
    </w:p>
    <w:p w14:paraId="6476A1E1" w14:textId="77777777" w:rsidR="003E2014" w:rsidRDefault="003E2014" w:rsidP="003E2014">
      <w:pPr>
        <w:pStyle w:val="Zdrojovkd"/>
      </w:pPr>
      <w:r>
        <w:t xml:space="preserve">            RenderingGUI = false;</w:t>
      </w:r>
    </w:p>
    <w:p w14:paraId="362D2FD9" w14:textId="77777777" w:rsidR="003E2014" w:rsidRDefault="003E2014" w:rsidP="003E2014">
      <w:pPr>
        <w:pStyle w:val="Zdrojovkd"/>
      </w:pPr>
      <w:r>
        <w:t xml:space="preserve">            int TempCount = GameObjectsInView.Count;</w:t>
      </w:r>
    </w:p>
    <w:p w14:paraId="7E915C03" w14:textId="77777777" w:rsidR="003E2014" w:rsidRDefault="003E2014" w:rsidP="003E2014">
      <w:pPr>
        <w:pStyle w:val="Zdrojovkd"/>
      </w:pPr>
    </w:p>
    <w:p w14:paraId="2983EA88" w14:textId="77777777" w:rsidR="003E2014" w:rsidRDefault="003E2014" w:rsidP="003E2014">
      <w:pPr>
        <w:pStyle w:val="Zdrojovkd"/>
      </w:pPr>
      <w:r>
        <w:t xml:space="preserve">            while (TempCount &gt; 0)</w:t>
      </w:r>
    </w:p>
    <w:p w14:paraId="44C93E98" w14:textId="77777777" w:rsidR="003E2014" w:rsidRDefault="003E2014" w:rsidP="003E2014">
      <w:pPr>
        <w:pStyle w:val="Zdrojovkd"/>
      </w:pPr>
      <w:r>
        <w:t xml:space="preserve">            {</w:t>
      </w:r>
    </w:p>
    <w:p w14:paraId="7773293A" w14:textId="77777777" w:rsidR="003E2014" w:rsidRDefault="003E2014" w:rsidP="003E2014">
      <w:pPr>
        <w:pStyle w:val="Zdrojovkd"/>
      </w:pPr>
      <w:r>
        <w:t xml:space="preserve">                float tempHeight = GameObjectsInView.FindMaxZ();</w:t>
      </w:r>
    </w:p>
    <w:p w14:paraId="18019860" w14:textId="77777777" w:rsidR="003E2014" w:rsidRDefault="003E2014" w:rsidP="003E2014">
      <w:pPr>
        <w:pStyle w:val="Zdrojovkd"/>
      </w:pPr>
      <w:r>
        <w:t xml:space="preserve">                GameObject[] toRender = GameObjectsInView.Where(item =&gt; item.Transform.Position.Z == tempHeight).ToArray();</w:t>
      </w:r>
    </w:p>
    <w:p w14:paraId="103F498F" w14:textId="77777777" w:rsidR="003E2014" w:rsidRDefault="003E2014" w:rsidP="003E2014">
      <w:pPr>
        <w:pStyle w:val="Zdrojovkd"/>
      </w:pPr>
    </w:p>
    <w:p w14:paraId="66F5ACA4" w14:textId="77777777" w:rsidR="003E2014" w:rsidRDefault="003E2014" w:rsidP="003E2014">
      <w:pPr>
        <w:pStyle w:val="Zdrojovkd"/>
      </w:pPr>
      <w:r>
        <w:t xml:space="preserve">                int toRenderCount = toRender.Length;</w:t>
      </w:r>
    </w:p>
    <w:p w14:paraId="79ED0A88" w14:textId="77777777" w:rsidR="003E2014" w:rsidRDefault="003E2014" w:rsidP="003E2014">
      <w:pPr>
        <w:pStyle w:val="Zdrojovkd"/>
      </w:pPr>
      <w:r>
        <w:t xml:space="preserve">                for (int i = toRenderCount - 1; i &gt;= 0; i--)</w:t>
      </w:r>
    </w:p>
    <w:p w14:paraId="15BA0662" w14:textId="77777777" w:rsidR="003E2014" w:rsidRDefault="003E2014" w:rsidP="003E2014">
      <w:pPr>
        <w:pStyle w:val="Zdrojovkd"/>
      </w:pPr>
      <w:r>
        <w:t xml:space="preserve">                {</w:t>
      </w:r>
    </w:p>
    <w:p w14:paraId="1C93A490" w14:textId="77777777" w:rsidR="003E2014" w:rsidRDefault="003E2014" w:rsidP="003E2014">
      <w:pPr>
        <w:pStyle w:val="Zdrojovkd"/>
      </w:pPr>
      <w:r>
        <w:t xml:space="preserve">                    toRender[i].Render();</w:t>
      </w:r>
    </w:p>
    <w:p w14:paraId="671CDC50" w14:textId="77777777" w:rsidR="003E2014" w:rsidRDefault="003E2014" w:rsidP="003E2014">
      <w:pPr>
        <w:pStyle w:val="Zdrojovkd"/>
      </w:pPr>
      <w:r>
        <w:t xml:space="preserve">                    GameObjectsInView.Remove(toRender[i]);</w:t>
      </w:r>
    </w:p>
    <w:p w14:paraId="593CC526" w14:textId="77777777" w:rsidR="003E2014" w:rsidRDefault="003E2014" w:rsidP="003E2014">
      <w:pPr>
        <w:pStyle w:val="Zdrojovkd"/>
      </w:pPr>
      <w:r>
        <w:t xml:space="preserve">                    TempCount--;</w:t>
      </w:r>
    </w:p>
    <w:p w14:paraId="0B6425B7" w14:textId="77777777" w:rsidR="003E2014" w:rsidRDefault="003E2014" w:rsidP="003E2014">
      <w:pPr>
        <w:pStyle w:val="Zdrojovkd"/>
      </w:pPr>
      <w:r>
        <w:t xml:space="preserve">                }</w:t>
      </w:r>
    </w:p>
    <w:p w14:paraId="1C0787F8" w14:textId="77777777" w:rsidR="003E2014" w:rsidRDefault="003E2014" w:rsidP="003E2014">
      <w:pPr>
        <w:pStyle w:val="Zdrojovkd"/>
      </w:pPr>
      <w:r>
        <w:t xml:space="preserve">            }</w:t>
      </w:r>
    </w:p>
    <w:p w14:paraId="67F7E831" w14:textId="77777777" w:rsidR="003E2014" w:rsidRDefault="003E2014" w:rsidP="003E2014">
      <w:pPr>
        <w:pStyle w:val="Zdrojovkd"/>
      </w:pPr>
      <w:r>
        <w:t xml:space="preserve">        }</w:t>
      </w:r>
    </w:p>
    <w:p w14:paraId="2C939B5C" w14:textId="77777777" w:rsidR="003E2014" w:rsidRDefault="003E2014" w:rsidP="003E2014">
      <w:pPr>
        <w:pStyle w:val="Zdrojovkd"/>
      </w:pPr>
    </w:p>
    <w:p w14:paraId="35BBE00E" w14:textId="77777777" w:rsidR="003E2014" w:rsidRDefault="003E2014" w:rsidP="003E2014">
      <w:pPr>
        <w:pStyle w:val="Zdrojovkd"/>
      </w:pPr>
      <w:r>
        <w:t xml:space="preserve">        private void BackGroundInit()</w:t>
      </w:r>
    </w:p>
    <w:p w14:paraId="038F4571" w14:textId="77777777" w:rsidR="003E2014" w:rsidRDefault="003E2014" w:rsidP="003E2014">
      <w:pPr>
        <w:pStyle w:val="Zdrojovkd"/>
      </w:pPr>
      <w:r>
        <w:t xml:space="preserve">        {</w:t>
      </w:r>
    </w:p>
    <w:p w14:paraId="2A67B70D" w14:textId="77777777" w:rsidR="003E2014" w:rsidRDefault="003E2014" w:rsidP="003E2014">
      <w:pPr>
        <w:pStyle w:val="Zdrojovkd"/>
      </w:pPr>
      <w:r>
        <w:t xml:space="preserve">            byte R = BackGround.R;</w:t>
      </w:r>
    </w:p>
    <w:p w14:paraId="67E62DA2" w14:textId="77777777" w:rsidR="003E2014" w:rsidRDefault="003E2014" w:rsidP="003E2014">
      <w:pPr>
        <w:pStyle w:val="Zdrojovkd"/>
      </w:pPr>
      <w:r>
        <w:t xml:space="preserve">            byte G = BackGround.G;</w:t>
      </w:r>
    </w:p>
    <w:p w14:paraId="04719DBC" w14:textId="77777777" w:rsidR="003E2014" w:rsidRDefault="003E2014" w:rsidP="003E2014">
      <w:pPr>
        <w:pStyle w:val="Zdrojovkd"/>
      </w:pPr>
      <w:r>
        <w:t xml:space="preserve">            byte B = BackGround.B;</w:t>
      </w:r>
    </w:p>
    <w:p w14:paraId="15BCEEC5" w14:textId="77777777" w:rsidR="003E2014" w:rsidRDefault="003E2014" w:rsidP="003E2014">
      <w:pPr>
        <w:pStyle w:val="Zdrojovkd"/>
      </w:pPr>
    </w:p>
    <w:p w14:paraId="0C20BB42" w14:textId="77777777" w:rsidR="003E2014" w:rsidRDefault="003E2014" w:rsidP="003E2014">
      <w:pPr>
        <w:pStyle w:val="Zdrojovkd"/>
      </w:pPr>
      <w:r>
        <w:t xml:space="preserve">            int imageBufferLenght = Engine.Render.imageBuffer.Length;</w:t>
      </w:r>
    </w:p>
    <w:p w14:paraId="5EBC9596" w14:textId="77777777" w:rsidR="003E2014" w:rsidRDefault="003E2014" w:rsidP="003E2014">
      <w:pPr>
        <w:pStyle w:val="Zdrojovkd"/>
      </w:pPr>
      <w:r>
        <w:t xml:space="preserve">            for (int i = 0; i &lt; imageBufferLenght; i += 3)</w:t>
      </w:r>
    </w:p>
    <w:p w14:paraId="03C387B1" w14:textId="77777777" w:rsidR="003E2014" w:rsidRDefault="003E2014" w:rsidP="003E2014">
      <w:pPr>
        <w:pStyle w:val="Zdrojovkd"/>
      </w:pPr>
      <w:r>
        <w:t xml:space="preserve">            {</w:t>
      </w:r>
    </w:p>
    <w:p w14:paraId="7F394FDD" w14:textId="77777777" w:rsidR="003E2014" w:rsidRDefault="003E2014" w:rsidP="003E2014">
      <w:pPr>
        <w:pStyle w:val="Zdrojovkd"/>
      </w:pPr>
      <w:r>
        <w:t xml:space="preserve">                Engine.Render.imageBuffer[i + 2] = R;</w:t>
      </w:r>
    </w:p>
    <w:p w14:paraId="54B9C4D3" w14:textId="77777777" w:rsidR="003E2014" w:rsidRDefault="003E2014" w:rsidP="003E2014">
      <w:pPr>
        <w:pStyle w:val="Zdrojovkd"/>
      </w:pPr>
      <w:r>
        <w:t xml:space="preserve">                Engine.Render.imageBuffer[i + 1] = G;</w:t>
      </w:r>
    </w:p>
    <w:p w14:paraId="75C0B016" w14:textId="77777777" w:rsidR="003E2014" w:rsidRDefault="003E2014" w:rsidP="003E2014">
      <w:pPr>
        <w:pStyle w:val="Zdrojovkd"/>
      </w:pPr>
      <w:r>
        <w:t xml:space="preserve">                Engine.Render.imageBuffer[i] = B;</w:t>
      </w:r>
    </w:p>
    <w:p w14:paraId="7C30293C" w14:textId="77777777" w:rsidR="003E2014" w:rsidRDefault="003E2014" w:rsidP="003E2014">
      <w:pPr>
        <w:pStyle w:val="Zdrojovkd"/>
      </w:pPr>
      <w:r>
        <w:t xml:space="preserve">            }</w:t>
      </w:r>
    </w:p>
    <w:p w14:paraId="5EAADCB4" w14:textId="77777777" w:rsidR="003E2014" w:rsidRDefault="003E2014" w:rsidP="003E2014">
      <w:pPr>
        <w:pStyle w:val="Zdrojovkd"/>
      </w:pPr>
    </w:p>
    <w:p w14:paraId="5BE1D39C" w14:textId="77777777" w:rsidR="003E2014" w:rsidRDefault="003E2014" w:rsidP="003E2014">
      <w:pPr>
        <w:pStyle w:val="Zdrojovkd"/>
      </w:pPr>
      <w:r>
        <w:t xml:space="preserve">            Array.Clear(Engine.Render.imageBufferKey, 0, Engine.Render.imageBufferKey.Length);</w:t>
      </w:r>
    </w:p>
    <w:p w14:paraId="017FE8EF" w14:textId="77777777" w:rsidR="003E2014" w:rsidRDefault="003E2014" w:rsidP="003E2014">
      <w:pPr>
        <w:pStyle w:val="Zdrojovkd"/>
      </w:pPr>
      <w:r>
        <w:t xml:space="preserve">        }</w:t>
      </w:r>
    </w:p>
    <w:p w14:paraId="2317C376" w14:textId="77777777" w:rsidR="003E2014" w:rsidRDefault="003E2014" w:rsidP="003E2014">
      <w:pPr>
        <w:pStyle w:val="Zdrojovkd"/>
      </w:pPr>
    </w:p>
    <w:p w14:paraId="61B246E8" w14:textId="77777777" w:rsidR="003E2014" w:rsidRDefault="003E2014" w:rsidP="003E2014">
      <w:pPr>
        <w:pStyle w:val="Zdrojovkd"/>
      </w:pPr>
      <w:r>
        <w:t xml:space="preserve">        public sealed override void Destroy()</w:t>
      </w:r>
    </w:p>
    <w:p w14:paraId="0F570ABD" w14:textId="77777777" w:rsidR="003E2014" w:rsidRDefault="003E2014" w:rsidP="003E2014">
      <w:pPr>
        <w:pStyle w:val="Zdrojovkd"/>
      </w:pPr>
      <w:r>
        <w:t xml:space="preserve">        {</w:t>
      </w:r>
    </w:p>
    <w:p w14:paraId="1943A55E" w14:textId="77777777" w:rsidR="003E2014" w:rsidRDefault="003E2014" w:rsidP="003E2014">
      <w:pPr>
        <w:pStyle w:val="Zdrojovkd"/>
      </w:pPr>
      <w:r>
        <w:t xml:space="preserve">            if (Engine.BaseCam == this)</w:t>
      </w:r>
    </w:p>
    <w:p w14:paraId="532BBD2C" w14:textId="77777777" w:rsidR="003E2014" w:rsidRDefault="003E2014" w:rsidP="003E2014">
      <w:pPr>
        <w:pStyle w:val="Zdrojovkd"/>
      </w:pPr>
      <w:r>
        <w:t xml:space="preserve">                Engine.BaseCam = null;</w:t>
      </w:r>
    </w:p>
    <w:p w14:paraId="50051966" w14:textId="77777777" w:rsidR="003E2014" w:rsidRDefault="003E2014" w:rsidP="003E2014">
      <w:pPr>
        <w:pStyle w:val="Zdrojovkd"/>
      </w:pPr>
    </w:p>
    <w:p w14:paraId="6EAC44C7" w14:textId="77777777" w:rsidR="003E2014" w:rsidRDefault="003E2014" w:rsidP="003E2014">
      <w:pPr>
        <w:pStyle w:val="Zdrojovkd"/>
      </w:pPr>
      <w:r>
        <w:t xml:space="preserve">            try</w:t>
      </w:r>
    </w:p>
    <w:p w14:paraId="61D7879E" w14:textId="77777777" w:rsidR="003E2014" w:rsidRDefault="003E2014" w:rsidP="003E2014">
      <w:pPr>
        <w:pStyle w:val="Zdrojovkd"/>
      </w:pPr>
      <w:r>
        <w:t xml:space="preserve">            {</w:t>
      </w:r>
    </w:p>
    <w:p w14:paraId="247AA605" w14:textId="77777777" w:rsidR="003E2014" w:rsidRDefault="003E2014" w:rsidP="003E2014">
      <w:pPr>
        <w:pStyle w:val="Zdrojovkd"/>
      </w:pPr>
      <w:r>
        <w:t xml:space="preserve">                Engine.LoadingScene.AllComponents.Remove(this.Name);</w:t>
      </w:r>
    </w:p>
    <w:p w14:paraId="103FDDB1" w14:textId="77777777" w:rsidR="003E2014" w:rsidRDefault="003E2014" w:rsidP="003E2014">
      <w:pPr>
        <w:pStyle w:val="Zdrojovkd"/>
      </w:pPr>
      <w:r>
        <w:t xml:space="preserve">            }</w:t>
      </w:r>
    </w:p>
    <w:p w14:paraId="7D289AE6" w14:textId="77777777" w:rsidR="003E2014" w:rsidRDefault="003E2014" w:rsidP="003E2014">
      <w:pPr>
        <w:pStyle w:val="Zdrojovkd"/>
      </w:pPr>
      <w:r>
        <w:t xml:space="preserve">            catch</w:t>
      </w:r>
    </w:p>
    <w:p w14:paraId="19CB7453" w14:textId="77777777" w:rsidR="003E2014" w:rsidRDefault="003E2014" w:rsidP="003E2014">
      <w:pPr>
        <w:pStyle w:val="Zdrojovkd"/>
      </w:pPr>
      <w:r>
        <w:t xml:space="preserve">            { }</w:t>
      </w:r>
    </w:p>
    <w:p w14:paraId="2D3A56EA" w14:textId="77777777" w:rsidR="003E2014" w:rsidRDefault="003E2014" w:rsidP="003E2014">
      <w:pPr>
        <w:pStyle w:val="Zdrojovkd"/>
      </w:pPr>
    </w:p>
    <w:p w14:paraId="322522C7" w14:textId="77777777" w:rsidR="003E2014" w:rsidRDefault="003E2014" w:rsidP="003E2014">
      <w:pPr>
        <w:pStyle w:val="Zdrojovkd"/>
      </w:pPr>
      <w:r>
        <w:t xml:space="preserve">            Parent = null;</w:t>
      </w:r>
    </w:p>
    <w:p w14:paraId="55B408FA" w14:textId="77777777" w:rsidR="003E2014" w:rsidRDefault="003E2014" w:rsidP="003E2014">
      <w:pPr>
        <w:pStyle w:val="Zdrojovkd"/>
      </w:pPr>
      <w:r>
        <w:t xml:space="preserve">        }</w:t>
      </w:r>
    </w:p>
    <w:p w14:paraId="76C9531B" w14:textId="77777777" w:rsidR="003E2014" w:rsidRDefault="003E2014" w:rsidP="003E2014">
      <w:pPr>
        <w:pStyle w:val="Zdrojovkd"/>
      </w:pPr>
      <w:r>
        <w:t xml:space="preserve">    }</w:t>
      </w:r>
    </w:p>
    <w:p w14:paraId="5C8A1328" w14:textId="24862F6B" w:rsidR="003E2014" w:rsidRPr="003E2014" w:rsidRDefault="003E2014" w:rsidP="003E2014">
      <w:pPr>
        <w:pStyle w:val="Zdrojovkd"/>
      </w:pPr>
      <w:r>
        <w:t>}</w:t>
      </w:r>
    </w:p>
    <w:p w14:paraId="46DE312E" w14:textId="6BE6FDF0" w:rsidR="006668F6" w:rsidRDefault="006668F6" w:rsidP="006668F6">
      <w:pPr>
        <w:pStyle w:val="Nadpis4"/>
      </w:pPr>
      <w:r>
        <w:t>Core/Components/</w:t>
      </w:r>
      <w:r>
        <w:t>Collider.cs</w:t>
      </w:r>
    </w:p>
    <w:p w14:paraId="329E5F6D" w14:textId="77777777" w:rsidR="003E2014" w:rsidRDefault="003E2014" w:rsidP="003E2014">
      <w:pPr>
        <w:pStyle w:val="Zdrojovkd"/>
      </w:pPr>
      <w:r>
        <w:t>/*</w:t>
      </w:r>
    </w:p>
    <w:p w14:paraId="00BFB3DD" w14:textId="77777777" w:rsidR="003E2014" w:rsidRDefault="003E2014" w:rsidP="003E2014">
      <w:pPr>
        <w:pStyle w:val="Zdrojovkd"/>
      </w:pPr>
      <w:r>
        <w:t>* (C) 2017 David Knieradl</w:t>
      </w:r>
    </w:p>
    <w:p w14:paraId="5563E1E7" w14:textId="77777777" w:rsidR="003E2014" w:rsidRDefault="003E2014" w:rsidP="003E2014">
      <w:pPr>
        <w:pStyle w:val="Zdrojovkd"/>
      </w:pPr>
      <w:r>
        <w:t>*/</w:t>
      </w:r>
    </w:p>
    <w:p w14:paraId="73DE32BB" w14:textId="77777777" w:rsidR="003E2014" w:rsidRDefault="003E2014" w:rsidP="003E2014">
      <w:pPr>
        <w:pStyle w:val="Zdrojovkd"/>
      </w:pPr>
    </w:p>
    <w:p w14:paraId="2E4D371B" w14:textId="77777777" w:rsidR="003E2014" w:rsidRDefault="003E2014" w:rsidP="003E2014">
      <w:pPr>
        <w:pStyle w:val="Zdrojovkd"/>
      </w:pPr>
      <w:r>
        <w:t>using System;</w:t>
      </w:r>
    </w:p>
    <w:p w14:paraId="6347D45C" w14:textId="77777777" w:rsidR="003E2014" w:rsidRDefault="003E2014" w:rsidP="003E2014">
      <w:pPr>
        <w:pStyle w:val="Zdrojovkd"/>
      </w:pPr>
      <w:r>
        <w:t>using System.Collections.Generic;</w:t>
      </w:r>
    </w:p>
    <w:p w14:paraId="55AAA72F" w14:textId="77777777" w:rsidR="003E2014" w:rsidRDefault="003E2014" w:rsidP="003E2014">
      <w:pPr>
        <w:pStyle w:val="Zdrojovkd"/>
      </w:pPr>
      <w:r>
        <w:t>using System.Diagnostics;</w:t>
      </w:r>
    </w:p>
    <w:p w14:paraId="0EDCA725" w14:textId="77777777" w:rsidR="003E2014" w:rsidRDefault="003E2014" w:rsidP="003E2014">
      <w:pPr>
        <w:pStyle w:val="Zdrojovkd"/>
      </w:pPr>
      <w:r>
        <w:t>using System.Drawing;</w:t>
      </w:r>
    </w:p>
    <w:p w14:paraId="4204ED97" w14:textId="77777777" w:rsidR="003E2014" w:rsidRDefault="003E2014" w:rsidP="003E2014">
      <w:pPr>
        <w:pStyle w:val="Zdrojovkd"/>
      </w:pPr>
      <w:r>
        <w:t>using static DKEngine.Core.Components.Transform;</w:t>
      </w:r>
    </w:p>
    <w:p w14:paraId="521B87B5" w14:textId="77777777" w:rsidR="003E2014" w:rsidRDefault="003E2014" w:rsidP="003E2014">
      <w:pPr>
        <w:pStyle w:val="Zdrojovkd"/>
      </w:pPr>
    </w:p>
    <w:p w14:paraId="0531FA08" w14:textId="77777777" w:rsidR="003E2014" w:rsidRDefault="003E2014" w:rsidP="003E2014">
      <w:pPr>
        <w:pStyle w:val="Zdrojovkd"/>
      </w:pPr>
      <w:r>
        <w:t>namespace DKEngine.Core.Components</w:t>
      </w:r>
    </w:p>
    <w:p w14:paraId="6951BF20" w14:textId="77777777" w:rsidR="003E2014" w:rsidRDefault="003E2014" w:rsidP="003E2014">
      <w:pPr>
        <w:pStyle w:val="Zdrojovkd"/>
      </w:pPr>
      <w:r>
        <w:t>{</w:t>
      </w:r>
    </w:p>
    <w:p w14:paraId="001E0DA3" w14:textId="77777777" w:rsidR="003E2014" w:rsidRDefault="003E2014" w:rsidP="003E2014">
      <w:pPr>
        <w:pStyle w:val="Zdrojovkd"/>
      </w:pPr>
      <w:r>
        <w:t xml:space="preserve">    /// &lt;summary&gt;</w:t>
      </w:r>
    </w:p>
    <w:p w14:paraId="1BFDE5FB" w14:textId="77777777" w:rsidR="003E2014" w:rsidRDefault="003E2014" w:rsidP="003E2014">
      <w:pPr>
        <w:pStyle w:val="Zdrojovkd"/>
      </w:pPr>
      <w:r>
        <w:t xml:space="preserve">    /// Collider used for GameObjects</w:t>
      </w:r>
    </w:p>
    <w:p w14:paraId="766C97C3" w14:textId="77777777" w:rsidR="003E2014" w:rsidRDefault="003E2014" w:rsidP="003E2014">
      <w:pPr>
        <w:pStyle w:val="Zdrojovkd"/>
      </w:pPr>
      <w:r>
        <w:t xml:space="preserve">    /// &lt;/summary&gt;</w:t>
      </w:r>
    </w:p>
    <w:p w14:paraId="3F070A4D" w14:textId="77777777" w:rsidR="003E2014" w:rsidRDefault="003E2014" w:rsidP="003E2014">
      <w:pPr>
        <w:pStyle w:val="Zdrojovkd"/>
      </w:pPr>
      <w:r>
        <w:t xml:space="preserve">    /// &lt;seealso cref="DKEngine.Core.Components.Component" /&gt;</w:t>
      </w:r>
    </w:p>
    <w:p w14:paraId="0C230C8F" w14:textId="77777777" w:rsidR="003E2014" w:rsidRDefault="003E2014" w:rsidP="003E2014">
      <w:pPr>
        <w:pStyle w:val="Zdrojovkd"/>
      </w:pPr>
      <w:r>
        <w:t xml:space="preserve">    public class Collider : Component</w:t>
      </w:r>
    </w:p>
    <w:p w14:paraId="37A58299" w14:textId="77777777" w:rsidR="003E2014" w:rsidRDefault="003E2014" w:rsidP="003E2014">
      <w:pPr>
        <w:pStyle w:val="Zdrojovkd"/>
      </w:pPr>
      <w:r>
        <w:t xml:space="preserve">    {</w:t>
      </w:r>
    </w:p>
    <w:p w14:paraId="638FE758" w14:textId="77777777" w:rsidR="003E2014" w:rsidRDefault="003E2014" w:rsidP="003E2014">
      <w:pPr>
        <w:pStyle w:val="Zdrojovkd"/>
      </w:pPr>
      <w:r>
        <w:t xml:space="preserve">        internal event CollisionEnterHandler CollisionEvent;</w:t>
      </w:r>
    </w:p>
    <w:p w14:paraId="22AB0AEA" w14:textId="77777777" w:rsidR="003E2014" w:rsidRDefault="003E2014" w:rsidP="003E2014">
      <w:pPr>
        <w:pStyle w:val="Zdrojovkd"/>
      </w:pPr>
    </w:p>
    <w:p w14:paraId="16CE74B9" w14:textId="77777777" w:rsidR="003E2014" w:rsidRDefault="003E2014" w:rsidP="003E2014">
      <w:pPr>
        <w:pStyle w:val="Zdrojovkd"/>
      </w:pPr>
      <w:r>
        <w:t xml:space="preserve">        internal delegate void CollisionEnterHandler(Collider m);</w:t>
      </w:r>
    </w:p>
    <w:p w14:paraId="09609C27" w14:textId="77777777" w:rsidR="003E2014" w:rsidRDefault="003E2014" w:rsidP="003E2014">
      <w:pPr>
        <w:pStyle w:val="Zdrojovkd"/>
      </w:pPr>
    </w:p>
    <w:p w14:paraId="5A532775" w14:textId="77777777" w:rsidR="003E2014" w:rsidRDefault="003E2014" w:rsidP="003E2014">
      <w:pPr>
        <w:pStyle w:val="Zdrojovkd"/>
      </w:pPr>
      <w:r>
        <w:t xml:space="preserve">        /// &lt;summary&gt;</w:t>
      </w:r>
    </w:p>
    <w:p w14:paraId="431DA28C" w14:textId="77777777" w:rsidR="003E2014" w:rsidRDefault="003E2014" w:rsidP="003E2014">
      <w:pPr>
        <w:pStyle w:val="Zdrojovkd"/>
      </w:pPr>
      <w:r>
        <w:t xml:space="preserve">        /// Determines size and position of collider</w:t>
      </w:r>
    </w:p>
    <w:p w14:paraId="62F1B60A" w14:textId="77777777" w:rsidR="003E2014" w:rsidRDefault="003E2014" w:rsidP="003E2014">
      <w:pPr>
        <w:pStyle w:val="Zdrojovkd"/>
      </w:pPr>
      <w:r>
        <w:t xml:space="preserve">        /// &lt;/summary&gt;</w:t>
      </w:r>
    </w:p>
    <w:p w14:paraId="6DE18E06" w14:textId="77777777" w:rsidR="003E2014" w:rsidRDefault="003E2014" w:rsidP="003E2014">
      <w:pPr>
        <w:pStyle w:val="Zdrojovkd"/>
      </w:pPr>
      <w:r>
        <w:t xml:space="preserve">        public RectangleF Area = new RectangleF();</w:t>
      </w:r>
    </w:p>
    <w:p w14:paraId="011267B5" w14:textId="77777777" w:rsidR="003E2014" w:rsidRDefault="003E2014" w:rsidP="003E2014">
      <w:pPr>
        <w:pStyle w:val="Zdrojovkd"/>
      </w:pPr>
    </w:p>
    <w:p w14:paraId="3A21310B" w14:textId="77777777" w:rsidR="003E2014" w:rsidRDefault="003E2014" w:rsidP="003E2014">
      <w:pPr>
        <w:pStyle w:val="Zdrojovkd"/>
      </w:pPr>
      <w:r>
        <w:t xml:space="preserve">        /// &lt;summary&gt;</w:t>
      </w:r>
    </w:p>
    <w:p w14:paraId="266345DF" w14:textId="77777777" w:rsidR="003E2014" w:rsidRDefault="003E2014" w:rsidP="003E2014">
      <w:pPr>
        <w:pStyle w:val="Zdrojovkd"/>
      </w:pPr>
      <w:r>
        <w:t xml:space="preserve">        /// If is TRUE =&gt; Triggers OnColliderEnter once another GameObject enter this collider</w:t>
      </w:r>
    </w:p>
    <w:p w14:paraId="497C36E8" w14:textId="77777777" w:rsidR="003E2014" w:rsidRDefault="003E2014" w:rsidP="003E2014">
      <w:pPr>
        <w:pStyle w:val="Zdrojovkd"/>
      </w:pPr>
      <w:r>
        <w:t xml:space="preserve">        /// &lt;/summary&gt;</w:t>
      </w:r>
    </w:p>
    <w:p w14:paraId="3D533347" w14:textId="77777777" w:rsidR="003E2014" w:rsidRDefault="003E2014" w:rsidP="003E2014">
      <w:pPr>
        <w:pStyle w:val="Zdrojovkd"/>
      </w:pPr>
      <w:r>
        <w:t xml:space="preserve">        public bool IsTrigger = false;</w:t>
      </w:r>
    </w:p>
    <w:p w14:paraId="3BE31232" w14:textId="77777777" w:rsidR="003E2014" w:rsidRDefault="003E2014" w:rsidP="003E2014">
      <w:pPr>
        <w:pStyle w:val="Zdrojovkd"/>
      </w:pPr>
    </w:p>
    <w:p w14:paraId="113DD51E" w14:textId="77777777" w:rsidR="003E2014" w:rsidRDefault="003E2014" w:rsidP="003E2014">
      <w:pPr>
        <w:pStyle w:val="Zdrojovkd"/>
      </w:pPr>
      <w:r>
        <w:t xml:space="preserve">        /// &lt;summary&gt;</w:t>
      </w:r>
    </w:p>
    <w:p w14:paraId="0C25A848" w14:textId="77777777" w:rsidR="003E2014" w:rsidRDefault="003E2014" w:rsidP="003E2014">
      <w:pPr>
        <w:pStyle w:val="Zdrojovkd"/>
      </w:pPr>
      <w:r>
        <w:t xml:space="preserve">        /// Collider is enabled or disabled</w:t>
      </w:r>
    </w:p>
    <w:p w14:paraId="1BB59778" w14:textId="77777777" w:rsidR="003E2014" w:rsidRDefault="003E2014" w:rsidP="003E2014">
      <w:pPr>
        <w:pStyle w:val="Zdrojovkd"/>
      </w:pPr>
      <w:r>
        <w:t xml:space="preserve">        /// &lt;/summary&gt;</w:t>
      </w:r>
    </w:p>
    <w:p w14:paraId="20808ABF" w14:textId="77777777" w:rsidR="003E2014" w:rsidRDefault="003E2014" w:rsidP="003E2014">
      <w:pPr>
        <w:pStyle w:val="Zdrojovkd"/>
      </w:pPr>
      <w:r>
        <w:t xml:space="preserve">        public bool Enabled = true;</w:t>
      </w:r>
    </w:p>
    <w:p w14:paraId="7E57850B" w14:textId="77777777" w:rsidR="003E2014" w:rsidRDefault="003E2014" w:rsidP="003E2014">
      <w:pPr>
        <w:pStyle w:val="Zdrojovkd"/>
      </w:pPr>
    </w:p>
    <w:p w14:paraId="7E97F805" w14:textId="77777777" w:rsidR="003E2014" w:rsidRDefault="003E2014" w:rsidP="003E2014">
      <w:pPr>
        <w:pStyle w:val="Zdrojovkd"/>
      </w:pPr>
      <w:r>
        <w:t xml:space="preserve">        private float X { get { return Parent.Transform.Position.X + Area.X; } }</w:t>
      </w:r>
    </w:p>
    <w:p w14:paraId="2712CFEE" w14:textId="77777777" w:rsidR="003E2014" w:rsidRDefault="003E2014" w:rsidP="003E2014">
      <w:pPr>
        <w:pStyle w:val="Zdrojovkd"/>
      </w:pPr>
      <w:r>
        <w:t xml:space="preserve">        private float Y { get { return Parent.Transform.Position.Y + Area.Y; } }</w:t>
      </w:r>
    </w:p>
    <w:p w14:paraId="17BF9788" w14:textId="77777777" w:rsidR="003E2014" w:rsidRDefault="003E2014" w:rsidP="003E2014">
      <w:pPr>
        <w:pStyle w:val="Zdrojovkd"/>
      </w:pPr>
      <w:r>
        <w:t xml:space="preserve">        private float Width { get { return Parent.Transform.Scale.X * Area.Width; } }</w:t>
      </w:r>
    </w:p>
    <w:p w14:paraId="2C250D7B" w14:textId="77777777" w:rsidR="003E2014" w:rsidRDefault="003E2014" w:rsidP="003E2014">
      <w:pPr>
        <w:pStyle w:val="Zdrojovkd"/>
      </w:pPr>
      <w:r>
        <w:lastRenderedPageBreak/>
        <w:t xml:space="preserve">        private float Height { get { return Parent.Transform.Scale.Y * Area.Height; } }</w:t>
      </w:r>
    </w:p>
    <w:p w14:paraId="2482EFB1" w14:textId="77777777" w:rsidR="003E2014" w:rsidRDefault="003E2014" w:rsidP="003E2014">
      <w:pPr>
        <w:pStyle w:val="Zdrojovkd"/>
      </w:pPr>
    </w:p>
    <w:p w14:paraId="4E322221" w14:textId="77777777" w:rsidR="003E2014" w:rsidRDefault="003E2014" w:rsidP="003E2014">
      <w:pPr>
        <w:pStyle w:val="Zdrojovkd"/>
      </w:pPr>
      <w:r>
        <w:t xml:space="preserve">        private bool _Right;</w:t>
      </w:r>
    </w:p>
    <w:p w14:paraId="74543B1B" w14:textId="77777777" w:rsidR="003E2014" w:rsidRDefault="003E2014" w:rsidP="003E2014">
      <w:pPr>
        <w:pStyle w:val="Zdrojovkd"/>
      </w:pPr>
      <w:r>
        <w:t xml:space="preserve">        private bool _Left;</w:t>
      </w:r>
    </w:p>
    <w:p w14:paraId="5E6C62F5" w14:textId="77777777" w:rsidR="003E2014" w:rsidRDefault="003E2014" w:rsidP="003E2014">
      <w:pPr>
        <w:pStyle w:val="Zdrojovkd"/>
      </w:pPr>
      <w:r>
        <w:t xml:space="preserve">        private bool _Top;</w:t>
      </w:r>
    </w:p>
    <w:p w14:paraId="7F1D3D6C" w14:textId="77777777" w:rsidR="003E2014" w:rsidRDefault="003E2014" w:rsidP="003E2014">
      <w:pPr>
        <w:pStyle w:val="Zdrojovkd"/>
      </w:pPr>
      <w:r>
        <w:t xml:space="preserve">        private bool _Bottom;</w:t>
      </w:r>
    </w:p>
    <w:p w14:paraId="1FCA5212" w14:textId="77777777" w:rsidR="003E2014" w:rsidRDefault="003E2014" w:rsidP="003E2014">
      <w:pPr>
        <w:pStyle w:val="Zdrojovkd"/>
      </w:pPr>
    </w:p>
    <w:p w14:paraId="2FBB3D81" w14:textId="77777777" w:rsidR="003E2014" w:rsidRDefault="003E2014" w:rsidP="003E2014">
      <w:pPr>
        <w:pStyle w:val="Zdrojovkd"/>
      </w:pPr>
      <w:r>
        <w:t xml:space="preserve">        /// &lt;summary&gt;</w:t>
      </w:r>
    </w:p>
    <w:p w14:paraId="3D3343D9" w14:textId="77777777" w:rsidR="003E2014" w:rsidRDefault="003E2014" w:rsidP="003E2014">
      <w:pPr>
        <w:pStyle w:val="Zdrojovkd"/>
      </w:pPr>
      <w:r>
        <w:t xml:space="preserve">        /// Creates new Instance of Collider class</w:t>
      </w:r>
    </w:p>
    <w:p w14:paraId="72BEA855" w14:textId="77777777" w:rsidR="003E2014" w:rsidRDefault="003E2014" w:rsidP="003E2014">
      <w:pPr>
        <w:pStyle w:val="Zdrojovkd"/>
      </w:pPr>
      <w:r>
        <w:t xml:space="preserve">        /// &lt;/summary&gt;</w:t>
      </w:r>
    </w:p>
    <w:p w14:paraId="174CB02E" w14:textId="77777777" w:rsidR="003E2014" w:rsidRDefault="003E2014" w:rsidP="003E2014">
      <w:pPr>
        <w:pStyle w:val="Zdrojovkd"/>
      </w:pPr>
      <w:r>
        <w:t xml:space="preserve">        /// &lt;param name="Parent"&gt;Parent of collider (determines size of collider)&lt;/param&gt;</w:t>
      </w:r>
    </w:p>
    <w:p w14:paraId="740F8C61" w14:textId="77777777" w:rsidR="003E2014" w:rsidRDefault="003E2014" w:rsidP="003E2014">
      <w:pPr>
        <w:pStyle w:val="Zdrojovkd"/>
      </w:pPr>
      <w:r>
        <w:t xml:space="preserve">        internal Collider(GameObject Parent)</w:t>
      </w:r>
    </w:p>
    <w:p w14:paraId="138963DF" w14:textId="77777777" w:rsidR="003E2014" w:rsidRDefault="003E2014" w:rsidP="003E2014">
      <w:pPr>
        <w:pStyle w:val="Zdrojovkd"/>
      </w:pPr>
      <w:r>
        <w:t xml:space="preserve">            : base(Parent)</w:t>
      </w:r>
    </w:p>
    <w:p w14:paraId="18C91497" w14:textId="77777777" w:rsidR="003E2014" w:rsidRDefault="003E2014" w:rsidP="003E2014">
      <w:pPr>
        <w:pStyle w:val="Zdrojovkd"/>
      </w:pPr>
      <w:r>
        <w:t xml:space="preserve">        {</w:t>
      </w:r>
    </w:p>
    <w:p w14:paraId="7527AFA2" w14:textId="77777777" w:rsidR="003E2014" w:rsidRDefault="003E2014" w:rsidP="003E2014">
      <w:pPr>
        <w:pStyle w:val="Zdrojovkd"/>
      </w:pPr>
      <w:r>
        <w:t xml:space="preserve">            this.Area = new RectangleF(0, 0, Parent.Transform.Dimensions.X, Parent.Transform.Dimensions.Y);</w:t>
      </w:r>
    </w:p>
    <w:p w14:paraId="0E89BE55" w14:textId="77777777" w:rsidR="003E2014" w:rsidRDefault="003E2014" w:rsidP="003E2014">
      <w:pPr>
        <w:pStyle w:val="Zdrojovkd"/>
      </w:pPr>
    </w:p>
    <w:p w14:paraId="55578CAF" w14:textId="77777777" w:rsidR="003E2014" w:rsidRDefault="003E2014" w:rsidP="003E2014">
      <w:pPr>
        <w:pStyle w:val="Zdrojovkd"/>
      </w:pPr>
      <w:r>
        <w:t xml:space="preserve">            this.Name = string.Format("{0}_{1}", Parent.Name, nameof(Collider));</w:t>
      </w:r>
    </w:p>
    <w:p w14:paraId="1ABCEC32" w14:textId="77777777" w:rsidR="003E2014" w:rsidRDefault="003E2014" w:rsidP="003E2014">
      <w:pPr>
        <w:pStyle w:val="Zdrojovkd"/>
      </w:pPr>
      <w:r>
        <w:t xml:space="preserve">        }</w:t>
      </w:r>
    </w:p>
    <w:p w14:paraId="5CBDECBD" w14:textId="77777777" w:rsidR="003E2014" w:rsidRDefault="003E2014" w:rsidP="003E2014">
      <w:pPr>
        <w:pStyle w:val="Zdrojovkd"/>
      </w:pPr>
    </w:p>
    <w:p w14:paraId="7D2FFFCC" w14:textId="77777777" w:rsidR="003E2014" w:rsidRDefault="003E2014" w:rsidP="003E2014">
      <w:pPr>
        <w:pStyle w:val="Zdrojovkd"/>
      </w:pPr>
      <w:r>
        <w:t>#if DEBUG</w:t>
      </w:r>
    </w:p>
    <w:p w14:paraId="35753FF4" w14:textId="77777777" w:rsidR="003E2014" w:rsidRDefault="003E2014" w:rsidP="003E2014">
      <w:pPr>
        <w:pStyle w:val="Zdrojovkd"/>
      </w:pPr>
    </w:p>
    <w:p w14:paraId="6E233D71" w14:textId="77777777" w:rsidR="003E2014" w:rsidRDefault="003E2014" w:rsidP="003E2014">
      <w:pPr>
        <w:pStyle w:val="Zdrojovkd"/>
      </w:pPr>
      <w:r>
        <w:t xml:space="preserve">        /// &lt;summary&gt;</w:t>
      </w:r>
    </w:p>
    <w:p w14:paraId="58F91508" w14:textId="77777777" w:rsidR="003E2014" w:rsidRDefault="003E2014" w:rsidP="003E2014">
      <w:pPr>
        <w:pStyle w:val="Zdrojovkd"/>
      </w:pPr>
      <w:r>
        <w:t xml:space="preserve">        /// Returns string containing &lt;b&gt;bool&lt;/b&gt; value for each of the directions of this object.</w:t>
      </w:r>
    </w:p>
    <w:p w14:paraId="66A8ACD8" w14:textId="77777777" w:rsidR="003E2014" w:rsidRDefault="003E2014" w:rsidP="003E2014">
      <w:pPr>
        <w:pStyle w:val="Zdrojovkd"/>
      </w:pPr>
      <w:r>
        <w:t xml:space="preserve">        /// &lt;/summary&gt;</w:t>
      </w:r>
    </w:p>
    <w:p w14:paraId="6FFBCB9C" w14:textId="77777777" w:rsidR="003E2014" w:rsidRDefault="003E2014" w:rsidP="003E2014">
      <w:pPr>
        <w:pStyle w:val="Zdrojovkd"/>
      </w:pPr>
      <w:r>
        <w:t xml:space="preserve">        /// &lt;returns&gt;&lt;/returns&gt;</w:t>
      </w:r>
    </w:p>
    <w:p w14:paraId="29BF0427" w14:textId="77777777" w:rsidR="003E2014" w:rsidRDefault="003E2014" w:rsidP="003E2014">
      <w:pPr>
        <w:pStyle w:val="Zdrojovkd"/>
      </w:pPr>
      <w:r>
        <w:t xml:space="preserve">        public string DebugTestCollision()</w:t>
      </w:r>
    </w:p>
    <w:p w14:paraId="200F15FA" w14:textId="77777777" w:rsidR="003E2014" w:rsidRDefault="003E2014" w:rsidP="003E2014">
      <w:pPr>
        <w:pStyle w:val="Zdrojovkd"/>
      </w:pPr>
      <w:r>
        <w:t xml:space="preserve">        {</w:t>
      </w:r>
    </w:p>
    <w:p w14:paraId="7DCAC812" w14:textId="77777777" w:rsidR="003E2014" w:rsidRDefault="003E2014" w:rsidP="003E2014">
      <w:pPr>
        <w:pStyle w:val="Zdrojovkd"/>
      </w:pPr>
      <w:r>
        <w:t xml:space="preserve">            return string.Format("Left {0}\nRight {1}\nTop {2}\nDown {3}", Collision(Direction.Left), Collision(Direction.Right), Collision(Direction.Up), Collision(Direction.Down));</w:t>
      </w:r>
    </w:p>
    <w:p w14:paraId="676A59D7" w14:textId="77777777" w:rsidR="003E2014" w:rsidRDefault="003E2014" w:rsidP="003E2014">
      <w:pPr>
        <w:pStyle w:val="Zdrojovkd"/>
      </w:pPr>
      <w:r>
        <w:t xml:space="preserve">        }</w:t>
      </w:r>
    </w:p>
    <w:p w14:paraId="76057E52" w14:textId="77777777" w:rsidR="003E2014" w:rsidRDefault="003E2014" w:rsidP="003E2014">
      <w:pPr>
        <w:pStyle w:val="Zdrojovkd"/>
      </w:pPr>
    </w:p>
    <w:p w14:paraId="4BCBFB3C" w14:textId="77777777" w:rsidR="003E2014" w:rsidRDefault="003E2014" w:rsidP="003E2014">
      <w:pPr>
        <w:pStyle w:val="Zdrojovkd"/>
      </w:pPr>
      <w:r>
        <w:t>#endif</w:t>
      </w:r>
    </w:p>
    <w:p w14:paraId="6B7218EB" w14:textId="77777777" w:rsidR="003E2014" w:rsidRDefault="003E2014" w:rsidP="003E2014">
      <w:pPr>
        <w:pStyle w:val="Zdrojovkd"/>
      </w:pPr>
    </w:p>
    <w:p w14:paraId="1332CD56" w14:textId="77777777" w:rsidR="003E2014" w:rsidRDefault="003E2014" w:rsidP="003E2014">
      <w:pPr>
        <w:pStyle w:val="Zdrojovkd"/>
      </w:pPr>
      <w:r>
        <w:t xml:space="preserve">        /// &lt;summary&gt;</w:t>
      </w:r>
    </w:p>
    <w:p w14:paraId="1EFC0754" w14:textId="77777777" w:rsidR="003E2014" w:rsidRDefault="003E2014" w:rsidP="003E2014">
      <w:pPr>
        <w:pStyle w:val="Zdrojovkd"/>
      </w:pPr>
      <w:r>
        <w:t xml:space="preserve">        /// Collision check in specified direction.</w:t>
      </w:r>
    </w:p>
    <w:p w14:paraId="45B1E600" w14:textId="77777777" w:rsidR="003E2014" w:rsidRDefault="003E2014" w:rsidP="003E2014">
      <w:pPr>
        <w:pStyle w:val="Zdrojovkd"/>
      </w:pPr>
      <w:r>
        <w:t xml:space="preserve">        /// &lt;/summary&gt;</w:t>
      </w:r>
    </w:p>
    <w:p w14:paraId="54D16896" w14:textId="77777777" w:rsidR="003E2014" w:rsidRDefault="003E2014" w:rsidP="003E2014">
      <w:pPr>
        <w:pStyle w:val="Zdrojovkd"/>
      </w:pPr>
      <w:r>
        <w:t xml:space="preserve">        /// &lt;param name="direction"&gt;&lt;/param&gt;</w:t>
      </w:r>
    </w:p>
    <w:p w14:paraId="00A6337D" w14:textId="77777777" w:rsidR="003E2014" w:rsidRDefault="003E2014" w:rsidP="003E2014">
      <w:pPr>
        <w:pStyle w:val="Zdrojovkd"/>
      </w:pPr>
      <w:r>
        <w:t xml:space="preserve">        /// &lt;returns&gt;&lt;/returns&gt;</w:t>
      </w:r>
    </w:p>
    <w:p w14:paraId="0311F298" w14:textId="77777777" w:rsidR="003E2014" w:rsidRDefault="003E2014" w:rsidP="003E2014">
      <w:pPr>
        <w:pStyle w:val="Zdrojovkd"/>
      </w:pPr>
      <w:r>
        <w:t xml:space="preserve">        public bool Collision(Direction direction)</w:t>
      </w:r>
    </w:p>
    <w:p w14:paraId="62945CD4" w14:textId="77777777" w:rsidR="003E2014" w:rsidRDefault="003E2014" w:rsidP="003E2014">
      <w:pPr>
        <w:pStyle w:val="Zdrojovkd"/>
      </w:pPr>
      <w:r>
        <w:t xml:space="preserve">        {</w:t>
      </w:r>
    </w:p>
    <w:p w14:paraId="70BA0B69" w14:textId="77777777" w:rsidR="003E2014" w:rsidRDefault="003E2014" w:rsidP="003E2014">
      <w:pPr>
        <w:pStyle w:val="Zdrojovkd"/>
      </w:pPr>
      <w:r>
        <w:t xml:space="preserve">            if (this.IsTrigger || !this.Enabled)</w:t>
      </w:r>
    </w:p>
    <w:p w14:paraId="2C54BD4C" w14:textId="77777777" w:rsidR="003E2014" w:rsidRDefault="003E2014" w:rsidP="003E2014">
      <w:pPr>
        <w:pStyle w:val="Zdrojovkd"/>
      </w:pPr>
      <w:r>
        <w:t xml:space="preserve">                return false;</w:t>
      </w:r>
    </w:p>
    <w:p w14:paraId="49EED3B7" w14:textId="77777777" w:rsidR="003E2014" w:rsidRDefault="003E2014" w:rsidP="003E2014">
      <w:pPr>
        <w:pStyle w:val="Zdrojovkd"/>
      </w:pPr>
    </w:p>
    <w:p w14:paraId="6A3CFBC7" w14:textId="77777777" w:rsidR="003E2014" w:rsidRDefault="003E2014" w:rsidP="003E2014">
      <w:pPr>
        <w:pStyle w:val="Zdrojovkd"/>
      </w:pPr>
      <w:r>
        <w:t xml:space="preserve">            if (LastUpdated != Engine.LastUpdated)</w:t>
      </w:r>
    </w:p>
    <w:p w14:paraId="4093FB80" w14:textId="77777777" w:rsidR="003E2014" w:rsidRDefault="003E2014" w:rsidP="003E2014">
      <w:pPr>
        <w:pStyle w:val="Zdrojovkd"/>
      </w:pPr>
      <w:r>
        <w:t xml:space="preserve">            {</w:t>
      </w:r>
    </w:p>
    <w:p w14:paraId="08244129" w14:textId="77777777" w:rsidR="003E2014" w:rsidRDefault="003E2014" w:rsidP="003E2014">
      <w:pPr>
        <w:pStyle w:val="Zdrojovkd"/>
      </w:pPr>
      <w:r>
        <w:t xml:space="preserve">                _Right = false;</w:t>
      </w:r>
    </w:p>
    <w:p w14:paraId="71E46555" w14:textId="77777777" w:rsidR="003E2014" w:rsidRDefault="003E2014" w:rsidP="003E2014">
      <w:pPr>
        <w:pStyle w:val="Zdrojovkd"/>
      </w:pPr>
      <w:r>
        <w:t xml:space="preserve">                _Left = false;</w:t>
      </w:r>
    </w:p>
    <w:p w14:paraId="62106ADC" w14:textId="77777777" w:rsidR="003E2014" w:rsidRDefault="003E2014" w:rsidP="003E2014">
      <w:pPr>
        <w:pStyle w:val="Zdrojovkd"/>
      </w:pPr>
      <w:r>
        <w:t xml:space="preserve">                _Bottom = false;</w:t>
      </w:r>
    </w:p>
    <w:p w14:paraId="2AE052DD" w14:textId="77777777" w:rsidR="003E2014" w:rsidRDefault="003E2014" w:rsidP="003E2014">
      <w:pPr>
        <w:pStyle w:val="Zdrojovkd"/>
      </w:pPr>
      <w:r>
        <w:t xml:space="preserve">                _Top = false;</w:t>
      </w:r>
    </w:p>
    <w:p w14:paraId="7AD7B30F" w14:textId="77777777" w:rsidR="003E2014" w:rsidRDefault="003E2014" w:rsidP="003E2014">
      <w:pPr>
        <w:pStyle w:val="Zdrojovkd"/>
      </w:pPr>
    </w:p>
    <w:p w14:paraId="3FFD514B" w14:textId="77777777" w:rsidR="003E2014" w:rsidRDefault="003E2014" w:rsidP="003E2014">
      <w:pPr>
        <w:pStyle w:val="Zdrojovkd"/>
      </w:pPr>
      <w:r>
        <w:t xml:space="preserve">                int count = Engine.CurrentScene.AllGameObjectsColliders.Count;</w:t>
      </w:r>
    </w:p>
    <w:p w14:paraId="7424740C" w14:textId="77777777" w:rsidR="003E2014" w:rsidRDefault="003E2014" w:rsidP="003E2014">
      <w:pPr>
        <w:pStyle w:val="Zdrojovkd"/>
      </w:pPr>
      <w:r>
        <w:t xml:space="preserve">                for (int i = 0; i &lt; count; i++)</w:t>
      </w:r>
    </w:p>
    <w:p w14:paraId="3584ED57" w14:textId="77777777" w:rsidR="003E2014" w:rsidRDefault="003E2014" w:rsidP="003E2014">
      <w:pPr>
        <w:pStyle w:val="Zdrojovkd"/>
      </w:pPr>
      <w:r>
        <w:t xml:space="preserve">                {</w:t>
      </w:r>
    </w:p>
    <w:p w14:paraId="4791FB8C" w14:textId="77777777" w:rsidR="003E2014" w:rsidRDefault="003E2014" w:rsidP="003E2014">
      <w:pPr>
        <w:pStyle w:val="Zdrojovkd"/>
      </w:pPr>
      <w:r>
        <w:t xml:space="preserve">                    Collider tmp = Engine.CurrentScene.AllGameObjectsColliders[i];</w:t>
      </w:r>
    </w:p>
    <w:p w14:paraId="466BF4A3" w14:textId="77777777" w:rsidR="003E2014" w:rsidRDefault="003E2014" w:rsidP="003E2014">
      <w:pPr>
        <w:pStyle w:val="Zdrojovkd"/>
      </w:pPr>
    </w:p>
    <w:p w14:paraId="3694F5B2" w14:textId="77777777" w:rsidR="003E2014" w:rsidRDefault="003E2014" w:rsidP="003E2014">
      <w:pPr>
        <w:pStyle w:val="Zdrojovkd"/>
      </w:pPr>
      <w:r>
        <w:t xml:space="preserve">                    bool _L = false;</w:t>
      </w:r>
    </w:p>
    <w:p w14:paraId="0BA27766" w14:textId="77777777" w:rsidR="003E2014" w:rsidRDefault="003E2014" w:rsidP="003E2014">
      <w:pPr>
        <w:pStyle w:val="Zdrojovkd"/>
      </w:pPr>
      <w:r>
        <w:t xml:space="preserve">                    bool _R = false;</w:t>
      </w:r>
    </w:p>
    <w:p w14:paraId="72CB2D56" w14:textId="77777777" w:rsidR="003E2014" w:rsidRDefault="003E2014" w:rsidP="003E2014">
      <w:pPr>
        <w:pStyle w:val="Zdrojovkd"/>
      </w:pPr>
      <w:r>
        <w:t xml:space="preserve">                    bool _T = false;</w:t>
      </w:r>
    </w:p>
    <w:p w14:paraId="77973FAA" w14:textId="77777777" w:rsidR="003E2014" w:rsidRDefault="003E2014" w:rsidP="003E2014">
      <w:pPr>
        <w:pStyle w:val="Zdrojovkd"/>
      </w:pPr>
      <w:r>
        <w:t xml:space="preserve">                    bool _B = false;</w:t>
      </w:r>
    </w:p>
    <w:p w14:paraId="00724DAE" w14:textId="77777777" w:rsidR="003E2014" w:rsidRDefault="003E2014" w:rsidP="003E2014">
      <w:pPr>
        <w:pStyle w:val="Zdrojovkd"/>
      </w:pPr>
    </w:p>
    <w:p w14:paraId="3C1AB57F" w14:textId="77777777" w:rsidR="003E2014" w:rsidRDefault="003E2014" w:rsidP="003E2014">
      <w:pPr>
        <w:pStyle w:val="Zdrojovkd"/>
      </w:pPr>
      <w:r>
        <w:t xml:space="preserve">                    float _LeftSpan = float.MaxValue;</w:t>
      </w:r>
    </w:p>
    <w:p w14:paraId="67B1A632" w14:textId="77777777" w:rsidR="003E2014" w:rsidRDefault="003E2014" w:rsidP="003E2014">
      <w:pPr>
        <w:pStyle w:val="Zdrojovkd"/>
      </w:pPr>
      <w:r>
        <w:t xml:space="preserve">                    float _RightSpan = float.MaxValue;</w:t>
      </w:r>
    </w:p>
    <w:p w14:paraId="2541C866" w14:textId="77777777" w:rsidR="003E2014" w:rsidRDefault="003E2014" w:rsidP="003E2014">
      <w:pPr>
        <w:pStyle w:val="Zdrojovkd"/>
      </w:pPr>
      <w:r>
        <w:t xml:space="preserve">                    float _BottomSpan = float.MaxValue;</w:t>
      </w:r>
    </w:p>
    <w:p w14:paraId="67B1AAAC" w14:textId="77777777" w:rsidR="003E2014" w:rsidRDefault="003E2014" w:rsidP="003E2014">
      <w:pPr>
        <w:pStyle w:val="Zdrojovkd"/>
      </w:pPr>
      <w:r>
        <w:t xml:space="preserve">                    float _TopSpan = float.MaxValue;</w:t>
      </w:r>
    </w:p>
    <w:p w14:paraId="25ED7C7A" w14:textId="77777777" w:rsidR="003E2014" w:rsidRDefault="003E2014" w:rsidP="003E2014">
      <w:pPr>
        <w:pStyle w:val="Zdrojovkd"/>
      </w:pPr>
    </w:p>
    <w:p w14:paraId="22CD0EB1" w14:textId="77777777" w:rsidR="003E2014" w:rsidRDefault="003E2014" w:rsidP="003E2014">
      <w:pPr>
        <w:pStyle w:val="Zdrojovkd"/>
      </w:pPr>
      <w:r>
        <w:t xml:space="preserve">                    if (_L = Left(tmp))</w:t>
      </w:r>
    </w:p>
    <w:p w14:paraId="2FB962E2" w14:textId="77777777" w:rsidR="003E2014" w:rsidRDefault="003E2014" w:rsidP="003E2014">
      <w:pPr>
        <w:pStyle w:val="Zdrojovkd"/>
      </w:pPr>
      <w:r>
        <w:t xml:space="preserve">                    {</w:t>
      </w:r>
    </w:p>
    <w:p w14:paraId="761355FC" w14:textId="77777777" w:rsidR="003E2014" w:rsidRDefault="003E2014" w:rsidP="003E2014">
      <w:pPr>
        <w:pStyle w:val="Zdrojovkd"/>
      </w:pPr>
      <w:r>
        <w:t xml:space="preserve">                        _LeftSpan = LeftSpan(tmp);</w:t>
      </w:r>
    </w:p>
    <w:p w14:paraId="5ED6953D" w14:textId="77777777" w:rsidR="003E2014" w:rsidRDefault="003E2014" w:rsidP="003E2014">
      <w:pPr>
        <w:pStyle w:val="Zdrojovkd"/>
      </w:pPr>
      <w:r>
        <w:t xml:space="preserve">                    }</w:t>
      </w:r>
    </w:p>
    <w:p w14:paraId="69282631" w14:textId="77777777" w:rsidR="003E2014" w:rsidRDefault="003E2014" w:rsidP="003E2014">
      <w:pPr>
        <w:pStyle w:val="Zdrojovkd"/>
      </w:pPr>
    </w:p>
    <w:p w14:paraId="444E0842" w14:textId="77777777" w:rsidR="003E2014" w:rsidRDefault="003E2014" w:rsidP="003E2014">
      <w:pPr>
        <w:pStyle w:val="Zdrojovkd"/>
      </w:pPr>
      <w:r>
        <w:t xml:space="preserve">                    if (_R = Right(tmp))</w:t>
      </w:r>
    </w:p>
    <w:p w14:paraId="009F9962" w14:textId="77777777" w:rsidR="003E2014" w:rsidRDefault="003E2014" w:rsidP="003E2014">
      <w:pPr>
        <w:pStyle w:val="Zdrojovkd"/>
      </w:pPr>
      <w:r>
        <w:t xml:space="preserve">                    {</w:t>
      </w:r>
    </w:p>
    <w:p w14:paraId="05CBEA12" w14:textId="77777777" w:rsidR="003E2014" w:rsidRDefault="003E2014" w:rsidP="003E2014">
      <w:pPr>
        <w:pStyle w:val="Zdrojovkd"/>
      </w:pPr>
      <w:r>
        <w:t xml:space="preserve">                        _RightSpan = RightSpan(tmp);</w:t>
      </w:r>
    </w:p>
    <w:p w14:paraId="7ADF611F" w14:textId="77777777" w:rsidR="003E2014" w:rsidRDefault="003E2014" w:rsidP="003E2014">
      <w:pPr>
        <w:pStyle w:val="Zdrojovkd"/>
      </w:pPr>
      <w:r>
        <w:t xml:space="preserve">                    }</w:t>
      </w:r>
    </w:p>
    <w:p w14:paraId="669DCA85" w14:textId="77777777" w:rsidR="003E2014" w:rsidRDefault="003E2014" w:rsidP="003E2014">
      <w:pPr>
        <w:pStyle w:val="Zdrojovkd"/>
      </w:pPr>
    </w:p>
    <w:p w14:paraId="4E6F2C41" w14:textId="77777777" w:rsidR="003E2014" w:rsidRDefault="003E2014" w:rsidP="003E2014">
      <w:pPr>
        <w:pStyle w:val="Zdrojovkd"/>
      </w:pPr>
      <w:r>
        <w:t xml:space="preserve">                    if (_T = Up(tmp))</w:t>
      </w:r>
    </w:p>
    <w:p w14:paraId="1A018E96" w14:textId="77777777" w:rsidR="003E2014" w:rsidRDefault="003E2014" w:rsidP="003E2014">
      <w:pPr>
        <w:pStyle w:val="Zdrojovkd"/>
      </w:pPr>
      <w:r>
        <w:t xml:space="preserve">                    {</w:t>
      </w:r>
    </w:p>
    <w:p w14:paraId="48C7C338" w14:textId="77777777" w:rsidR="003E2014" w:rsidRDefault="003E2014" w:rsidP="003E2014">
      <w:pPr>
        <w:pStyle w:val="Zdrojovkd"/>
      </w:pPr>
      <w:r>
        <w:lastRenderedPageBreak/>
        <w:t xml:space="preserve">                        _TopSpan = TopSpan(tmp);</w:t>
      </w:r>
    </w:p>
    <w:p w14:paraId="3299140F" w14:textId="77777777" w:rsidR="003E2014" w:rsidRDefault="003E2014" w:rsidP="003E2014">
      <w:pPr>
        <w:pStyle w:val="Zdrojovkd"/>
      </w:pPr>
      <w:r>
        <w:t xml:space="preserve">                    }</w:t>
      </w:r>
    </w:p>
    <w:p w14:paraId="35A35FB0" w14:textId="77777777" w:rsidR="003E2014" w:rsidRDefault="003E2014" w:rsidP="003E2014">
      <w:pPr>
        <w:pStyle w:val="Zdrojovkd"/>
      </w:pPr>
    </w:p>
    <w:p w14:paraId="579AAD6A" w14:textId="77777777" w:rsidR="003E2014" w:rsidRDefault="003E2014" w:rsidP="003E2014">
      <w:pPr>
        <w:pStyle w:val="Zdrojovkd"/>
      </w:pPr>
      <w:r>
        <w:t xml:space="preserve">                    if (_B = Down(tmp))</w:t>
      </w:r>
    </w:p>
    <w:p w14:paraId="63FBAA7A" w14:textId="77777777" w:rsidR="003E2014" w:rsidRDefault="003E2014" w:rsidP="003E2014">
      <w:pPr>
        <w:pStyle w:val="Zdrojovkd"/>
      </w:pPr>
      <w:r>
        <w:t xml:space="preserve">                    {</w:t>
      </w:r>
    </w:p>
    <w:p w14:paraId="48C7E489" w14:textId="77777777" w:rsidR="003E2014" w:rsidRDefault="003E2014" w:rsidP="003E2014">
      <w:pPr>
        <w:pStyle w:val="Zdrojovkd"/>
      </w:pPr>
      <w:r>
        <w:t xml:space="preserve">                        _BottomSpan = BottomSpan(tmp);</w:t>
      </w:r>
    </w:p>
    <w:p w14:paraId="379729EC" w14:textId="77777777" w:rsidR="003E2014" w:rsidRDefault="003E2014" w:rsidP="003E2014">
      <w:pPr>
        <w:pStyle w:val="Zdrojovkd"/>
      </w:pPr>
      <w:r>
        <w:t xml:space="preserve">                    }</w:t>
      </w:r>
    </w:p>
    <w:p w14:paraId="3D300785" w14:textId="77777777" w:rsidR="003E2014" w:rsidRDefault="003E2014" w:rsidP="003E2014">
      <w:pPr>
        <w:pStyle w:val="Zdrojovkd"/>
      </w:pPr>
    </w:p>
    <w:p w14:paraId="769D4969" w14:textId="77777777" w:rsidR="003E2014" w:rsidRDefault="003E2014" w:rsidP="003E2014">
      <w:pPr>
        <w:pStyle w:val="Zdrojovkd"/>
      </w:pPr>
      <w:r>
        <w:t xml:space="preserve">                    if (_T &amp;&amp; _TopSpan &lt;= _LeftSpan &amp;&amp; _TopSpan &lt;= _RightSpan &amp;&amp; _TopSpan &lt;= _BottomSpan)</w:t>
      </w:r>
    </w:p>
    <w:p w14:paraId="0B164805" w14:textId="77777777" w:rsidR="003E2014" w:rsidRDefault="003E2014" w:rsidP="003E2014">
      <w:pPr>
        <w:pStyle w:val="Zdrojovkd"/>
      </w:pPr>
      <w:r>
        <w:t xml:space="preserve">                    {</w:t>
      </w:r>
    </w:p>
    <w:p w14:paraId="70D5997E" w14:textId="77777777" w:rsidR="003E2014" w:rsidRDefault="003E2014" w:rsidP="003E2014">
      <w:pPr>
        <w:pStyle w:val="Zdrojovkd"/>
      </w:pPr>
      <w:r>
        <w:t xml:space="preserve">                        _Top = true;</w:t>
      </w:r>
    </w:p>
    <w:p w14:paraId="4D6E6105" w14:textId="77777777" w:rsidR="003E2014" w:rsidRDefault="003E2014" w:rsidP="003E2014">
      <w:pPr>
        <w:pStyle w:val="Zdrojovkd"/>
      </w:pPr>
      <w:r>
        <w:t xml:space="preserve">                        this.Parent.Transform.Position += new Vector3(0, _TopSpan, 0);</w:t>
      </w:r>
    </w:p>
    <w:p w14:paraId="1E8CEC89" w14:textId="77777777" w:rsidR="003E2014" w:rsidRDefault="003E2014" w:rsidP="003E2014">
      <w:pPr>
        <w:pStyle w:val="Zdrojovkd"/>
      </w:pPr>
      <w:r>
        <w:t xml:space="preserve">                        continue;</w:t>
      </w:r>
    </w:p>
    <w:p w14:paraId="1F5B16F1" w14:textId="77777777" w:rsidR="003E2014" w:rsidRDefault="003E2014" w:rsidP="003E2014">
      <w:pPr>
        <w:pStyle w:val="Zdrojovkd"/>
      </w:pPr>
      <w:r>
        <w:t xml:space="preserve">                    }</w:t>
      </w:r>
    </w:p>
    <w:p w14:paraId="048BE6DC" w14:textId="77777777" w:rsidR="003E2014" w:rsidRDefault="003E2014" w:rsidP="003E2014">
      <w:pPr>
        <w:pStyle w:val="Zdrojovkd"/>
      </w:pPr>
    </w:p>
    <w:p w14:paraId="06242818" w14:textId="77777777" w:rsidR="003E2014" w:rsidRDefault="003E2014" w:rsidP="003E2014">
      <w:pPr>
        <w:pStyle w:val="Zdrojovkd"/>
      </w:pPr>
      <w:r>
        <w:t xml:space="preserve">                    if (_B &amp;&amp; _BottomSpan &lt;= _LeftSpan &amp;&amp; _BottomSpan &lt;= _RightSpan &amp;&amp; _BottomSpan &lt;= _TopSpan)</w:t>
      </w:r>
    </w:p>
    <w:p w14:paraId="3422CD9A" w14:textId="77777777" w:rsidR="003E2014" w:rsidRDefault="003E2014" w:rsidP="003E2014">
      <w:pPr>
        <w:pStyle w:val="Zdrojovkd"/>
      </w:pPr>
      <w:r>
        <w:t xml:space="preserve">                    {</w:t>
      </w:r>
    </w:p>
    <w:p w14:paraId="36365F38" w14:textId="77777777" w:rsidR="003E2014" w:rsidRDefault="003E2014" w:rsidP="003E2014">
      <w:pPr>
        <w:pStyle w:val="Zdrojovkd"/>
      </w:pPr>
      <w:r>
        <w:t xml:space="preserve">                        _Bottom = true;</w:t>
      </w:r>
    </w:p>
    <w:p w14:paraId="5EEFABC0" w14:textId="77777777" w:rsidR="003E2014" w:rsidRDefault="003E2014" w:rsidP="003E2014">
      <w:pPr>
        <w:pStyle w:val="Zdrojovkd"/>
      </w:pPr>
      <w:r>
        <w:t xml:space="preserve">                        this.Parent.Transform.Position += new Vector3(0, -_BottomSpan, 0);</w:t>
      </w:r>
    </w:p>
    <w:p w14:paraId="2B9CDEBC" w14:textId="77777777" w:rsidR="003E2014" w:rsidRDefault="003E2014" w:rsidP="003E2014">
      <w:pPr>
        <w:pStyle w:val="Zdrojovkd"/>
      </w:pPr>
      <w:r>
        <w:t xml:space="preserve">                        continue;</w:t>
      </w:r>
    </w:p>
    <w:p w14:paraId="3C19A10C" w14:textId="77777777" w:rsidR="003E2014" w:rsidRDefault="003E2014" w:rsidP="003E2014">
      <w:pPr>
        <w:pStyle w:val="Zdrojovkd"/>
      </w:pPr>
      <w:r>
        <w:t xml:space="preserve">                    }</w:t>
      </w:r>
    </w:p>
    <w:p w14:paraId="3E441F87" w14:textId="77777777" w:rsidR="003E2014" w:rsidRDefault="003E2014" w:rsidP="003E2014">
      <w:pPr>
        <w:pStyle w:val="Zdrojovkd"/>
      </w:pPr>
    </w:p>
    <w:p w14:paraId="567A5389" w14:textId="77777777" w:rsidR="003E2014" w:rsidRDefault="003E2014" w:rsidP="003E2014">
      <w:pPr>
        <w:pStyle w:val="Zdrojovkd"/>
      </w:pPr>
      <w:r>
        <w:t xml:space="preserve">                    if (_L &amp;&amp; _LeftSpan &lt;= _BottomSpan &amp;&amp; _LeftSpan &lt;= _TopSpan &amp;&amp; _LeftSpan &lt;= _RightSpan)</w:t>
      </w:r>
    </w:p>
    <w:p w14:paraId="2DE39247" w14:textId="77777777" w:rsidR="003E2014" w:rsidRDefault="003E2014" w:rsidP="003E2014">
      <w:pPr>
        <w:pStyle w:val="Zdrojovkd"/>
      </w:pPr>
      <w:r>
        <w:t xml:space="preserve">                    {</w:t>
      </w:r>
    </w:p>
    <w:p w14:paraId="0E6F69AA" w14:textId="77777777" w:rsidR="003E2014" w:rsidRDefault="003E2014" w:rsidP="003E2014">
      <w:pPr>
        <w:pStyle w:val="Zdrojovkd"/>
      </w:pPr>
      <w:r>
        <w:t xml:space="preserve">                        _Left = true;</w:t>
      </w:r>
    </w:p>
    <w:p w14:paraId="63355740" w14:textId="77777777" w:rsidR="003E2014" w:rsidRDefault="003E2014" w:rsidP="003E2014">
      <w:pPr>
        <w:pStyle w:val="Zdrojovkd"/>
      </w:pPr>
      <w:r>
        <w:t xml:space="preserve">                        this.Parent.Transform.Position += new Vector3(_LeftSpan, 0, 0);</w:t>
      </w:r>
    </w:p>
    <w:p w14:paraId="106130CF" w14:textId="77777777" w:rsidR="003E2014" w:rsidRDefault="003E2014" w:rsidP="003E2014">
      <w:pPr>
        <w:pStyle w:val="Zdrojovkd"/>
      </w:pPr>
      <w:r>
        <w:t xml:space="preserve">                        continue;</w:t>
      </w:r>
    </w:p>
    <w:p w14:paraId="7B9A20A8" w14:textId="77777777" w:rsidR="003E2014" w:rsidRDefault="003E2014" w:rsidP="003E2014">
      <w:pPr>
        <w:pStyle w:val="Zdrojovkd"/>
      </w:pPr>
      <w:r>
        <w:t xml:space="preserve">                    }</w:t>
      </w:r>
    </w:p>
    <w:p w14:paraId="62E3B45B" w14:textId="77777777" w:rsidR="003E2014" w:rsidRDefault="003E2014" w:rsidP="003E2014">
      <w:pPr>
        <w:pStyle w:val="Zdrojovkd"/>
      </w:pPr>
    </w:p>
    <w:p w14:paraId="548AF37B" w14:textId="77777777" w:rsidR="003E2014" w:rsidRDefault="003E2014" w:rsidP="003E2014">
      <w:pPr>
        <w:pStyle w:val="Zdrojovkd"/>
      </w:pPr>
      <w:r>
        <w:t xml:space="preserve">                    if (_R &amp;&amp; _RightSpan &lt;= _BottomSpan &amp;&amp; _RightSpan &lt;= _TopSpan &amp;&amp; _RightSpan &lt;= _LeftSpan)</w:t>
      </w:r>
    </w:p>
    <w:p w14:paraId="71AB8927" w14:textId="77777777" w:rsidR="003E2014" w:rsidRDefault="003E2014" w:rsidP="003E2014">
      <w:pPr>
        <w:pStyle w:val="Zdrojovkd"/>
      </w:pPr>
      <w:r>
        <w:t xml:space="preserve">                    {</w:t>
      </w:r>
    </w:p>
    <w:p w14:paraId="5CB98458" w14:textId="77777777" w:rsidR="003E2014" w:rsidRDefault="003E2014" w:rsidP="003E2014">
      <w:pPr>
        <w:pStyle w:val="Zdrojovkd"/>
      </w:pPr>
      <w:r>
        <w:t xml:space="preserve">                        _Right = true;</w:t>
      </w:r>
    </w:p>
    <w:p w14:paraId="54170274" w14:textId="77777777" w:rsidR="003E2014" w:rsidRDefault="003E2014" w:rsidP="003E2014">
      <w:pPr>
        <w:pStyle w:val="Zdrojovkd"/>
      </w:pPr>
      <w:r>
        <w:t xml:space="preserve">                        this.Parent.Transform.Position += new Vector3(-_RightSpan, 0, 0);</w:t>
      </w:r>
    </w:p>
    <w:p w14:paraId="11C5F7DB" w14:textId="77777777" w:rsidR="003E2014" w:rsidRDefault="003E2014" w:rsidP="003E2014">
      <w:pPr>
        <w:pStyle w:val="Zdrojovkd"/>
      </w:pPr>
      <w:r>
        <w:t xml:space="preserve">                        continue;</w:t>
      </w:r>
    </w:p>
    <w:p w14:paraId="72C24C9F" w14:textId="77777777" w:rsidR="003E2014" w:rsidRDefault="003E2014" w:rsidP="003E2014">
      <w:pPr>
        <w:pStyle w:val="Zdrojovkd"/>
      </w:pPr>
      <w:r>
        <w:t xml:space="preserve">                    }</w:t>
      </w:r>
    </w:p>
    <w:p w14:paraId="23025537" w14:textId="77777777" w:rsidR="003E2014" w:rsidRDefault="003E2014" w:rsidP="003E2014">
      <w:pPr>
        <w:pStyle w:val="Zdrojovkd"/>
      </w:pPr>
      <w:r>
        <w:t xml:space="preserve">                }</w:t>
      </w:r>
    </w:p>
    <w:p w14:paraId="2B8BF6B9" w14:textId="77777777" w:rsidR="003E2014" w:rsidRDefault="003E2014" w:rsidP="003E2014">
      <w:pPr>
        <w:pStyle w:val="Zdrojovkd"/>
      </w:pPr>
      <w:r>
        <w:t xml:space="preserve">            }</w:t>
      </w:r>
    </w:p>
    <w:p w14:paraId="3384E595" w14:textId="77777777" w:rsidR="003E2014" w:rsidRDefault="003E2014" w:rsidP="003E2014">
      <w:pPr>
        <w:pStyle w:val="Zdrojovkd"/>
      </w:pPr>
    </w:p>
    <w:p w14:paraId="0C685ED2" w14:textId="77777777" w:rsidR="003E2014" w:rsidRDefault="003E2014" w:rsidP="003E2014">
      <w:pPr>
        <w:pStyle w:val="Zdrojovkd"/>
      </w:pPr>
      <w:r>
        <w:t xml:space="preserve">            switch (direction)</w:t>
      </w:r>
    </w:p>
    <w:p w14:paraId="1B0A6207" w14:textId="77777777" w:rsidR="003E2014" w:rsidRDefault="003E2014" w:rsidP="003E2014">
      <w:pPr>
        <w:pStyle w:val="Zdrojovkd"/>
      </w:pPr>
      <w:r>
        <w:t xml:space="preserve">            {</w:t>
      </w:r>
    </w:p>
    <w:p w14:paraId="785F61CF" w14:textId="77777777" w:rsidR="003E2014" w:rsidRDefault="003E2014" w:rsidP="003E2014">
      <w:pPr>
        <w:pStyle w:val="Zdrojovkd"/>
      </w:pPr>
      <w:r>
        <w:t xml:space="preserve">                case Direction.Up:</w:t>
      </w:r>
    </w:p>
    <w:p w14:paraId="7E383609" w14:textId="77777777" w:rsidR="003E2014" w:rsidRDefault="003E2014" w:rsidP="003E2014">
      <w:pPr>
        <w:pStyle w:val="Zdrojovkd"/>
      </w:pPr>
      <w:r>
        <w:t xml:space="preserve">                    return _Top;</w:t>
      </w:r>
    </w:p>
    <w:p w14:paraId="4D7DF094" w14:textId="77777777" w:rsidR="003E2014" w:rsidRDefault="003E2014" w:rsidP="003E2014">
      <w:pPr>
        <w:pStyle w:val="Zdrojovkd"/>
      </w:pPr>
    </w:p>
    <w:p w14:paraId="73833A99" w14:textId="77777777" w:rsidR="003E2014" w:rsidRDefault="003E2014" w:rsidP="003E2014">
      <w:pPr>
        <w:pStyle w:val="Zdrojovkd"/>
      </w:pPr>
      <w:r>
        <w:t xml:space="preserve">                case Direction.Left:</w:t>
      </w:r>
    </w:p>
    <w:p w14:paraId="0C6C01D0" w14:textId="77777777" w:rsidR="003E2014" w:rsidRDefault="003E2014" w:rsidP="003E2014">
      <w:pPr>
        <w:pStyle w:val="Zdrojovkd"/>
      </w:pPr>
      <w:r>
        <w:t xml:space="preserve">                    return _Left;</w:t>
      </w:r>
    </w:p>
    <w:p w14:paraId="268E305A" w14:textId="77777777" w:rsidR="003E2014" w:rsidRDefault="003E2014" w:rsidP="003E2014">
      <w:pPr>
        <w:pStyle w:val="Zdrojovkd"/>
      </w:pPr>
    </w:p>
    <w:p w14:paraId="37E1B17B" w14:textId="77777777" w:rsidR="003E2014" w:rsidRDefault="003E2014" w:rsidP="003E2014">
      <w:pPr>
        <w:pStyle w:val="Zdrojovkd"/>
      </w:pPr>
      <w:r>
        <w:t xml:space="preserve">                case Direction.Down:</w:t>
      </w:r>
    </w:p>
    <w:p w14:paraId="68628BC8" w14:textId="77777777" w:rsidR="003E2014" w:rsidRDefault="003E2014" w:rsidP="003E2014">
      <w:pPr>
        <w:pStyle w:val="Zdrojovkd"/>
      </w:pPr>
      <w:r>
        <w:t xml:space="preserve">                    return _Bottom;</w:t>
      </w:r>
    </w:p>
    <w:p w14:paraId="2799582A" w14:textId="77777777" w:rsidR="003E2014" w:rsidRDefault="003E2014" w:rsidP="003E2014">
      <w:pPr>
        <w:pStyle w:val="Zdrojovkd"/>
      </w:pPr>
    </w:p>
    <w:p w14:paraId="40D81B4D" w14:textId="77777777" w:rsidR="003E2014" w:rsidRDefault="003E2014" w:rsidP="003E2014">
      <w:pPr>
        <w:pStyle w:val="Zdrojovkd"/>
      </w:pPr>
      <w:r>
        <w:t xml:space="preserve">                case Direction.Right:</w:t>
      </w:r>
    </w:p>
    <w:p w14:paraId="3D9C1CDC" w14:textId="77777777" w:rsidR="003E2014" w:rsidRDefault="003E2014" w:rsidP="003E2014">
      <w:pPr>
        <w:pStyle w:val="Zdrojovkd"/>
      </w:pPr>
      <w:r>
        <w:t xml:space="preserve">                    return _Right;</w:t>
      </w:r>
    </w:p>
    <w:p w14:paraId="290BED21" w14:textId="77777777" w:rsidR="003E2014" w:rsidRDefault="003E2014" w:rsidP="003E2014">
      <w:pPr>
        <w:pStyle w:val="Zdrojovkd"/>
      </w:pPr>
    </w:p>
    <w:p w14:paraId="4994D039" w14:textId="77777777" w:rsidR="003E2014" w:rsidRDefault="003E2014" w:rsidP="003E2014">
      <w:pPr>
        <w:pStyle w:val="Zdrojovkd"/>
      </w:pPr>
      <w:r>
        <w:t xml:space="preserve">                default:</w:t>
      </w:r>
    </w:p>
    <w:p w14:paraId="6D04EE40" w14:textId="77777777" w:rsidR="003E2014" w:rsidRDefault="003E2014" w:rsidP="003E2014">
      <w:pPr>
        <w:pStyle w:val="Zdrojovkd"/>
      </w:pPr>
      <w:r>
        <w:t xml:space="preserve">                    return false;</w:t>
      </w:r>
    </w:p>
    <w:p w14:paraId="7134FB64" w14:textId="77777777" w:rsidR="003E2014" w:rsidRDefault="003E2014" w:rsidP="003E2014">
      <w:pPr>
        <w:pStyle w:val="Zdrojovkd"/>
      </w:pPr>
      <w:r>
        <w:t xml:space="preserve">            }</w:t>
      </w:r>
    </w:p>
    <w:p w14:paraId="189D2C22" w14:textId="77777777" w:rsidR="003E2014" w:rsidRDefault="003E2014" w:rsidP="003E2014">
      <w:pPr>
        <w:pStyle w:val="Zdrojovkd"/>
      </w:pPr>
      <w:r>
        <w:t xml:space="preserve">        }</w:t>
      </w:r>
    </w:p>
    <w:p w14:paraId="60B2D11E" w14:textId="77777777" w:rsidR="003E2014" w:rsidRDefault="003E2014" w:rsidP="003E2014">
      <w:pPr>
        <w:pStyle w:val="Zdrojovkd"/>
      </w:pPr>
    </w:p>
    <w:p w14:paraId="470D51A7" w14:textId="77777777" w:rsidR="003E2014" w:rsidRDefault="003E2014" w:rsidP="003E2014">
      <w:pPr>
        <w:pStyle w:val="Zdrojovkd"/>
      </w:pPr>
      <w:r>
        <w:t xml:space="preserve">        internal void TriggerCheck(List&lt;Collider&gt; VisibleObjects)</w:t>
      </w:r>
    </w:p>
    <w:p w14:paraId="650240C4" w14:textId="77777777" w:rsidR="003E2014" w:rsidRDefault="003E2014" w:rsidP="003E2014">
      <w:pPr>
        <w:pStyle w:val="Zdrojovkd"/>
      </w:pPr>
      <w:r>
        <w:t xml:space="preserve">        {</w:t>
      </w:r>
    </w:p>
    <w:p w14:paraId="227B9BE3" w14:textId="77777777" w:rsidR="003E2014" w:rsidRDefault="003E2014" w:rsidP="003E2014">
      <w:pPr>
        <w:pStyle w:val="Zdrojovkd"/>
      </w:pPr>
      <w:r>
        <w:t xml:space="preserve">            if (!this.Enabled)</w:t>
      </w:r>
    </w:p>
    <w:p w14:paraId="7B181087" w14:textId="77777777" w:rsidR="003E2014" w:rsidRDefault="003E2014" w:rsidP="003E2014">
      <w:pPr>
        <w:pStyle w:val="Zdrojovkd"/>
      </w:pPr>
      <w:r>
        <w:t xml:space="preserve">                return;</w:t>
      </w:r>
    </w:p>
    <w:p w14:paraId="653F0CAB" w14:textId="77777777" w:rsidR="003E2014" w:rsidRDefault="003E2014" w:rsidP="003E2014">
      <w:pPr>
        <w:pStyle w:val="Zdrojovkd"/>
      </w:pPr>
    </w:p>
    <w:p w14:paraId="3ED5DF40" w14:textId="77777777" w:rsidR="003E2014" w:rsidRDefault="003E2014" w:rsidP="003E2014">
      <w:pPr>
        <w:pStyle w:val="Zdrojovkd"/>
      </w:pPr>
      <w:r>
        <w:t xml:space="preserve">            int VisibleObjectsCount = VisibleObjects.Count;</w:t>
      </w:r>
    </w:p>
    <w:p w14:paraId="2DE28001" w14:textId="77777777" w:rsidR="003E2014" w:rsidRDefault="003E2014" w:rsidP="003E2014">
      <w:pPr>
        <w:pStyle w:val="Zdrojovkd"/>
      </w:pPr>
      <w:r>
        <w:t xml:space="preserve">            for (int i = 0; i &lt; VisibleObjectsCount; i++)</w:t>
      </w:r>
    </w:p>
    <w:p w14:paraId="65557376" w14:textId="77777777" w:rsidR="003E2014" w:rsidRDefault="003E2014" w:rsidP="003E2014">
      <w:pPr>
        <w:pStyle w:val="Zdrojovkd"/>
      </w:pPr>
      <w:r>
        <w:t xml:space="preserve">            {</w:t>
      </w:r>
    </w:p>
    <w:p w14:paraId="1A3B728D" w14:textId="77777777" w:rsidR="003E2014" w:rsidRDefault="003E2014" w:rsidP="003E2014">
      <w:pPr>
        <w:pStyle w:val="Zdrojovkd"/>
      </w:pPr>
      <w:r>
        <w:t xml:space="preserve">                Collider tmp = VisibleObjects[i];</w:t>
      </w:r>
    </w:p>
    <w:p w14:paraId="75A64849" w14:textId="77777777" w:rsidR="003E2014" w:rsidRDefault="003E2014" w:rsidP="003E2014">
      <w:pPr>
        <w:pStyle w:val="Zdrojovkd"/>
      </w:pPr>
    </w:p>
    <w:p w14:paraId="07301A26" w14:textId="77777777" w:rsidR="003E2014" w:rsidRDefault="003E2014" w:rsidP="003E2014">
      <w:pPr>
        <w:pStyle w:val="Zdrojovkd"/>
      </w:pPr>
      <w:r>
        <w:t xml:space="preserve">                if (!tmp.Enabled)</w:t>
      </w:r>
    </w:p>
    <w:p w14:paraId="5B67E092" w14:textId="77777777" w:rsidR="003E2014" w:rsidRDefault="003E2014" w:rsidP="003E2014">
      <w:pPr>
        <w:pStyle w:val="Zdrojovkd"/>
      </w:pPr>
      <w:r>
        <w:t xml:space="preserve">                    continue;</w:t>
      </w:r>
    </w:p>
    <w:p w14:paraId="3B1F26CB" w14:textId="77777777" w:rsidR="003E2014" w:rsidRDefault="003E2014" w:rsidP="003E2014">
      <w:pPr>
        <w:pStyle w:val="Zdrojovkd"/>
      </w:pPr>
    </w:p>
    <w:p w14:paraId="352006D9" w14:textId="77777777" w:rsidR="003E2014" w:rsidRDefault="003E2014" w:rsidP="003E2014">
      <w:pPr>
        <w:pStyle w:val="Zdrojovkd"/>
      </w:pPr>
      <w:r>
        <w:t xml:space="preserve">                if (Collided(tmp))</w:t>
      </w:r>
    </w:p>
    <w:p w14:paraId="28B38927" w14:textId="77777777" w:rsidR="003E2014" w:rsidRDefault="003E2014" w:rsidP="003E2014">
      <w:pPr>
        <w:pStyle w:val="Zdrojovkd"/>
      </w:pPr>
      <w:r>
        <w:t xml:space="preserve">                {</w:t>
      </w:r>
    </w:p>
    <w:p w14:paraId="0AA15A3D" w14:textId="77777777" w:rsidR="003E2014" w:rsidRDefault="003E2014" w:rsidP="003E2014">
      <w:pPr>
        <w:pStyle w:val="Zdrojovkd"/>
      </w:pPr>
      <w:r>
        <w:t xml:space="preserve">                    CollisionEvent?.Invoke(VisibleObjects[i]);</w:t>
      </w:r>
    </w:p>
    <w:p w14:paraId="6B0F8B0F" w14:textId="77777777" w:rsidR="003E2014" w:rsidRDefault="003E2014" w:rsidP="003E2014">
      <w:pPr>
        <w:pStyle w:val="Zdrojovkd"/>
      </w:pPr>
      <w:r>
        <w:t xml:space="preserve">                    continue;</w:t>
      </w:r>
    </w:p>
    <w:p w14:paraId="4E56A16E" w14:textId="77777777" w:rsidR="003E2014" w:rsidRDefault="003E2014" w:rsidP="003E2014">
      <w:pPr>
        <w:pStyle w:val="Zdrojovkd"/>
      </w:pPr>
      <w:r>
        <w:t xml:space="preserve">                }</w:t>
      </w:r>
    </w:p>
    <w:p w14:paraId="6C7BD0D9" w14:textId="77777777" w:rsidR="003E2014" w:rsidRDefault="003E2014" w:rsidP="003E2014">
      <w:pPr>
        <w:pStyle w:val="Zdrojovkd"/>
      </w:pPr>
      <w:r>
        <w:t xml:space="preserve">            }</w:t>
      </w:r>
    </w:p>
    <w:p w14:paraId="65081781" w14:textId="77777777" w:rsidR="003E2014" w:rsidRDefault="003E2014" w:rsidP="003E2014">
      <w:pPr>
        <w:pStyle w:val="Zdrojovkd"/>
      </w:pPr>
      <w:r>
        <w:t xml:space="preserve">        }</w:t>
      </w:r>
    </w:p>
    <w:p w14:paraId="027AA7AD" w14:textId="77777777" w:rsidR="003E2014" w:rsidRDefault="003E2014" w:rsidP="003E2014">
      <w:pPr>
        <w:pStyle w:val="Zdrojovkd"/>
      </w:pPr>
    </w:p>
    <w:p w14:paraId="367F5C55" w14:textId="77777777" w:rsidR="003E2014" w:rsidRDefault="003E2014" w:rsidP="003E2014">
      <w:pPr>
        <w:pStyle w:val="Zdrojovkd"/>
      </w:pPr>
      <w:r>
        <w:t xml:space="preserve">        private float LeftSpan(Collider obj)</w:t>
      </w:r>
    </w:p>
    <w:p w14:paraId="4F060378" w14:textId="77777777" w:rsidR="003E2014" w:rsidRDefault="003E2014" w:rsidP="003E2014">
      <w:pPr>
        <w:pStyle w:val="Zdrojovkd"/>
      </w:pPr>
      <w:r>
        <w:t xml:space="preserve">        {</w:t>
      </w:r>
    </w:p>
    <w:p w14:paraId="34BFF43A" w14:textId="77777777" w:rsidR="003E2014" w:rsidRDefault="003E2014" w:rsidP="003E2014">
      <w:pPr>
        <w:pStyle w:val="Zdrojovkd"/>
      </w:pPr>
      <w:r>
        <w:t xml:space="preserve">            return obj.X + obj.Width - this.X;</w:t>
      </w:r>
    </w:p>
    <w:p w14:paraId="4309228C" w14:textId="77777777" w:rsidR="003E2014" w:rsidRDefault="003E2014" w:rsidP="003E2014">
      <w:pPr>
        <w:pStyle w:val="Zdrojovkd"/>
      </w:pPr>
      <w:r>
        <w:t xml:space="preserve">        }</w:t>
      </w:r>
    </w:p>
    <w:p w14:paraId="507F27A8" w14:textId="77777777" w:rsidR="003E2014" w:rsidRDefault="003E2014" w:rsidP="003E2014">
      <w:pPr>
        <w:pStyle w:val="Zdrojovkd"/>
      </w:pPr>
    </w:p>
    <w:p w14:paraId="392126DB" w14:textId="77777777" w:rsidR="003E2014" w:rsidRDefault="003E2014" w:rsidP="003E2014">
      <w:pPr>
        <w:pStyle w:val="Zdrojovkd"/>
      </w:pPr>
      <w:r>
        <w:t xml:space="preserve">        private float TopSpan(Collider obj)</w:t>
      </w:r>
    </w:p>
    <w:p w14:paraId="47DC7CB2" w14:textId="77777777" w:rsidR="003E2014" w:rsidRDefault="003E2014" w:rsidP="003E2014">
      <w:pPr>
        <w:pStyle w:val="Zdrojovkd"/>
      </w:pPr>
      <w:r>
        <w:t xml:space="preserve">        {</w:t>
      </w:r>
    </w:p>
    <w:p w14:paraId="70A88A09" w14:textId="77777777" w:rsidR="003E2014" w:rsidRDefault="003E2014" w:rsidP="003E2014">
      <w:pPr>
        <w:pStyle w:val="Zdrojovkd"/>
      </w:pPr>
      <w:r>
        <w:t xml:space="preserve">            return obj.Y + obj.Height - this.Y;</w:t>
      </w:r>
    </w:p>
    <w:p w14:paraId="0CC45F27" w14:textId="77777777" w:rsidR="003E2014" w:rsidRDefault="003E2014" w:rsidP="003E2014">
      <w:pPr>
        <w:pStyle w:val="Zdrojovkd"/>
      </w:pPr>
      <w:r>
        <w:t xml:space="preserve">        }</w:t>
      </w:r>
    </w:p>
    <w:p w14:paraId="64831396" w14:textId="77777777" w:rsidR="003E2014" w:rsidRDefault="003E2014" w:rsidP="003E2014">
      <w:pPr>
        <w:pStyle w:val="Zdrojovkd"/>
      </w:pPr>
    </w:p>
    <w:p w14:paraId="13935915" w14:textId="77777777" w:rsidR="003E2014" w:rsidRDefault="003E2014" w:rsidP="003E2014">
      <w:pPr>
        <w:pStyle w:val="Zdrojovkd"/>
      </w:pPr>
      <w:r>
        <w:t xml:space="preserve">        private float RightSpan(Collider obj)</w:t>
      </w:r>
    </w:p>
    <w:p w14:paraId="16CD2A36" w14:textId="77777777" w:rsidR="003E2014" w:rsidRDefault="003E2014" w:rsidP="003E2014">
      <w:pPr>
        <w:pStyle w:val="Zdrojovkd"/>
      </w:pPr>
      <w:r>
        <w:t xml:space="preserve">        {</w:t>
      </w:r>
    </w:p>
    <w:p w14:paraId="57D91A34" w14:textId="77777777" w:rsidR="003E2014" w:rsidRDefault="003E2014" w:rsidP="003E2014">
      <w:pPr>
        <w:pStyle w:val="Zdrojovkd"/>
      </w:pPr>
      <w:r>
        <w:t xml:space="preserve">            return this.X + this.Width - obj.X;</w:t>
      </w:r>
    </w:p>
    <w:p w14:paraId="3ECF2CC2" w14:textId="77777777" w:rsidR="003E2014" w:rsidRDefault="003E2014" w:rsidP="003E2014">
      <w:pPr>
        <w:pStyle w:val="Zdrojovkd"/>
      </w:pPr>
      <w:r>
        <w:t xml:space="preserve">        }</w:t>
      </w:r>
    </w:p>
    <w:p w14:paraId="2CF4EF96" w14:textId="77777777" w:rsidR="003E2014" w:rsidRDefault="003E2014" w:rsidP="003E2014">
      <w:pPr>
        <w:pStyle w:val="Zdrojovkd"/>
      </w:pPr>
    </w:p>
    <w:p w14:paraId="4B98108D" w14:textId="77777777" w:rsidR="003E2014" w:rsidRDefault="003E2014" w:rsidP="003E2014">
      <w:pPr>
        <w:pStyle w:val="Zdrojovkd"/>
      </w:pPr>
      <w:r>
        <w:t xml:space="preserve">        private float BottomSpan(Collider obj)</w:t>
      </w:r>
    </w:p>
    <w:p w14:paraId="23BFE0DE" w14:textId="77777777" w:rsidR="003E2014" w:rsidRDefault="003E2014" w:rsidP="003E2014">
      <w:pPr>
        <w:pStyle w:val="Zdrojovkd"/>
      </w:pPr>
      <w:r>
        <w:t xml:space="preserve">        {</w:t>
      </w:r>
    </w:p>
    <w:p w14:paraId="132270DB" w14:textId="77777777" w:rsidR="003E2014" w:rsidRDefault="003E2014" w:rsidP="003E2014">
      <w:pPr>
        <w:pStyle w:val="Zdrojovkd"/>
      </w:pPr>
      <w:r>
        <w:t xml:space="preserve">            return this.Y + this.Height - obj.Y;</w:t>
      </w:r>
    </w:p>
    <w:p w14:paraId="2B502A9F" w14:textId="77777777" w:rsidR="003E2014" w:rsidRDefault="003E2014" w:rsidP="003E2014">
      <w:pPr>
        <w:pStyle w:val="Zdrojovkd"/>
      </w:pPr>
      <w:r>
        <w:t xml:space="preserve">        }</w:t>
      </w:r>
    </w:p>
    <w:p w14:paraId="3D7FDDEB" w14:textId="77777777" w:rsidR="003E2014" w:rsidRDefault="003E2014" w:rsidP="003E2014">
      <w:pPr>
        <w:pStyle w:val="Zdrojovkd"/>
      </w:pPr>
    </w:p>
    <w:p w14:paraId="6D715723" w14:textId="77777777" w:rsidR="003E2014" w:rsidRDefault="003E2014" w:rsidP="003E2014">
      <w:pPr>
        <w:pStyle w:val="Zdrojovkd"/>
      </w:pPr>
      <w:r>
        <w:t xml:space="preserve">        private bool Left(Collider obj)</w:t>
      </w:r>
    </w:p>
    <w:p w14:paraId="3028C098" w14:textId="77777777" w:rsidR="003E2014" w:rsidRDefault="003E2014" w:rsidP="003E2014">
      <w:pPr>
        <w:pStyle w:val="Zdrojovkd"/>
      </w:pPr>
      <w:r>
        <w:t xml:space="preserve">        {</w:t>
      </w:r>
    </w:p>
    <w:p w14:paraId="267149D5" w14:textId="77777777" w:rsidR="003E2014" w:rsidRDefault="003E2014" w:rsidP="003E2014">
      <w:pPr>
        <w:pStyle w:val="Zdrojovkd"/>
      </w:pPr>
      <w:r>
        <w:t xml:space="preserve">            try</w:t>
      </w:r>
    </w:p>
    <w:p w14:paraId="632A3636" w14:textId="77777777" w:rsidR="003E2014" w:rsidRDefault="003E2014" w:rsidP="003E2014">
      <w:pPr>
        <w:pStyle w:val="Zdrojovkd"/>
      </w:pPr>
      <w:r>
        <w:t xml:space="preserve">            {</w:t>
      </w:r>
    </w:p>
    <w:p w14:paraId="656E9A8B" w14:textId="77777777" w:rsidR="003E2014" w:rsidRDefault="003E2014" w:rsidP="003E2014">
      <w:pPr>
        <w:pStyle w:val="Zdrojovkd"/>
      </w:pPr>
      <w:r>
        <w:t xml:space="preserve">                if (!this.Equals(obj) &amp;&amp; !obj.IsTrigger &amp;&amp; obj.Enabled)</w:t>
      </w:r>
    </w:p>
    <w:p w14:paraId="5F2BBA09" w14:textId="77777777" w:rsidR="003E2014" w:rsidRDefault="003E2014" w:rsidP="003E2014">
      <w:pPr>
        <w:pStyle w:val="Zdrojovkd"/>
      </w:pPr>
      <w:r>
        <w:t xml:space="preserve">                    return (this.Y &lt; obj.Y + obj.Height &amp;&amp; this.Y + this.Height &gt; obj.Y &amp;&amp; this.X &gt;= obj.X + obj.Width / 2 &amp;&amp; this.X &lt;= obj.X + obj.Width); //(this.Y &lt; obj.Y + obj.Width &amp;&amp; this.Y + this.Width &gt; obj.Y &amp;&amp; this.X &lt;= obj.X + obj.Width &amp;&amp; this.X &gt; obj.X);</w:t>
      </w:r>
    </w:p>
    <w:p w14:paraId="2B8CC88F" w14:textId="77777777" w:rsidR="003E2014" w:rsidRDefault="003E2014" w:rsidP="003E2014">
      <w:pPr>
        <w:pStyle w:val="Zdrojovkd"/>
      </w:pPr>
      <w:r>
        <w:t xml:space="preserve">            }</w:t>
      </w:r>
    </w:p>
    <w:p w14:paraId="52F6CEE5" w14:textId="77777777" w:rsidR="003E2014" w:rsidRDefault="003E2014" w:rsidP="003E2014">
      <w:pPr>
        <w:pStyle w:val="Zdrojovkd"/>
      </w:pPr>
      <w:r>
        <w:t xml:space="preserve">            catch { }</w:t>
      </w:r>
    </w:p>
    <w:p w14:paraId="616C02D4" w14:textId="77777777" w:rsidR="003E2014" w:rsidRDefault="003E2014" w:rsidP="003E2014">
      <w:pPr>
        <w:pStyle w:val="Zdrojovkd"/>
      </w:pPr>
    </w:p>
    <w:p w14:paraId="07B55E7A" w14:textId="77777777" w:rsidR="003E2014" w:rsidRDefault="003E2014" w:rsidP="003E2014">
      <w:pPr>
        <w:pStyle w:val="Zdrojovkd"/>
      </w:pPr>
      <w:r>
        <w:t xml:space="preserve">            return false;</w:t>
      </w:r>
    </w:p>
    <w:p w14:paraId="53F63188" w14:textId="77777777" w:rsidR="003E2014" w:rsidRDefault="003E2014" w:rsidP="003E2014">
      <w:pPr>
        <w:pStyle w:val="Zdrojovkd"/>
      </w:pPr>
      <w:r>
        <w:t xml:space="preserve">        }</w:t>
      </w:r>
    </w:p>
    <w:p w14:paraId="26D705A0" w14:textId="77777777" w:rsidR="003E2014" w:rsidRDefault="003E2014" w:rsidP="003E2014">
      <w:pPr>
        <w:pStyle w:val="Zdrojovkd"/>
      </w:pPr>
    </w:p>
    <w:p w14:paraId="21FF8F16" w14:textId="77777777" w:rsidR="003E2014" w:rsidRDefault="003E2014" w:rsidP="003E2014">
      <w:pPr>
        <w:pStyle w:val="Zdrojovkd"/>
      </w:pPr>
      <w:r>
        <w:t xml:space="preserve">        private bool Right(Collider obj)</w:t>
      </w:r>
    </w:p>
    <w:p w14:paraId="64210F2A" w14:textId="77777777" w:rsidR="003E2014" w:rsidRDefault="003E2014" w:rsidP="003E2014">
      <w:pPr>
        <w:pStyle w:val="Zdrojovkd"/>
      </w:pPr>
      <w:r>
        <w:t xml:space="preserve">        {</w:t>
      </w:r>
    </w:p>
    <w:p w14:paraId="634FA5BB" w14:textId="77777777" w:rsidR="003E2014" w:rsidRDefault="003E2014" w:rsidP="003E2014">
      <w:pPr>
        <w:pStyle w:val="Zdrojovkd"/>
      </w:pPr>
      <w:r>
        <w:t xml:space="preserve">            try</w:t>
      </w:r>
    </w:p>
    <w:p w14:paraId="0195F138" w14:textId="77777777" w:rsidR="003E2014" w:rsidRDefault="003E2014" w:rsidP="003E2014">
      <w:pPr>
        <w:pStyle w:val="Zdrojovkd"/>
      </w:pPr>
      <w:r>
        <w:t xml:space="preserve">            {</w:t>
      </w:r>
    </w:p>
    <w:p w14:paraId="7053B59A" w14:textId="77777777" w:rsidR="003E2014" w:rsidRDefault="003E2014" w:rsidP="003E2014">
      <w:pPr>
        <w:pStyle w:val="Zdrojovkd"/>
      </w:pPr>
      <w:r>
        <w:t xml:space="preserve">                if (!this.Equals(obj) &amp;&amp; !obj.IsTrigger &amp;&amp; obj.Enabled)</w:t>
      </w:r>
    </w:p>
    <w:p w14:paraId="566AC0FE" w14:textId="77777777" w:rsidR="003E2014" w:rsidRDefault="003E2014" w:rsidP="003E2014">
      <w:pPr>
        <w:pStyle w:val="Zdrojovkd"/>
      </w:pPr>
      <w:r>
        <w:t xml:space="preserve">                    return (this.Y &lt; obj.Y + obj.Height &amp;&amp; this.Y + this.Height &gt; obj.Y &amp;&amp; this.X + this.Width &gt;= obj.X &amp;&amp; this.X + this.Width &lt;= obj.X + obj.Width / 2);//(this.Y &lt; obj.Y + obj.Width &amp;&amp; this.Y + this.Width &gt; obj.Y &amp;&amp; this.X + this.Width &gt;= obj.X &amp;&amp; this.X &lt; X);</w:t>
      </w:r>
    </w:p>
    <w:p w14:paraId="587AB2CE" w14:textId="77777777" w:rsidR="003E2014" w:rsidRDefault="003E2014" w:rsidP="003E2014">
      <w:pPr>
        <w:pStyle w:val="Zdrojovkd"/>
      </w:pPr>
      <w:r>
        <w:t xml:space="preserve">            }</w:t>
      </w:r>
    </w:p>
    <w:p w14:paraId="762A5D34" w14:textId="77777777" w:rsidR="003E2014" w:rsidRDefault="003E2014" w:rsidP="003E2014">
      <w:pPr>
        <w:pStyle w:val="Zdrojovkd"/>
      </w:pPr>
      <w:r>
        <w:t xml:space="preserve">            catch { }</w:t>
      </w:r>
    </w:p>
    <w:p w14:paraId="524681F6" w14:textId="77777777" w:rsidR="003E2014" w:rsidRDefault="003E2014" w:rsidP="003E2014">
      <w:pPr>
        <w:pStyle w:val="Zdrojovkd"/>
      </w:pPr>
    </w:p>
    <w:p w14:paraId="75F48DC2" w14:textId="77777777" w:rsidR="003E2014" w:rsidRDefault="003E2014" w:rsidP="003E2014">
      <w:pPr>
        <w:pStyle w:val="Zdrojovkd"/>
      </w:pPr>
      <w:r>
        <w:t xml:space="preserve">            return false;</w:t>
      </w:r>
    </w:p>
    <w:p w14:paraId="41EF520C" w14:textId="77777777" w:rsidR="003E2014" w:rsidRDefault="003E2014" w:rsidP="003E2014">
      <w:pPr>
        <w:pStyle w:val="Zdrojovkd"/>
      </w:pPr>
      <w:r>
        <w:t xml:space="preserve">        }</w:t>
      </w:r>
    </w:p>
    <w:p w14:paraId="152B78E5" w14:textId="77777777" w:rsidR="003E2014" w:rsidRDefault="003E2014" w:rsidP="003E2014">
      <w:pPr>
        <w:pStyle w:val="Zdrojovkd"/>
      </w:pPr>
    </w:p>
    <w:p w14:paraId="3FC99733" w14:textId="77777777" w:rsidR="003E2014" w:rsidRDefault="003E2014" w:rsidP="003E2014">
      <w:pPr>
        <w:pStyle w:val="Zdrojovkd"/>
      </w:pPr>
      <w:r>
        <w:t xml:space="preserve">        private bool Up(Collider obj)</w:t>
      </w:r>
    </w:p>
    <w:p w14:paraId="33BA473C" w14:textId="77777777" w:rsidR="003E2014" w:rsidRDefault="003E2014" w:rsidP="003E2014">
      <w:pPr>
        <w:pStyle w:val="Zdrojovkd"/>
      </w:pPr>
      <w:r>
        <w:t xml:space="preserve">        {</w:t>
      </w:r>
    </w:p>
    <w:p w14:paraId="0C4B9C1F" w14:textId="77777777" w:rsidR="003E2014" w:rsidRDefault="003E2014" w:rsidP="003E2014">
      <w:pPr>
        <w:pStyle w:val="Zdrojovkd"/>
      </w:pPr>
      <w:r>
        <w:t xml:space="preserve">            try</w:t>
      </w:r>
    </w:p>
    <w:p w14:paraId="4BB10423" w14:textId="77777777" w:rsidR="003E2014" w:rsidRDefault="003E2014" w:rsidP="003E2014">
      <w:pPr>
        <w:pStyle w:val="Zdrojovkd"/>
      </w:pPr>
      <w:r>
        <w:t xml:space="preserve">            {</w:t>
      </w:r>
    </w:p>
    <w:p w14:paraId="60F8995D" w14:textId="77777777" w:rsidR="003E2014" w:rsidRDefault="003E2014" w:rsidP="003E2014">
      <w:pPr>
        <w:pStyle w:val="Zdrojovkd"/>
      </w:pPr>
      <w:r>
        <w:t xml:space="preserve">                if (!this.Equals(obj) &amp;&amp; !obj.IsTrigger &amp;&amp; obj.Enabled)</w:t>
      </w:r>
    </w:p>
    <w:p w14:paraId="3C207F25" w14:textId="77777777" w:rsidR="003E2014" w:rsidRDefault="003E2014" w:rsidP="003E2014">
      <w:pPr>
        <w:pStyle w:val="Zdrojovkd"/>
      </w:pPr>
      <w:r>
        <w:t xml:space="preserve">                    return (this.X &lt; obj.X + obj.Width &amp;&amp; this.X + this.Width &gt; obj.X &amp;&amp; this.Y &lt;= obj.Y + obj.Height &amp;&amp; this.Y &gt;= obj.Y + obj.Height / 2);//(this.X &lt; obj.X + obj.Width &amp;&amp; this.X + this.Width &gt; obj.X &amp;&amp; this.Y &lt;= obj.Y + obj.Width &amp;&amp; this.Y &gt; obj.Y);</w:t>
      </w:r>
    </w:p>
    <w:p w14:paraId="45BA79AB" w14:textId="77777777" w:rsidR="003E2014" w:rsidRDefault="003E2014" w:rsidP="003E2014">
      <w:pPr>
        <w:pStyle w:val="Zdrojovkd"/>
      </w:pPr>
      <w:r>
        <w:t xml:space="preserve">            }</w:t>
      </w:r>
    </w:p>
    <w:p w14:paraId="1DDA7D0D" w14:textId="77777777" w:rsidR="003E2014" w:rsidRDefault="003E2014" w:rsidP="003E2014">
      <w:pPr>
        <w:pStyle w:val="Zdrojovkd"/>
      </w:pPr>
      <w:r>
        <w:t xml:space="preserve">            catch { }</w:t>
      </w:r>
    </w:p>
    <w:p w14:paraId="61FC0CB9" w14:textId="77777777" w:rsidR="003E2014" w:rsidRDefault="003E2014" w:rsidP="003E2014">
      <w:pPr>
        <w:pStyle w:val="Zdrojovkd"/>
      </w:pPr>
    </w:p>
    <w:p w14:paraId="1D810D78" w14:textId="77777777" w:rsidR="003E2014" w:rsidRDefault="003E2014" w:rsidP="003E2014">
      <w:pPr>
        <w:pStyle w:val="Zdrojovkd"/>
      </w:pPr>
      <w:r>
        <w:t xml:space="preserve">            return false;</w:t>
      </w:r>
    </w:p>
    <w:p w14:paraId="7AEE7C86" w14:textId="77777777" w:rsidR="003E2014" w:rsidRDefault="003E2014" w:rsidP="003E2014">
      <w:pPr>
        <w:pStyle w:val="Zdrojovkd"/>
      </w:pPr>
      <w:r>
        <w:t xml:space="preserve">        }</w:t>
      </w:r>
    </w:p>
    <w:p w14:paraId="2A2C08E8" w14:textId="77777777" w:rsidR="003E2014" w:rsidRDefault="003E2014" w:rsidP="003E2014">
      <w:pPr>
        <w:pStyle w:val="Zdrojovkd"/>
      </w:pPr>
    </w:p>
    <w:p w14:paraId="765E793B" w14:textId="77777777" w:rsidR="003E2014" w:rsidRDefault="003E2014" w:rsidP="003E2014">
      <w:pPr>
        <w:pStyle w:val="Zdrojovkd"/>
      </w:pPr>
      <w:r>
        <w:t xml:space="preserve">        private bool Down(Collider obj)</w:t>
      </w:r>
    </w:p>
    <w:p w14:paraId="215DBB2E" w14:textId="77777777" w:rsidR="003E2014" w:rsidRDefault="003E2014" w:rsidP="003E2014">
      <w:pPr>
        <w:pStyle w:val="Zdrojovkd"/>
      </w:pPr>
      <w:r>
        <w:t xml:space="preserve">        {</w:t>
      </w:r>
    </w:p>
    <w:p w14:paraId="23E2992C" w14:textId="77777777" w:rsidR="003E2014" w:rsidRDefault="003E2014" w:rsidP="003E2014">
      <w:pPr>
        <w:pStyle w:val="Zdrojovkd"/>
      </w:pPr>
      <w:r>
        <w:t xml:space="preserve">            try</w:t>
      </w:r>
    </w:p>
    <w:p w14:paraId="471AEF12" w14:textId="77777777" w:rsidR="003E2014" w:rsidRDefault="003E2014" w:rsidP="003E2014">
      <w:pPr>
        <w:pStyle w:val="Zdrojovkd"/>
      </w:pPr>
      <w:r>
        <w:t xml:space="preserve">            {</w:t>
      </w:r>
    </w:p>
    <w:p w14:paraId="6F526751" w14:textId="77777777" w:rsidR="003E2014" w:rsidRDefault="003E2014" w:rsidP="003E2014">
      <w:pPr>
        <w:pStyle w:val="Zdrojovkd"/>
      </w:pPr>
      <w:r>
        <w:t xml:space="preserve">                if (!this.Equals(obj) &amp;&amp; !obj.IsTrigger &amp;&amp; obj.Enabled)</w:t>
      </w:r>
    </w:p>
    <w:p w14:paraId="47529034" w14:textId="77777777" w:rsidR="003E2014" w:rsidRDefault="003E2014" w:rsidP="003E2014">
      <w:pPr>
        <w:pStyle w:val="Zdrojovkd"/>
      </w:pPr>
      <w:r>
        <w:t xml:space="preserve">                    return (this.X &lt; obj.X + obj.Width &amp;&amp; this.X + this.Width &gt; obj.X &amp;&amp; this.Y + this.Height &gt;= obj.Y &amp;&amp; this.Y + this.Height &lt;= obj.Y + obj.Height / 2);//(this.X &lt; obj.X + obj.Width &amp;&amp; this.X + this.Width &gt; obj.X &amp;&amp; this.Y + this.Width &gt;= obj.Y &amp;&amp; this.Y &lt; obj.Y);</w:t>
      </w:r>
    </w:p>
    <w:p w14:paraId="4572E572" w14:textId="77777777" w:rsidR="003E2014" w:rsidRDefault="003E2014" w:rsidP="003E2014">
      <w:pPr>
        <w:pStyle w:val="Zdrojovkd"/>
      </w:pPr>
      <w:r>
        <w:t xml:space="preserve">            }</w:t>
      </w:r>
    </w:p>
    <w:p w14:paraId="63D915FC" w14:textId="77777777" w:rsidR="003E2014" w:rsidRDefault="003E2014" w:rsidP="003E2014">
      <w:pPr>
        <w:pStyle w:val="Zdrojovkd"/>
      </w:pPr>
      <w:r>
        <w:t xml:space="preserve">            catch { }</w:t>
      </w:r>
    </w:p>
    <w:p w14:paraId="1A2D6101" w14:textId="77777777" w:rsidR="003E2014" w:rsidRDefault="003E2014" w:rsidP="003E2014">
      <w:pPr>
        <w:pStyle w:val="Zdrojovkd"/>
      </w:pPr>
    </w:p>
    <w:p w14:paraId="59EF31E3" w14:textId="77777777" w:rsidR="003E2014" w:rsidRDefault="003E2014" w:rsidP="003E2014">
      <w:pPr>
        <w:pStyle w:val="Zdrojovkd"/>
      </w:pPr>
      <w:r>
        <w:t xml:space="preserve">            return false;</w:t>
      </w:r>
    </w:p>
    <w:p w14:paraId="4859B917" w14:textId="77777777" w:rsidR="003E2014" w:rsidRDefault="003E2014" w:rsidP="003E2014">
      <w:pPr>
        <w:pStyle w:val="Zdrojovkd"/>
      </w:pPr>
      <w:r>
        <w:t xml:space="preserve">        }</w:t>
      </w:r>
    </w:p>
    <w:p w14:paraId="351E8936" w14:textId="77777777" w:rsidR="003E2014" w:rsidRDefault="003E2014" w:rsidP="003E2014">
      <w:pPr>
        <w:pStyle w:val="Zdrojovkd"/>
      </w:pPr>
    </w:p>
    <w:p w14:paraId="6F82BEFF" w14:textId="77777777" w:rsidR="003E2014" w:rsidRDefault="003E2014" w:rsidP="003E2014">
      <w:pPr>
        <w:pStyle w:val="Zdrojovkd"/>
      </w:pPr>
      <w:r>
        <w:lastRenderedPageBreak/>
        <w:t xml:space="preserve">        private bool Collided(Collider obj)</w:t>
      </w:r>
    </w:p>
    <w:p w14:paraId="05E62970" w14:textId="77777777" w:rsidR="003E2014" w:rsidRDefault="003E2014" w:rsidP="003E2014">
      <w:pPr>
        <w:pStyle w:val="Zdrojovkd"/>
      </w:pPr>
      <w:r>
        <w:t xml:space="preserve">        {</w:t>
      </w:r>
    </w:p>
    <w:p w14:paraId="69D05745" w14:textId="77777777" w:rsidR="003E2014" w:rsidRDefault="003E2014" w:rsidP="003E2014">
      <w:pPr>
        <w:pStyle w:val="Zdrojovkd"/>
      </w:pPr>
      <w:r>
        <w:t xml:space="preserve">            try</w:t>
      </w:r>
    </w:p>
    <w:p w14:paraId="78B0EAFF" w14:textId="77777777" w:rsidR="003E2014" w:rsidRDefault="003E2014" w:rsidP="003E2014">
      <w:pPr>
        <w:pStyle w:val="Zdrojovkd"/>
      </w:pPr>
      <w:r>
        <w:t xml:space="preserve">            {</w:t>
      </w:r>
    </w:p>
    <w:p w14:paraId="36343F49" w14:textId="77777777" w:rsidR="003E2014" w:rsidRDefault="003E2014" w:rsidP="003E2014">
      <w:pPr>
        <w:pStyle w:val="Zdrojovkd"/>
      </w:pPr>
      <w:r>
        <w:t xml:space="preserve">                if (!this.Equals(obj) &amp;&amp; !obj.IsTrigger &amp;&amp; obj.Enabled)</w:t>
      </w:r>
    </w:p>
    <w:p w14:paraId="0D6C96BC" w14:textId="77777777" w:rsidR="003E2014" w:rsidRDefault="003E2014" w:rsidP="003E2014">
      <w:pPr>
        <w:pStyle w:val="Zdrojovkd"/>
      </w:pPr>
      <w:r>
        <w:t xml:space="preserve">                    return (this.X &lt; obj.X + obj.Width &amp;&amp; this.X + this.Width &gt; obj.X &amp;&amp; this.Y &lt; obj.Y + obj.Height &amp;&amp; this.Y + this.Height &gt; obj.Y);</w:t>
      </w:r>
    </w:p>
    <w:p w14:paraId="19DF5B27" w14:textId="77777777" w:rsidR="003E2014" w:rsidRDefault="003E2014" w:rsidP="003E2014">
      <w:pPr>
        <w:pStyle w:val="Zdrojovkd"/>
      </w:pPr>
      <w:r>
        <w:t xml:space="preserve">            }</w:t>
      </w:r>
    </w:p>
    <w:p w14:paraId="28B8AB21" w14:textId="77777777" w:rsidR="003E2014" w:rsidRDefault="003E2014" w:rsidP="003E2014">
      <w:pPr>
        <w:pStyle w:val="Zdrojovkd"/>
      </w:pPr>
      <w:r>
        <w:t xml:space="preserve">            catch { }</w:t>
      </w:r>
    </w:p>
    <w:p w14:paraId="4F89E129" w14:textId="77777777" w:rsidR="003E2014" w:rsidRDefault="003E2014" w:rsidP="003E2014">
      <w:pPr>
        <w:pStyle w:val="Zdrojovkd"/>
      </w:pPr>
    </w:p>
    <w:p w14:paraId="778FC95E" w14:textId="77777777" w:rsidR="003E2014" w:rsidRDefault="003E2014" w:rsidP="003E2014">
      <w:pPr>
        <w:pStyle w:val="Zdrojovkd"/>
      </w:pPr>
      <w:r>
        <w:t xml:space="preserve">            return false;</w:t>
      </w:r>
    </w:p>
    <w:p w14:paraId="622D156E" w14:textId="77777777" w:rsidR="003E2014" w:rsidRDefault="003E2014" w:rsidP="003E2014">
      <w:pPr>
        <w:pStyle w:val="Zdrojovkd"/>
      </w:pPr>
      <w:r>
        <w:t xml:space="preserve">        }</w:t>
      </w:r>
    </w:p>
    <w:p w14:paraId="769C0795" w14:textId="77777777" w:rsidR="003E2014" w:rsidRDefault="003E2014" w:rsidP="003E2014">
      <w:pPr>
        <w:pStyle w:val="Zdrojovkd"/>
      </w:pPr>
    </w:p>
    <w:p w14:paraId="5ADBCB2D" w14:textId="77777777" w:rsidR="003E2014" w:rsidRDefault="003E2014" w:rsidP="003E2014">
      <w:pPr>
        <w:pStyle w:val="Zdrojovkd"/>
      </w:pPr>
      <w:r>
        <w:t xml:space="preserve">        public override void Destroy()</w:t>
      </w:r>
    </w:p>
    <w:p w14:paraId="3D0E547D" w14:textId="77777777" w:rsidR="003E2014" w:rsidRDefault="003E2014" w:rsidP="003E2014">
      <w:pPr>
        <w:pStyle w:val="Zdrojovkd"/>
      </w:pPr>
      <w:r>
        <w:t xml:space="preserve">        {</w:t>
      </w:r>
    </w:p>
    <w:p w14:paraId="69CC22C3" w14:textId="77777777" w:rsidR="003E2014" w:rsidRDefault="003E2014" w:rsidP="003E2014">
      <w:pPr>
        <w:pStyle w:val="Zdrojovkd"/>
      </w:pPr>
      <w:r>
        <w:t xml:space="preserve">            try</w:t>
      </w:r>
    </w:p>
    <w:p w14:paraId="575E8D7F" w14:textId="77777777" w:rsidR="003E2014" w:rsidRDefault="003E2014" w:rsidP="003E2014">
      <w:pPr>
        <w:pStyle w:val="Zdrojovkd"/>
      </w:pPr>
      <w:r>
        <w:t xml:space="preserve">            {</w:t>
      </w:r>
    </w:p>
    <w:p w14:paraId="6167283D" w14:textId="77777777" w:rsidR="003E2014" w:rsidRDefault="003E2014" w:rsidP="003E2014">
      <w:pPr>
        <w:pStyle w:val="Zdrojovkd"/>
      </w:pPr>
      <w:r>
        <w:t xml:space="preserve">                Engine.CurrentScene.AllGameObjectsColliders.Remove(this);</w:t>
      </w:r>
    </w:p>
    <w:p w14:paraId="4D7F839A" w14:textId="77777777" w:rsidR="003E2014" w:rsidRDefault="003E2014" w:rsidP="003E2014">
      <w:pPr>
        <w:pStyle w:val="Zdrojovkd"/>
      </w:pPr>
      <w:r>
        <w:t xml:space="preserve">            }</w:t>
      </w:r>
    </w:p>
    <w:p w14:paraId="2FE883D0" w14:textId="77777777" w:rsidR="003E2014" w:rsidRDefault="003E2014" w:rsidP="003E2014">
      <w:pPr>
        <w:pStyle w:val="Zdrojovkd"/>
      </w:pPr>
      <w:r>
        <w:t xml:space="preserve">            catch { }</w:t>
      </w:r>
    </w:p>
    <w:p w14:paraId="06158660" w14:textId="77777777" w:rsidR="003E2014" w:rsidRDefault="003E2014" w:rsidP="003E2014">
      <w:pPr>
        <w:pStyle w:val="Zdrojovkd"/>
      </w:pPr>
    </w:p>
    <w:p w14:paraId="02D0D31E" w14:textId="77777777" w:rsidR="003E2014" w:rsidRDefault="003E2014" w:rsidP="003E2014">
      <w:pPr>
        <w:pStyle w:val="Zdrojovkd"/>
      </w:pPr>
      <w:r>
        <w:t xml:space="preserve">            try</w:t>
      </w:r>
    </w:p>
    <w:p w14:paraId="203FC8E4" w14:textId="77777777" w:rsidR="003E2014" w:rsidRDefault="003E2014" w:rsidP="003E2014">
      <w:pPr>
        <w:pStyle w:val="Zdrojovkd"/>
      </w:pPr>
      <w:r>
        <w:t xml:space="preserve">            {</w:t>
      </w:r>
    </w:p>
    <w:p w14:paraId="4A0AA600" w14:textId="77777777" w:rsidR="003E2014" w:rsidRDefault="003E2014" w:rsidP="003E2014">
      <w:pPr>
        <w:pStyle w:val="Zdrojovkd"/>
      </w:pPr>
      <w:r>
        <w:t xml:space="preserve">                Engine.CurrentScene.AllComponents.Remove(this.Name);</w:t>
      </w:r>
    </w:p>
    <w:p w14:paraId="158F304F" w14:textId="77777777" w:rsidR="003E2014" w:rsidRDefault="003E2014" w:rsidP="003E2014">
      <w:pPr>
        <w:pStyle w:val="Zdrojovkd"/>
      </w:pPr>
      <w:r>
        <w:t xml:space="preserve">            }</w:t>
      </w:r>
    </w:p>
    <w:p w14:paraId="313D062A" w14:textId="77777777" w:rsidR="003E2014" w:rsidRDefault="003E2014" w:rsidP="003E2014">
      <w:pPr>
        <w:pStyle w:val="Zdrojovkd"/>
      </w:pPr>
      <w:r>
        <w:t xml:space="preserve">            catch</w:t>
      </w:r>
    </w:p>
    <w:p w14:paraId="0D224D55" w14:textId="77777777" w:rsidR="003E2014" w:rsidRDefault="003E2014" w:rsidP="003E2014">
      <w:pPr>
        <w:pStyle w:val="Zdrojovkd"/>
      </w:pPr>
      <w:r>
        <w:t xml:space="preserve">            { }</w:t>
      </w:r>
    </w:p>
    <w:p w14:paraId="77FD61B5" w14:textId="77777777" w:rsidR="003E2014" w:rsidRDefault="003E2014" w:rsidP="003E2014">
      <w:pPr>
        <w:pStyle w:val="Zdrojovkd"/>
      </w:pPr>
    </w:p>
    <w:p w14:paraId="4E9A66EC" w14:textId="77777777" w:rsidR="003E2014" w:rsidRDefault="003E2014" w:rsidP="003E2014">
      <w:pPr>
        <w:pStyle w:val="Zdrojovkd"/>
      </w:pPr>
      <w:r>
        <w:t xml:space="preserve">            if (Parent.Collider == this)</w:t>
      </w:r>
    </w:p>
    <w:p w14:paraId="146B437A" w14:textId="77777777" w:rsidR="003E2014" w:rsidRDefault="003E2014" w:rsidP="003E2014">
      <w:pPr>
        <w:pStyle w:val="Zdrojovkd"/>
      </w:pPr>
      <w:r>
        <w:t xml:space="preserve">                Parent.Collider = null;</w:t>
      </w:r>
    </w:p>
    <w:p w14:paraId="72086DB1" w14:textId="77777777" w:rsidR="003E2014" w:rsidRDefault="003E2014" w:rsidP="003E2014">
      <w:pPr>
        <w:pStyle w:val="Zdrojovkd"/>
      </w:pPr>
      <w:r>
        <w:t xml:space="preserve">        }</w:t>
      </w:r>
    </w:p>
    <w:p w14:paraId="48651F5A" w14:textId="77777777" w:rsidR="003E2014" w:rsidRDefault="003E2014" w:rsidP="003E2014">
      <w:pPr>
        <w:pStyle w:val="Zdrojovkd"/>
      </w:pPr>
    </w:p>
    <w:p w14:paraId="6A70A9DE" w14:textId="77777777" w:rsidR="003E2014" w:rsidRDefault="003E2014" w:rsidP="003E2014">
      <w:pPr>
        <w:pStyle w:val="Zdrojovkd"/>
      </w:pPr>
      <w:r>
        <w:t xml:space="preserve">        public void SetCollisionManually(Direction direction)</w:t>
      </w:r>
    </w:p>
    <w:p w14:paraId="7F31923F" w14:textId="77777777" w:rsidR="003E2014" w:rsidRDefault="003E2014" w:rsidP="003E2014">
      <w:pPr>
        <w:pStyle w:val="Zdrojovkd"/>
      </w:pPr>
      <w:r>
        <w:t xml:space="preserve">        {</w:t>
      </w:r>
    </w:p>
    <w:p w14:paraId="2BC46A9B" w14:textId="77777777" w:rsidR="003E2014" w:rsidRDefault="003E2014" w:rsidP="003E2014">
      <w:pPr>
        <w:pStyle w:val="Zdrojovkd"/>
      </w:pPr>
      <w:r>
        <w:t xml:space="preserve">            switch (direction)</w:t>
      </w:r>
    </w:p>
    <w:p w14:paraId="293A8F8E" w14:textId="77777777" w:rsidR="003E2014" w:rsidRDefault="003E2014" w:rsidP="003E2014">
      <w:pPr>
        <w:pStyle w:val="Zdrojovkd"/>
      </w:pPr>
      <w:r>
        <w:t xml:space="preserve">            {</w:t>
      </w:r>
    </w:p>
    <w:p w14:paraId="46A20CDB" w14:textId="77777777" w:rsidR="003E2014" w:rsidRDefault="003E2014" w:rsidP="003E2014">
      <w:pPr>
        <w:pStyle w:val="Zdrojovkd"/>
      </w:pPr>
      <w:r>
        <w:t xml:space="preserve">                case Direction.Up:</w:t>
      </w:r>
    </w:p>
    <w:p w14:paraId="51D41855" w14:textId="77777777" w:rsidR="003E2014" w:rsidRDefault="003E2014" w:rsidP="003E2014">
      <w:pPr>
        <w:pStyle w:val="Zdrojovkd"/>
      </w:pPr>
      <w:r>
        <w:t xml:space="preserve">                    _Top = true;</w:t>
      </w:r>
    </w:p>
    <w:p w14:paraId="50B64880" w14:textId="77777777" w:rsidR="003E2014" w:rsidRDefault="003E2014" w:rsidP="003E2014">
      <w:pPr>
        <w:pStyle w:val="Zdrojovkd"/>
      </w:pPr>
      <w:r>
        <w:t xml:space="preserve">                    break;</w:t>
      </w:r>
    </w:p>
    <w:p w14:paraId="7C08253F" w14:textId="77777777" w:rsidR="003E2014" w:rsidRDefault="003E2014" w:rsidP="003E2014">
      <w:pPr>
        <w:pStyle w:val="Zdrojovkd"/>
      </w:pPr>
    </w:p>
    <w:p w14:paraId="5F89DE6A" w14:textId="77777777" w:rsidR="003E2014" w:rsidRDefault="003E2014" w:rsidP="003E2014">
      <w:pPr>
        <w:pStyle w:val="Zdrojovkd"/>
      </w:pPr>
      <w:r>
        <w:t xml:space="preserve">                case Direction.Left:</w:t>
      </w:r>
    </w:p>
    <w:p w14:paraId="47268484" w14:textId="77777777" w:rsidR="003E2014" w:rsidRDefault="003E2014" w:rsidP="003E2014">
      <w:pPr>
        <w:pStyle w:val="Zdrojovkd"/>
      </w:pPr>
      <w:r>
        <w:t xml:space="preserve">                    _Left = true;</w:t>
      </w:r>
    </w:p>
    <w:p w14:paraId="2BB68708" w14:textId="77777777" w:rsidR="003E2014" w:rsidRDefault="003E2014" w:rsidP="003E2014">
      <w:pPr>
        <w:pStyle w:val="Zdrojovkd"/>
      </w:pPr>
      <w:r>
        <w:t xml:space="preserve">                    break;</w:t>
      </w:r>
    </w:p>
    <w:p w14:paraId="146717E6" w14:textId="77777777" w:rsidR="003E2014" w:rsidRDefault="003E2014" w:rsidP="003E2014">
      <w:pPr>
        <w:pStyle w:val="Zdrojovkd"/>
      </w:pPr>
    </w:p>
    <w:p w14:paraId="520C8BCD" w14:textId="77777777" w:rsidR="003E2014" w:rsidRDefault="003E2014" w:rsidP="003E2014">
      <w:pPr>
        <w:pStyle w:val="Zdrojovkd"/>
      </w:pPr>
      <w:r>
        <w:t xml:space="preserve">                case Direction.Down:</w:t>
      </w:r>
    </w:p>
    <w:p w14:paraId="465C089F" w14:textId="77777777" w:rsidR="003E2014" w:rsidRDefault="003E2014" w:rsidP="003E2014">
      <w:pPr>
        <w:pStyle w:val="Zdrojovkd"/>
      </w:pPr>
      <w:r>
        <w:t xml:space="preserve">                    _Bottom = true;</w:t>
      </w:r>
    </w:p>
    <w:p w14:paraId="53C38ABC" w14:textId="77777777" w:rsidR="003E2014" w:rsidRDefault="003E2014" w:rsidP="003E2014">
      <w:pPr>
        <w:pStyle w:val="Zdrojovkd"/>
      </w:pPr>
      <w:r>
        <w:t xml:space="preserve">                    break;</w:t>
      </w:r>
    </w:p>
    <w:p w14:paraId="0FAE395F" w14:textId="77777777" w:rsidR="003E2014" w:rsidRDefault="003E2014" w:rsidP="003E2014">
      <w:pPr>
        <w:pStyle w:val="Zdrojovkd"/>
      </w:pPr>
    </w:p>
    <w:p w14:paraId="29DBBAA5" w14:textId="77777777" w:rsidR="003E2014" w:rsidRDefault="003E2014" w:rsidP="003E2014">
      <w:pPr>
        <w:pStyle w:val="Zdrojovkd"/>
      </w:pPr>
      <w:r>
        <w:t xml:space="preserve">                case Direction.Right:</w:t>
      </w:r>
    </w:p>
    <w:p w14:paraId="6D940A34" w14:textId="77777777" w:rsidR="003E2014" w:rsidRDefault="003E2014" w:rsidP="003E2014">
      <w:pPr>
        <w:pStyle w:val="Zdrojovkd"/>
      </w:pPr>
      <w:r>
        <w:t xml:space="preserve">                    _Right = true;</w:t>
      </w:r>
    </w:p>
    <w:p w14:paraId="63586AEB" w14:textId="77777777" w:rsidR="003E2014" w:rsidRDefault="003E2014" w:rsidP="003E2014">
      <w:pPr>
        <w:pStyle w:val="Zdrojovkd"/>
      </w:pPr>
      <w:r>
        <w:t xml:space="preserve">                    break;</w:t>
      </w:r>
    </w:p>
    <w:p w14:paraId="520AA74A" w14:textId="77777777" w:rsidR="003E2014" w:rsidRDefault="003E2014" w:rsidP="003E2014">
      <w:pPr>
        <w:pStyle w:val="Zdrojovkd"/>
      </w:pPr>
    </w:p>
    <w:p w14:paraId="7DC0ADA0" w14:textId="77777777" w:rsidR="003E2014" w:rsidRDefault="003E2014" w:rsidP="003E2014">
      <w:pPr>
        <w:pStyle w:val="Zdrojovkd"/>
      </w:pPr>
      <w:r>
        <w:t xml:space="preserve">                default:</w:t>
      </w:r>
    </w:p>
    <w:p w14:paraId="63D1DAF8" w14:textId="77777777" w:rsidR="003E2014" w:rsidRDefault="003E2014" w:rsidP="003E2014">
      <w:pPr>
        <w:pStyle w:val="Zdrojovkd"/>
      </w:pPr>
      <w:r>
        <w:t xml:space="preserve">                    break;</w:t>
      </w:r>
    </w:p>
    <w:p w14:paraId="04CA4213" w14:textId="77777777" w:rsidR="003E2014" w:rsidRDefault="003E2014" w:rsidP="003E2014">
      <w:pPr>
        <w:pStyle w:val="Zdrojovkd"/>
      </w:pPr>
      <w:r>
        <w:t xml:space="preserve">            }</w:t>
      </w:r>
    </w:p>
    <w:p w14:paraId="5E558E8B" w14:textId="77777777" w:rsidR="003E2014" w:rsidRDefault="003E2014" w:rsidP="003E2014">
      <w:pPr>
        <w:pStyle w:val="Zdrojovkd"/>
      </w:pPr>
      <w:r>
        <w:t xml:space="preserve">        }</w:t>
      </w:r>
    </w:p>
    <w:p w14:paraId="134A5AD1" w14:textId="77777777" w:rsidR="003E2014" w:rsidRDefault="003E2014" w:rsidP="003E2014">
      <w:pPr>
        <w:pStyle w:val="Zdrojovkd"/>
      </w:pPr>
    </w:p>
    <w:p w14:paraId="268AC21E" w14:textId="77777777" w:rsidR="003E2014" w:rsidRDefault="003E2014" w:rsidP="003E2014">
      <w:pPr>
        <w:pStyle w:val="Zdrojovkd"/>
      </w:pPr>
      <w:r>
        <w:t xml:space="preserve">        internal sealed override void Init()</w:t>
      </w:r>
    </w:p>
    <w:p w14:paraId="3445C999" w14:textId="77777777" w:rsidR="003E2014" w:rsidRDefault="003E2014" w:rsidP="003E2014">
      <w:pPr>
        <w:pStyle w:val="Zdrojovkd"/>
      </w:pPr>
      <w:r>
        <w:t xml:space="preserve">        {</w:t>
      </w:r>
    </w:p>
    <w:p w14:paraId="7453BE1B" w14:textId="77777777" w:rsidR="003E2014" w:rsidRDefault="003E2014" w:rsidP="003E2014">
      <w:pPr>
        <w:pStyle w:val="Zdrojovkd"/>
      </w:pPr>
      <w:r>
        <w:t xml:space="preserve">            try</w:t>
      </w:r>
    </w:p>
    <w:p w14:paraId="4BB1159B" w14:textId="77777777" w:rsidR="003E2014" w:rsidRDefault="003E2014" w:rsidP="003E2014">
      <w:pPr>
        <w:pStyle w:val="Zdrojovkd"/>
      </w:pPr>
      <w:r>
        <w:t xml:space="preserve">            {</w:t>
      </w:r>
    </w:p>
    <w:p w14:paraId="6396C8A1" w14:textId="77777777" w:rsidR="003E2014" w:rsidRDefault="003E2014" w:rsidP="003E2014">
      <w:pPr>
        <w:pStyle w:val="Zdrojovkd"/>
      </w:pPr>
      <w:r>
        <w:t xml:space="preserve">                Engine.LoadingScene.AllGameObjectsColliders.Add(this);</w:t>
      </w:r>
    </w:p>
    <w:p w14:paraId="2A9BA2DA" w14:textId="77777777" w:rsidR="003E2014" w:rsidRDefault="003E2014" w:rsidP="003E2014">
      <w:pPr>
        <w:pStyle w:val="Zdrojovkd"/>
      </w:pPr>
      <w:r>
        <w:t xml:space="preserve">            }</w:t>
      </w:r>
    </w:p>
    <w:p w14:paraId="2FC36149" w14:textId="77777777" w:rsidR="003E2014" w:rsidRDefault="003E2014" w:rsidP="003E2014">
      <w:pPr>
        <w:pStyle w:val="Zdrojovkd"/>
      </w:pPr>
      <w:r>
        <w:t xml:space="preserve">            catch (Exception e)</w:t>
      </w:r>
    </w:p>
    <w:p w14:paraId="7577EA0F" w14:textId="77777777" w:rsidR="003E2014" w:rsidRDefault="003E2014" w:rsidP="003E2014">
      <w:pPr>
        <w:pStyle w:val="Zdrojovkd"/>
      </w:pPr>
      <w:r>
        <w:t xml:space="preserve">            {</w:t>
      </w:r>
    </w:p>
    <w:p w14:paraId="145B38AA" w14:textId="77777777" w:rsidR="003E2014" w:rsidRDefault="003E2014" w:rsidP="003E2014">
      <w:pPr>
        <w:pStyle w:val="Zdrojovkd"/>
      </w:pPr>
      <w:r>
        <w:t xml:space="preserve">                Debug.WriteLine("Loading scene is NULL\n\n{0}", e);</w:t>
      </w:r>
    </w:p>
    <w:p w14:paraId="0A9984F0" w14:textId="77777777" w:rsidR="003E2014" w:rsidRDefault="003E2014" w:rsidP="003E2014">
      <w:pPr>
        <w:pStyle w:val="Zdrojovkd"/>
      </w:pPr>
      <w:r>
        <w:t xml:space="preserve">            }</w:t>
      </w:r>
    </w:p>
    <w:p w14:paraId="3E8DA0FD" w14:textId="77777777" w:rsidR="003E2014" w:rsidRDefault="003E2014" w:rsidP="003E2014">
      <w:pPr>
        <w:pStyle w:val="Zdrojovkd"/>
      </w:pPr>
      <w:r>
        <w:t xml:space="preserve">        }</w:t>
      </w:r>
    </w:p>
    <w:p w14:paraId="5A65CD6B" w14:textId="77777777" w:rsidR="003E2014" w:rsidRDefault="003E2014" w:rsidP="003E2014">
      <w:pPr>
        <w:pStyle w:val="Zdrojovkd"/>
      </w:pPr>
      <w:r>
        <w:t xml:space="preserve">    }</w:t>
      </w:r>
    </w:p>
    <w:p w14:paraId="17A8D29B" w14:textId="0E8674F7" w:rsidR="003E2014" w:rsidRPr="003E2014" w:rsidRDefault="003E2014" w:rsidP="003E2014">
      <w:pPr>
        <w:pStyle w:val="Zdrojovkd"/>
      </w:pPr>
      <w:r>
        <w:t>}</w:t>
      </w:r>
    </w:p>
    <w:p w14:paraId="5834C6E0" w14:textId="4F90E22F" w:rsidR="006668F6" w:rsidRDefault="006668F6" w:rsidP="006668F6">
      <w:pPr>
        <w:pStyle w:val="Nadpis4"/>
      </w:pPr>
      <w:r>
        <w:t>Core/Components/</w:t>
      </w:r>
      <w:r>
        <w:t>Component.cs</w:t>
      </w:r>
    </w:p>
    <w:p w14:paraId="0B047873" w14:textId="77777777" w:rsidR="003E2014" w:rsidRDefault="003E2014" w:rsidP="003E2014">
      <w:pPr>
        <w:pStyle w:val="Zdrojovkd"/>
      </w:pPr>
      <w:r>
        <w:t>using DKEngine.Core.Ext;</w:t>
      </w:r>
    </w:p>
    <w:p w14:paraId="458D95A4" w14:textId="77777777" w:rsidR="003E2014" w:rsidRDefault="003E2014" w:rsidP="003E2014">
      <w:pPr>
        <w:pStyle w:val="Zdrojovkd"/>
      </w:pPr>
      <w:r>
        <w:t>using DKEngine.Core.UI;</w:t>
      </w:r>
    </w:p>
    <w:p w14:paraId="63B28174" w14:textId="77777777" w:rsidR="003E2014" w:rsidRDefault="003E2014" w:rsidP="003E2014">
      <w:pPr>
        <w:pStyle w:val="Zdrojovkd"/>
      </w:pPr>
      <w:r>
        <w:t>using System;</w:t>
      </w:r>
    </w:p>
    <w:p w14:paraId="521D26EA" w14:textId="77777777" w:rsidR="003E2014" w:rsidRDefault="003E2014" w:rsidP="003E2014">
      <w:pPr>
        <w:pStyle w:val="Zdrojovkd"/>
      </w:pPr>
      <w:r>
        <w:t>using System.Diagnostics;</w:t>
      </w:r>
    </w:p>
    <w:p w14:paraId="436ACECD" w14:textId="77777777" w:rsidR="003E2014" w:rsidRDefault="003E2014" w:rsidP="003E2014">
      <w:pPr>
        <w:pStyle w:val="Zdrojovkd"/>
      </w:pPr>
    </w:p>
    <w:p w14:paraId="738C689C" w14:textId="77777777" w:rsidR="003E2014" w:rsidRDefault="003E2014" w:rsidP="003E2014">
      <w:pPr>
        <w:pStyle w:val="Zdrojovkd"/>
      </w:pPr>
      <w:r>
        <w:t>namespace DKEngine.Core.Components</w:t>
      </w:r>
    </w:p>
    <w:p w14:paraId="6C961637" w14:textId="77777777" w:rsidR="003E2014" w:rsidRDefault="003E2014" w:rsidP="003E2014">
      <w:pPr>
        <w:pStyle w:val="Zdrojovkd"/>
      </w:pPr>
      <w:r>
        <w:t>{</w:t>
      </w:r>
    </w:p>
    <w:p w14:paraId="54DF2B66" w14:textId="77777777" w:rsidR="003E2014" w:rsidRDefault="003E2014" w:rsidP="003E2014">
      <w:pPr>
        <w:pStyle w:val="Zdrojovkd"/>
      </w:pPr>
      <w:r>
        <w:t xml:space="preserve">    /// &lt;summary&gt;</w:t>
      </w:r>
    </w:p>
    <w:p w14:paraId="1090C5CB" w14:textId="77777777" w:rsidR="003E2014" w:rsidRDefault="003E2014" w:rsidP="003E2014">
      <w:pPr>
        <w:pStyle w:val="Zdrojovkd"/>
      </w:pPr>
      <w:r>
        <w:t xml:space="preserve">    /// Base class for all objects using DKEngine library</w:t>
      </w:r>
    </w:p>
    <w:p w14:paraId="1D00B924" w14:textId="77777777" w:rsidR="003E2014" w:rsidRDefault="003E2014" w:rsidP="003E2014">
      <w:pPr>
        <w:pStyle w:val="Zdrojovkd"/>
      </w:pPr>
      <w:r>
        <w:t xml:space="preserve">    /// &lt;/summary&gt;</w:t>
      </w:r>
    </w:p>
    <w:p w14:paraId="3FCB5CFD" w14:textId="77777777" w:rsidR="003E2014" w:rsidRDefault="003E2014" w:rsidP="003E2014">
      <w:pPr>
        <w:pStyle w:val="Zdrojovkd"/>
      </w:pPr>
      <w:r>
        <w:t xml:space="preserve">    public abstract class Component</w:t>
      </w:r>
    </w:p>
    <w:p w14:paraId="77BB379D" w14:textId="77777777" w:rsidR="003E2014" w:rsidRDefault="003E2014" w:rsidP="003E2014">
      <w:pPr>
        <w:pStyle w:val="Zdrojovkd"/>
      </w:pPr>
      <w:r>
        <w:t xml:space="preserve">    {</w:t>
      </w:r>
    </w:p>
    <w:p w14:paraId="64517CD7" w14:textId="77777777" w:rsidR="003E2014" w:rsidRDefault="003E2014" w:rsidP="003E2014">
      <w:pPr>
        <w:pStyle w:val="Zdrojovkd"/>
      </w:pPr>
      <w:r>
        <w:t xml:space="preserve">        private TimeSpan _lastUpdated;</w:t>
      </w:r>
    </w:p>
    <w:p w14:paraId="252F3938" w14:textId="77777777" w:rsidR="003E2014" w:rsidRDefault="003E2014" w:rsidP="003E2014">
      <w:pPr>
        <w:pStyle w:val="Zdrojovkd"/>
      </w:pPr>
    </w:p>
    <w:p w14:paraId="1FB2EF83" w14:textId="77777777" w:rsidR="003E2014" w:rsidRDefault="003E2014" w:rsidP="003E2014">
      <w:pPr>
        <w:pStyle w:val="Zdrojovkd"/>
      </w:pPr>
      <w:r>
        <w:t xml:space="preserve">        internal TimeSpan LastUpdated</w:t>
      </w:r>
    </w:p>
    <w:p w14:paraId="2E9B4A16" w14:textId="77777777" w:rsidR="003E2014" w:rsidRDefault="003E2014" w:rsidP="003E2014">
      <w:pPr>
        <w:pStyle w:val="Zdrojovkd"/>
      </w:pPr>
      <w:r>
        <w:t xml:space="preserve">        {</w:t>
      </w:r>
    </w:p>
    <w:p w14:paraId="1675EB23" w14:textId="77777777" w:rsidR="003E2014" w:rsidRDefault="003E2014" w:rsidP="003E2014">
      <w:pPr>
        <w:pStyle w:val="Zdrojovkd"/>
      </w:pPr>
      <w:r>
        <w:t xml:space="preserve">            get</w:t>
      </w:r>
    </w:p>
    <w:p w14:paraId="44CA5995" w14:textId="77777777" w:rsidR="003E2014" w:rsidRDefault="003E2014" w:rsidP="003E2014">
      <w:pPr>
        <w:pStyle w:val="Zdrojovkd"/>
      </w:pPr>
      <w:r>
        <w:t xml:space="preserve">            {</w:t>
      </w:r>
    </w:p>
    <w:p w14:paraId="21DB87FE" w14:textId="77777777" w:rsidR="003E2014" w:rsidRDefault="003E2014" w:rsidP="003E2014">
      <w:pPr>
        <w:pStyle w:val="Zdrojovkd"/>
      </w:pPr>
      <w:r>
        <w:t xml:space="preserve">                TimeSpan tmp = _lastUpdated;</w:t>
      </w:r>
    </w:p>
    <w:p w14:paraId="7DFCCD19" w14:textId="77777777" w:rsidR="003E2014" w:rsidRDefault="003E2014" w:rsidP="003E2014">
      <w:pPr>
        <w:pStyle w:val="Zdrojovkd"/>
      </w:pPr>
      <w:r>
        <w:t xml:space="preserve">                _lastUpdated = Engine.LastUpdated;</w:t>
      </w:r>
    </w:p>
    <w:p w14:paraId="66553044" w14:textId="77777777" w:rsidR="003E2014" w:rsidRDefault="003E2014" w:rsidP="003E2014">
      <w:pPr>
        <w:pStyle w:val="Zdrojovkd"/>
      </w:pPr>
      <w:r>
        <w:t xml:space="preserve">                return tmp;</w:t>
      </w:r>
    </w:p>
    <w:p w14:paraId="6D298807" w14:textId="77777777" w:rsidR="003E2014" w:rsidRDefault="003E2014" w:rsidP="003E2014">
      <w:pPr>
        <w:pStyle w:val="Zdrojovkd"/>
      </w:pPr>
      <w:r>
        <w:t xml:space="preserve">            }</w:t>
      </w:r>
    </w:p>
    <w:p w14:paraId="6D5460E3" w14:textId="77777777" w:rsidR="003E2014" w:rsidRDefault="003E2014" w:rsidP="003E2014">
      <w:pPr>
        <w:pStyle w:val="Zdrojovkd"/>
      </w:pPr>
      <w:r>
        <w:t xml:space="preserve">        }</w:t>
      </w:r>
    </w:p>
    <w:p w14:paraId="5915D77B" w14:textId="77777777" w:rsidR="003E2014" w:rsidRDefault="003E2014" w:rsidP="003E2014">
      <w:pPr>
        <w:pStyle w:val="Zdrojovkd"/>
      </w:pPr>
    </w:p>
    <w:p w14:paraId="35F85CA1" w14:textId="77777777" w:rsidR="003E2014" w:rsidRDefault="003E2014" w:rsidP="003E2014">
      <w:pPr>
        <w:pStyle w:val="Zdrojovkd"/>
      </w:pPr>
      <w:r>
        <w:t xml:space="preserve">        /// &lt;summary&gt;</w:t>
      </w:r>
    </w:p>
    <w:p w14:paraId="14066941" w14:textId="77777777" w:rsidR="003E2014" w:rsidRDefault="003E2014" w:rsidP="003E2014">
      <w:pPr>
        <w:pStyle w:val="Zdrojovkd"/>
      </w:pPr>
      <w:r>
        <w:t xml:space="preserve">        /// The parent object of this instance</w:t>
      </w:r>
    </w:p>
    <w:p w14:paraId="55009125" w14:textId="77777777" w:rsidR="003E2014" w:rsidRDefault="003E2014" w:rsidP="003E2014">
      <w:pPr>
        <w:pStyle w:val="Zdrojovkd"/>
      </w:pPr>
      <w:r>
        <w:t xml:space="preserve">        /// &lt;/summary&gt;</w:t>
      </w:r>
    </w:p>
    <w:p w14:paraId="11CD0A91" w14:textId="77777777" w:rsidR="003E2014" w:rsidRDefault="003E2014" w:rsidP="003E2014">
      <w:pPr>
        <w:pStyle w:val="Zdrojovkd"/>
      </w:pPr>
      <w:r>
        <w:t xml:space="preserve">        public GameObject Parent = null;</w:t>
      </w:r>
    </w:p>
    <w:p w14:paraId="021B1327" w14:textId="77777777" w:rsidR="003E2014" w:rsidRDefault="003E2014" w:rsidP="003E2014">
      <w:pPr>
        <w:pStyle w:val="Zdrojovkd"/>
      </w:pPr>
    </w:p>
    <w:p w14:paraId="63BA74AA" w14:textId="77777777" w:rsidR="003E2014" w:rsidRDefault="003E2014" w:rsidP="003E2014">
      <w:pPr>
        <w:pStyle w:val="Zdrojovkd"/>
      </w:pPr>
      <w:r>
        <w:t xml:space="preserve">        /// &lt;summary&gt;</w:t>
      </w:r>
    </w:p>
    <w:p w14:paraId="031A9221" w14:textId="77777777" w:rsidR="003E2014" w:rsidRDefault="003E2014" w:rsidP="003E2014">
      <w:pPr>
        <w:pStyle w:val="Zdrojovkd"/>
      </w:pPr>
      <w:r>
        <w:t xml:space="preserve">        /// The name of this instance</w:t>
      </w:r>
    </w:p>
    <w:p w14:paraId="2D64A37A" w14:textId="77777777" w:rsidR="003E2014" w:rsidRDefault="003E2014" w:rsidP="003E2014">
      <w:pPr>
        <w:pStyle w:val="Zdrojovkd"/>
      </w:pPr>
      <w:r>
        <w:t xml:space="preserve">        /// &lt;/summary&gt;</w:t>
      </w:r>
    </w:p>
    <w:p w14:paraId="08E04E9A" w14:textId="77777777" w:rsidR="003E2014" w:rsidRDefault="003E2014" w:rsidP="003E2014">
      <w:pPr>
        <w:pStyle w:val="Zdrojovkd"/>
      </w:pPr>
      <w:r>
        <w:t xml:space="preserve">        public string Name = "";</w:t>
      </w:r>
    </w:p>
    <w:p w14:paraId="203414CE" w14:textId="77777777" w:rsidR="003E2014" w:rsidRDefault="003E2014" w:rsidP="003E2014">
      <w:pPr>
        <w:pStyle w:val="Zdrojovkd"/>
      </w:pPr>
    </w:p>
    <w:p w14:paraId="090EF8C8" w14:textId="77777777" w:rsidR="003E2014" w:rsidRDefault="003E2014" w:rsidP="003E2014">
      <w:pPr>
        <w:pStyle w:val="Zdrojovkd"/>
      </w:pPr>
      <w:r>
        <w:t xml:space="preserve">        internal Component(GameObject Parent)</w:t>
      </w:r>
    </w:p>
    <w:p w14:paraId="1E6AD13F" w14:textId="77777777" w:rsidR="003E2014" w:rsidRDefault="003E2014" w:rsidP="003E2014">
      <w:pPr>
        <w:pStyle w:val="Zdrojovkd"/>
      </w:pPr>
      <w:r>
        <w:t xml:space="preserve">        {</w:t>
      </w:r>
    </w:p>
    <w:p w14:paraId="02EA2765" w14:textId="77777777" w:rsidR="003E2014" w:rsidRDefault="003E2014" w:rsidP="003E2014">
      <w:pPr>
        <w:pStyle w:val="Zdrojovkd"/>
      </w:pPr>
      <w:r>
        <w:t xml:space="preserve">            this.Parent = Parent;</w:t>
      </w:r>
    </w:p>
    <w:p w14:paraId="6BF6086F" w14:textId="77777777" w:rsidR="003E2014" w:rsidRDefault="003E2014" w:rsidP="003E2014">
      <w:pPr>
        <w:pStyle w:val="Zdrojovkd"/>
      </w:pPr>
      <w:r>
        <w:t xml:space="preserve">            _lastUpdated = Engine.LastUpdated;</w:t>
      </w:r>
    </w:p>
    <w:p w14:paraId="58AE73C0" w14:textId="77777777" w:rsidR="003E2014" w:rsidRDefault="003E2014" w:rsidP="003E2014">
      <w:pPr>
        <w:pStyle w:val="Zdrojovkd"/>
      </w:pPr>
    </w:p>
    <w:p w14:paraId="379B6D09" w14:textId="77777777" w:rsidR="003E2014" w:rsidRDefault="003E2014" w:rsidP="003E2014">
      <w:pPr>
        <w:pStyle w:val="Zdrojovkd"/>
      </w:pPr>
      <w:r>
        <w:t xml:space="preserve">            try</w:t>
      </w:r>
    </w:p>
    <w:p w14:paraId="60B2B567" w14:textId="77777777" w:rsidR="003E2014" w:rsidRDefault="003E2014" w:rsidP="003E2014">
      <w:pPr>
        <w:pStyle w:val="Zdrojovkd"/>
      </w:pPr>
      <w:r>
        <w:t xml:space="preserve">            {</w:t>
      </w:r>
    </w:p>
    <w:p w14:paraId="42E62708" w14:textId="77777777" w:rsidR="003E2014" w:rsidRDefault="003E2014" w:rsidP="003E2014">
      <w:pPr>
        <w:pStyle w:val="Zdrojovkd"/>
      </w:pPr>
      <w:r>
        <w:t xml:space="preserve">                Engine.LoadingScene.NewlyGeneratedComponents.Push(this);</w:t>
      </w:r>
    </w:p>
    <w:p w14:paraId="127425FE" w14:textId="77777777" w:rsidR="003E2014" w:rsidRDefault="003E2014" w:rsidP="003E2014">
      <w:pPr>
        <w:pStyle w:val="Zdrojovkd"/>
      </w:pPr>
      <w:r>
        <w:t xml:space="preserve">            }</w:t>
      </w:r>
    </w:p>
    <w:p w14:paraId="0CE22AB6" w14:textId="77777777" w:rsidR="003E2014" w:rsidRDefault="003E2014" w:rsidP="003E2014">
      <w:pPr>
        <w:pStyle w:val="Zdrojovkd"/>
      </w:pPr>
      <w:r>
        <w:t xml:space="preserve">            catch (Exception e)</w:t>
      </w:r>
    </w:p>
    <w:p w14:paraId="5B8D4CC0" w14:textId="77777777" w:rsidR="003E2014" w:rsidRDefault="003E2014" w:rsidP="003E2014">
      <w:pPr>
        <w:pStyle w:val="Zdrojovkd"/>
      </w:pPr>
      <w:r>
        <w:t xml:space="preserve">            {</w:t>
      </w:r>
    </w:p>
    <w:p w14:paraId="56C64A46" w14:textId="77777777" w:rsidR="003E2014" w:rsidRDefault="003E2014" w:rsidP="003E2014">
      <w:pPr>
        <w:pStyle w:val="Zdrojovkd"/>
      </w:pPr>
      <w:r>
        <w:t xml:space="preserve">                Debug.WriteLine("Loading scene is NULL\n\n{0}", e);</w:t>
      </w:r>
    </w:p>
    <w:p w14:paraId="101C482F" w14:textId="77777777" w:rsidR="003E2014" w:rsidRDefault="003E2014" w:rsidP="003E2014">
      <w:pPr>
        <w:pStyle w:val="Zdrojovkd"/>
      </w:pPr>
      <w:r>
        <w:t xml:space="preserve">            }</w:t>
      </w:r>
    </w:p>
    <w:p w14:paraId="2809E401" w14:textId="77777777" w:rsidR="003E2014" w:rsidRDefault="003E2014" w:rsidP="003E2014">
      <w:pPr>
        <w:pStyle w:val="Zdrojovkd"/>
      </w:pPr>
      <w:r>
        <w:t xml:space="preserve">        }</w:t>
      </w:r>
    </w:p>
    <w:p w14:paraId="1E7CC54B" w14:textId="77777777" w:rsidR="003E2014" w:rsidRDefault="003E2014" w:rsidP="003E2014">
      <w:pPr>
        <w:pStyle w:val="Zdrojovkd"/>
      </w:pPr>
    </w:p>
    <w:p w14:paraId="33A99A4D" w14:textId="77777777" w:rsidR="003E2014" w:rsidRDefault="003E2014" w:rsidP="003E2014">
      <w:pPr>
        <w:pStyle w:val="Zdrojovkd"/>
      </w:pPr>
      <w:r>
        <w:t xml:space="preserve">        internal void InitInternal()</w:t>
      </w:r>
    </w:p>
    <w:p w14:paraId="0C913D77" w14:textId="77777777" w:rsidR="003E2014" w:rsidRDefault="003E2014" w:rsidP="003E2014">
      <w:pPr>
        <w:pStyle w:val="Zdrojovkd"/>
      </w:pPr>
      <w:r>
        <w:t xml:space="preserve">        {</w:t>
      </w:r>
    </w:p>
    <w:p w14:paraId="3AEFA844" w14:textId="77777777" w:rsidR="003E2014" w:rsidRDefault="003E2014" w:rsidP="003E2014">
      <w:pPr>
        <w:pStyle w:val="Zdrojovkd"/>
      </w:pPr>
      <w:r>
        <w:t xml:space="preserve">            Init();</w:t>
      </w:r>
    </w:p>
    <w:p w14:paraId="17170EB9" w14:textId="77777777" w:rsidR="003E2014" w:rsidRDefault="003E2014" w:rsidP="003E2014">
      <w:pPr>
        <w:pStyle w:val="Zdrojovkd"/>
      </w:pPr>
    </w:p>
    <w:p w14:paraId="6A9C96C3" w14:textId="77777777" w:rsidR="003E2014" w:rsidRDefault="003E2014" w:rsidP="003E2014">
      <w:pPr>
        <w:pStyle w:val="Zdrojovkd"/>
      </w:pPr>
      <w:r>
        <w:t xml:space="preserve">            try</w:t>
      </w:r>
    </w:p>
    <w:p w14:paraId="1450A297" w14:textId="77777777" w:rsidR="003E2014" w:rsidRDefault="003E2014" w:rsidP="003E2014">
      <w:pPr>
        <w:pStyle w:val="Zdrojovkd"/>
      </w:pPr>
      <w:r>
        <w:t xml:space="preserve">            {</w:t>
      </w:r>
    </w:p>
    <w:p w14:paraId="747A35F9" w14:textId="77777777" w:rsidR="003E2014" w:rsidRDefault="003E2014" w:rsidP="003E2014">
      <w:pPr>
        <w:pStyle w:val="Zdrojovkd"/>
      </w:pPr>
      <w:r>
        <w:t xml:space="preserve">                if (this.GetType() != typeof(Letter))</w:t>
      </w:r>
    </w:p>
    <w:p w14:paraId="0F75775D" w14:textId="77777777" w:rsidR="003E2014" w:rsidRDefault="003E2014" w:rsidP="003E2014">
      <w:pPr>
        <w:pStyle w:val="Zdrojovkd"/>
      </w:pPr>
      <w:r>
        <w:t xml:space="preserve">                {</w:t>
      </w:r>
    </w:p>
    <w:p w14:paraId="2870DF76" w14:textId="77777777" w:rsidR="003E2014" w:rsidRDefault="003E2014" w:rsidP="003E2014">
      <w:pPr>
        <w:pStyle w:val="Zdrojovkd"/>
      </w:pPr>
      <w:r>
        <w:t xml:space="preserve">                    Engine.LoadingScene.AllComponents.AddSafe(this);</w:t>
      </w:r>
    </w:p>
    <w:p w14:paraId="0D397FF2" w14:textId="77777777" w:rsidR="003E2014" w:rsidRDefault="003E2014" w:rsidP="003E2014">
      <w:pPr>
        <w:pStyle w:val="Zdrojovkd"/>
      </w:pPr>
      <w:r>
        <w:t xml:space="preserve">                }</w:t>
      </w:r>
    </w:p>
    <w:p w14:paraId="71EE24BA" w14:textId="77777777" w:rsidR="003E2014" w:rsidRDefault="003E2014" w:rsidP="003E2014">
      <w:pPr>
        <w:pStyle w:val="Zdrojovkd"/>
      </w:pPr>
      <w:r>
        <w:t xml:space="preserve">            }</w:t>
      </w:r>
    </w:p>
    <w:p w14:paraId="5803EE27" w14:textId="77777777" w:rsidR="003E2014" w:rsidRDefault="003E2014" w:rsidP="003E2014">
      <w:pPr>
        <w:pStyle w:val="Zdrojovkd"/>
      </w:pPr>
      <w:r>
        <w:t xml:space="preserve">            catch (Exception e)</w:t>
      </w:r>
    </w:p>
    <w:p w14:paraId="29D42E4D" w14:textId="77777777" w:rsidR="003E2014" w:rsidRDefault="003E2014" w:rsidP="003E2014">
      <w:pPr>
        <w:pStyle w:val="Zdrojovkd"/>
      </w:pPr>
      <w:r>
        <w:t xml:space="preserve">            {</w:t>
      </w:r>
    </w:p>
    <w:p w14:paraId="4C011B89" w14:textId="77777777" w:rsidR="003E2014" w:rsidRDefault="003E2014" w:rsidP="003E2014">
      <w:pPr>
        <w:pStyle w:val="Zdrojovkd"/>
      </w:pPr>
      <w:r>
        <w:t xml:space="preserve">                Debug.WriteLine("Loading scene is NULL\n\n{0}", e);</w:t>
      </w:r>
    </w:p>
    <w:p w14:paraId="618A2F42" w14:textId="77777777" w:rsidR="003E2014" w:rsidRDefault="003E2014" w:rsidP="003E2014">
      <w:pPr>
        <w:pStyle w:val="Zdrojovkd"/>
      </w:pPr>
      <w:r>
        <w:t xml:space="preserve">            }</w:t>
      </w:r>
    </w:p>
    <w:p w14:paraId="0D43E4AD" w14:textId="77777777" w:rsidR="003E2014" w:rsidRDefault="003E2014" w:rsidP="003E2014">
      <w:pPr>
        <w:pStyle w:val="Zdrojovkd"/>
      </w:pPr>
      <w:r>
        <w:t xml:space="preserve">        }</w:t>
      </w:r>
    </w:p>
    <w:p w14:paraId="00A87155" w14:textId="77777777" w:rsidR="003E2014" w:rsidRDefault="003E2014" w:rsidP="003E2014">
      <w:pPr>
        <w:pStyle w:val="Zdrojovkd"/>
      </w:pPr>
    </w:p>
    <w:p w14:paraId="59106AFF" w14:textId="77777777" w:rsidR="003E2014" w:rsidRDefault="003E2014" w:rsidP="003E2014">
      <w:pPr>
        <w:pStyle w:val="Zdrojovkd"/>
      </w:pPr>
      <w:r>
        <w:t xml:space="preserve">        internal virtual void Init()</w:t>
      </w:r>
    </w:p>
    <w:p w14:paraId="65E59D6A" w14:textId="77777777" w:rsidR="003E2014" w:rsidRDefault="003E2014" w:rsidP="003E2014">
      <w:pPr>
        <w:pStyle w:val="Zdrojovkd"/>
      </w:pPr>
      <w:r>
        <w:t xml:space="preserve">        { }</w:t>
      </w:r>
    </w:p>
    <w:p w14:paraId="34D4DC93" w14:textId="77777777" w:rsidR="003E2014" w:rsidRDefault="003E2014" w:rsidP="003E2014">
      <w:pPr>
        <w:pStyle w:val="Zdrojovkd"/>
      </w:pPr>
    </w:p>
    <w:p w14:paraId="651ED0E9" w14:textId="77777777" w:rsidR="003E2014" w:rsidRDefault="003E2014" w:rsidP="003E2014">
      <w:pPr>
        <w:pStyle w:val="Zdrojovkd"/>
      </w:pPr>
      <w:r>
        <w:t xml:space="preserve">        public abstract void Destroy();</w:t>
      </w:r>
    </w:p>
    <w:p w14:paraId="6A416EDB" w14:textId="77777777" w:rsidR="003E2014" w:rsidRDefault="003E2014" w:rsidP="003E2014">
      <w:pPr>
        <w:pStyle w:val="Zdrojovkd"/>
      </w:pPr>
    </w:p>
    <w:p w14:paraId="6B46BD32" w14:textId="77777777" w:rsidR="003E2014" w:rsidRDefault="003E2014" w:rsidP="003E2014">
      <w:pPr>
        <w:pStyle w:val="Zdrojovkd"/>
      </w:pPr>
      <w:r>
        <w:t xml:space="preserve">        /// &lt;summary&gt;</w:t>
      </w:r>
    </w:p>
    <w:p w14:paraId="13D507C0" w14:textId="77777777" w:rsidR="003E2014" w:rsidRDefault="003E2014" w:rsidP="003E2014">
      <w:pPr>
        <w:pStyle w:val="Zdrojovkd"/>
      </w:pPr>
      <w:r>
        <w:t xml:space="preserve">        /// Finds the specified component of specified name.</w:t>
      </w:r>
    </w:p>
    <w:p w14:paraId="6E970978" w14:textId="77777777" w:rsidR="003E2014" w:rsidRDefault="003E2014" w:rsidP="003E2014">
      <w:pPr>
        <w:pStyle w:val="Zdrojovkd"/>
      </w:pPr>
      <w:r>
        <w:t xml:space="preserve">        /// &lt;/summary&gt;</w:t>
      </w:r>
    </w:p>
    <w:p w14:paraId="33532DB1" w14:textId="77777777" w:rsidR="003E2014" w:rsidRDefault="003E2014" w:rsidP="003E2014">
      <w:pPr>
        <w:pStyle w:val="Zdrojovkd"/>
      </w:pPr>
      <w:r>
        <w:t xml:space="preserve">        /// &lt;typeparam name="T"&gt;Determines type of desired component&lt;/typeparam&gt;</w:t>
      </w:r>
    </w:p>
    <w:p w14:paraId="190CA4C3" w14:textId="77777777" w:rsidR="003E2014" w:rsidRDefault="003E2014" w:rsidP="003E2014">
      <w:pPr>
        <w:pStyle w:val="Zdrojovkd"/>
      </w:pPr>
      <w:r>
        <w:t xml:space="preserve">        /// &lt;param name="Name"&gt;The name of desired component.&lt;/param&gt;</w:t>
      </w:r>
    </w:p>
    <w:p w14:paraId="15198EEE" w14:textId="77777777" w:rsidR="003E2014" w:rsidRDefault="003E2014" w:rsidP="003E2014">
      <w:pPr>
        <w:pStyle w:val="Zdrojovkd"/>
      </w:pPr>
      <w:r>
        <w:t xml:space="preserve">        /// &lt;returns&gt;&lt;/returns&gt;</w:t>
      </w:r>
    </w:p>
    <w:p w14:paraId="108CFBE2" w14:textId="77777777" w:rsidR="003E2014" w:rsidRDefault="003E2014" w:rsidP="003E2014">
      <w:pPr>
        <w:pStyle w:val="Zdrojovkd"/>
      </w:pPr>
      <w:r>
        <w:t xml:space="preserve">        public static T Find&lt;T&gt;(string Name) where T : Component</w:t>
      </w:r>
    </w:p>
    <w:p w14:paraId="0BA7C228" w14:textId="77777777" w:rsidR="003E2014" w:rsidRDefault="003E2014" w:rsidP="003E2014">
      <w:pPr>
        <w:pStyle w:val="Zdrojovkd"/>
      </w:pPr>
      <w:r>
        <w:t xml:space="preserve">        {</w:t>
      </w:r>
    </w:p>
    <w:p w14:paraId="3DD01CB9" w14:textId="77777777" w:rsidR="003E2014" w:rsidRDefault="003E2014" w:rsidP="003E2014">
      <w:pPr>
        <w:pStyle w:val="Zdrojovkd"/>
      </w:pPr>
      <w:r>
        <w:t xml:space="preserve">            T retValue = null;</w:t>
      </w:r>
    </w:p>
    <w:p w14:paraId="73EAB4C7" w14:textId="77777777" w:rsidR="003E2014" w:rsidRDefault="003E2014" w:rsidP="003E2014">
      <w:pPr>
        <w:pStyle w:val="Zdrojovkd"/>
      </w:pPr>
    </w:p>
    <w:p w14:paraId="0E2632C1" w14:textId="77777777" w:rsidR="003E2014" w:rsidRDefault="003E2014" w:rsidP="003E2014">
      <w:pPr>
        <w:pStyle w:val="Zdrojovkd"/>
      </w:pPr>
      <w:r>
        <w:lastRenderedPageBreak/>
        <w:t xml:space="preserve">            try</w:t>
      </w:r>
    </w:p>
    <w:p w14:paraId="6A75BE59" w14:textId="77777777" w:rsidR="003E2014" w:rsidRDefault="003E2014" w:rsidP="003E2014">
      <w:pPr>
        <w:pStyle w:val="Zdrojovkd"/>
      </w:pPr>
      <w:r>
        <w:t xml:space="preserve">            {</w:t>
      </w:r>
    </w:p>
    <w:p w14:paraId="42144AED" w14:textId="77777777" w:rsidR="003E2014" w:rsidRDefault="003E2014" w:rsidP="003E2014">
      <w:pPr>
        <w:pStyle w:val="Zdrojovkd"/>
      </w:pPr>
      <w:r>
        <w:t xml:space="preserve">                retValue = (T)Engine.LoadingScene.AllComponents[Name];</w:t>
      </w:r>
    </w:p>
    <w:p w14:paraId="1F8B43D6" w14:textId="77777777" w:rsidR="003E2014" w:rsidRDefault="003E2014" w:rsidP="003E2014">
      <w:pPr>
        <w:pStyle w:val="Zdrojovkd"/>
      </w:pPr>
      <w:r>
        <w:t xml:space="preserve">            }</w:t>
      </w:r>
    </w:p>
    <w:p w14:paraId="3CB62523" w14:textId="77777777" w:rsidR="003E2014" w:rsidRDefault="003E2014" w:rsidP="003E2014">
      <w:pPr>
        <w:pStyle w:val="Zdrojovkd"/>
      </w:pPr>
      <w:r>
        <w:t xml:space="preserve">            catch (Exception ex)</w:t>
      </w:r>
    </w:p>
    <w:p w14:paraId="32BB72A0" w14:textId="77777777" w:rsidR="003E2014" w:rsidRDefault="003E2014" w:rsidP="003E2014">
      <w:pPr>
        <w:pStyle w:val="Zdrojovkd"/>
      </w:pPr>
      <w:r>
        <w:t xml:space="preserve">            {</w:t>
      </w:r>
    </w:p>
    <w:p w14:paraId="5C2945D5" w14:textId="77777777" w:rsidR="003E2014" w:rsidRDefault="003E2014" w:rsidP="003E2014">
      <w:pPr>
        <w:pStyle w:val="Zdrojovkd"/>
      </w:pPr>
      <w:r>
        <w:t xml:space="preserve">                Debug.WriteLine("Object not found\n" + ex);</w:t>
      </w:r>
    </w:p>
    <w:p w14:paraId="3668D0D3" w14:textId="77777777" w:rsidR="003E2014" w:rsidRDefault="003E2014" w:rsidP="003E2014">
      <w:pPr>
        <w:pStyle w:val="Zdrojovkd"/>
      </w:pPr>
      <w:r>
        <w:t xml:space="preserve">            }</w:t>
      </w:r>
    </w:p>
    <w:p w14:paraId="6E1FFD53" w14:textId="77777777" w:rsidR="003E2014" w:rsidRDefault="003E2014" w:rsidP="003E2014">
      <w:pPr>
        <w:pStyle w:val="Zdrojovkd"/>
      </w:pPr>
    </w:p>
    <w:p w14:paraId="5C464EB7" w14:textId="77777777" w:rsidR="003E2014" w:rsidRDefault="003E2014" w:rsidP="003E2014">
      <w:pPr>
        <w:pStyle w:val="Zdrojovkd"/>
      </w:pPr>
      <w:r>
        <w:t xml:space="preserve">            return retValue;</w:t>
      </w:r>
    </w:p>
    <w:p w14:paraId="10469C2C" w14:textId="77777777" w:rsidR="003E2014" w:rsidRDefault="003E2014" w:rsidP="003E2014">
      <w:pPr>
        <w:pStyle w:val="Zdrojovkd"/>
      </w:pPr>
      <w:r>
        <w:t xml:space="preserve">        }</w:t>
      </w:r>
    </w:p>
    <w:p w14:paraId="7FE207B7" w14:textId="77777777" w:rsidR="003E2014" w:rsidRDefault="003E2014" w:rsidP="003E2014">
      <w:pPr>
        <w:pStyle w:val="Zdrojovkd"/>
      </w:pPr>
      <w:r>
        <w:t xml:space="preserve">    }</w:t>
      </w:r>
    </w:p>
    <w:p w14:paraId="044204B0" w14:textId="1D4EFF7A" w:rsidR="003E2014" w:rsidRPr="003E2014" w:rsidRDefault="003E2014" w:rsidP="003E2014">
      <w:pPr>
        <w:pStyle w:val="Zdrojovkd"/>
      </w:pPr>
      <w:r>
        <w:t>}</w:t>
      </w:r>
    </w:p>
    <w:p w14:paraId="11EDFE01" w14:textId="16FFE43E" w:rsidR="006668F6" w:rsidRDefault="006668F6" w:rsidP="006668F6">
      <w:pPr>
        <w:pStyle w:val="Nadpis4"/>
      </w:pPr>
      <w:r>
        <w:t>Core/Components/</w:t>
      </w:r>
      <w:r>
        <w:t>Material.cs</w:t>
      </w:r>
    </w:p>
    <w:p w14:paraId="0A39EC35" w14:textId="77777777" w:rsidR="003E2014" w:rsidRDefault="003E2014" w:rsidP="003E2014">
      <w:pPr>
        <w:pStyle w:val="Zdrojovkd"/>
      </w:pPr>
      <w:r>
        <w:t>/*</w:t>
      </w:r>
    </w:p>
    <w:p w14:paraId="6B2774F5" w14:textId="77777777" w:rsidR="003E2014" w:rsidRDefault="003E2014" w:rsidP="003E2014">
      <w:pPr>
        <w:pStyle w:val="Zdrojovkd"/>
      </w:pPr>
      <w:r>
        <w:t>* (C) 2017 David Knieradl</w:t>
      </w:r>
    </w:p>
    <w:p w14:paraId="63BED4B0" w14:textId="77777777" w:rsidR="003E2014" w:rsidRDefault="003E2014" w:rsidP="003E2014">
      <w:pPr>
        <w:pStyle w:val="Zdrojovkd"/>
      </w:pPr>
      <w:r>
        <w:t>*/</w:t>
      </w:r>
    </w:p>
    <w:p w14:paraId="2AF23D2E" w14:textId="77777777" w:rsidR="003E2014" w:rsidRDefault="003E2014" w:rsidP="003E2014">
      <w:pPr>
        <w:pStyle w:val="Zdrojovkd"/>
      </w:pPr>
    </w:p>
    <w:p w14:paraId="2A21CE00" w14:textId="77777777" w:rsidR="003E2014" w:rsidRDefault="003E2014" w:rsidP="003E2014">
      <w:pPr>
        <w:pStyle w:val="Zdrojovkd"/>
      </w:pPr>
      <w:r>
        <w:t>using System;</w:t>
      </w:r>
    </w:p>
    <w:p w14:paraId="6DE8A9FE" w14:textId="77777777" w:rsidR="003E2014" w:rsidRDefault="003E2014" w:rsidP="003E2014">
      <w:pPr>
        <w:pStyle w:val="Zdrojovkd"/>
      </w:pPr>
      <w:r>
        <w:t>using System.Drawing;</w:t>
      </w:r>
    </w:p>
    <w:p w14:paraId="11CE66DE" w14:textId="77777777" w:rsidR="003E2014" w:rsidRDefault="003E2014" w:rsidP="003E2014">
      <w:pPr>
        <w:pStyle w:val="Zdrojovkd"/>
      </w:pPr>
      <w:r>
        <w:t>using System.Drawing.Imaging;</w:t>
      </w:r>
    </w:p>
    <w:p w14:paraId="364D1436" w14:textId="77777777" w:rsidR="003E2014" w:rsidRDefault="003E2014" w:rsidP="003E2014">
      <w:pPr>
        <w:pStyle w:val="Zdrojovkd"/>
      </w:pPr>
      <w:r>
        <w:t>using System.Runtime.InteropServices;</w:t>
      </w:r>
    </w:p>
    <w:p w14:paraId="460D32FC" w14:textId="77777777" w:rsidR="003E2014" w:rsidRDefault="003E2014" w:rsidP="003E2014">
      <w:pPr>
        <w:pStyle w:val="Zdrojovkd"/>
      </w:pPr>
    </w:p>
    <w:p w14:paraId="0369BF73" w14:textId="77777777" w:rsidR="003E2014" w:rsidRDefault="003E2014" w:rsidP="003E2014">
      <w:pPr>
        <w:pStyle w:val="Zdrojovkd"/>
      </w:pPr>
      <w:r>
        <w:t>namespace DKEngine.Core.Components</w:t>
      </w:r>
    </w:p>
    <w:p w14:paraId="0AE24059" w14:textId="77777777" w:rsidR="003E2014" w:rsidRDefault="003E2014" w:rsidP="003E2014">
      <w:pPr>
        <w:pStyle w:val="Zdrojovkd"/>
      </w:pPr>
      <w:r>
        <w:t>{</w:t>
      </w:r>
    </w:p>
    <w:p w14:paraId="24CB5832" w14:textId="77777777" w:rsidR="003E2014" w:rsidRDefault="003E2014" w:rsidP="003E2014">
      <w:pPr>
        <w:pStyle w:val="Zdrojovkd"/>
      </w:pPr>
      <w:r>
        <w:t xml:space="preserve">    /// &lt;summary&gt;</w:t>
      </w:r>
    </w:p>
    <w:p w14:paraId="2803430B" w14:textId="77777777" w:rsidR="003E2014" w:rsidRDefault="003E2014" w:rsidP="003E2014">
      <w:pPr>
        <w:pStyle w:val="Zdrojovkd"/>
      </w:pPr>
      <w:r>
        <w:t xml:space="preserve">    /// Low-Memory Material</w:t>
      </w:r>
    </w:p>
    <w:p w14:paraId="202FBE69" w14:textId="77777777" w:rsidR="003E2014" w:rsidRDefault="003E2014" w:rsidP="003E2014">
      <w:pPr>
        <w:pStyle w:val="Zdrojovkd"/>
      </w:pPr>
      <w:r>
        <w:t xml:space="preserve">    /// &lt;/summary&gt;</w:t>
      </w:r>
    </w:p>
    <w:p w14:paraId="62A88B93" w14:textId="77777777" w:rsidR="003E2014" w:rsidRDefault="003E2014" w:rsidP="003E2014">
      <w:pPr>
        <w:pStyle w:val="Zdrojovkd"/>
      </w:pPr>
      <w:r>
        <w:t xml:space="preserve">    public sealed class Material</w:t>
      </w:r>
    </w:p>
    <w:p w14:paraId="76FF608A" w14:textId="77777777" w:rsidR="003E2014" w:rsidRDefault="003E2014" w:rsidP="003E2014">
      <w:pPr>
        <w:pStyle w:val="Zdrojovkd"/>
      </w:pPr>
      <w:r>
        <w:t xml:space="preserve">    {</w:t>
      </w:r>
    </w:p>
    <w:p w14:paraId="3E277BAE" w14:textId="77777777" w:rsidR="003E2014" w:rsidRDefault="003E2014" w:rsidP="003E2014">
      <w:pPr>
        <w:pStyle w:val="Zdrojovkd"/>
      </w:pPr>
      <w:r>
        <w:t xml:space="preserve">        /// &lt;summary&gt;</w:t>
      </w:r>
    </w:p>
    <w:p w14:paraId="0BC08B45" w14:textId="77777777" w:rsidR="003E2014" w:rsidRDefault="003E2014" w:rsidP="003E2014">
      <w:pPr>
        <w:pStyle w:val="Zdrojovkd"/>
      </w:pPr>
      <w:r>
        <w:t xml:space="preserve">        /// Source image used as Texture</w:t>
      </w:r>
    </w:p>
    <w:p w14:paraId="74AB8D5C" w14:textId="77777777" w:rsidR="003E2014" w:rsidRDefault="003E2014" w:rsidP="003E2014">
      <w:pPr>
        <w:pStyle w:val="Zdrojovkd"/>
      </w:pPr>
      <w:r>
        <w:t xml:space="preserve">        /// &lt;/summary&gt;</w:t>
      </w:r>
    </w:p>
    <w:p w14:paraId="745B0492" w14:textId="77777777" w:rsidR="003E2014" w:rsidRDefault="003E2014" w:rsidP="003E2014">
      <w:pPr>
        <w:pStyle w:val="Zdrojovkd"/>
      </w:pPr>
      <w:r>
        <w:t xml:space="preserve">        public readonly Bitmap Texture = null;</w:t>
      </w:r>
    </w:p>
    <w:p w14:paraId="62CB4282" w14:textId="77777777" w:rsidR="003E2014" w:rsidRDefault="003E2014" w:rsidP="003E2014">
      <w:pPr>
        <w:pStyle w:val="Zdrojovkd"/>
      </w:pPr>
    </w:p>
    <w:p w14:paraId="2AC35D9A" w14:textId="77777777" w:rsidR="003E2014" w:rsidRDefault="003E2014" w:rsidP="003E2014">
      <w:pPr>
        <w:pStyle w:val="Zdrojovkd"/>
      </w:pPr>
      <w:r>
        <w:t xml:space="preserve">        /// &lt;summary&gt;</w:t>
      </w:r>
    </w:p>
    <w:p w14:paraId="23EAB7C3" w14:textId="77777777" w:rsidR="003E2014" w:rsidRDefault="003E2014" w:rsidP="003E2014">
      <w:pPr>
        <w:pStyle w:val="Zdrojovkd"/>
      </w:pPr>
      <w:r>
        <w:t xml:space="preserve">        /// Represents scaled length of image in pixels</w:t>
      </w:r>
    </w:p>
    <w:p w14:paraId="7E986D02" w14:textId="77777777" w:rsidR="003E2014" w:rsidRDefault="003E2014" w:rsidP="003E2014">
      <w:pPr>
        <w:pStyle w:val="Zdrojovkd"/>
      </w:pPr>
      <w:r>
        <w:t xml:space="preserve">        /// &lt;/summary&gt;</w:t>
      </w:r>
    </w:p>
    <w:p w14:paraId="389AD645" w14:textId="77777777" w:rsidR="003E2014" w:rsidRDefault="003E2014" w:rsidP="003E2014">
      <w:pPr>
        <w:pStyle w:val="Zdrojovkd"/>
      </w:pPr>
      <w:r>
        <w:t xml:space="preserve">        public readonly int Width = 0;</w:t>
      </w:r>
    </w:p>
    <w:p w14:paraId="271AE850" w14:textId="77777777" w:rsidR="003E2014" w:rsidRDefault="003E2014" w:rsidP="003E2014">
      <w:pPr>
        <w:pStyle w:val="Zdrojovkd"/>
      </w:pPr>
    </w:p>
    <w:p w14:paraId="4E4F1755" w14:textId="77777777" w:rsidR="003E2014" w:rsidRDefault="003E2014" w:rsidP="003E2014">
      <w:pPr>
        <w:pStyle w:val="Zdrojovkd"/>
      </w:pPr>
      <w:r>
        <w:t xml:space="preserve">        /// &lt;summary&gt;</w:t>
      </w:r>
    </w:p>
    <w:p w14:paraId="4B3F02A7" w14:textId="77777777" w:rsidR="003E2014" w:rsidRDefault="003E2014" w:rsidP="003E2014">
      <w:pPr>
        <w:pStyle w:val="Zdrojovkd"/>
      </w:pPr>
      <w:r>
        <w:t xml:space="preserve">        /// Represents scaled height of image in pixels</w:t>
      </w:r>
    </w:p>
    <w:p w14:paraId="4B55944A" w14:textId="77777777" w:rsidR="003E2014" w:rsidRDefault="003E2014" w:rsidP="003E2014">
      <w:pPr>
        <w:pStyle w:val="Zdrojovkd"/>
      </w:pPr>
      <w:r>
        <w:t xml:space="preserve">        /// &lt;/summary&gt;</w:t>
      </w:r>
    </w:p>
    <w:p w14:paraId="2D26A9A2" w14:textId="77777777" w:rsidR="003E2014" w:rsidRDefault="003E2014" w:rsidP="003E2014">
      <w:pPr>
        <w:pStyle w:val="Zdrojovkd"/>
      </w:pPr>
      <w:r>
        <w:t xml:space="preserve">        public readonly int Height = 0;</w:t>
      </w:r>
    </w:p>
    <w:p w14:paraId="3F468205" w14:textId="77777777" w:rsidR="003E2014" w:rsidRDefault="003E2014" w:rsidP="003E2014">
      <w:pPr>
        <w:pStyle w:val="Zdrojovkd"/>
      </w:pPr>
    </w:p>
    <w:p w14:paraId="0EF6CF50" w14:textId="77777777" w:rsidR="003E2014" w:rsidRDefault="003E2014" w:rsidP="003E2014">
      <w:pPr>
        <w:pStyle w:val="Zdrojovkd"/>
      </w:pPr>
      <w:r>
        <w:t xml:space="preserve">        /// &lt;summary&gt;</w:t>
      </w:r>
    </w:p>
    <w:p w14:paraId="2D7BED35" w14:textId="77777777" w:rsidR="003E2014" w:rsidRDefault="003E2014" w:rsidP="003E2014">
      <w:pPr>
        <w:pStyle w:val="Zdrojovkd"/>
      </w:pPr>
      <w:r>
        <w:t xml:space="preserve">        /// Number of frames</w:t>
      </w:r>
    </w:p>
    <w:p w14:paraId="0647C620" w14:textId="77777777" w:rsidR="003E2014" w:rsidRDefault="003E2014" w:rsidP="003E2014">
      <w:pPr>
        <w:pStyle w:val="Zdrojovkd"/>
      </w:pPr>
      <w:r>
        <w:t xml:space="preserve">        /// &lt;/summary&gt;</w:t>
      </w:r>
    </w:p>
    <w:p w14:paraId="0A887220" w14:textId="77777777" w:rsidR="003E2014" w:rsidRDefault="003E2014" w:rsidP="003E2014">
      <w:pPr>
        <w:pStyle w:val="Zdrojovkd"/>
      </w:pPr>
      <w:r>
        <w:t xml:space="preserve">        public readonly int Frames = 1;</w:t>
      </w:r>
    </w:p>
    <w:p w14:paraId="2F8EE774" w14:textId="77777777" w:rsidR="003E2014" w:rsidRDefault="003E2014" w:rsidP="003E2014">
      <w:pPr>
        <w:pStyle w:val="Zdrojovkd"/>
      </w:pPr>
    </w:p>
    <w:p w14:paraId="18521EF7" w14:textId="77777777" w:rsidR="003E2014" w:rsidRDefault="003E2014" w:rsidP="003E2014">
      <w:pPr>
        <w:pStyle w:val="Zdrojovkd"/>
      </w:pPr>
      <w:r>
        <w:t xml:space="preserve">        /// &lt;summary&gt;</w:t>
      </w:r>
    </w:p>
    <w:p w14:paraId="217AAAB2" w14:textId="77777777" w:rsidR="003E2014" w:rsidRDefault="003E2014" w:rsidP="003E2014">
      <w:pPr>
        <w:pStyle w:val="Zdrojovkd"/>
      </w:pPr>
      <w:r>
        <w:t xml:space="preserve">        /// Total duration of animated image</w:t>
      </w:r>
    </w:p>
    <w:p w14:paraId="79F334A5" w14:textId="77777777" w:rsidR="003E2014" w:rsidRDefault="003E2014" w:rsidP="003E2014">
      <w:pPr>
        <w:pStyle w:val="Zdrojovkd"/>
      </w:pPr>
      <w:r>
        <w:t xml:space="preserve">        /// &lt;/summary&gt;</w:t>
      </w:r>
    </w:p>
    <w:p w14:paraId="023790D0" w14:textId="77777777" w:rsidR="003E2014" w:rsidRDefault="003E2014" w:rsidP="003E2014">
      <w:pPr>
        <w:pStyle w:val="Zdrojovkd"/>
      </w:pPr>
      <w:r>
        <w:t xml:space="preserve">        public readonly int Duration = 1;</w:t>
      </w:r>
    </w:p>
    <w:p w14:paraId="28BB1A36" w14:textId="77777777" w:rsidR="003E2014" w:rsidRDefault="003E2014" w:rsidP="003E2014">
      <w:pPr>
        <w:pStyle w:val="Zdrojovkd"/>
      </w:pPr>
    </w:p>
    <w:p w14:paraId="2CE94843" w14:textId="77777777" w:rsidR="003E2014" w:rsidRDefault="003E2014" w:rsidP="003E2014">
      <w:pPr>
        <w:pStyle w:val="Zdrojovkd"/>
      </w:pPr>
      <w:r>
        <w:t xml:space="preserve">        /// &lt;summary&gt;</w:t>
      </w:r>
    </w:p>
    <w:p w14:paraId="0C85F721" w14:textId="77777777" w:rsidR="003E2014" w:rsidRDefault="003E2014" w:rsidP="003E2014">
      <w:pPr>
        <w:pStyle w:val="Zdrojovkd"/>
      </w:pPr>
      <w:r>
        <w:t xml:space="preserve">        /// Duration between two frames of animation</w:t>
      </w:r>
    </w:p>
    <w:p w14:paraId="0A6656BA" w14:textId="77777777" w:rsidR="003E2014" w:rsidRDefault="003E2014" w:rsidP="003E2014">
      <w:pPr>
        <w:pStyle w:val="Zdrojovkd"/>
      </w:pPr>
      <w:r>
        <w:t xml:space="preserve">        /// &lt;/summary&gt;</w:t>
      </w:r>
    </w:p>
    <w:p w14:paraId="1319D7B8" w14:textId="77777777" w:rsidR="003E2014" w:rsidRDefault="003E2014" w:rsidP="003E2014">
      <w:pPr>
        <w:pStyle w:val="Zdrojovkd"/>
      </w:pPr>
      <w:r>
        <w:t xml:space="preserve">        public readonly int DurationPerFrame = 1;</w:t>
      </w:r>
    </w:p>
    <w:p w14:paraId="61755F85" w14:textId="77777777" w:rsidR="003E2014" w:rsidRDefault="003E2014" w:rsidP="003E2014">
      <w:pPr>
        <w:pStyle w:val="Zdrojovkd"/>
      </w:pPr>
    </w:p>
    <w:p w14:paraId="6EDE5B90" w14:textId="77777777" w:rsidR="003E2014" w:rsidRDefault="003E2014" w:rsidP="003E2014">
      <w:pPr>
        <w:pStyle w:val="Zdrojovkd"/>
      </w:pPr>
      <w:r>
        <w:t xml:space="preserve">        /// &lt;summary&gt;</w:t>
      </w:r>
    </w:p>
    <w:p w14:paraId="636B92E1" w14:textId="77777777" w:rsidR="003E2014" w:rsidRDefault="003E2014" w:rsidP="003E2014">
      <w:pPr>
        <w:pStyle w:val="Zdrojovkd"/>
      </w:pPr>
      <w:r>
        <w:t xml:space="preserve">        /// Returns true if image is animated</w:t>
      </w:r>
    </w:p>
    <w:p w14:paraId="30EEAD69" w14:textId="77777777" w:rsidR="003E2014" w:rsidRDefault="003E2014" w:rsidP="003E2014">
      <w:pPr>
        <w:pStyle w:val="Zdrojovkd"/>
      </w:pPr>
      <w:r>
        <w:t xml:space="preserve">        /// &lt;/summary&gt;</w:t>
      </w:r>
    </w:p>
    <w:p w14:paraId="4F7F6FA8" w14:textId="77777777" w:rsidR="003E2014" w:rsidRDefault="003E2014" w:rsidP="003E2014">
      <w:pPr>
        <w:pStyle w:val="Zdrojovkd"/>
      </w:pPr>
      <w:r>
        <w:t xml:space="preserve">        public readonly bool IsAnimated = false;</w:t>
      </w:r>
    </w:p>
    <w:p w14:paraId="66EB6A0D" w14:textId="77777777" w:rsidR="003E2014" w:rsidRDefault="003E2014" w:rsidP="003E2014">
      <w:pPr>
        <w:pStyle w:val="Zdrojovkd"/>
      </w:pPr>
    </w:p>
    <w:p w14:paraId="705075BF" w14:textId="77777777" w:rsidR="003E2014" w:rsidRDefault="003E2014" w:rsidP="003E2014">
      <w:pPr>
        <w:pStyle w:val="Zdrojovkd"/>
      </w:pPr>
      <w:r>
        <w:t xml:space="preserve">        /// &lt;summary&gt;</w:t>
      </w:r>
    </w:p>
    <w:p w14:paraId="59C21858" w14:textId="77777777" w:rsidR="003E2014" w:rsidRDefault="003E2014" w:rsidP="003E2014">
      <w:pPr>
        <w:pStyle w:val="Zdrojovkd"/>
      </w:pPr>
      <w:r>
        <w:t xml:space="preserve">        /// Returns true if image is looped</w:t>
      </w:r>
    </w:p>
    <w:p w14:paraId="062CE0D5" w14:textId="77777777" w:rsidR="003E2014" w:rsidRDefault="003E2014" w:rsidP="003E2014">
      <w:pPr>
        <w:pStyle w:val="Zdrojovkd"/>
      </w:pPr>
      <w:r>
        <w:t xml:space="preserve">        /// &lt;/summary&gt;</w:t>
      </w:r>
    </w:p>
    <w:p w14:paraId="02B9FE56" w14:textId="77777777" w:rsidR="003E2014" w:rsidRDefault="003E2014" w:rsidP="003E2014">
      <w:pPr>
        <w:pStyle w:val="Zdrojovkd"/>
      </w:pPr>
      <w:r>
        <w:t xml:space="preserve">        public readonly bool IsLooped = false;</w:t>
      </w:r>
    </w:p>
    <w:p w14:paraId="345ECA23" w14:textId="77777777" w:rsidR="003E2014" w:rsidRDefault="003E2014" w:rsidP="003E2014">
      <w:pPr>
        <w:pStyle w:val="Zdrojovkd"/>
      </w:pPr>
    </w:p>
    <w:p w14:paraId="337D7098" w14:textId="77777777" w:rsidR="003E2014" w:rsidRDefault="003E2014" w:rsidP="003E2014">
      <w:pPr>
        <w:pStyle w:val="Zdrojovkd"/>
      </w:pPr>
      <w:r>
        <w:t xml:space="preserve">        private int _SelectedLayer = -1;</w:t>
      </w:r>
    </w:p>
    <w:p w14:paraId="6E553375" w14:textId="77777777" w:rsidR="003E2014" w:rsidRDefault="003E2014" w:rsidP="003E2014">
      <w:pPr>
        <w:pStyle w:val="Zdrojovkd"/>
      </w:pPr>
      <w:r>
        <w:t xml:space="preserve">        private FrameDimension _FrameDim = null;</w:t>
      </w:r>
    </w:p>
    <w:p w14:paraId="55A41134" w14:textId="77777777" w:rsidR="003E2014" w:rsidRDefault="003E2014" w:rsidP="003E2014">
      <w:pPr>
        <w:pStyle w:val="Zdrojovkd"/>
      </w:pPr>
      <w:r>
        <w:t xml:space="preserve">        private BitmapData _BitmapData = null;</w:t>
      </w:r>
    </w:p>
    <w:p w14:paraId="1234E1EB" w14:textId="77777777" w:rsidR="003E2014" w:rsidRDefault="003E2014" w:rsidP="003E2014">
      <w:pPr>
        <w:pStyle w:val="Zdrojovkd"/>
      </w:pPr>
      <w:r>
        <w:t xml:space="preserve">        private byte[] _Data = null;</w:t>
      </w:r>
    </w:p>
    <w:p w14:paraId="11CBA8AD" w14:textId="77777777" w:rsidR="003E2014" w:rsidRDefault="003E2014" w:rsidP="003E2014">
      <w:pPr>
        <w:pStyle w:val="Zdrojovkd"/>
      </w:pPr>
      <w:r>
        <w:t xml:space="preserve">        private byte _BytesPerPixel = 0;</w:t>
      </w:r>
    </w:p>
    <w:p w14:paraId="4D12A015" w14:textId="77777777" w:rsidR="003E2014" w:rsidRDefault="003E2014" w:rsidP="003E2014">
      <w:pPr>
        <w:pStyle w:val="Zdrojovkd"/>
      </w:pPr>
    </w:p>
    <w:p w14:paraId="5E94180C" w14:textId="77777777" w:rsidR="003E2014" w:rsidRDefault="003E2014" w:rsidP="003E2014">
      <w:pPr>
        <w:pStyle w:val="Zdrojovkd"/>
      </w:pPr>
      <w:r>
        <w:t xml:space="preserve">        /// &lt;summary&gt;</w:t>
      </w:r>
    </w:p>
    <w:p w14:paraId="726B7D11" w14:textId="77777777" w:rsidR="003E2014" w:rsidRDefault="003E2014" w:rsidP="003E2014">
      <w:pPr>
        <w:pStyle w:val="Zdrojovkd"/>
      </w:pPr>
      <w:r>
        <w:t xml:space="preserve">        /// Loads image and creates new material</w:t>
      </w:r>
    </w:p>
    <w:p w14:paraId="20A9E6EB" w14:textId="77777777" w:rsidR="003E2014" w:rsidRDefault="003E2014" w:rsidP="003E2014">
      <w:pPr>
        <w:pStyle w:val="Zdrojovkd"/>
      </w:pPr>
      <w:r>
        <w:t xml:space="preserve">        /// &lt;/summary&gt;</w:t>
      </w:r>
    </w:p>
    <w:p w14:paraId="310C9505" w14:textId="77777777" w:rsidR="003E2014" w:rsidRDefault="003E2014" w:rsidP="003E2014">
      <w:pPr>
        <w:pStyle w:val="Zdrojovkd"/>
      </w:pPr>
      <w:r>
        <w:t xml:space="preserve">        /// &lt;param name="source"&gt;Source image&lt;/param&gt;</w:t>
      </w:r>
    </w:p>
    <w:p w14:paraId="4ABDBDE1" w14:textId="77777777" w:rsidR="003E2014" w:rsidRDefault="003E2014" w:rsidP="003E2014">
      <w:pPr>
        <w:pStyle w:val="Zdrojovkd"/>
      </w:pPr>
      <w:r>
        <w:t xml:space="preserve">        public Material(Image source)</w:t>
      </w:r>
    </w:p>
    <w:p w14:paraId="6C2A2B24" w14:textId="77777777" w:rsidR="003E2014" w:rsidRDefault="003E2014" w:rsidP="003E2014">
      <w:pPr>
        <w:pStyle w:val="Zdrojovkd"/>
      </w:pPr>
      <w:r>
        <w:t xml:space="preserve">        {</w:t>
      </w:r>
    </w:p>
    <w:p w14:paraId="28C5EC15" w14:textId="77777777" w:rsidR="003E2014" w:rsidRDefault="003E2014" w:rsidP="003E2014">
      <w:pPr>
        <w:pStyle w:val="Zdrojovkd"/>
      </w:pPr>
      <w:r>
        <w:t xml:space="preserve">            if (source != null)</w:t>
      </w:r>
    </w:p>
    <w:p w14:paraId="4BFE999A" w14:textId="77777777" w:rsidR="003E2014" w:rsidRDefault="003E2014" w:rsidP="003E2014">
      <w:pPr>
        <w:pStyle w:val="Zdrojovkd"/>
      </w:pPr>
      <w:r>
        <w:t xml:space="preserve">            {</w:t>
      </w:r>
    </w:p>
    <w:p w14:paraId="015776BA" w14:textId="77777777" w:rsidR="003E2014" w:rsidRDefault="003E2014" w:rsidP="003E2014">
      <w:pPr>
        <w:pStyle w:val="Zdrojovkd"/>
      </w:pPr>
      <w:r>
        <w:t xml:space="preserve">                _FrameDim = new FrameDimension(source.FrameDimensionsList[0]);</w:t>
      </w:r>
    </w:p>
    <w:p w14:paraId="13725F84" w14:textId="77777777" w:rsidR="003E2014" w:rsidRDefault="003E2014" w:rsidP="003E2014">
      <w:pPr>
        <w:pStyle w:val="Zdrojovkd"/>
      </w:pPr>
      <w:r>
        <w:t xml:space="preserve">                Frames = source.GetFrameCount(_FrameDim);</w:t>
      </w:r>
    </w:p>
    <w:p w14:paraId="25C7094C" w14:textId="77777777" w:rsidR="003E2014" w:rsidRDefault="003E2014" w:rsidP="003E2014">
      <w:pPr>
        <w:pStyle w:val="Zdrojovkd"/>
      </w:pPr>
    </w:p>
    <w:p w14:paraId="5FBC6C61" w14:textId="77777777" w:rsidR="003E2014" w:rsidRDefault="003E2014" w:rsidP="003E2014">
      <w:pPr>
        <w:pStyle w:val="Zdrojovkd"/>
      </w:pPr>
      <w:r>
        <w:t xml:space="preserve">                Texture = (Bitmap)source;</w:t>
      </w:r>
    </w:p>
    <w:p w14:paraId="5A96BD89" w14:textId="77777777" w:rsidR="003E2014" w:rsidRDefault="003E2014" w:rsidP="003E2014">
      <w:pPr>
        <w:pStyle w:val="Zdrojovkd"/>
      </w:pPr>
    </w:p>
    <w:p w14:paraId="63F20F54" w14:textId="77777777" w:rsidR="003E2014" w:rsidRDefault="003E2014" w:rsidP="003E2014">
      <w:pPr>
        <w:pStyle w:val="Zdrojovkd"/>
      </w:pPr>
      <w:r>
        <w:t xml:space="preserve">                Width = source.Width;</w:t>
      </w:r>
    </w:p>
    <w:p w14:paraId="5842EC32" w14:textId="77777777" w:rsidR="003E2014" w:rsidRDefault="003E2014" w:rsidP="003E2014">
      <w:pPr>
        <w:pStyle w:val="Zdrojovkd"/>
      </w:pPr>
      <w:r>
        <w:t xml:space="preserve">                Height = source.Height;</w:t>
      </w:r>
    </w:p>
    <w:p w14:paraId="1A6C1C79" w14:textId="77777777" w:rsidR="003E2014" w:rsidRDefault="003E2014" w:rsidP="003E2014">
      <w:pPr>
        <w:pStyle w:val="Zdrojovkd"/>
      </w:pPr>
    </w:p>
    <w:p w14:paraId="408D0D6C" w14:textId="77777777" w:rsidR="003E2014" w:rsidRDefault="003E2014" w:rsidP="003E2014">
      <w:pPr>
        <w:pStyle w:val="Zdrojovkd"/>
      </w:pPr>
      <w:r>
        <w:t xml:space="preserve">                if (ImageAnimator.CanAnimate(source))</w:t>
      </w:r>
    </w:p>
    <w:p w14:paraId="7E48BC4D" w14:textId="77777777" w:rsidR="003E2014" w:rsidRDefault="003E2014" w:rsidP="003E2014">
      <w:pPr>
        <w:pStyle w:val="Zdrojovkd"/>
      </w:pPr>
      <w:r>
        <w:t xml:space="preserve">                {</w:t>
      </w:r>
    </w:p>
    <w:p w14:paraId="476CCE88" w14:textId="77777777" w:rsidR="003E2014" w:rsidRDefault="003E2014" w:rsidP="003E2014">
      <w:pPr>
        <w:pStyle w:val="Zdrojovkd"/>
      </w:pPr>
      <w:r>
        <w:t xml:space="preserve">                    int delay = 0;</w:t>
      </w:r>
    </w:p>
    <w:p w14:paraId="343C1B49" w14:textId="77777777" w:rsidR="003E2014" w:rsidRDefault="003E2014" w:rsidP="003E2014">
      <w:pPr>
        <w:pStyle w:val="Zdrojovkd"/>
      </w:pPr>
      <w:r>
        <w:t xml:space="preserve">                    int this_delay = 0;</w:t>
      </w:r>
    </w:p>
    <w:p w14:paraId="00EF9E3C" w14:textId="77777777" w:rsidR="003E2014" w:rsidRDefault="003E2014" w:rsidP="003E2014">
      <w:pPr>
        <w:pStyle w:val="Zdrojovkd"/>
      </w:pPr>
      <w:r>
        <w:t xml:space="preserve">                    int index = 0;</w:t>
      </w:r>
    </w:p>
    <w:p w14:paraId="039607B1" w14:textId="77777777" w:rsidR="003E2014" w:rsidRDefault="003E2014" w:rsidP="003E2014">
      <w:pPr>
        <w:pStyle w:val="Zdrojovkd"/>
      </w:pPr>
    </w:p>
    <w:p w14:paraId="2DB1C501" w14:textId="77777777" w:rsidR="003E2014" w:rsidRDefault="003E2014" w:rsidP="003E2014">
      <w:pPr>
        <w:pStyle w:val="Zdrojovkd"/>
      </w:pPr>
      <w:r>
        <w:t xml:space="preserve">                    for (int i = 0; i &lt; Frames; i++)</w:t>
      </w:r>
    </w:p>
    <w:p w14:paraId="17DF8314" w14:textId="77777777" w:rsidR="003E2014" w:rsidRDefault="003E2014" w:rsidP="003E2014">
      <w:pPr>
        <w:pStyle w:val="Zdrojovkd"/>
      </w:pPr>
      <w:r>
        <w:t xml:space="preserve">                    {</w:t>
      </w:r>
    </w:p>
    <w:p w14:paraId="74B443EE" w14:textId="77777777" w:rsidR="003E2014" w:rsidRDefault="003E2014" w:rsidP="003E2014">
      <w:pPr>
        <w:pStyle w:val="Zdrojovkd"/>
      </w:pPr>
      <w:r>
        <w:t xml:space="preserve">                        this_delay = BitConverter.ToInt32(source.GetPropertyItem(20736).Value, index) * 10;</w:t>
      </w:r>
    </w:p>
    <w:p w14:paraId="429F09B8" w14:textId="77777777" w:rsidR="003E2014" w:rsidRDefault="003E2014" w:rsidP="003E2014">
      <w:pPr>
        <w:pStyle w:val="Zdrojovkd"/>
      </w:pPr>
      <w:r>
        <w:t xml:space="preserve">                        delay += (this_delay &lt; 1 ? 33 : this_delay);</w:t>
      </w:r>
    </w:p>
    <w:p w14:paraId="6A44AAA3" w14:textId="77777777" w:rsidR="003E2014" w:rsidRDefault="003E2014" w:rsidP="003E2014">
      <w:pPr>
        <w:pStyle w:val="Zdrojovkd"/>
      </w:pPr>
      <w:r>
        <w:t xml:space="preserve">                        index += 4;</w:t>
      </w:r>
    </w:p>
    <w:p w14:paraId="67532467" w14:textId="77777777" w:rsidR="003E2014" w:rsidRDefault="003E2014" w:rsidP="003E2014">
      <w:pPr>
        <w:pStyle w:val="Zdrojovkd"/>
      </w:pPr>
      <w:r>
        <w:t xml:space="preserve">                    }</w:t>
      </w:r>
    </w:p>
    <w:p w14:paraId="7BA8608D" w14:textId="77777777" w:rsidR="003E2014" w:rsidRDefault="003E2014" w:rsidP="003E2014">
      <w:pPr>
        <w:pStyle w:val="Zdrojovkd"/>
      </w:pPr>
    </w:p>
    <w:p w14:paraId="058CF8F6" w14:textId="77777777" w:rsidR="003E2014" w:rsidRDefault="003E2014" w:rsidP="003E2014">
      <w:pPr>
        <w:pStyle w:val="Zdrojovkd"/>
      </w:pPr>
      <w:r>
        <w:t xml:space="preserve">                    Duration = delay;</w:t>
      </w:r>
    </w:p>
    <w:p w14:paraId="0C37B309" w14:textId="77777777" w:rsidR="003E2014" w:rsidRDefault="003E2014" w:rsidP="003E2014">
      <w:pPr>
        <w:pStyle w:val="Zdrojovkd"/>
      </w:pPr>
      <w:r>
        <w:t xml:space="preserve">                    DurationPerFrame = Duration / Frames;</w:t>
      </w:r>
    </w:p>
    <w:p w14:paraId="4FDC268D" w14:textId="77777777" w:rsidR="003E2014" w:rsidRDefault="003E2014" w:rsidP="003E2014">
      <w:pPr>
        <w:pStyle w:val="Zdrojovkd"/>
      </w:pPr>
      <w:r>
        <w:t xml:space="preserve">                    IsAnimated = true;</w:t>
      </w:r>
    </w:p>
    <w:p w14:paraId="4BBFD799" w14:textId="77777777" w:rsidR="003E2014" w:rsidRDefault="003E2014" w:rsidP="003E2014">
      <w:pPr>
        <w:pStyle w:val="Zdrojovkd"/>
      </w:pPr>
      <w:r>
        <w:t xml:space="preserve">                    IsLooped = BitConverter.ToInt16(source.GetPropertyItem(20737).Value, 0) != 1;</w:t>
      </w:r>
    </w:p>
    <w:p w14:paraId="19BEE366" w14:textId="77777777" w:rsidR="003E2014" w:rsidRDefault="003E2014" w:rsidP="003E2014">
      <w:pPr>
        <w:pStyle w:val="Zdrojovkd"/>
      </w:pPr>
      <w:r>
        <w:t xml:space="preserve">                }</w:t>
      </w:r>
    </w:p>
    <w:p w14:paraId="4B26793A" w14:textId="77777777" w:rsidR="003E2014" w:rsidRDefault="003E2014" w:rsidP="003E2014">
      <w:pPr>
        <w:pStyle w:val="Zdrojovkd"/>
      </w:pPr>
    </w:p>
    <w:p w14:paraId="1E057040" w14:textId="77777777" w:rsidR="003E2014" w:rsidRDefault="003E2014" w:rsidP="003E2014">
      <w:pPr>
        <w:pStyle w:val="Zdrojovkd"/>
      </w:pPr>
      <w:r>
        <w:t xml:space="preserve">                switch (source.PixelFormat)</w:t>
      </w:r>
    </w:p>
    <w:p w14:paraId="51B01A58" w14:textId="77777777" w:rsidR="003E2014" w:rsidRDefault="003E2014" w:rsidP="003E2014">
      <w:pPr>
        <w:pStyle w:val="Zdrojovkd"/>
      </w:pPr>
      <w:r>
        <w:t xml:space="preserve">                {</w:t>
      </w:r>
    </w:p>
    <w:p w14:paraId="6BEF8CAA" w14:textId="77777777" w:rsidR="003E2014" w:rsidRDefault="003E2014" w:rsidP="003E2014">
      <w:pPr>
        <w:pStyle w:val="Zdrojovkd"/>
      </w:pPr>
      <w:r>
        <w:t xml:space="preserve">                    case PixelFormat.Format32bppArgb:</w:t>
      </w:r>
    </w:p>
    <w:p w14:paraId="5FF448C5" w14:textId="77777777" w:rsidR="003E2014" w:rsidRDefault="003E2014" w:rsidP="003E2014">
      <w:pPr>
        <w:pStyle w:val="Zdrojovkd"/>
      </w:pPr>
      <w:r>
        <w:t xml:space="preserve">                        _BytesPerPixel = 4;</w:t>
      </w:r>
    </w:p>
    <w:p w14:paraId="3998A6E0" w14:textId="77777777" w:rsidR="003E2014" w:rsidRDefault="003E2014" w:rsidP="003E2014">
      <w:pPr>
        <w:pStyle w:val="Zdrojovkd"/>
      </w:pPr>
      <w:r>
        <w:t xml:space="preserve">                        break;</w:t>
      </w:r>
    </w:p>
    <w:p w14:paraId="3046BC23" w14:textId="77777777" w:rsidR="003E2014" w:rsidRDefault="003E2014" w:rsidP="003E2014">
      <w:pPr>
        <w:pStyle w:val="Zdrojovkd"/>
      </w:pPr>
    </w:p>
    <w:p w14:paraId="24AC5F9C" w14:textId="77777777" w:rsidR="003E2014" w:rsidRDefault="003E2014" w:rsidP="003E2014">
      <w:pPr>
        <w:pStyle w:val="Zdrojovkd"/>
      </w:pPr>
      <w:r>
        <w:t xml:space="preserve">                    case PixelFormat.Format24bppRgb:</w:t>
      </w:r>
    </w:p>
    <w:p w14:paraId="03DCB5CC" w14:textId="77777777" w:rsidR="003E2014" w:rsidRDefault="003E2014" w:rsidP="003E2014">
      <w:pPr>
        <w:pStyle w:val="Zdrojovkd"/>
      </w:pPr>
      <w:r>
        <w:t xml:space="preserve">                        _BytesPerPixel = 3;</w:t>
      </w:r>
    </w:p>
    <w:p w14:paraId="45370995" w14:textId="77777777" w:rsidR="003E2014" w:rsidRDefault="003E2014" w:rsidP="003E2014">
      <w:pPr>
        <w:pStyle w:val="Zdrojovkd"/>
      </w:pPr>
      <w:r>
        <w:t xml:space="preserve">                        break;</w:t>
      </w:r>
    </w:p>
    <w:p w14:paraId="6B7774FD" w14:textId="77777777" w:rsidR="003E2014" w:rsidRDefault="003E2014" w:rsidP="003E2014">
      <w:pPr>
        <w:pStyle w:val="Zdrojovkd"/>
      </w:pPr>
    </w:p>
    <w:p w14:paraId="60D00246" w14:textId="77777777" w:rsidR="003E2014" w:rsidRDefault="003E2014" w:rsidP="003E2014">
      <w:pPr>
        <w:pStyle w:val="Zdrojovkd"/>
      </w:pPr>
      <w:r>
        <w:t xml:space="preserve">                    default:</w:t>
      </w:r>
    </w:p>
    <w:p w14:paraId="26F414B8" w14:textId="77777777" w:rsidR="003E2014" w:rsidRDefault="003E2014" w:rsidP="003E2014">
      <w:pPr>
        <w:pStyle w:val="Zdrojovkd"/>
      </w:pPr>
      <w:r>
        <w:t xml:space="preserve">                        throw new Exception("Unsupported");</w:t>
      </w:r>
    </w:p>
    <w:p w14:paraId="7CCB8FC9" w14:textId="77777777" w:rsidR="003E2014" w:rsidRDefault="003E2014" w:rsidP="003E2014">
      <w:pPr>
        <w:pStyle w:val="Zdrojovkd"/>
      </w:pPr>
      <w:r>
        <w:t xml:space="preserve">                }</w:t>
      </w:r>
    </w:p>
    <w:p w14:paraId="28581406" w14:textId="77777777" w:rsidR="003E2014" w:rsidRDefault="003E2014" w:rsidP="003E2014">
      <w:pPr>
        <w:pStyle w:val="Zdrojovkd"/>
      </w:pPr>
    </w:p>
    <w:p w14:paraId="5604E359" w14:textId="77777777" w:rsidR="003E2014" w:rsidRDefault="003E2014" w:rsidP="003E2014">
      <w:pPr>
        <w:pStyle w:val="Zdrojovkd"/>
      </w:pPr>
      <w:r>
        <w:t xml:space="preserve">                _Data = new byte[Width * Height * _BytesPerPixel];</w:t>
      </w:r>
    </w:p>
    <w:p w14:paraId="1492BDE1" w14:textId="77777777" w:rsidR="003E2014" w:rsidRDefault="003E2014" w:rsidP="003E2014">
      <w:pPr>
        <w:pStyle w:val="Zdrojovkd"/>
      </w:pPr>
      <w:r>
        <w:t xml:space="preserve">            }</w:t>
      </w:r>
    </w:p>
    <w:p w14:paraId="5C8B0D78" w14:textId="77777777" w:rsidR="003E2014" w:rsidRDefault="003E2014" w:rsidP="003E2014">
      <w:pPr>
        <w:pStyle w:val="Zdrojovkd"/>
      </w:pPr>
      <w:r>
        <w:t xml:space="preserve">        }</w:t>
      </w:r>
    </w:p>
    <w:p w14:paraId="5D909F4A" w14:textId="77777777" w:rsidR="003E2014" w:rsidRDefault="003E2014" w:rsidP="003E2014">
      <w:pPr>
        <w:pStyle w:val="Zdrojovkd"/>
      </w:pPr>
    </w:p>
    <w:p w14:paraId="103BCCE7" w14:textId="77777777" w:rsidR="003E2014" w:rsidRDefault="003E2014" w:rsidP="003E2014">
      <w:pPr>
        <w:pStyle w:val="Zdrojovkd"/>
      </w:pPr>
      <w:r>
        <w:t xml:space="preserve">        /// &lt;summary&gt;</w:t>
      </w:r>
    </w:p>
    <w:p w14:paraId="6130666C" w14:textId="77777777" w:rsidR="003E2014" w:rsidRDefault="003E2014" w:rsidP="003E2014">
      <w:pPr>
        <w:pStyle w:val="Zdrojovkd"/>
      </w:pPr>
      <w:r>
        <w:t xml:space="preserve">        /// Creates new material with given color and scales it by parent's given scales</w:t>
      </w:r>
    </w:p>
    <w:p w14:paraId="18D63965" w14:textId="77777777" w:rsidR="003E2014" w:rsidRDefault="003E2014" w:rsidP="003E2014">
      <w:pPr>
        <w:pStyle w:val="Zdrojovkd"/>
      </w:pPr>
      <w:r>
        <w:t xml:space="preserve">        /// &lt;/summary&gt;</w:t>
      </w:r>
    </w:p>
    <w:p w14:paraId="6D648A57" w14:textId="77777777" w:rsidR="003E2014" w:rsidRDefault="003E2014" w:rsidP="003E2014">
      <w:pPr>
        <w:pStyle w:val="Zdrojovkd"/>
      </w:pPr>
      <w:r>
        <w:t xml:space="preserve">        /// &lt;param name="clr"&gt;Source color&lt;/param&gt;</w:t>
      </w:r>
    </w:p>
    <w:p w14:paraId="451C23B7" w14:textId="77777777" w:rsidR="003E2014" w:rsidRDefault="003E2014" w:rsidP="003E2014">
      <w:pPr>
        <w:pStyle w:val="Zdrojovkd"/>
      </w:pPr>
      <w:r>
        <w:t xml:space="preserve">        /// &lt;param name="Size"&gt;Vector3 used for material size&lt;/param&gt;</w:t>
      </w:r>
    </w:p>
    <w:p w14:paraId="639303E9" w14:textId="77777777" w:rsidR="003E2014" w:rsidRDefault="003E2014" w:rsidP="003E2014">
      <w:pPr>
        <w:pStyle w:val="Zdrojovkd"/>
      </w:pPr>
      <w:r>
        <w:t xml:space="preserve">        public Material(Color clr, Vector3 Size)</w:t>
      </w:r>
    </w:p>
    <w:p w14:paraId="1A09F915" w14:textId="77777777" w:rsidR="003E2014" w:rsidRDefault="003E2014" w:rsidP="003E2014">
      <w:pPr>
        <w:pStyle w:val="Zdrojovkd"/>
      </w:pPr>
      <w:r>
        <w:t xml:space="preserve">        {</w:t>
      </w:r>
    </w:p>
    <w:p w14:paraId="0BA562A3" w14:textId="77777777" w:rsidR="003E2014" w:rsidRDefault="003E2014" w:rsidP="003E2014">
      <w:pPr>
        <w:pStyle w:val="Zdrojovkd"/>
      </w:pPr>
      <w:r>
        <w:t xml:space="preserve">            this.Width = (int)(Size.X &lt; 1 ? 1 : Size.X);</w:t>
      </w:r>
    </w:p>
    <w:p w14:paraId="62C5D00B" w14:textId="77777777" w:rsidR="003E2014" w:rsidRDefault="003E2014" w:rsidP="003E2014">
      <w:pPr>
        <w:pStyle w:val="Zdrojovkd"/>
      </w:pPr>
      <w:r>
        <w:t xml:space="preserve">            this.Height = (int)(Size.Y &lt; 1 ? 1 : Size.Y);</w:t>
      </w:r>
    </w:p>
    <w:p w14:paraId="59CB251D" w14:textId="77777777" w:rsidR="003E2014" w:rsidRDefault="003E2014" w:rsidP="003E2014">
      <w:pPr>
        <w:pStyle w:val="Zdrojovkd"/>
      </w:pPr>
    </w:p>
    <w:p w14:paraId="615BB1AF" w14:textId="77777777" w:rsidR="003E2014" w:rsidRDefault="003E2014" w:rsidP="003E2014">
      <w:pPr>
        <w:pStyle w:val="Zdrojovkd"/>
      </w:pPr>
      <w:r>
        <w:t xml:space="preserve">            Frames = 1;</w:t>
      </w:r>
    </w:p>
    <w:p w14:paraId="15BC72D9" w14:textId="77777777" w:rsidR="003E2014" w:rsidRDefault="003E2014" w:rsidP="003E2014">
      <w:pPr>
        <w:pStyle w:val="Zdrojovkd"/>
      </w:pPr>
    </w:p>
    <w:p w14:paraId="798EB45D" w14:textId="77777777" w:rsidR="003E2014" w:rsidRDefault="003E2014" w:rsidP="003E2014">
      <w:pPr>
        <w:pStyle w:val="Zdrojovkd"/>
      </w:pPr>
      <w:r>
        <w:t xml:space="preserve">            _BytesPerPixel = 4;</w:t>
      </w:r>
    </w:p>
    <w:p w14:paraId="72AA4333" w14:textId="77777777" w:rsidR="003E2014" w:rsidRDefault="003E2014" w:rsidP="003E2014">
      <w:pPr>
        <w:pStyle w:val="Zdrojovkd"/>
      </w:pPr>
    </w:p>
    <w:p w14:paraId="08E0FFA1" w14:textId="77777777" w:rsidR="003E2014" w:rsidRDefault="003E2014" w:rsidP="003E2014">
      <w:pPr>
        <w:pStyle w:val="Zdrojovkd"/>
      </w:pPr>
      <w:r>
        <w:t xml:space="preserve">            int size = Width * Height * _BytesPerPixel;</w:t>
      </w:r>
    </w:p>
    <w:p w14:paraId="3ABB7FF5" w14:textId="77777777" w:rsidR="003E2014" w:rsidRDefault="003E2014" w:rsidP="003E2014">
      <w:pPr>
        <w:pStyle w:val="Zdrojovkd"/>
      </w:pPr>
      <w:r>
        <w:t xml:space="preserve">            _Data = new byte[size];</w:t>
      </w:r>
    </w:p>
    <w:p w14:paraId="4628A3E2" w14:textId="77777777" w:rsidR="003E2014" w:rsidRDefault="003E2014" w:rsidP="003E2014">
      <w:pPr>
        <w:pStyle w:val="Zdrojovkd"/>
      </w:pPr>
    </w:p>
    <w:p w14:paraId="2023F2B0" w14:textId="77777777" w:rsidR="003E2014" w:rsidRDefault="003E2014" w:rsidP="003E2014">
      <w:pPr>
        <w:pStyle w:val="Zdrojovkd"/>
      </w:pPr>
      <w:r>
        <w:t xml:space="preserve">            for (int index = 0; index &lt; size; index += _BytesPerPixel)</w:t>
      </w:r>
    </w:p>
    <w:p w14:paraId="1E221EC2" w14:textId="77777777" w:rsidR="003E2014" w:rsidRDefault="003E2014" w:rsidP="003E2014">
      <w:pPr>
        <w:pStyle w:val="Zdrojovkd"/>
      </w:pPr>
      <w:r>
        <w:t xml:space="preserve">            {</w:t>
      </w:r>
    </w:p>
    <w:p w14:paraId="1E02C3A2" w14:textId="77777777" w:rsidR="003E2014" w:rsidRDefault="003E2014" w:rsidP="003E2014">
      <w:pPr>
        <w:pStyle w:val="Zdrojovkd"/>
      </w:pPr>
      <w:r>
        <w:t xml:space="preserve">                _Data[index + 3] = clr.A;</w:t>
      </w:r>
    </w:p>
    <w:p w14:paraId="6B17D871" w14:textId="77777777" w:rsidR="003E2014" w:rsidRDefault="003E2014" w:rsidP="003E2014">
      <w:pPr>
        <w:pStyle w:val="Zdrojovkd"/>
      </w:pPr>
      <w:r>
        <w:t xml:space="preserve">                _Data[index + 2] = clr.R;</w:t>
      </w:r>
    </w:p>
    <w:p w14:paraId="0CD768E8" w14:textId="77777777" w:rsidR="003E2014" w:rsidRDefault="003E2014" w:rsidP="003E2014">
      <w:pPr>
        <w:pStyle w:val="Zdrojovkd"/>
      </w:pPr>
      <w:r>
        <w:t xml:space="preserve">                _Data[index + 1] = clr.G;</w:t>
      </w:r>
    </w:p>
    <w:p w14:paraId="3EE03784" w14:textId="77777777" w:rsidR="003E2014" w:rsidRDefault="003E2014" w:rsidP="003E2014">
      <w:pPr>
        <w:pStyle w:val="Zdrojovkd"/>
      </w:pPr>
      <w:r>
        <w:t xml:space="preserve">                _Data[index] = clr.B;</w:t>
      </w:r>
    </w:p>
    <w:p w14:paraId="3ABE9560" w14:textId="77777777" w:rsidR="003E2014" w:rsidRDefault="003E2014" w:rsidP="003E2014">
      <w:pPr>
        <w:pStyle w:val="Zdrojovkd"/>
      </w:pPr>
      <w:r>
        <w:lastRenderedPageBreak/>
        <w:t xml:space="preserve">            }</w:t>
      </w:r>
    </w:p>
    <w:p w14:paraId="3C755639" w14:textId="77777777" w:rsidR="003E2014" w:rsidRDefault="003E2014" w:rsidP="003E2014">
      <w:pPr>
        <w:pStyle w:val="Zdrojovkd"/>
      </w:pPr>
    </w:p>
    <w:p w14:paraId="7C799415" w14:textId="77777777" w:rsidR="003E2014" w:rsidRDefault="003E2014" w:rsidP="003E2014">
      <w:pPr>
        <w:pStyle w:val="Zdrojovkd"/>
      </w:pPr>
      <w:r>
        <w:t xml:space="preserve">            unsafe</w:t>
      </w:r>
    </w:p>
    <w:p w14:paraId="5F32DF7D" w14:textId="77777777" w:rsidR="003E2014" w:rsidRDefault="003E2014" w:rsidP="003E2014">
      <w:pPr>
        <w:pStyle w:val="Zdrojovkd"/>
      </w:pPr>
      <w:r>
        <w:t xml:space="preserve">            {</w:t>
      </w:r>
    </w:p>
    <w:p w14:paraId="3DB4B3F9" w14:textId="77777777" w:rsidR="003E2014" w:rsidRDefault="003E2014" w:rsidP="003E2014">
      <w:pPr>
        <w:pStyle w:val="Zdrojovkd"/>
      </w:pPr>
      <w:r>
        <w:t xml:space="preserve">                fixed (byte* data = _Data)</w:t>
      </w:r>
    </w:p>
    <w:p w14:paraId="58693112" w14:textId="77777777" w:rsidR="003E2014" w:rsidRDefault="003E2014" w:rsidP="003E2014">
      <w:pPr>
        <w:pStyle w:val="Zdrojovkd"/>
      </w:pPr>
      <w:r>
        <w:t xml:space="preserve">                {</w:t>
      </w:r>
    </w:p>
    <w:p w14:paraId="568C62AB" w14:textId="77777777" w:rsidR="003E2014" w:rsidRDefault="003E2014" w:rsidP="003E2014">
      <w:pPr>
        <w:pStyle w:val="Zdrojovkd"/>
      </w:pPr>
      <w:r>
        <w:t xml:space="preserve">                    using (Bitmap tmp = new Bitmap(Width,</w:t>
      </w:r>
    </w:p>
    <w:p w14:paraId="62B21FDF" w14:textId="77777777" w:rsidR="003E2014" w:rsidRDefault="003E2014" w:rsidP="003E2014">
      <w:pPr>
        <w:pStyle w:val="Zdrojovkd"/>
      </w:pPr>
      <w:r>
        <w:t xml:space="preserve">                                             Height,</w:t>
      </w:r>
    </w:p>
    <w:p w14:paraId="667DA179" w14:textId="77777777" w:rsidR="003E2014" w:rsidRDefault="003E2014" w:rsidP="003E2014">
      <w:pPr>
        <w:pStyle w:val="Zdrojovkd"/>
      </w:pPr>
      <w:r>
        <w:t xml:space="preserve">                                             Width * _BytesPerPixel,</w:t>
      </w:r>
    </w:p>
    <w:p w14:paraId="7CA89BA2" w14:textId="77777777" w:rsidR="003E2014" w:rsidRDefault="003E2014" w:rsidP="003E2014">
      <w:pPr>
        <w:pStyle w:val="Zdrojovkd"/>
      </w:pPr>
      <w:r>
        <w:t xml:space="preserve">                                             PixelFormat.Format32bppArgb,</w:t>
      </w:r>
    </w:p>
    <w:p w14:paraId="6B679FA4" w14:textId="77777777" w:rsidR="003E2014" w:rsidRDefault="003E2014" w:rsidP="003E2014">
      <w:pPr>
        <w:pStyle w:val="Zdrojovkd"/>
      </w:pPr>
      <w:r>
        <w:t xml:space="preserve">                                             new IntPtr(data)))</w:t>
      </w:r>
    </w:p>
    <w:p w14:paraId="01645848" w14:textId="77777777" w:rsidR="003E2014" w:rsidRDefault="003E2014" w:rsidP="003E2014">
      <w:pPr>
        <w:pStyle w:val="Zdrojovkd"/>
      </w:pPr>
      <w:r>
        <w:t xml:space="preserve">                    {</w:t>
      </w:r>
    </w:p>
    <w:p w14:paraId="019B85D2" w14:textId="77777777" w:rsidR="003E2014" w:rsidRDefault="003E2014" w:rsidP="003E2014">
      <w:pPr>
        <w:pStyle w:val="Zdrojovkd"/>
      </w:pPr>
      <w:r>
        <w:t xml:space="preserve">                        Texture = new Bitmap(tmp);</w:t>
      </w:r>
    </w:p>
    <w:p w14:paraId="46697D97" w14:textId="77777777" w:rsidR="003E2014" w:rsidRDefault="003E2014" w:rsidP="003E2014">
      <w:pPr>
        <w:pStyle w:val="Zdrojovkd"/>
      </w:pPr>
      <w:r>
        <w:t xml:space="preserve">                    }</w:t>
      </w:r>
    </w:p>
    <w:p w14:paraId="5803E6F3" w14:textId="77777777" w:rsidR="003E2014" w:rsidRDefault="003E2014" w:rsidP="003E2014">
      <w:pPr>
        <w:pStyle w:val="Zdrojovkd"/>
      </w:pPr>
      <w:r>
        <w:t xml:space="preserve">                }</w:t>
      </w:r>
    </w:p>
    <w:p w14:paraId="28BFE8BF" w14:textId="77777777" w:rsidR="003E2014" w:rsidRDefault="003E2014" w:rsidP="003E2014">
      <w:pPr>
        <w:pStyle w:val="Zdrojovkd"/>
      </w:pPr>
      <w:r>
        <w:t xml:space="preserve">            }</w:t>
      </w:r>
    </w:p>
    <w:p w14:paraId="6550B383" w14:textId="77777777" w:rsidR="003E2014" w:rsidRDefault="003E2014" w:rsidP="003E2014">
      <w:pPr>
        <w:pStyle w:val="Zdrojovkd"/>
      </w:pPr>
    </w:p>
    <w:p w14:paraId="64039768" w14:textId="77777777" w:rsidR="003E2014" w:rsidRDefault="003E2014" w:rsidP="003E2014">
      <w:pPr>
        <w:pStyle w:val="Zdrojovkd"/>
      </w:pPr>
      <w:r>
        <w:t xml:space="preserve">            _FrameDim = new FrameDimension(Texture.FrameDimensionsList[0]);</w:t>
      </w:r>
    </w:p>
    <w:p w14:paraId="78D4636B" w14:textId="77777777" w:rsidR="003E2014" w:rsidRDefault="003E2014" w:rsidP="003E2014">
      <w:pPr>
        <w:pStyle w:val="Zdrojovkd"/>
      </w:pPr>
      <w:r>
        <w:t xml:space="preserve">        }</w:t>
      </w:r>
    </w:p>
    <w:p w14:paraId="06F6FCA1" w14:textId="77777777" w:rsidR="003E2014" w:rsidRDefault="003E2014" w:rsidP="003E2014">
      <w:pPr>
        <w:pStyle w:val="Zdrojovkd"/>
      </w:pPr>
    </w:p>
    <w:p w14:paraId="4C467099" w14:textId="77777777" w:rsidR="003E2014" w:rsidRDefault="003E2014" w:rsidP="003E2014">
      <w:pPr>
        <w:pStyle w:val="Zdrojovkd"/>
      </w:pPr>
      <w:r>
        <w:t xml:space="preserve">        /// &lt;summary&gt;</w:t>
      </w:r>
    </w:p>
    <w:p w14:paraId="455A7BB1" w14:textId="77777777" w:rsidR="003E2014" w:rsidRDefault="003E2014" w:rsidP="003E2014">
      <w:pPr>
        <w:pStyle w:val="Zdrojovkd"/>
      </w:pPr>
      <w:r>
        <w:t xml:space="preserve">        /// Creates new material with given color and scales it by parent's given scales</w:t>
      </w:r>
    </w:p>
    <w:p w14:paraId="3B481489" w14:textId="77777777" w:rsidR="003E2014" w:rsidRDefault="003E2014" w:rsidP="003E2014">
      <w:pPr>
        <w:pStyle w:val="Zdrojovkd"/>
      </w:pPr>
      <w:r>
        <w:t xml:space="preserve">        /// &lt;/summary&gt;</w:t>
      </w:r>
    </w:p>
    <w:p w14:paraId="5748A070" w14:textId="77777777" w:rsidR="003E2014" w:rsidRDefault="003E2014" w:rsidP="003E2014">
      <w:pPr>
        <w:pStyle w:val="Zdrojovkd"/>
      </w:pPr>
      <w:r>
        <w:t xml:space="preserve">        /// &lt;param name="clr"&gt;Source color&lt;/param&gt;</w:t>
      </w:r>
    </w:p>
    <w:p w14:paraId="183FCC45" w14:textId="77777777" w:rsidR="003E2014" w:rsidRDefault="003E2014" w:rsidP="003E2014">
      <w:pPr>
        <w:pStyle w:val="Zdrojovkd"/>
      </w:pPr>
      <w:r>
        <w:t xml:space="preserve">        /// &lt;param name="Parent"&gt;GameObject used for material size&lt;/param&gt;</w:t>
      </w:r>
    </w:p>
    <w:p w14:paraId="628C35E7" w14:textId="77777777" w:rsidR="003E2014" w:rsidRDefault="003E2014" w:rsidP="003E2014">
      <w:pPr>
        <w:pStyle w:val="Zdrojovkd"/>
      </w:pPr>
      <w:r>
        <w:t xml:space="preserve">        public Material(Color clr, GameObject Parent)</w:t>
      </w:r>
    </w:p>
    <w:p w14:paraId="37FCB9A8" w14:textId="77777777" w:rsidR="003E2014" w:rsidRDefault="003E2014" w:rsidP="003E2014">
      <w:pPr>
        <w:pStyle w:val="Zdrojovkd"/>
      </w:pPr>
      <w:r>
        <w:t xml:space="preserve">            : this(clr, Parent.Transform.Dimensions)</w:t>
      </w:r>
    </w:p>
    <w:p w14:paraId="756B3A98" w14:textId="77777777" w:rsidR="003E2014" w:rsidRDefault="003E2014" w:rsidP="003E2014">
      <w:pPr>
        <w:pStyle w:val="Zdrojovkd"/>
      </w:pPr>
      <w:r>
        <w:t xml:space="preserve">        { }</w:t>
      </w:r>
    </w:p>
    <w:p w14:paraId="2DB3CDE2" w14:textId="77777777" w:rsidR="003E2014" w:rsidRDefault="003E2014" w:rsidP="003E2014">
      <w:pPr>
        <w:pStyle w:val="Zdrojovkd"/>
      </w:pPr>
    </w:p>
    <w:p w14:paraId="65EE29E5" w14:textId="77777777" w:rsidR="003E2014" w:rsidRDefault="003E2014" w:rsidP="003E2014">
      <w:pPr>
        <w:pStyle w:val="Zdrojovkd"/>
      </w:pPr>
      <w:r>
        <w:t xml:space="preserve">        /// &lt;summary&gt;</w:t>
      </w:r>
    </w:p>
    <w:p w14:paraId="7CCA2B60" w14:textId="77777777" w:rsidR="003E2014" w:rsidRDefault="003E2014" w:rsidP="003E2014">
      <w:pPr>
        <w:pStyle w:val="Zdrojovkd"/>
      </w:pPr>
      <w:r>
        <w:t xml:space="preserve">        /// Render material into engine image buffer</w:t>
      </w:r>
    </w:p>
    <w:p w14:paraId="72EF055F" w14:textId="77777777" w:rsidR="003E2014" w:rsidRDefault="003E2014" w:rsidP="003E2014">
      <w:pPr>
        <w:pStyle w:val="Zdrojovkd"/>
      </w:pPr>
      <w:r>
        <w:t xml:space="preserve">        /// &lt;/summary&gt;</w:t>
      </w:r>
    </w:p>
    <w:p w14:paraId="56AE0552" w14:textId="77777777" w:rsidR="003E2014" w:rsidRDefault="003E2014" w:rsidP="003E2014">
      <w:pPr>
        <w:pStyle w:val="Zdrojovkd"/>
      </w:pPr>
      <w:r>
        <w:t xml:space="preserve">        /// &lt;param name="Parent"&gt;I3Dimensional for coordiantions&lt;/param&gt;</w:t>
      </w:r>
    </w:p>
    <w:p w14:paraId="6D0F05B6" w14:textId="77777777" w:rsidR="003E2014" w:rsidRDefault="003E2014" w:rsidP="003E2014">
      <w:pPr>
        <w:pStyle w:val="Zdrojovkd"/>
      </w:pPr>
      <w:r>
        <w:t xml:space="preserve">        public void Render(GameObject Parent, Color? ReColor = null)</w:t>
      </w:r>
    </w:p>
    <w:p w14:paraId="745AF8AC" w14:textId="77777777" w:rsidR="003E2014" w:rsidRDefault="003E2014" w:rsidP="003E2014">
      <w:pPr>
        <w:pStyle w:val="Zdrojovkd"/>
      </w:pPr>
      <w:r>
        <w:t xml:space="preserve">        {</w:t>
      </w:r>
    </w:p>
    <w:p w14:paraId="6102CB81" w14:textId="77777777" w:rsidR="003E2014" w:rsidRDefault="003E2014" w:rsidP="003E2014">
      <w:pPr>
        <w:pStyle w:val="Zdrojovkd"/>
      </w:pPr>
      <w:r>
        <w:t xml:space="preserve">            int AnimationState = Parent.Animator != null ? Parent.Animator.AnimationState : 0;</w:t>
      </w:r>
    </w:p>
    <w:p w14:paraId="4345F8CB" w14:textId="77777777" w:rsidR="003E2014" w:rsidRDefault="003E2014" w:rsidP="003E2014">
      <w:pPr>
        <w:pStyle w:val="Zdrojovkd"/>
      </w:pPr>
      <w:r>
        <w:t xml:space="preserve">            bool HasShadow = Parent.HasShadow;</w:t>
      </w:r>
    </w:p>
    <w:p w14:paraId="6E6650EB" w14:textId="77777777" w:rsidR="003E2014" w:rsidRDefault="003E2014" w:rsidP="003E2014">
      <w:pPr>
        <w:pStyle w:val="Zdrojovkd"/>
      </w:pPr>
    </w:p>
    <w:p w14:paraId="663B4B05" w14:textId="77777777" w:rsidR="003E2014" w:rsidRDefault="003E2014" w:rsidP="003E2014">
      <w:pPr>
        <w:pStyle w:val="Zdrojovkd"/>
      </w:pPr>
      <w:r>
        <w:t xml:space="preserve">            if (_SelectedLayer != AnimationState)</w:t>
      </w:r>
    </w:p>
    <w:p w14:paraId="0BB9DE34" w14:textId="77777777" w:rsidR="003E2014" w:rsidRDefault="003E2014" w:rsidP="003E2014">
      <w:pPr>
        <w:pStyle w:val="Zdrojovkd"/>
      </w:pPr>
      <w:r>
        <w:t xml:space="preserve">            {</w:t>
      </w:r>
    </w:p>
    <w:p w14:paraId="748E2D21" w14:textId="77777777" w:rsidR="003E2014" w:rsidRDefault="003E2014" w:rsidP="003E2014">
      <w:pPr>
        <w:pStyle w:val="Zdrojovkd"/>
      </w:pPr>
      <w:r>
        <w:t xml:space="preserve">                if (_BitmapData != null)</w:t>
      </w:r>
    </w:p>
    <w:p w14:paraId="0D664CB1" w14:textId="77777777" w:rsidR="003E2014" w:rsidRDefault="003E2014" w:rsidP="003E2014">
      <w:pPr>
        <w:pStyle w:val="Zdrojovkd"/>
      </w:pPr>
      <w:r>
        <w:t xml:space="preserve">                    Texture.UnlockBits(_BitmapData);</w:t>
      </w:r>
    </w:p>
    <w:p w14:paraId="2898E5F6" w14:textId="77777777" w:rsidR="003E2014" w:rsidRDefault="003E2014" w:rsidP="003E2014">
      <w:pPr>
        <w:pStyle w:val="Zdrojovkd"/>
      </w:pPr>
      <w:r>
        <w:t xml:space="preserve">                Texture.SelectActiveFrame(_FrameDim, AnimationState);</w:t>
      </w:r>
    </w:p>
    <w:p w14:paraId="0CBAE909" w14:textId="77777777" w:rsidR="003E2014" w:rsidRDefault="003E2014" w:rsidP="003E2014">
      <w:pPr>
        <w:pStyle w:val="Zdrojovkd"/>
      </w:pPr>
      <w:r>
        <w:t xml:space="preserve">                _BitmapData = Texture.LockBits(new Rectangle(0, 0, Width, Height), ImageLockMode.ReadOnly, Texture.PixelFormat);</w:t>
      </w:r>
    </w:p>
    <w:p w14:paraId="798AA980" w14:textId="77777777" w:rsidR="003E2014" w:rsidRDefault="003E2014" w:rsidP="003E2014">
      <w:pPr>
        <w:pStyle w:val="Zdrojovkd"/>
      </w:pPr>
      <w:r>
        <w:t xml:space="preserve">                Marshal.Copy(_BitmapData.Scan0, _Data, 0, _Data.Length);</w:t>
      </w:r>
    </w:p>
    <w:p w14:paraId="57958C49" w14:textId="77777777" w:rsidR="003E2014" w:rsidRDefault="003E2014" w:rsidP="003E2014">
      <w:pPr>
        <w:pStyle w:val="Zdrojovkd"/>
      </w:pPr>
      <w:r>
        <w:t xml:space="preserve">                _SelectedLayer = AnimationState;</w:t>
      </w:r>
    </w:p>
    <w:p w14:paraId="1F339EDE" w14:textId="77777777" w:rsidR="003E2014" w:rsidRDefault="003E2014" w:rsidP="003E2014">
      <w:pPr>
        <w:pStyle w:val="Zdrojovkd"/>
      </w:pPr>
      <w:r>
        <w:t xml:space="preserve">            }</w:t>
      </w:r>
    </w:p>
    <w:p w14:paraId="1A627607" w14:textId="77777777" w:rsidR="003E2014" w:rsidRDefault="003E2014" w:rsidP="003E2014">
      <w:pPr>
        <w:pStyle w:val="Zdrojovkd"/>
      </w:pPr>
    </w:p>
    <w:p w14:paraId="4E56BA0B" w14:textId="77777777" w:rsidR="003E2014" w:rsidRDefault="003E2014" w:rsidP="003E2014">
      <w:pPr>
        <w:pStyle w:val="Zdrojovkd"/>
      </w:pPr>
      <w:r>
        <w:t xml:space="preserve">            float CamX = Engine.BaseCam != null ? Engine.BaseCam.X : 0;</w:t>
      </w:r>
    </w:p>
    <w:p w14:paraId="702C071E" w14:textId="77777777" w:rsidR="003E2014" w:rsidRDefault="003E2014" w:rsidP="003E2014">
      <w:pPr>
        <w:pStyle w:val="Zdrojovkd"/>
      </w:pPr>
      <w:r>
        <w:t xml:space="preserve">            float CamY = Engine.BaseCam != null ? Engine.BaseCam.Y : 0;</w:t>
      </w:r>
    </w:p>
    <w:p w14:paraId="641A02E8" w14:textId="77777777" w:rsidR="003E2014" w:rsidRDefault="003E2014" w:rsidP="003E2014">
      <w:pPr>
        <w:pStyle w:val="Zdrojovkd"/>
      </w:pPr>
    </w:p>
    <w:p w14:paraId="54EE659B" w14:textId="77777777" w:rsidR="003E2014" w:rsidRDefault="003E2014" w:rsidP="003E2014">
      <w:pPr>
        <w:pStyle w:val="Zdrojovkd"/>
      </w:pPr>
      <w:r>
        <w:t xml:space="preserve">            int x = (int)(Parent.Transform.Position.X - CamX);</w:t>
      </w:r>
    </w:p>
    <w:p w14:paraId="58BCD7A7" w14:textId="77777777" w:rsidR="003E2014" w:rsidRDefault="003E2014" w:rsidP="003E2014">
      <w:pPr>
        <w:pStyle w:val="Zdrojovkd"/>
      </w:pPr>
      <w:r>
        <w:t xml:space="preserve">            int y = (int)(Parent.Transform.Position.Y - CamY);</w:t>
      </w:r>
    </w:p>
    <w:p w14:paraId="5FAA1488" w14:textId="77777777" w:rsidR="003E2014" w:rsidRDefault="003E2014" w:rsidP="003E2014">
      <w:pPr>
        <w:pStyle w:val="Zdrojovkd"/>
      </w:pPr>
    </w:p>
    <w:p w14:paraId="1AE290B5" w14:textId="77777777" w:rsidR="003E2014" w:rsidRDefault="003E2014" w:rsidP="003E2014">
      <w:pPr>
        <w:pStyle w:val="Zdrojovkd"/>
      </w:pPr>
      <w:r>
        <w:t xml:space="preserve">            float RasteredHeight = this.Height * Parent.Transform.Scale.Y;</w:t>
      </w:r>
    </w:p>
    <w:p w14:paraId="00D6276E" w14:textId="77777777" w:rsidR="003E2014" w:rsidRDefault="003E2014" w:rsidP="003E2014">
      <w:pPr>
        <w:pStyle w:val="Zdrojovkd"/>
      </w:pPr>
      <w:r>
        <w:t xml:space="preserve">            float RasteredWidth = this.Width * Parent.Transform.Scale.X;</w:t>
      </w:r>
    </w:p>
    <w:p w14:paraId="32B358DD" w14:textId="77777777" w:rsidR="003E2014" w:rsidRDefault="003E2014" w:rsidP="003E2014">
      <w:pPr>
        <w:pStyle w:val="Zdrojovkd"/>
      </w:pPr>
    </w:p>
    <w:p w14:paraId="2564EF14" w14:textId="77777777" w:rsidR="003E2014" w:rsidRDefault="003E2014" w:rsidP="003E2014">
      <w:pPr>
        <w:pStyle w:val="Zdrojovkd"/>
      </w:pPr>
      <w:r>
        <w:t xml:space="preserve">            float NonRasteredWidthRatio = 1 / Parent.Transform.Scale.X;</w:t>
      </w:r>
    </w:p>
    <w:p w14:paraId="2C349A9C" w14:textId="77777777" w:rsidR="003E2014" w:rsidRDefault="003E2014" w:rsidP="003E2014">
      <w:pPr>
        <w:pStyle w:val="Zdrojovkd"/>
      </w:pPr>
      <w:r>
        <w:t xml:space="preserve">            float NonRasteredHeightRatio = 1 / Parent.Transform.Scale.Y;</w:t>
      </w:r>
    </w:p>
    <w:p w14:paraId="791C27AD" w14:textId="77777777" w:rsidR="003E2014" w:rsidRDefault="003E2014" w:rsidP="003E2014">
      <w:pPr>
        <w:pStyle w:val="Zdrojovkd"/>
      </w:pPr>
    </w:p>
    <w:p w14:paraId="482B079A" w14:textId="77777777" w:rsidR="003E2014" w:rsidRDefault="003E2014" w:rsidP="003E2014">
      <w:pPr>
        <w:pStyle w:val="Zdrojovkd"/>
      </w:pPr>
      <w:r>
        <w:t xml:space="preserve">            float NonRasteredHeight = 0;</w:t>
      </w:r>
    </w:p>
    <w:p w14:paraId="35CF88D2" w14:textId="77777777" w:rsidR="003E2014" w:rsidRDefault="003E2014" w:rsidP="003E2014">
      <w:pPr>
        <w:pStyle w:val="Zdrojovkd"/>
      </w:pPr>
      <w:r>
        <w:t xml:space="preserve">            float NonRasteredWidth = 0;</w:t>
      </w:r>
    </w:p>
    <w:p w14:paraId="75C0AD03" w14:textId="77777777" w:rsidR="003E2014" w:rsidRDefault="003E2014" w:rsidP="003E2014">
      <w:pPr>
        <w:pStyle w:val="Zdrojovkd"/>
      </w:pPr>
      <w:r>
        <w:t xml:space="preserve">            if (ReColor == null)</w:t>
      </w:r>
    </w:p>
    <w:p w14:paraId="7BBA4C4A" w14:textId="77777777" w:rsidR="003E2014" w:rsidRDefault="003E2014" w:rsidP="003E2014">
      <w:pPr>
        <w:pStyle w:val="Zdrojovkd"/>
      </w:pPr>
      <w:r>
        <w:t xml:space="preserve">            {</w:t>
      </w:r>
    </w:p>
    <w:p w14:paraId="350DAAFE" w14:textId="77777777" w:rsidR="003E2014" w:rsidRDefault="003E2014" w:rsidP="003E2014">
      <w:pPr>
        <w:pStyle w:val="Zdrojovkd"/>
      </w:pPr>
      <w:r>
        <w:t xml:space="preserve">                for (int row = 0; row &lt; RasteredHeight; row++)</w:t>
      </w:r>
    </w:p>
    <w:p w14:paraId="6865B2B4" w14:textId="77777777" w:rsidR="003E2014" w:rsidRDefault="003E2014" w:rsidP="003E2014">
      <w:pPr>
        <w:pStyle w:val="Zdrojovkd"/>
      </w:pPr>
      <w:r>
        <w:t xml:space="preserve">                {</w:t>
      </w:r>
    </w:p>
    <w:p w14:paraId="20859AD4" w14:textId="77777777" w:rsidR="003E2014" w:rsidRDefault="003E2014" w:rsidP="003E2014">
      <w:pPr>
        <w:pStyle w:val="Zdrojovkd"/>
      </w:pPr>
      <w:r>
        <w:t xml:space="preserve">                    NonRasteredWidth = 0;</w:t>
      </w:r>
    </w:p>
    <w:p w14:paraId="40917F06" w14:textId="77777777" w:rsidR="003E2014" w:rsidRDefault="003E2014" w:rsidP="003E2014">
      <w:pPr>
        <w:pStyle w:val="Zdrojovkd"/>
      </w:pPr>
    </w:p>
    <w:p w14:paraId="28C2D203" w14:textId="77777777" w:rsidR="003E2014" w:rsidRDefault="003E2014" w:rsidP="003E2014">
      <w:pPr>
        <w:pStyle w:val="Zdrojovkd"/>
      </w:pPr>
      <w:r>
        <w:t xml:space="preserve">                    if (y + row &gt;= Engine.Render.RenderHeight)</w:t>
      </w:r>
    </w:p>
    <w:p w14:paraId="54FF85D8" w14:textId="77777777" w:rsidR="003E2014" w:rsidRDefault="003E2014" w:rsidP="003E2014">
      <w:pPr>
        <w:pStyle w:val="Zdrojovkd"/>
      </w:pPr>
      <w:r>
        <w:t xml:space="preserve">                        break;</w:t>
      </w:r>
    </w:p>
    <w:p w14:paraId="69BE979E" w14:textId="77777777" w:rsidR="003E2014" w:rsidRDefault="003E2014" w:rsidP="003E2014">
      <w:pPr>
        <w:pStyle w:val="Zdrojovkd"/>
      </w:pPr>
    </w:p>
    <w:p w14:paraId="4FCB74AB" w14:textId="77777777" w:rsidR="003E2014" w:rsidRDefault="003E2014" w:rsidP="003E2014">
      <w:pPr>
        <w:pStyle w:val="Zdrojovkd"/>
      </w:pPr>
      <w:r>
        <w:t xml:space="preserve">                    for (int column = 0; column &lt; RasteredWidth; column++)</w:t>
      </w:r>
    </w:p>
    <w:p w14:paraId="4B47B004" w14:textId="77777777" w:rsidR="003E2014" w:rsidRDefault="003E2014" w:rsidP="003E2014">
      <w:pPr>
        <w:pStyle w:val="Zdrojovkd"/>
      </w:pPr>
      <w:r>
        <w:t xml:space="preserve">                    {</w:t>
      </w:r>
    </w:p>
    <w:p w14:paraId="183878E0" w14:textId="77777777" w:rsidR="003E2014" w:rsidRDefault="003E2014" w:rsidP="003E2014">
      <w:pPr>
        <w:pStyle w:val="Zdrojovkd"/>
      </w:pPr>
      <w:r>
        <w:t xml:space="preserve">                        if (x + column &gt;= Engine.Render.RenderWidth)</w:t>
      </w:r>
    </w:p>
    <w:p w14:paraId="4981E0AC" w14:textId="77777777" w:rsidR="003E2014" w:rsidRDefault="003E2014" w:rsidP="003E2014">
      <w:pPr>
        <w:pStyle w:val="Zdrojovkd"/>
      </w:pPr>
      <w:r>
        <w:t xml:space="preserve">                            break;</w:t>
      </w:r>
    </w:p>
    <w:p w14:paraId="16950246" w14:textId="77777777" w:rsidR="003E2014" w:rsidRDefault="003E2014" w:rsidP="003E2014">
      <w:pPr>
        <w:pStyle w:val="Zdrojovkd"/>
      </w:pPr>
    </w:p>
    <w:p w14:paraId="6D84FE76" w14:textId="77777777" w:rsidR="003E2014" w:rsidRDefault="003E2014" w:rsidP="003E2014">
      <w:pPr>
        <w:pStyle w:val="Zdrojovkd"/>
      </w:pPr>
      <w:r>
        <w:lastRenderedPageBreak/>
        <w:t xml:space="preserve">                        if (IsOnScreen(x + column, y + row))</w:t>
      </w:r>
    </w:p>
    <w:p w14:paraId="2222D634" w14:textId="77777777" w:rsidR="003E2014" w:rsidRDefault="003E2014" w:rsidP="003E2014">
      <w:pPr>
        <w:pStyle w:val="Zdrojovkd"/>
      </w:pPr>
      <w:r>
        <w:t xml:space="preserve">                        {</w:t>
      </w:r>
    </w:p>
    <w:p w14:paraId="2D803A92" w14:textId="77777777" w:rsidR="003E2014" w:rsidRDefault="003E2014" w:rsidP="003E2014">
      <w:pPr>
        <w:pStyle w:val="Zdrojovkd"/>
      </w:pPr>
      <w:r>
        <w:t xml:space="preserve">                            int offset = (int)(3 * ((y + row) * Engine.Render.RenderWidth + (x + column)));</w:t>
      </w:r>
    </w:p>
    <w:p w14:paraId="2B53B6ED" w14:textId="77777777" w:rsidR="003E2014" w:rsidRDefault="003E2014" w:rsidP="003E2014">
      <w:pPr>
        <w:pStyle w:val="Zdrojovkd"/>
      </w:pPr>
      <w:r>
        <w:t xml:space="preserve">                            int keyOffset = (int)((y + row) * Engine.Render.RenderWidth + (x + column));</w:t>
      </w:r>
    </w:p>
    <w:p w14:paraId="459D6B4D" w14:textId="77777777" w:rsidR="003E2014" w:rsidRDefault="003E2014" w:rsidP="003E2014">
      <w:pPr>
        <w:pStyle w:val="Zdrojovkd"/>
      </w:pPr>
    </w:p>
    <w:p w14:paraId="432A5492" w14:textId="77777777" w:rsidR="003E2014" w:rsidRDefault="003E2014" w:rsidP="003E2014">
      <w:pPr>
        <w:pStyle w:val="Zdrojovkd"/>
      </w:pPr>
      <w:r>
        <w:t xml:space="preserve">                            int tempColumn = (int)NonRasteredWidth;</w:t>
      </w:r>
    </w:p>
    <w:p w14:paraId="49FB3895" w14:textId="77777777" w:rsidR="003E2014" w:rsidRDefault="003E2014" w:rsidP="003E2014">
      <w:pPr>
        <w:pStyle w:val="Zdrojovkd"/>
      </w:pPr>
      <w:r>
        <w:t xml:space="preserve">                            int tempRow = (int)NonRasteredHeight;</w:t>
      </w:r>
    </w:p>
    <w:p w14:paraId="45B69A46" w14:textId="77777777" w:rsidR="003E2014" w:rsidRDefault="003E2014" w:rsidP="003E2014">
      <w:pPr>
        <w:pStyle w:val="Zdrojovkd"/>
      </w:pPr>
    </w:p>
    <w:p w14:paraId="094949B9" w14:textId="77777777" w:rsidR="003E2014" w:rsidRDefault="003E2014" w:rsidP="003E2014">
      <w:pPr>
        <w:pStyle w:val="Zdrojovkd"/>
      </w:pPr>
      <w:r>
        <w:t xml:space="preserve">                            int index = _BytesPerPixel * (tempRow * Width + tempColumn);</w:t>
      </w:r>
    </w:p>
    <w:p w14:paraId="5B9DECF6" w14:textId="77777777" w:rsidR="003E2014" w:rsidRDefault="003E2014" w:rsidP="003E2014">
      <w:pPr>
        <w:pStyle w:val="Zdrojovkd"/>
      </w:pPr>
    </w:p>
    <w:p w14:paraId="54988065" w14:textId="77777777" w:rsidR="003E2014" w:rsidRDefault="003E2014" w:rsidP="003E2014">
      <w:pPr>
        <w:pStyle w:val="Zdrojovkd"/>
      </w:pPr>
      <w:r>
        <w:t xml:space="preserve">                            if (Engine.Render.imageBufferKey[keyOffset] != 255 &amp;&amp; _BytesPerPixel == 4 ? _Data[index + 3] != 0 : true)</w:t>
      </w:r>
    </w:p>
    <w:p w14:paraId="79827329" w14:textId="77777777" w:rsidR="003E2014" w:rsidRDefault="003E2014" w:rsidP="003E2014">
      <w:pPr>
        <w:pStyle w:val="Zdrojovkd"/>
      </w:pPr>
      <w:r>
        <w:t xml:space="preserve">                            {</w:t>
      </w:r>
    </w:p>
    <w:p w14:paraId="1C88EF3F" w14:textId="77777777" w:rsidR="003E2014" w:rsidRDefault="003E2014" w:rsidP="003E2014">
      <w:pPr>
        <w:pStyle w:val="Zdrojovkd"/>
      </w:pPr>
      <w:r>
        <w:t xml:space="preserve">                                Color temp = MixPixel(Engine.Render.imageBufferKey[keyOffset], Engine.Render.imageBuffer[offset + 2], Engine.Render.imageBuffer[offset + 1], Engine.Render.imageBuffer[offset],</w:t>
      </w:r>
    </w:p>
    <w:p w14:paraId="4C4F0766" w14:textId="77777777" w:rsidR="003E2014" w:rsidRDefault="003E2014" w:rsidP="003E2014">
      <w:pPr>
        <w:pStyle w:val="Zdrojovkd"/>
      </w:pPr>
      <w:r>
        <w:t xml:space="preserve">                                                        _BytesPerPixel == 4 ? _Data[index + 3] : (byte)255, _Data[index + 2], _Data[index + 1], _Data[index]);</w:t>
      </w:r>
    </w:p>
    <w:p w14:paraId="0EDBA0C9" w14:textId="77777777" w:rsidR="003E2014" w:rsidRDefault="003E2014" w:rsidP="003E2014">
      <w:pPr>
        <w:pStyle w:val="Zdrojovkd"/>
      </w:pPr>
    </w:p>
    <w:p w14:paraId="1AB3F27F" w14:textId="77777777" w:rsidR="003E2014" w:rsidRDefault="003E2014" w:rsidP="003E2014">
      <w:pPr>
        <w:pStyle w:val="Zdrojovkd"/>
      </w:pPr>
      <w:r>
        <w:t xml:space="preserve">                                Engine.Render.imageBufferKey[keyOffset] = temp.A;</w:t>
      </w:r>
    </w:p>
    <w:p w14:paraId="046AC3D0" w14:textId="77777777" w:rsidR="003E2014" w:rsidRDefault="003E2014" w:rsidP="003E2014">
      <w:pPr>
        <w:pStyle w:val="Zdrojovkd"/>
      </w:pPr>
    </w:p>
    <w:p w14:paraId="0EE6B598" w14:textId="77777777" w:rsidR="003E2014" w:rsidRDefault="003E2014" w:rsidP="003E2014">
      <w:pPr>
        <w:pStyle w:val="Zdrojovkd"/>
      </w:pPr>
      <w:r>
        <w:t xml:space="preserve">                                Engine.Render.imageBuffer[offset] = temp.B;</w:t>
      </w:r>
    </w:p>
    <w:p w14:paraId="43D13015" w14:textId="77777777" w:rsidR="003E2014" w:rsidRDefault="003E2014" w:rsidP="003E2014">
      <w:pPr>
        <w:pStyle w:val="Zdrojovkd"/>
      </w:pPr>
      <w:r>
        <w:t xml:space="preserve">                                Engine.Render.imageBuffer[offset + 1] = temp.G;</w:t>
      </w:r>
    </w:p>
    <w:p w14:paraId="4B2E6162" w14:textId="77777777" w:rsidR="003E2014" w:rsidRDefault="003E2014" w:rsidP="003E2014">
      <w:pPr>
        <w:pStyle w:val="Zdrojovkd"/>
      </w:pPr>
      <w:r>
        <w:t xml:space="preserve">                                Engine.Render.imageBuffer[offset + 2] = temp.R;</w:t>
      </w:r>
    </w:p>
    <w:p w14:paraId="4D5AB894" w14:textId="77777777" w:rsidR="003E2014" w:rsidRDefault="003E2014" w:rsidP="003E2014">
      <w:pPr>
        <w:pStyle w:val="Zdrojovkd"/>
      </w:pPr>
      <w:r>
        <w:t xml:space="preserve">                            }</w:t>
      </w:r>
    </w:p>
    <w:p w14:paraId="2C67E6A6" w14:textId="77777777" w:rsidR="003E2014" w:rsidRDefault="003E2014" w:rsidP="003E2014">
      <w:pPr>
        <w:pStyle w:val="Zdrojovkd"/>
      </w:pPr>
      <w:r>
        <w:t xml:space="preserve">                        }</w:t>
      </w:r>
    </w:p>
    <w:p w14:paraId="290842D3" w14:textId="77777777" w:rsidR="003E2014" w:rsidRDefault="003E2014" w:rsidP="003E2014">
      <w:pPr>
        <w:pStyle w:val="Zdrojovkd"/>
      </w:pPr>
    </w:p>
    <w:p w14:paraId="3CF86E4C" w14:textId="77777777" w:rsidR="003E2014" w:rsidRDefault="003E2014" w:rsidP="003E2014">
      <w:pPr>
        <w:pStyle w:val="Zdrojovkd"/>
      </w:pPr>
      <w:r>
        <w:t xml:space="preserve">                        NonRasteredWidth += NonRasteredWidthRatio;</w:t>
      </w:r>
    </w:p>
    <w:p w14:paraId="21AC24B1" w14:textId="77777777" w:rsidR="003E2014" w:rsidRDefault="003E2014" w:rsidP="003E2014">
      <w:pPr>
        <w:pStyle w:val="Zdrojovkd"/>
      </w:pPr>
      <w:r>
        <w:t xml:space="preserve">                    }</w:t>
      </w:r>
    </w:p>
    <w:p w14:paraId="64084DED" w14:textId="77777777" w:rsidR="003E2014" w:rsidRDefault="003E2014" w:rsidP="003E2014">
      <w:pPr>
        <w:pStyle w:val="Zdrojovkd"/>
      </w:pPr>
    </w:p>
    <w:p w14:paraId="2DA25CB5" w14:textId="77777777" w:rsidR="003E2014" w:rsidRDefault="003E2014" w:rsidP="003E2014">
      <w:pPr>
        <w:pStyle w:val="Zdrojovkd"/>
      </w:pPr>
      <w:r>
        <w:t xml:space="preserve">                    NonRasteredHeight += NonRasteredHeightRatio;</w:t>
      </w:r>
    </w:p>
    <w:p w14:paraId="48CB5CE7" w14:textId="77777777" w:rsidR="003E2014" w:rsidRDefault="003E2014" w:rsidP="003E2014">
      <w:pPr>
        <w:pStyle w:val="Zdrojovkd"/>
      </w:pPr>
      <w:r>
        <w:t xml:space="preserve">                }</w:t>
      </w:r>
    </w:p>
    <w:p w14:paraId="3CB7D8E5" w14:textId="77777777" w:rsidR="003E2014" w:rsidRDefault="003E2014" w:rsidP="003E2014">
      <w:pPr>
        <w:pStyle w:val="Zdrojovkd"/>
      </w:pPr>
      <w:r>
        <w:t xml:space="preserve">            }</w:t>
      </w:r>
    </w:p>
    <w:p w14:paraId="74088DE6" w14:textId="77777777" w:rsidR="003E2014" w:rsidRDefault="003E2014" w:rsidP="003E2014">
      <w:pPr>
        <w:pStyle w:val="Zdrojovkd"/>
      </w:pPr>
      <w:r>
        <w:t xml:space="preserve">            else</w:t>
      </w:r>
    </w:p>
    <w:p w14:paraId="0738A00D" w14:textId="77777777" w:rsidR="003E2014" w:rsidRDefault="003E2014" w:rsidP="003E2014">
      <w:pPr>
        <w:pStyle w:val="Zdrojovkd"/>
      </w:pPr>
      <w:r>
        <w:t xml:space="preserve">            {</w:t>
      </w:r>
    </w:p>
    <w:p w14:paraId="2260D0FD" w14:textId="77777777" w:rsidR="003E2014" w:rsidRDefault="003E2014" w:rsidP="003E2014">
      <w:pPr>
        <w:pStyle w:val="Zdrojovkd"/>
      </w:pPr>
      <w:r>
        <w:t xml:space="preserve">                Color tempColor = (Color)ReColor;</w:t>
      </w:r>
    </w:p>
    <w:p w14:paraId="773E5193" w14:textId="77777777" w:rsidR="003E2014" w:rsidRDefault="003E2014" w:rsidP="003E2014">
      <w:pPr>
        <w:pStyle w:val="Zdrojovkd"/>
      </w:pPr>
    </w:p>
    <w:p w14:paraId="2CCC622C" w14:textId="77777777" w:rsidR="003E2014" w:rsidRDefault="003E2014" w:rsidP="003E2014">
      <w:pPr>
        <w:pStyle w:val="Zdrojovkd"/>
      </w:pPr>
      <w:r>
        <w:t xml:space="preserve">                for (int row = 0; row &lt; RasteredHeight; row++)</w:t>
      </w:r>
    </w:p>
    <w:p w14:paraId="37DF0FDF" w14:textId="77777777" w:rsidR="003E2014" w:rsidRDefault="003E2014" w:rsidP="003E2014">
      <w:pPr>
        <w:pStyle w:val="Zdrojovkd"/>
      </w:pPr>
      <w:r>
        <w:t xml:space="preserve">                {</w:t>
      </w:r>
    </w:p>
    <w:p w14:paraId="0370A858" w14:textId="77777777" w:rsidR="003E2014" w:rsidRDefault="003E2014" w:rsidP="003E2014">
      <w:pPr>
        <w:pStyle w:val="Zdrojovkd"/>
      </w:pPr>
      <w:r>
        <w:t xml:space="preserve">                    NonRasteredWidth = 0;</w:t>
      </w:r>
    </w:p>
    <w:p w14:paraId="13F6F2A4" w14:textId="77777777" w:rsidR="003E2014" w:rsidRDefault="003E2014" w:rsidP="003E2014">
      <w:pPr>
        <w:pStyle w:val="Zdrojovkd"/>
      </w:pPr>
    </w:p>
    <w:p w14:paraId="03C739AD" w14:textId="77777777" w:rsidR="003E2014" w:rsidRDefault="003E2014" w:rsidP="003E2014">
      <w:pPr>
        <w:pStyle w:val="Zdrojovkd"/>
      </w:pPr>
      <w:r>
        <w:t xml:space="preserve">                    if (y + row &gt;= Engine.Render.RenderHeight)</w:t>
      </w:r>
    </w:p>
    <w:p w14:paraId="0CFC48E4" w14:textId="77777777" w:rsidR="003E2014" w:rsidRDefault="003E2014" w:rsidP="003E2014">
      <w:pPr>
        <w:pStyle w:val="Zdrojovkd"/>
      </w:pPr>
      <w:r>
        <w:t xml:space="preserve">                        break;</w:t>
      </w:r>
    </w:p>
    <w:p w14:paraId="4584F84B" w14:textId="77777777" w:rsidR="003E2014" w:rsidRDefault="003E2014" w:rsidP="003E2014">
      <w:pPr>
        <w:pStyle w:val="Zdrojovkd"/>
      </w:pPr>
    </w:p>
    <w:p w14:paraId="19362832" w14:textId="77777777" w:rsidR="003E2014" w:rsidRDefault="003E2014" w:rsidP="003E2014">
      <w:pPr>
        <w:pStyle w:val="Zdrojovkd"/>
      </w:pPr>
      <w:r>
        <w:t xml:space="preserve">                    for (int column = 0; column &lt; RasteredWidth; column++)</w:t>
      </w:r>
    </w:p>
    <w:p w14:paraId="4DB0BC90" w14:textId="77777777" w:rsidR="003E2014" w:rsidRDefault="003E2014" w:rsidP="003E2014">
      <w:pPr>
        <w:pStyle w:val="Zdrojovkd"/>
      </w:pPr>
      <w:r>
        <w:t xml:space="preserve">                    {</w:t>
      </w:r>
    </w:p>
    <w:p w14:paraId="103EB536" w14:textId="77777777" w:rsidR="003E2014" w:rsidRDefault="003E2014" w:rsidP="003E2014">
      <w:pPr>
        <w:pStyle w:val="Zdrojovkd"/>
      </w:pPr>
      <w:r>
        <w:t xml:space="preserve">                        if (x + column &gt;= Engine.Render.RenderWidth)</w:t>
      </w:r>
    </w:p>
    <w:p w14:paraId="50BA8460" w14:textId="77777777" w:rsidR="003E2014" w:rsidRDefault="003E2014" w:rsidP="003E2014">
      <w:pPr>
        <w:pStyle w:val="Zdrojovkd"/>
      </w:pPr>
      <w:r>
        <w:t xml:space="preserve">                            break;</w:t>
      </w:r>
    </w:p>
    <w:p w14:paraId="1E7533B7" w14:textId="77777777" w:rsidR="003E2014" w:rsidRDefault="003E2014" w:rsidP="003E2014">
      <w:pPr>
        <w:pStyle w:val="Zdrojovkd"/>
      </w:pPr>
    </w:p>
    <w:p w14:paraId="114DA8FC" w14:textId="77777777" w:rsidR="003E2014" w:rsidRDefault="003E2014" w:rsidP="003E2014">
      <w:pPr>
        <w:pStyle w:val="Zdrojovkd"/>
      </w:pPr>
      <w:r>
        <w:t xml:space="preserve">                        if (IsOnScreen(x + column, y + row))</w:t>
      </w:r>
    </w:p>
    <w:p w14:paraId="6B58732E" w14:textId="77777777" w:rsidR="003E2014" w:rsidRDefault="003E2014" w:rsidP="003E2014">
      <w:pPr>
        <w:pStyle w:val="Zdrojovkd"/>
      </w:pPr>
      <w:r>
        <w:t xml:space="preserve">                        {</w:t>
      </w:r>
    </w:p>
    <w:p w14:paraId="3B47AF49" w14:textId="77777777" w:rsidR="003E2014" w:rsidRDefault="003E2014" w:rsidP="003E2014">
      <w:pPr>
        <w:pStyle w:val="Zdrojovkd"/>
      </w:pPr>
      <w:r>
        <w:t xml:space="preserve">                            int offset = (int)(3 * ((y + row) * Engine.Render.RenderWidth + (x + column)));</w:t>
      </w:r>
    </w:p>
    <w:p w14:paraId="481C5BDC" w14:textId="77777777" w:rsidR="003E2014" w:rsidRDefault="003E2014" w:rsidP="003E2014">
      <w:pPr>
        <w:pStyle w:val="Zdrojovkd"/>
      </w:pPr>
      <w:r>
        <w:t xml:space="preserve">                            int keyOffset = (int)((y + row) * Engine.Render.RenderWidth + (x + column));</w:t>
      </w:r>
    </w:p>
    <w:p w14:paraId="02FCE6AF" w14:textId="77777777" w:rsidR="003E2014" w:rsidRDefault="003E2014" w:rsidP="003E2014">
      <w:pPr>
        <w:pStyle w:val="Zdrojovkd"/>
      </w:pPr>
    </w:p>
    <w:p w14:paraId="3B2A804C" w14:textId="77777777" w:rsidR="003E2014" w:rsidRDefault="003E2014" w:rsidP="003E2014">
      <w:pPr>
        <w:pStyle w:val="Zdrojovkd"/>
      </w:pPr>
      <w:r>
        <w:t xml:space="preserve">                            int tempColumn = (int)NonRasteredWidth;</w:t>
      </w:r>
    </w:p>
    <w:p w14:paraId="6888AA58" w14:textId="77777777" w:rsidR="003E2014" w:rsidRDefault="003E2014" w:rsidP="003E2014">
      <w:pPr>
        <w:pStyle w:val="Zdrojovkd"/>
      </w:pPr>
      <w:r>
        <w:t xml:space="preserve">                            int tempRow = (int)NonRasteredHeight;</w:t>
      </w:r>
    </w:p>
    <w:p w14:paraId="5DFBCE6E" w14:textId="77777777" w:rsidR="003E2014" w:rsidRDefault="003E2014" w:rsidP="003E2014">
      <w:pPr>
        <w:pStyle w:val="Zdrojovkd"/>
      </w:pPr>
    </w:p>
    <w:p w14:paraId="202B3159" w14:textId="77777777" w:rsidR="003E2014" w:rsidRDefault="003E2014" w:rsidP="003E2014">
      <w:pPr>
        <w:pStyle w:val="Zdrojovkd"/>
      </w:pPr>
      <w:r>
        <w:t xml:space="preserve">                            int index = _BytesPerPixel * (tempRow * Width + tempColumn);</w:t>
      </w:r>
    </w:p>
    <w:p w14:paraId="3410DF93" w14:textId="77777777" w:rsidR="003E2014" w:rsidRDefault="003E2014" w:rsidP="003E2014">
      <w:pPr>
        <w:pStyle w:val="Zdrojovkd"/>
      </w:pPr>
    </w:p>
    <w:p w14:paraId="065DE5BE" w14:textId="77777777" w:rsidR="003E2014" w:rsidRDefault="003E2014" w:rsidP="003E2014">
      <w:pPr>
        <w:pStyle w:val="Zdrojovkd"/>
      </w:pPr>
      <w:r>
        <w:t xml:space="preserve">                            if (Engine.Render.imageBufferKey[keyOffset] != 255 &amp;&amp; _BytesPerPixel == 4 ? _Data[index + 3] != 0 : true)</w:t>
      </w:r>
    </w:p>
    <w:p w14:paraId="5B436D9B" w14:textId="77777777" w:rsidR="003E2014" w:rsidRDefault="003E2014" w:rsidP="003E2014">
      <w:pPr>
        <w:pStyle w:val="Zdrojovkd"/>
      </w:pPr>
      <w:r>
        <w:t xml:space="preserve">                            {</w:t>
      </w:r>
    </w:p>
    <w:p w14:paraId="44D0CD5E" w14:textId="77777777" w:rsidR="003E2014" w:rsidRDefault="003E2014" w:rsidP="003E2014">
      <w:pPr>
        <w:pStyle w:val="Zdrojovkd"/>
      </w:pPr>
      <w:r>
        <w:t xml:space="preserve">                                Color temp = MixPixel(Color.FromArgb(Engine.Render.imageBufferKey[keyOffset], Engine.Render.imageBuffer[offset + 2], Engine.Render.imageBuffer[offset + 1], Engine.Render.imageBuffer[offset]),</w:t>
      </w:r>
    </w:p>
    <w:p w14:paraId="196364DE" w14:textId="77777777" w:rsidR="003E2014" w:rsidRDefault="003E2014" w:rsidP="003E2014">
      <w:pPr>
        <w:pStyle w:val="Zdrojovkd"/>
      </w:pPr>
      <w:r>
        <w:t xml:space="preserve">                                                        tempColor);</w:t>
      </w:r>
    </w:p>
    <w:p w14:paraId="15216AB3" w14:textId="77777777" w:rsidR="003E2014" w:rsidRDefault="003E2014" w:rsidP="003E2014">
      <w:pPr>
        <w:pStyle w:val="Zdrojovkd"/>
      </w:pPr>
    </w:p>
    <w:p w14:paraId="3E070488" w14:textId="77777777" w:rsidR="003E2014" w:rsidRDefault="003E2014" w:rsidP="003E2014">
      <w:pPr>
        <w:pStyle w:val="Zdrojovkd"/>
      </w:pPr>
      <w:r>
        <w:t xml:space="preserve">                                Engine.Render.imageBufferKey[keyOffset] = temp.A;</w:t>
      </w:r>
    </w:p>
    <w:p w14:paraId="2E45B564" w14:textId="77777777" w:rsidR="003E2014" w:rsidRDefault="003E2014" w:rsidP="003E2014">
      <w:pPr>
        <w:pStyle w:val="Zdrojovkd"/>
      </w:pPr>
    </w:p>
    <w:p w14:paraId="434C8AF4" w14:textId="77777777" w:rsidR="003E2014" w:rsidRDefault="003E2014" w:rsidP="003E2014">
      <w:pPr>
        <w:pStyle w:val="Zdrojovkd"/>
      </w:pPr>
      <w:r>
        <w:t xml:space="preserve">                                Engine.Render.imageBuffer[offset] = temp.B;</w:t>
      </w:r>
    </w:p>
    <w:p w14:paraId="6A7B935F" w14:textId="77777777" w:rsidR="003E2014" w:rsidRDefault="003E2014" w:rsidP="003E2014">
      <w:pPr>
        <w:pStyle w:val="Zdrojovkd"/>
      </w:pPr>
      <w:r>
        <w:t xml:space="preserve">                                Engine.Render.imageBuffer[offset + 1] = temp.G;</w:t>
      </w:r>
    </w:p>
    <w:p w14:paraId="21D19076" w14:textId="77777777" w:rsidR="003E2014" w:rsidRDefault="003E2014" w:rsidP="003E2014">
      <w:pPr>
        <w:pStyle w:val="Zdrojovkd"/>
      </w:pPr>
      <w:r>
        <w:t xml:space="preserve">                                Engine.Render.imageBuffer[offset + 2] = temp.R;</w:t>
      </w:r>
    </w:p>
    <w:p w14:paraId="7F9FB663" w14:textId="77777777" w:rsidR="003E2014" w:rsidRDefault="003E2014" w:rsidP="003E2014">
      <w:pPr>
        <w:pStyle w:val="Zdrojovkd"/>
      </w:pPr>
      <w:r>
        <w:t xml:space="preserve">                            }</w:t>
      </w:r>
    </w:p>
    <w:p w14:paraId="2D24E4A9" w14:textId="77777777" w:rsidR="003E2014" w:rsidRDefault="003E2014" w:rsidP="003E2014">
      <w:pPr>
        <w:pStyle w:val="Zdrojovkd"/>
      </w:pPr>
      <w:r>
        <w:t xml:space="preserve">                        }</w:t>
      </w:r>
    </w:p>
    <w:p w14:paraId="7B64E20F" w14:textId="77777777" w:rsidR="003E2014" w:rsidRDefault="003E2014" w:rsidP="003E2014">
      <w:pPr>
        <w:pStyle w:val="Zdrojovkd"/>
      </w:pPr>
    </w:p>
    <w:p w14:paraId="68416244" w14:textId="77777777" w:rsidR="003E2014" w:rsidRDefault="003E2014" w:rsidP="003E2014">
      <w:pPr>
        <w:pStyle w:val="Zdrojovkd"/>
      </w:pPr>
      <w:r>
        <w:t xml:space="preserve">                        NonRasteredWidth += NonRasteredWidthRatio;</w:t>
      </w:r>
    </w:p>
    <w:p w14:paraId="2F63BE9E" w14:textId="77777777" w:rsidR="003E2014" w:rsidRDefault="003E2014" w:rsidP="003E2014">
      <w:pPr>
        <w:pStyle w:val="Zdrojovkd"/>
      </w:pPr>
      <w:r>
        <w:t xml:space="preserve">                    }</w:t>
      </w:r>
    </w:p>
    <w:p w14:paraId="20948D2A" w14:textId="77777777" w:rsidR="003E2014" w:rsidRDefault="003E2014" w:rsidP="003E2014">
      <w:pPr>
        <w:pStyle w:val="Zdrojovkd"/>
      </w:pPr>
    </w:p>
    <w:p w14:paraId="7DF84EF5" w14:textId="77777777" w:rsidR="003E2014" w:rsidRDefault="003E2014" w:rsidP="003E2014">
      <w:pPr>
        <w:pStyle w:val="Zdrojovkd"/>
      </w:pPr>
      <w:r>
        <w:t xml:space="preserve">                    NonRasteredHeight += NonRasteredHeightRatio;</w:t>
      </w:r>
    </w:p>
    <w:p w14:paraId="39FA10E1" w14:textId="77777777" w:rsidR="003E2014" w:rsidRDefault="003E2014" w:rsidP="003E2014">
      <w:pPr>
        <w:pStyle w:val="Zdrojovkd"/>
      </w:pPr>
      <w:r>
        <w:lastRenderedPageBreak/>
        <w:t xml:space="preserve">                }</w:t>
      </w:r>
    </w:p>
    <w:p w14:paraId="49665597" w14:textId="77777777" w:rsidR="003E2014" w:rsidRDefault="003E2014" w:rsidP="003E2014">
      <w:pPr>
        <w:pStyle w:val="Zdrojovkd"/>
      </w:pPr>
      <w:r>
        <w:t xml:space="preserve">            }</w:t>
      </w:r>
    </w:p>
    <w:p w14:paraId="75EE5120" w14:textId="77777777" w:rsidR="003E2014" w:rsidRDefault="003E2014" w:rsidP="003E2014">
      <w:pPr>
        <w:pStyle w:val="Zdrojovkd"/>
      </w:pPr>
    </w:p>
    <w:p w14:paraId="52AB3F92" w14:textId="77777777" w:rsidR="003E2014" w:rsidRDefault="003E2014" w:rsidP="003E2014">
      <w:pPr>
        <w:pStyle w:val="Zdrojovkd"/>
      </w:pPr>
      <w:r>
        <w:t xml:space="preserve">            if (HasShadow)</w:t>
      </w:r>
    </w:p>
    <w:p w14:paraId="0EB2A320" w14:textId="77777777" w:rsidR="003E2014" w:rsidRDefault="003E2014" w:rsidP="003E2014">
      <w:pPr>
        <w:pStyle w:val="Zdrojovkd"/>
      </w:pPr>
      <w:r>
        <w:t xml:space="preserve">            {</w:t>
      </w:r>
    </w:p>
    <w:p w14:paraId="7628C95B" w14:textId="77777777" w:rsidR="003E2014" w:rsidRDefault="003E2014" w:rsidP="003E2014">
      <w:pPr>
        <w:pStyle w:val="Zdrojovkd"/>
      </w:pPr>
      <w:r>
        <w:t xml:space="preserve">                NonRasteredHeight = 0;</w:t>
      </w:r>
    </w:p>
    <w:p w14:paraId="15C193E2" w14:textId="77777777" w:rsidR="003E2014" w:rsidRDefault="003E2014" w:rsidP="003E2014">
      <w:pPr>
        <w:pStyle w:val="Zdrojovkd"/>
      </w:pPr>
      <w:r>
        <w:t xml:space="preserve">                NonRasteredWidth = 0;</w:t>
      </w:r>
    </w:p>
    <w:p w14:paraId="3E530744" w14:textId="77777777" w:rsidR="003E2014" w:rsidRDefault="003E2014" w:rsidP="003E2014">
      <w:pPr>
        <w:pStyle w:val="Zdrojovkd"/>
      </w:pPr>
    </w:p>
    <w:p w14:paraId="124A7E18" w14:textId="77777777" w:rsidR="003E2014" w:rsidRDefault="003E2014" w:rsidP="003E2014">
      <w:pPr>
        <w:pStyle w:val="Zdrojovkd"/>
      </w:pPr>
      <w:r>
        <w:t xml:space="preserve">                x++;</w:t>
      </w:r>
    </w:p>
    <w:p w14:paraId="4ED40FA5" w14:textId="77777777" w:rsidR="003E2014" w:rsidRDefault="003E2014" w:rsidP="003E2014">
      <w:pPr>
        <w:pStyle w:val="Zdrojovkd"/>
      </w:pPr>
      <w:r>
        <w:t xml:space="preserve">                y++;</w:t>
      </w:r>
    </w:p>
    <w:p w14:paraId="38691E3C" w14:textId="77777777" w:rsidR="003E2014" w:rsidRDefault="003E2014" w:rsidP="003E2014">
      <w:pPr>
        <w:pStyle w:val="Zdrojovkd"/>
      </w:pPr>
    </w:p>
    <w:p w14:paraId="33B9AFDA" w14:textId="77777777" w:rsidR="003E2014" w:rsidRDefault="003E2014" w:rsidP="003E2014">
      <w:pPr>
        <w:pStyle w:val="Zdrojovkd"/>
      </w:pPr>
      <w:r>
        <w:t xml:space="preserve">                for (int row = 0; row &lt; RasteredHeight; row++)</w:t>
      </w:r>
    </w:p>
    <w:p w14:paraId="759BFFAE" w14:textId="77777777" w:rsidR="003E2014" w:rsidRDefault="003E2014" w:rsidP="003E2014">
      <w:pPr>
        <w:pStyle w:val="Zdrojovkd"/>
      </w:pPr>
      <w:r>
        <w:t xml:space="preserve">                {</w:t>
      </w:r>
    </w:p>
    <w:p w14:paraId="7CACACF8" w14:textId="77777777" w:rsidR="003E2014" w:rsidRDefault="003E2014" w:rsidP="003E2014">
      <w:pPr>
        <w:pStyle w:val="Zdrojovkd"/>
      </w:pPr>
      <w:r>
        <w:t xml:space="preserve">                    NonRasteredWidth = 0;</w:t>
      </w:r>
    </w:p>
    <w:p w14:paraId="0774A28E" w14:textId="77777777" w:rsidR="003E2014" w:rsidRDefault="003E2014" w:rsidP="003E2014">
      <w:pPr>
        <w:pStyle w:val="Zdrojovkd"/>
      </w:pPr>
    </w:p>
    <w:p w14:paraId="208CC9D3" w14:textId="77777777" w:rsidR="003E2014" w:rsidRDefault="003E2014" w:rsidP="003E2014">
      <w:pPr>
        <w:pStyle w:val="Zdrojovkd"/>
      </w:pPr>
      <w:r>
        <w:t xml:space="preserve">                    if (y + row &gt;= Engine.Render.RenderHeight)</w:t>
      </w:r>
    </w:p>
    <w:p w14:paraId="54276BE2" w14:textId="77777777" w:rsidR="003E2014" w:rsidRDefault="003E2014" w:rsidP="003E2014">
      <w:pPr>
        <w:pStyle w:val="Zdrojovkd"/>
      </w:pPr>
      <w:r>
        <w:t xml:space="preserve">                        break;</w:t>
      </w:r>
    </w:p>
    <w:p w14:paraId="07629AD7" w14:textId="77777777" w:rsidR="003E2014" w:rsidRDefault="003E2014" w:rsidP="003E2014">
      <w:pPr>
        <w:pStyle w:val="Zdrojovkd"/>
      </w:pPr>
    </w:p>
    <w:p w14:paraId="6CDAE67F" w14:textId="77777777" w:rsidR="003E2014" w:rsidRDefault="003E2014" w:rsidP="003E2014">
      <w:pPr>
        <w:pStyle w:val="Zdrojovkd"/>
      </w:pPr>
      <w:r>
        <w:t xml:space="preserve">                    for (int column = 0; column &lt; RasteredWidth; column++)</w:t>
      </w:r>
    </w:p>
    <w:p w14:paraId="24C97F6A" w14:textId="77777777" w:rsidR="003E2014" w:rsidRDefault="003E2014" w:rsidP="003E2014">
      <w:pPr>
        <w:pStyle w:val="Zdrojovkd"/>
      </w:pPr>
      <w:r>
        <w:t xml:space="preserve">                    {</w:t>
      </w:r>
    </w:p>
    <w:p w14:paraId="6129C0ED" w14:textId="77777777" w:rsidR="003E2014" w:rsidRDefault="003E2014" w:rsidP="003E2014">
      <w:pPr>
        <w:pStyle w:val="Zdrojovkd"/>
      </w:pPr>
      <w:r>
        <w:t xml:space="preserve">                        if (x + column &gt;= Engine.Render.RenderWidth)</w:t>
      </w:r>
    </w:p>
    <w:p w14:paraId="19DB1F83" w14:textId="77777777" w:rsidR="003E2014" w:rsidRDefault="003E2014" w:rsidP="003E2014">
      <w:pPr>
        <w:pStyle w:val="Zdrojovkd"/>
      </w:pPr>
      <w:r>
        <w:t xml:space="preserve">                            break;</w:t>
      </w:r>
    </w:p>
    <w:p w14:paraId="0654AF26" w14:textId="77777777" w:rsidR="003E2014" w:rsidRDefault="003E2014" w:rsidP="003E2014">
      <w:pPr>
        <w:pStyle w:val="Zdrojovkd"/>
      </w:pPr>
    </w:p>
    <w:p w14:paraId="79CFEE03" w14:textId="77777777" w:rsidR="003E2014" w:rsidRDefault="003E2014" w:rsidP="003E2014">
      <w:pPr>
        <w:pStyle w:val="Zdrojovkd"/>
      </w:pPr>
      <w:r>
        <w:t xml:space="preserve">                        if (IsOnScreen(x + column, y + row))</w:t>
      </w:r>
    </w:p>
    <w:p w14:paraId="38EAE58C" w14:textId="77777777" w:rsidR="003E2014" w:rsidRDefault="003E2014" w:rsidP="003E2014">
      <w:pPr>
        <w:pStyle w:val="Zdrojovkd"/>
      </w:pPr>
      <w:r>
        <w:t xml:space="preserve">                        {</w:t>
      </w:r>
    </w:p>
    <w:p w14:paraId="2674FA76" w14:textId="77777777" w:rsidR="003E2014" w:rsidRDefault="003E2014" w:rsidP="003E2014">
      <w:pPr>
        <w:pStyle w:val="Zdrojovkd"/>
      </w:pPr>
      <w:r>
        <w:t xml:space="preserve">                            int offset = (int)(3 * ((y + row) * Engine.Render.RenderWidth + (x + column)));</w:t>
      </w:r>
    </w:p>
    <w:p w14:paraId="70B94918" w14:textId="77777777" w:rsidR="003E2014" w:rsidRDefault="003E2014" w:rsidP="003E2014">
      <w:pPr>
        <w:pStyle w:val="Zdrojovkd"/>
      </w:pPr>
      <w:r>
        <w:t xml:space="preserve">                            int keyOffset = (int)((y + row) * Engine.Render.RenderWidth + (x + column));</w:t>
      </w:r>
    </w:p>
    <w:p w14:paraId="0F3621D2" w14:textId="77777777" w:rsidR="003E2014" w:rsidRDefault="003E2014" w:rsidP="003E2014">
      <w:pPr>
        <w:pStyle w:val="Zdrojovkd"/>
      </w:pPr>
    </w:p>
    <w:p w14:paraId="2ABC31C2" w14:textId="77777777" w:rsidR="003E2014" w:rsidRDefault="003E2014" w:rsidP="003E2014">
      <w:pPr>
        <w:pStyle w:val="Zdrojovkd"/>
      </w:pPr>
      <w:r>
        <w:t xml:space="preserve">                            int tempColumn = (int)NonRasteredWidth;</w:t>
      </w:r>
    </w:p>
    <w:p w14:paraId="10CDA95C" w14:textId="77777777" w:rsidR="003E2014" w:rsidRDefault="003E2014" w:rsidP="003E2014">
      <w:pPr>
        <w:pStyle w:val="Zdrojovkd"/>
      </w:pPr>
      <w:r>
        <w:t xml:space="preserve">                            int tempRow = (int)NonRasteredHeight;</w:t>
      </w:r>
    </w:p>
    <w:p w14:paraId="3CE6E5A5" w14:textId="77777777" w:rsidR="003E2014" w:rsidRDefault="003E2014" w:rsidP="003E2014">
      <w:pPr>
        <w:pStyle w:val="Zdrojovkd"/>
      </w:pPr>
    </w:p>
    <w:p w14:paraId="0104BFC4" w14:textId="77777777" w:rsidR="003E2014" w:rsidRDefault="003E2014" w:rsidP="003E2014">
      <w:pPr>
        <w:pStyle w:val="Zdrojovkd"/>
      </w:pPr>
      <w:r>
        <w:t xml:space="preserve">                            int index = _BytesPerPixel * (tempRow * Width + tempColumn);</w:t>
      </w:r>
    </w:p>
    <w:p w14:paraId="2E3D66FF" w14:textId="77777777" w:rsidR="003E2014" w:rsidRDefault="003E2014" w:rsidP="003E2014">
      <w:pPr>
        <w:pStyle w:val="Zdrojovkd"/>
      </w:pPr>
    </w:p>
    <w:p w14:paraId="04A4FF3C" w14:textId="77777777" w:rsidR="003E2014" w:rsidRDefault="003E2014" w:rsidP="003E2014">
      <w:pPr>
        <w:pStyle w:val="Zdrojovkd"/>
      </w:pPr>
      <w:r>
        <w:t xml:space="preserve">                            if (Engine.Render.imageBufferKey[keyOffset] != 255 &amp;&amp; _BytesPerPixel == 4 ? _Data[index + 3] != 0 : true)</w:t>
      </w:r>
    </w:p>
    <w:p w14:paraId="48E0616C" w14:textId="77777777" w:rsidR="003E2014" w:rsidRDefault="003E2014" w:rsidP="003E2014">
      <w:pPr>
        <w:pStyle w:val="Zdrojovkd"/>
      </w:pPr>
      <w:r>
        <w:t xml:space="preserve">                            {</w:t>
      </w:r>
    </w:p>
    <w:p w14:paraId="63064C67" w14:textId="77777777" w:rsidR="003E2014" w:rsidRDefault="003E2014" w:rsidP="003E2014">
      <w:pPr>
        <w:pStyle w:val="Zdrojovkd"/>
      </w:pPr>
      <w:r>
        <w:t xml:space="preserve">                                Color temp = MixPixel(Engine.Render.imageBufferKey[keyOffset], Engine.Render.imageBuffer[offset + 2], Engine.Render.imageBuffer[offset + 1], Engine.Render.imageBuffer[offset],</w:t>
      </w:r>
    </w:p>
    <w:p w14:paraId="03ADFD9D" w14:textId="77777777" w:rsidR="003E2014" w:rsidRDefault="003E2014" w:rsidP="003E2014">
      <w:pPr>
        <w:pStyle w:val="Zdrojovkd"/>
      </w:pPr>
      <w:r>
        <w:t xml:space="preserve">                                                      (byte)192, (byte)0, (byte)0, (byte)0);</w:t>
      </w:r>
    </w:p>
    <w:p w14:paraId="44E71C9E" w14:textId="77777777" w:rsidR="003E2014" w:rsidRDefault="003E2014" w:rsidP="003E2014">
      <w:pPr>
        <w:pStyle w:val="Zdrojovkd"/>
      </w:pPr>
    </w:p>
    <w:p w14:paraId="7141B628" w14:textId="77777777" w:rsidR="003E2014" w:rsidRDefault="003E2014" w:rsidP="003E2014">
      <w:pPr>
        <w:pStyle w:val="Zdrojovkd"/>
      </w:pPr>
      <w:r>
        <w:t xml:space="preserve">                                Engine.Render.imageBufferKey[keyOffset] = temp.A;</w:t>
      </w:r>
    </w:p>
    <w:p w14:paraId="00F617CB" w14:textId="77777777" w:rsidR="003E2014" w:rsidRDefault="003E2014" w:rsidP="003E2014">
      <w:pPr>
        <w:pStyle w:val="Zdrojovkd"/>
      </w:pPr>
    </w:p>
    <w:p w14:paraId="7BFB7293" w14:textId="77777777" w:rsidR="003E2014" w:rsidRDefault="003E2014" w:rsidP="003E2014">
      <w:pPr>
        <w:pStyle w:val="Zdrojovkd"/>
      </w:pPr>
      <w:r>
        <w:t xml:space="preserve">                                Engine.Render.imageBuffer[offset] = temp.B;</w:t>
      </w:r>
    </w:p>
    <w:p w14:paraId="78677B91" w14:textId="77777777" w:rsidR="003E2014" w:rsidRDefault="003E2014" w:rsidP="003E2014">
      <w:pPr>
        <w:pStyle w:val="Zdrojovkd"/>
      </w:pPr>
      <w:r>
        <w:t xml:space="preserve">                                Engine.Render.imageBuffer[offset + 1] = temp.G;</w:t>
      </w:r>
    </w:p>
    <w:p w14:paraId="34FC7352" w14:textId="77777777" w:rsidR="003E2014" w:rsidRDefault="003E2014" w:rsidP="003E2014">
      <w:pPr>
        <w:pStyle w:val="Zdrojovkd"/>
      </w:pPr>
      <w:r>
        <w:t xml:space="preserve">                                Engine.Render.imageBuffer[offset + 2] = temp.R;</w:t>
      </w:r>
    </w:p>
    <w:p w14:paraId="53E0DE30" w14:textId="77777777" w:rsidR="003E2014" w:rsidRDefault="003E2014" w:rsidP="003E2014">
      <w:pPr>
        <w:pStyle w:val="Zdrojovkd"/>
      </w:pPr>
      <w:r>
        <w:t xml:space="preserve">                            }</w:t>
      </w:r>
    </w:p>
    <w:p w14:paraId="74B8C9A0" w14:textId="77777777" w:rsidR="003E2014" w:rsidRDefault="003E2014" w:rsidP="003E2014">
      <w:pPr>
        <w:pStyle w:val="Zdrojovkd"/>
      </w:pPr>
      <w:r>
        <w:t xml:space="preserve">                        }</w:t>
      </w:r>
    </w:p>
    <w:p w14:paraId="701BF86E" w14:textId="77777777" w:rsidR="003E2014" w:rsidRDefault="003E2014" w:rsidP="003E2014">
      <w:pPr>
        <w:pStyle w:val="Zdrojovkd"/>
      </w:pPr>
    </w:p>
    <w:p w14:paraId="7C169728" w14:textId="77777777" w:rsidR="003E2014" w:rsidRDefault="003E2014" w:rsidP="003E2014">
      <w:pPr>
        <w:pStyle w:val="Zdrojovkd"/>
      </w:pPr>
      <w:r>
        <w:t xml:space="preserve">                        NonRasteredWidth += NonRasteredWidthRatio;</w:t>
      </w:r>
    </w:p>
    <w:p w14:paraId="09B1DBD6" w14:textId="77777777" w:rsidR="003E2014" w:rsidRDefault="003E2014" w:rsidP="003E2014">
      <w:pPr>
        <w:pStyle w:val="Zdrojovkd"/>
      </w:pPr>
      <w:r>
        <w:t xml:space="preserve">                    }</w:t>
      </w:r>
    </w:p>
    <w:p w14:paraId="074B4F6D" w14:textId="77777777" w:rsidR="003E2014" w:rsidRDefault="003E2014" w:rsidP="003E2014">
      <w:pPr>
        <w:pStyle w:val="Zdrojovkd"/>
      </w:pPr>
    </w:p>
    <w:p w14:paraId="6F32C24A" w14:textId="77777777" w:rsidR="003E2014" w:rsidRDefault="003E2014" w:rsidP="003E2014">
      <w:pPr>
        <w:pStyle w:val="Zdrojovkd"/>
      </w:pPr>
      <w:r>
        <w:t xml:space="preserve">                    NonRasteredHeight += NonRasteredHeightRatio;</w:t>
      </w:r>
    </w:p>
    <w:p w14:paraId="09548BD8" w14:textId="77777777" w:rsidR="003E2014" w:rsidRDefault="003E2014" w:rsidP="003E2014">
      <w:pPr>
        <w:pStyle w:val="Zdrojovkd"/>
      </w:pPr>
      <w:r>
        <w:t xml:space="preserve">                }</w:t>
      </w:r>
    </w:p>
    <w:p w14:paraId="0B8593CC" w14:textId="77777777" w:rsidR="003E2014" w:rsidRDefault="003E2014" w:rsidP="003E2014">
      <w:pPr>
        <w:pStyle w:val="Zdrojovkd"/>
      </w:pPr>
      <w:r>
        <w:t xml:space="preserve">            }</w:t>
      </w:r>
    </w:p>
    <w:p w14:paraId="1E83A0AD" w14:textId="77777777" w:rsidR="003E2014" w:rsidRDefault="003E2014" w:rsidP="003E2014">
      <w:pPr>
        <w:pStyle w:val="Zdrojovkd"/>
      </w:pPr>
      <w:r>
        <w:t xml:space="preserve">        }</w:t>
      </w:r>
    </w:p>
    <w:p w14:paraId="3AB7BCBA" w14:textId="77777777" w:rsidR="003E2014" w:rsidRDefault="003E2014" w:rsidP="003E2014">
      <w:pPr>
        <w:pStyle w:val="Zdrojovkd"/>
      </w:pPr>
    </w:p>
    <w:p w14:paraId="35D00808" w14:textId="77777777" w:rsidR="003E2014" w:rsidRDefault="003E2014" w:rsidP="003E2014">
      <w:pPr>
        <w:pStyle w:val="Zdrojovkd"/>
      </w:pPr>
      <w:r>
        <w:t xml:space="preserve">        public Color MixPixel(byte topA, byte topR, byte topG, byte topB, byte bottomA, byte bottomR, byte bottomG, byte bottomB)</w:t>
      </w:r>
    </w:p>
    <w:p w14:paraId="08D0FA4B" w14:textId="77777777" w:rsidR="003E2014" w:rsidRDefault="003E2014" w:rsidP="003E2014">
      <w:pPr>
        <w:pStyle w:val="Zdrojovkd"/>
      </w:pPr>
      <w:r>
        <w:t xml:space="preserve">        {</w:t>
      </w:r>
    </w:p>
    <w:p w14:paraId="541ECB7D" w14:textId="77777777" w:rsidR="003E2014" w:rsidRDefault="003E2014" w:rsidP="003E2014">
      <w:pPr>
        <w:pStyle w:val="Zdrojovkd"/>
      </w:pPr>
      <w:r>
        <w:t xml:space="preserve">            if (topA == 0)</w:t>
      </w:r>
    </w:p>
    <w:p w14:paraId="3C7155C0" w14:textId="77777777" w:rsidR="003E2014" w:rsidRDefault="003E2014" w:rsidP="003E2014">
      <w:pPr>
        <w:pStyle w:val="Zdrojovkd"/>
      </w:pPr>
      <w:r>
        <w:t xml:space="preserve">                return Color.FromArgb(bottomA, bottomR, bottomG, bottomB);</w:t>
      </w:r>
    </w:p>
    <w:p w14:paraId="62F36A55" w14:textId="77777777" w:rsidR="003E2014" w:rsidRDefault="003E2014" w:rsidP="003E2014">
      <w:pPr>
        <w:pStyle w:val="Zdrojovkd"/>
      </w:pPr>
    </w:p>
    <w:p w14:paraId="2F4338F0" w14:textId="77777777" w:rsidR="003E2014" w:rsidRDefault="003E2014" w:rsidP="003E2014">
      <w:pPr>
        <w:pStyle w:val="Zdrojovkd"/>
      </w:pPr>
      <w:r>
        <w:t xml:space="preserve">            if (bottomA == 0)</w:t>
      </w:r>
    </w:p>
    <w:p w14:paraId="40EC24E8" w14:textId="77777777" w:rsidR="003E2014" w:rsidRDefault="003E2014" w:rsidP="003E2014">
      <w:pPr>
        <w:pStyle w:val="Zdrojovkd"/>
      </w:pPr>
      <w:r>
        <w:t xml:space="preserve">                return Color.FromArgb(topA, topR, topG, topB);</w:t>
      </w:r>
    </w:p>
    <w:p w14:paraId="3E50AA54" w14:textId="77777777" w:rsidR="003E2014" w:rsidRDefault="003E2014" w:rsidP="003E2014">
      <w:pPr>
        <w:pStyle w:val="Zdrojovkd"/>
      </w:pPr>
    </w:p>
    <w:p w14:paraId="37A32E62" w14:textId="77777777" w:rsidR="003E2014" w:rsidRDefault="003E2014" w:rsidP="003E2014">
      <w:pPr>
        <w:pStyle w:val="Zdrojovkd"/>
      </w:pPr>
      <w:r>
        <w:t xml:space="preserve">            float opacityTop = (float)topA / 255;</w:t>
      </w:r>
    </w:p>
    <w:p w14:paraId="0A374597" w14:textId="77777777" w:rsidR="003E2014" w:rsidRDefault="003E2014" w:rsidP="003E2014">
      <w:pPr>
        <w:pStyle w:val="Zdrojovkd"/>
      </w:pPr>
    </w:p>
    <w:p w14:paraId="0575591F" w14:textId="77777777" w:rsidR="003E2014" w:rsidRDefault="003E2014" w:rsidP="003E2014">
      <w:pPr>
        <w:pStyle w:val="Zdrojovkd"/>
      </w:pPr>
      <w:r>
        <w:t xml:space="preserve">            byte newA = (byte)(topA + bottomA &gt;= 255 ? 255 : topA + bottomA);</w:t>
      </w:r>
    </w:p>
    <w:p w14:paraId="01E8B4A3" w14:textId="77777777" w:rsidR="003E2014" w:rsidRDefault="003E2014" w:rsidP="003E2014">
      <w:pPr>
        <w:pStyle w:val="Zdrojovkd"/>
      </w:pPr>
      <w:r>
        <w:t xml:space="preserve">            byte A = (byte)(newA - topA);</w:t>
      </w:r>
    </w:p>
    <w:p w14:paraId="5766716F" w14:textId="77777777" w:rsidR="003E2014" w:rsidRDefault="003E2014" w:rsidP="003E2014">
      <w:pPr>
        <w:pStyle w:val="Zdrojovkd"/>
      </w:pPr>
    </w:p>
    <w:p w14:paraId="101A8D37" w14:textId="77777777" w:rsidR="003E2014" w:rsidRDefault="003E2014" w:rsidP="003E2014">
      <w:pPr>
        <w:pStyle w:val="Zdrojovkd"/>
      </w:pPr>
      <w:r>
        <w:t xml:space="preserve">            float opacityBottom = (float)A / 255;</w:t>
      </w:r>
    </w:p>
    <w:p w14:paraId="65A831F2" w14:textId="77777777" w:rsidR="003E2014" w:rsidRDefault="003E2014" w:rsidP="003E2014">
      <w:pPr>
        <w:pStyle w:val="Zdrojovkd"/>
      </w:pPr>
    </w:p>
    <w:p w14:paraId="00910F3F" w14:textId="77777777" w:rsidR="003E2014" w:rsidRDefault="003E2014" w:rsidP="003E2014">
      <w:pPr>
        <w:pStyle w:val="Zdrojovkd"/>
      </w:pPr>
      <w:r>
        <w:t xml:space="preserve">            byte R = (byte)(topR * opacityTop + bottomR * opacityBottom);</w:t>
      </w:r>
    </w:p>
    <w:p w14:paraId="5802A0CD" w14:textId="77777777" w:rsidR="003E2014" w:rsidRDefault="003E2014" w:rsidP="003E2014">
      <w:pPr>
        <w:pStyle w:val="Zdrojovkd"/>
      </w:pPr>
      <w:r>
        <w:t xml:space="preserve">            byte G = (byte)(topG * opacityTop + bottomG * opacityBottom);</w:t>
      </w:r>
    </w:p>
    <w:p w14:paraId="77DFCC29" w14:textId="77777777" w:rsidR="003E2014" w:rsidRDefault="003E2014" w:rsidP="003E2014">
      <w:pPr>
        <w:pStyle w:val="Zdrojovkd"/>
      </w:pPr>
      <w:r>
        <w:t xml:space="preserve">            byte B = (byte)(topB * opacityTop + bottomB * opacityBottom);</w:t>
      </w:r>
    </w:p>
    <w:p w14:paraId="5FA83794" w14:textId="77777777" w:rsidR="003E2014" w:rsidRDefault="003E2014" w:rsidP="003E2014">
      <w:pPr>
        <w:pStyle w:val="Zdrojovkd"/>
      </w:pPr>
    </w:p>
    <w:p w14:paraId="53691E2D" w14:textId="77777777" w:rsidR="003E2014" w:rsidRDefault="003E2014" w:rsidP="003E2014">
      <w:pPr>
        <w:pStyle w:val="Zdrojovkd"/>
      </w:pPr>
      <w:r>
        <w:t xml:space="preserve">            return Color.FromArgb(newA, R, G, B);</w:t>
      </w:r>
    </w:p>
    <w:p w14:paraId="02B79665" w14:textId="77777777" w:rsidR="003E2014" w:rsidRDefault="003E2014" w:rsidP="003E2014">
      <w:pPr>
        <w:pStyle w:val="Zdrojovkd"/>
      </w:pPr>
      <w:r>
        <w:lastRenderedPageBreak/>
        <w:t xml:space="preserve">        }</w:t>
      </w:r>
    </w:p>
    <w:p w14:paraId="58113F56" w14:textId="77777777" w:rsidR="003E2014" w:rsidRDefault="003E2014" w:rsidP="003E2014">
      <w:pPr>
        <w:pStyle w:val="Zdrojovkd"/>
      </w:pPr>
    </w:p>
    <w:p w14:paraId="28B7AB40" w14:textId="77777777" w:rsidR="003E2014" w:rsidRDefault="003E2014" w:rsidP="003E2014">
      <w:pPr>
        <w:pStyle w:val="Zdrojovkd"/>
      </w:pPr>
      <w:r>
        <w:t xml:space="preserve">        public Color MixPixel(Color top, Color bottom)</w:t>
      </w:r>
    </w:p>
    <w:p w14:paraId="29317B09" w14:textId="77777777" w:rsidR="003E2014" w:rsidRDefault="003E2014" w:rsidP="003E2014">
      <w:pPr>
        <w:pStyle w:val="Zdrojovkd"/>
      </w:pPr>
      <w:r>
        <w:t xml:space="preserve">        {</w:t>
      </w:r>
    </w:p>
    <w:p w14:paraId="6A49D85E" w14:textId="77777777" w:rsidR="003E2014" w:rsidRDefault="003E2014" w:rsidP="003E2014">
      <w:pPr>
        <w:pStyle w:val="Zdrojovkd"/>
      </w:pPr>
      <w:r>
        <w:t xml:space="preserve">            if (top.A == 0)</w:t>
      </w:r>
    </w:p>
    <w:p w14:paraId="2DFE6EA8" w14:textId="77777777" w:rsidR="003E2014" w:rsidRDefault="003E2014" w:rsidP="003E2014">
      <w:pPr>
        <w:pStyle w:val="Zdrojovkd"/>
      </w:pPr>
      <w:r>
        <w:t xml:space="preserve">                return bottom;</w:t>
      </w:r>
    </w:p>
    <w:p w14:paraId="14E7FB13" w14:textId="77777777" w:rsidR="003E2014" w:rsidRDefault="003E2014" w:rsidP="003E2014">
      <w:pPr>
        <w:pStyle w:val="Zdrojovkd"/>
      </w:pPr>
    </w:p>
    <w:p w14:paraId="2297CBCA" w14:textId="77777777" w:rsidR="003E2014" w:rsidRDefault="003E2014" w:rsidP="003E2014">
      <w:pPr>
        <w:pStyle w:val="Zdrojovkd"/>
      </w:pPr>
      <w:r>
        <w:t xml:space="preserve">            if (bottom.A == 0)</w:t>
      </w:r>
    </w:p>
    <w:p w14:paraId="3471CD97" w14:textId="77777777" w:rsidR="003E2014" w:rsidRDefault="003E2014" w:rsidP="003E2014">
      <w:pPr>
        <w:pStyle w:val="Zdrojovkd"/>
      </w:pPr>
      <w:r>
        <w:t xml:space="preserve">                return top;</w:t>
      </w:r>
    </w:p>
    <w:p w14:paraId="0CE8DF18" w14:textId="77777777" w:rsidR="003E2014" w:rsidRDefault="003E2014" w:rsidP="003E2014">
      <w:pPr>
        <w:pStyle w:val="Zdrojovkd"/>
      </w:pPr>
    </w:p>
    <w:p w14:paraId="5CC348E6" w14:textId="77777777" w:rsidR="003E2014" w:rsidRDefault="003E2014" w:rsidP="003E2014">
      <w:pPr>
        <w:pStyle w:val="Zdrojovkd"/>
      </w:pPr>
      <w:r>
        <w:t xml:space="preserve">            float opacityTop = (float)top.A / 255;</w:t>
      </w:r>
    </w:p>
    <w:p w14:paraId="4AD08DB3" w14:textId="77777777" w:rsidR="003E2014" w:rsidRDefault="003E2014" w:rsidP="003E2014">
      <w:pPr>
        <w:pStyle w:val="Zdrojovkd"/>
      </w:pPr>
    </w:p>
    <w:p w14:paraId="3DD8E651" w14:textId="77777777" w:rsidR="003E2014" w:rsidRDefault="003E2014" w:rsidP="003E2014">
      <w:pPr>
        <w:pStyle w:val="Zdrojovkd"/>
      </w:pPr>
      <w:r>
        <w:t xml:space="preserve">            byte newA = (byte)(top.A + bottom.A &gt;= 255 ? 255 : top.A + bottom.A);</w:t>
      </w:r>
    </w:p>
    <w:p w14:paraId="4508868B" w14:textId="77777777" w:rsidR="003E2014" w:rsidRDefault="003E2014" w:rsidP="003E2014">
      <w:pPr>
        <w:pStyle w:val="Zdrojovkd"/>
      </w:pPr>
      <w:r>
        <w:t xml:space="preserve">            byte A = (byte)(newA - top.A);</w:t>
      </w:r>
    </w:p>
    <w:p w14:paraId="731E6985" w14:textId="77777777" w:rsidR="003E2014" w:rsidRDefault="003E2014" w:rsidP="003E2014">
      <w:pPr>
        <w:pStyle w:val="Zdrojovkd"/>
      </w:pPr>
    </w:p>
    <w:p w14:paraId="70C30A26" w14:textId="77777777" w:rsidR="003E2014" w:rsidRDefault="003E2014" w:rsidP="003E2014">
      <w:pPr>
        <w:pStyle w:val="Zdrojovkd"/>
      </w:pPr>
      <w:r>
        <w:t xml:space="preserve">            float opacityBottom = (float)A / 255;</w:t>
      </w:r>
    </w:p>
    <w:p w14:paraId="0569574F" w14:textId="77777777" w:rsidR="003E2014" w:rsidRDefault="003E2014" w:rsidP="003E2014">
      <w:pPr>
        <w:pStyle w:val="Zdrojovkd"/>
      </w:pPr>
    </w:p>
    <w:p w14:paraId="35471CC9" w14:textId="77777777" w:rsidR="003E2014" w:rsidRDefault="003E2014" w:rsidP="003E2014">
      <w:pPr>
        <w:pStyle w:val="Zdrojovkd"/>
      </w:pPr>
      <w:r>
        <w:t xml:space="preserve">            byte R = (byte)(top.R * opacityTop + bottom.R * opacityBottom);</w:t>
      </w:r>
    </w:p>
    <w:p w14:paraId="04280F82" w14:textId="77777777" w:rsidR="003E2014" w:rsidRDefault="003E2014" w:rsidP="003E2014">
      <w:pPr>
        <w:pStyle w:val="Zdrojovkd"/>
      </w:pPr>
      <w:r>
        <w:t xml:space="preserve">            byte G = (byte)(top.G * opacityTop + bottom.G * opacityBottom);</w:t>
      </w:r>
    </w:p>
    <w:p w14:paraId="0FE7A274" w14:textId="77777777" w:rsidR="003E2014" w:rsidRDefault="003E2014" w:rsidP="003E2014">
      <w:pPr>
        <w:pStyle w:val="Zdrojovkd"/>
      </w:pPr>
      <w:r>
        <w:t xml:space="preserve">            byte B = (byte)(top.B * opacityTop + bottom.B * opacityBottom);</w:t>
      </w:r>
    </w:p>
    <w:p w14:paraId="445006C5" w14:textId="77777777" w:rsidR="003E2014" w:rsidRDefault="003E2014" w:rsidP="003E2014">
      <w:pPr>
        <w:pStyle w:val="Zdrojovkd"/>
      </w:pPr>
    </w:p>
    <w:p w14:paraId="4D208A1C" w14:textId="77777777" w:rsidR="003E2014" w:rsidRDefault="003E2014" w:rsidP="003E2014">
      <w:pPr>
        <w:pStyle w:val="Zdrojovkd"/>
      </w:pPr>
      <w:r>
        <w:t xml:space="preserve">            return Color.FromArgb(newA, R, G, B);</w:t>
      </w:r>
    </w:p>
    <w:p w14:paraId="745F2624" w14:textId="77777777" w:rsidR="003E2014" w:rsidRDefault="003E2014" w:rsidP="003E2014">
      <w:pPr>
        <w:pStyle w:val="Zdrojovkd"/>
      </w:pPr>
      <w:r>
        <w:t xml:space="preserve">        }</w:t>
      </w:r>
    </w:p>
    <w:p w14:paraId="01472858" w14:textId="77777777" w:rsidR="003E2014" w:rsidRDefault="003E2014" w:rsidP="003E2014">
      <w:pPr>
        <w:pStyle w:val="Zdrojovkd"/>
      </w:pPr>
    </w:p>
    <w:p w14:paraId="21E375C9" w14:textId="77777777" w:rsidR="003E2014" w:rsidRDefault="003E2014" w:rsidP="003E2014">
      <w:pPr>
        <w:pStyle w:val="Zdrojovkd"/>
      </w:pPr>
      <w:r>
        <w:t xml:space="preserve">        private bool IsOnScreen(float x, float y)</w:t>
      </w:r>
    </w:p>
    <w:p w14:paraId="2E2A743E" w14:textId="77777777" w:rsidR="003E2014" w:rsidRDefault="003E2014" w:rsidP="003E2014">
      <w:pPr>
        <w:pStyle w:val="Zdrojovkd"/>
      </w:pPr>
      <w:r>
        <w:t xml:space="preserve">        {</w:t>
      </w:r>
    </w:p>
    <w:p w14:paraId="2DBA33CC" w14:textId="77777777" w:rsidR="003E2014" w:rsidRDefault="003E2014" w:rsidP="003E2014">
      <w:pPr>
        <w:pStyle w:val="Zdrojovkd"/>
      </w:pPr>
      <w:r>
        <w:t xml:space="preserve">            return x &gt;= 0 &amp;&amp; x &lt; Engine.Render.RenderWidth &amp;&amp; y &gt;= 0 &amp;&amp; y &lt; Engine.Render.RenderHeight;</w:t>
      </w:r>
    </w:p>
    <w:p w14:paraId="5B61DCF5" w14:textId="77777777" w:rsidR="003E2014" w:rsidRDefault="003E2014" w:rsidP="003E2014">
      <w:pPr>
        <w:pStyle w:val="Zdrojovkd"/>
      </w:pPr>
      <w:r>
        <w:t xml:space="preserve">        }</w:t>
      </w:r>
    </w:p>
    <w:p w14:paraId="54667BE8" w14:textId="77777777" w:rsidR="003E2014" w:rsidRDefault="003E2014" w:rsidP="003E2014">
      <w:pPr>
        <w:pStyle w:val="Zdrojovkd"/>
      </w:pPr>
      <w:r>
        <w:t xml:space="preserve">    }</w:t>
      </w:r>
    </w:p>
    <w:p w14:paraId="71E3EF71" w14:textId="7AAC4DCB" w:rsidR="003E2014" w:rsidRPr="003E2014" w:rsidRDefault="003E2014" w:rsidP="003E2014">
      <w:pPr>
        <w:pStyle w:val="Zdrojovkd"/>
      </w:pPr>
      <w:r>
        <w:t>}</w:t>
      </w:r>
    </w:p>
    <w:p w14:paraId="25A74E0D" w14:textId="32D9F114" w:rsidR="006668F6" w:rsidRDefault="006668F6" w:rsidP="006668F6">
      <w:pPr>
        <w:pStyle w:val="Nadpis4"/>
      </w:pPr>
      <w:r>
        <w:t>Core/Components/</w:t>
      </w:r>
      <w:r>
        <w:t>Parabola.cs</w:t>
      </w:r>
    </w:p>
    <w:p w14:paraId="01806BF8" w14:textId="77777777" w:rsidR="00840E86" w:rsidRDefault="00840E86" w:rsidP="00840E86">
      <w:pPr>
        <w:pStyle w:val="Zdrojovkd"/>
      </w:pPr>
      <w:r>
        <w:t>using System;</w:t>
      </w:r>
    </w:p>
    <w:p w14:paraId="36BAAF29" w14:textId="77777777" w:rsidR="00840E86" w:rsidRDefault="00840E86" w:rsidP="00840E86">
      <w:pPr>
        <w:pStyle w:val="Zdrojovkd"/>
      </w:pPr>
    </w:p>
    <w:p w14:paraId="32DE8CDC" w14:textId="77777777" w:rsidR="00840E86" w:rsidRDefault="00840E86" w:rsidP="00840E86">
      <w:pPr>
        <w:pStyle w:val="Zdrojovkd"/>
      </w:pPr>
      <w:r>
        <w:t>namespace DKEngine.Core.Components</w:t>
      </w:r>
    </w:p>
    <w:p w14:paraId="1ECE99E8" w14:textId="77777777" w:rsidR="00840E86" w:rsidRDefault="00840E86" w:rsidP="00840E86">
      <w:pPr>
        <w:pStyle w:val="Zdrojovkd"/>
      </w:pPr>
      <w:r>
        <w:t>{</w:t>
      </w:r>
    </w:p>
    <w:p w14:paraId="76F325C8" w14:textId="77777777" w:rsidR="00840E86" w:rsidRDefault="00840E86" w:rsidP="00840E86">
      <w:pPr>
        <w:pStyle w:val="Zdrojovkd"/>
      </w:pPr>
      <w:r>
        <w:t xml:space="preserve">    /*</w:t>
      </w:r>
    </w:p>
    <w:p w14:paraId="68FD54F4" w14:textId="77777777" w:rsidR="00840E86" w:rsidRDefault="00840E86" w:rsidP="00840E86">
      <w:pPr>
        <w:pStyle w:val="Zdrojovkd"/>
      </w:pPr>
      <w:r>
        <w:t xml:space="preserve">     * ------------------</w:t>
      </w:r>
    </w:p>
    <w:p w14:paraId="59B0F2AD" w14:textId="77777777" w:rsidR="00840E86" w:rsidRDefault="00840E86" w:rsidP="00840E86">
      <w:pPr>
        <w:pStyle w:val="Zdrojovkd"/>
      </w:pPr>
      <w:r>
        <w:t xml:space="preserve">     * DOES NOT WORK YET</w:t>
      </w:r>
    </w:p>
    <w:p w14:paraId="745AAF1C" w14:textId="77777777" w:rsidR="00840E86" w:rsidRDefault="00840E86" w:rsidP="00840E86">
      <w:pPr>
        <w:pStyle w:val="Zdrojovkd"/>
      </w:pPr>
      <w:r>
        <w:t xml:space="preserve">     * ------------------</w:t>
      </w:r>
    </w:p>
    <w:p w14:paraId="55FCC453" w14:textId="77777777" w:rsidR="00840E86" w:rsidRDefault="00840E86" w:rsidP="00840E86">
      <w:pPr>
        <w:pStyle w:val="Zdrojovkd"/>
      </w:pPr>
      <w:r>
        <w:t xml:space="preserve">    */</w:t>
      </w:r>
    </w:p>
    <w:p w14:paraId="5D04876E" w14:textId="77777777" w:rsidR="00840E86" w:rsidRDefault="00840E86" w:rsidP="00840E86">
      <w:pPr>
        <w:pStyle w:val="Zdrojovkd"/>
      </w:pPr>
    </w:p>
    <w:p w14:paraId="11CC7AA7" w14:textId="77777777" w:rsidR="00840E86" w:rsidRDefault="00840E86" w:rsidP="00840E86">
      <w:pPr>
        <w:pStyle w:val="Zdrojovkd"/>
      </w:pPr>
      <w:r>
        <w:t xml:space="preserve">    [Obsolete]</w:t>
      </w:r>
    </w:p>
    <w:p w14:paraId="6C8A1D86" w14:textId="77777777" w:rsidR="00840E86" w:rsidRDefault="00840E86" w:rsidP="00840E86">
      <w:pPr>
        <w:pStyle w:val="Zdrojovkd"/>
      </w:pPr>
      <w:r>
        <w:t xml:space="preserve">    public class Parabola : Behavior</w:t>
      </w:r>
    </w:p>
    <w:p w14:paraId="099B9B1D" w14:textId="77777777" w:rsidR="00840E86" w:rsidRDefault="00840E86" w:rsidP="00840E86">
      <w:pPr>
        <w:pStyle w:val="Zdrojovkd"/>
      </w:pPr>
      <w:r>
        <w:t xml:space="preserve">    {</w:t>
      </w:r>
    </w:p>
    <w:p w14:paraId="319A5DB6" w14:textId="77777777" w:rsidR="00840E86" w:rsidRDefault="00840E86" w:rsidP="00840E86">
      <w:pPr>
        <w:pStyle w:val="Zdrojovkd"/>
      </w:pPr>
      <w:r>
        <w:t xml:space="preserve">        public TimeSpan Time;</w:t>
      </w:r>
    </w:p>
    <w:p w14:paraId="0A09CF1C" w14:textId="77777777" w:rsidR="00840E86" w:rsidRDefault="00840E86" w:rsidP="00840E86">
      <w:pPr>
        <w:pStyle w:val="Zdrojovkd"/>
      </w:pPr>
      <w:r>
        <w:t xml:space="preserve">        public float Y;</w:t>
      </w:r>
    </w:p>
    <w:p w14:paraId="355B1D4B" w14:textId="77777777" w:rsidR="00840E86" w:rsidRDefault="00840E86" w:rsidP="00840E86">
      <w:pPr>
        <w:pStyle w:val="Zdrojovkd"/>
      </w:pPr>
    </w:p>
    <w:p w14:paraId="037FA1F6" w14:textId="77777777" w:rsidR="00840E86" w:rsidRDefault="00840E86" w:rsidP="00840E86">
      <w:pPr>
        <w:pStyle w:val="Zdrojovkd"/>
      </w:pPr>
      <w:r>
        <w:t xml:space="preserve">        private float _accumulated = 0f;</w:t>
      </w:r>
    </w:p>
    <w:p w14:paraId="52751A6E" w14:textId="77777777" w:rsidR="00840E86" w:rsidRDefault="00840E86" w:rsidP="00840E86">
      <w:pPr>
        <w:pStyle w:val="Zdrojovkd"/>
      </w:pPr>
      <w:r>
        <w:t xml:space="preserve">        public float Accumulated { get { return _accumulated; } }</w:t>
      </w:r>
    </w:p>
    <w:p w14:paraId="7183D369" w14:textId="77777777" w:rsidR="00840E86" w:rsidRDefault="00840E86" w:rsidP="00840E86">
      <w:pPr>
        <w:pStyle w:val="Zdrojovkd"/>
      </w:pPr>
    </w:p>
    <w:p w14:paraId="69526119" w14:textId="77777777" w:rsidR="00840E86" w:rsidRDefault="00840E86" w:rsidP="00840E86">
      <w:pPr>
        <w:pStyle w:val="Zdrojovkd"/>
      </w:pPr>
      <w:r>
        <w:t xml:space="preserve">        public bool Enabled = false;</w:t>
      </w:r>
    </w:p>
    <w:p w14:paraId="1863E2F6" w14:textId="77777777" w:rsidR="00840E86" w:rsidRDefault="00840E86" w:rsidP="00840E86">
      <w:pPr>
        <w:pStyle w:val="Zdrojovkd"/>
      </w:pPr>
    </w:p>
    <w:p w14:paraId="4B06B9E7" w14:textId="77777777" w:rsidR="00840E86" w:rsidRDefault="00840E86" w:rsidP="00840E86">
      <w:pPr>
        <w:pStyle w:val="Zdrojovkd"/>
      </w:pPr>
      <w:r>
        <w:t xml:space="preserve">        private float Elapsed = 0f;</w:t>
      </w:r>
    </w:p>
    <w:p w14:paraId="5C16B825" w14:textId="77777777" w:rsidR="00840E86" w:rsidRDefault="00840E86" w:rsidP="00840E86">
      <w:pPr>
        <w:pStyle w:val="Zdrojovkd"/>
      </w:pPr>
    </w:p>
    <w:p w14:paraId="6EA34C7D" w14:textId="77777777" w:rsidR="00840E86" w:rsidRDefault="00840E86" w:rsidP="00840E86">
      <w:pPr>
        <w:pStyle w:val="Zdrojovkd"/>
      </w:pPr>
      <w:r>
        <w:t xml:space="preserve">        private float[] ValuesInTime;</w:t>
      </w:r>
    </w:p>
    <w:p w14:paraId="09BA4A94" w14:textId="77777777" w:rsidR="00840E86" w:rsidRDefault="00840E86" w:rsidP="00840E86">
      <w:pPr>
        <w:pStyle w:val="Zdrojovkd"/>
      </w:pPr>
      <w:r>
        <w:t xml:space="preserve">        private int NumberOfSamples;</w:t>
      </w:r>
    </w:p>
    <w:p w14:paraId="4ACBCA49" w14:textId="77777777" w:rsidR="00840E86" w:rsidRDefault="00840E86" w:rsidP="00840E86">
      <w:pPr>
        <w:pStyle w:val="Zdrojovkd"/>
      </w:pPr>
      <w:r>
        <w:t xml:space="preserve">        private const float SamplesInSecodnd = 1000;</w:t>
      </w:r>
    </w:p>
    <w:p w14:paraId="071C270B" w14:textId="77777777" w:rsidR="00840E86" w:rsidRDefault="00840E86" w:rsidP="00840E86">
      <w:pPr>
        <w:pStyle w:val="Zdrojovkd"/>
      </w:pPr>
      <w:r>
        <w:t xml:space="preserve">        private const float X1 = 0f;</w:t>
      </w:r>
    </w:p>
    <w:p w14:paraId="5E128046" w14:textId="77777777" w:rsidR="00840E86" w:rsidRDefault="00840E86" w:rsidP="00840E86">
      <w:pPr>
        <w:pStyle w:val="Zdrojovkd"/>
      </w:pPr>
      <w:r>
        <w:t xml:space="preserve">        public float X2 { get; private set; }</w:t>
      </w:r>
    </w:p>
    <w:p w14:paraId="06CFEEE0" w14:textId="77777777" w:rsidR="00840E86" w:rsidRDefault="00840E86" w:rsidP="00840E86">
      <w:pPr>
        <w:pStyle w:val="Zdrojovkd"/>
      </w:pPr>
    </w:p>
    <w:p w14:paraId="720BBAFF" w14:textId="77777777" w:rsidR="00840E86" w:rsidRDefault="00840E86" w:rsidP="00840E86">
      <w:pPr>
        <w:pStyle w:val="Zdrojovkd"/>
      </w:pPr>
      <w:r>
        <w:t xml:space="preserve">        public Parabola(GameObject Parent)</w:t>
      </w:r>
    </w:p>
    <w:p w14:paraId="4711CE9C" w14:textId="77777777" w:rsidR="00840E86" w:rsidRDefault="00840E86" w:rsidP="00840E86">
      <w:pPr>
        <w:pStyle w:val="Zdrojovkd"/>
      </w:pPr>
      <w:r>
        <w:t xml:space="preserve">            : base(Parent)</w:t>
      </w:r>
    </w:p>
    <w:p w14:paraId="113007D3" w14:textId="77777777" w:rsidR="00840E86" w:rsidRDefault="00840E86" w:rsidP="00840E86">
      <w:pPr>
        <w:pStyle w:val="Zdrojovkd"/>
      </w:pPr>
      <w:r>
        <w:t xml:space="preserve">        {</w:t>
      </w:r>
    </w:p>
    <w:p w14:paraId="7AA8D243" w14:textId="77777777" w:rsidR="00840E86" w:rsidRDefault="00840E86" w:rsidP="00840E86">
      <w:pPr>
        <w:pStyle w:val="Zdrojovkd"/>
      </w:pPr>
      <w:r>
        <w:t xml:space="preserve">            Name = string.Format("{0}_{1}", Parent.Name, nameof(Parabola));</w:t>
      </w:r>
    </w:p>
    <w:p w14:paraId="39973F6A" w14:textId="77777777" w:rsidR="00840E86" w:rsidRDefault="00840E86" w:rsidP="00840E86">
      <w:pPr>
        <w:pStyle w:val="Zdrojovkd"/>
      </w:pPr>
      <w:r>
        <w:t xml:space="preserve">        }</w:t>
      </w:r>
    </w:p>
    <w:p w14:paraId="7A688EB6" w14:textId="77777777" w:rsidR="00840E86" w:rsidRDefault="00840E86" w:rsidP="00840E86">
      <w:pPr>
        <w:pStyle w:val="Zdrojovkd"/>
      </w:pPr>
    </w:p>
    <w:p w14:paraId="1837C7B8" w14:textId="77777777" w:rsidR="00840E86" w:rsidRDefault="00840E86" w:rsidP="00840E86">
      <w:pPr>
        <w:pStyle w:val="Zdrojovkd"/>
      </w:pPr>
      <w:r>
        <w:t xml:space="preserve">        public override void Destroy()</w:t>
      </w:r>
    </w:p>
    <w:p w14:paraId="2EF58B07" w14:textId="77777777" w:rsidR="00840E86" w:rsidRDefault="00840E86" w:rsidP="00840E86">
      <w:pPr>
        <w:pStyle w:val="Zdrojovkd"/>
      </w:pPr>
      <w:r>
        <w:t xml:space="preserve">        { }</w:t>
      </w:r>
    </w:p>
    <w:p w14:paraId="1CE35354" w14:textId="77777777" w:rsidR="00840E86" w:rsidRDefault="00840E86" w:rsidP="00840E86">
      <w:pPr>
        <w:pStyle w:val="Zdrojovkd"/>
      </w:pPr>
    </w:p>
    <w:p w14:paraId="58007171" w14:textId="77777777" w:rsidR="00840E86" w:rsidRDefault="00840E86" w:rsidP="00840E86">
      <w:pPr>
        <w:pStyle w:val="Zdrojovkd"/>
      </w:pPr>
      <w:r>
        <w:t xml:space="preserve">        protected internal override void Start()</w:t>
      </w:r>
    </w:p>
    <w:p w14:paraId="240CD12C" w14:textId="77777777" w:rsidR="00840E86" w:rsidRDefault="00840E86" w:rsidP="00840E86">
      <w:pPr>
        <w:pStyle w:val="Zdrojovkd"/>
      </w:pPr>
      <w:r>
        <w:t xml:space="preserve">        {</w:t>
      </w:r>
    </w:p>
    <w:p w14:paraId="1AC145A6" w14:textId="77777777" w:rsidR="00840E86" w:rsidRDefault="00840E86" w:rsidP="00840E86">
      <w:pPr>
        <w:pStyle w:val="Zdrojovkd"/>
      </w:pPr>
      <w:r>
        <w:t xml:space="preserve">            NumberOfSamples = (int)Time.TotalMilliseconds;</w:t>
      </w:r>
    </w:p>
    <w:p w14:paraId="0399C1C8" w14:textId="77777777" w:rsidR="00840E86" w:rsidRDefault="00840E86" w:rsidP="00840E86">
      <w:pPr>
        <w:pStyle w:val="Zdrojovkd"/>
      </w:pPr>
      <w:r>
        <w:t xml:space="preserve">            ValuesInTime = new float[NumberOfSamples];</w:t>
      </w:r>
    </w:p>
    <w:p w14:paraId="3CABCC48" w14:textId="77777777" w:rsidR="00840E86" w:rsidRDefault="00840E86" w:rsidP="00840E86">
      <w:pPr>
        <w:pStyle w:val="Zdrojovkd"/>
      </w:pPr>
      <w:r>
        <w:t xml:space="preserve">            float Duration = (float)Time.TotalSeconds;</w:t>
      </w:r>
    </w:p>
    <w:p w14:paraId="25C8A998" w14:textId="77777777" w:rsidR="00840E86" w:rsidRDefault="00840E86" w:rsidP="00840E86">
      <w:pPr>
        <w:pStyle w:val="Zdrojovkd"/>
      </w:pPr>
    </w:p>
    <w:p w14:paraId="1E1EF1FB" w14:textId="77777777" w:rsidR="00840E86" w:rsidRDefault="00840E86" w:rsidP="00840E86">
      <w:pPr>
        <w:pStyle w:val="Zdrojovkd"/>
      </w:pPr>
      <w:r>
        <w:lastRenderedPageBreak/>
        <w:t xml:space="preserve">            float lastResult = 0f;</w:t>
      </w:r>
    </w:p>
    <w:p w14:paraId="2435E1C8" w14:textId="77777777" w:rsidR="00840E86" w:rsidRDefault="00840E86" w:rsidP="00840E86">
      <w:pPr>
        <w:pStyle w:val="Zdrojovkd"/>
      </w:pPr>
    </w:p>
    <w:p w14:paraId="422386F4" w14:textId="77777777" w:rsidR="00840E86" w:rsidRDefault="00840E86" w:rsidP="00840E86">
      <w:pPr>
        <w:pStyle w:val="Zdrojovkd"/>
      </w:pPr>
      <w:r>
        <w:t xml:space="preserve">            for (float i = 0; i &lt; NumberOfSamples; i += 0.1f)</w:t>
      </w:r>
    </w:p>
    <w:p w14:paraId="67FD1B8D" w14:textId="77777777" w:rsidR="00840E86" w:rsidRDefault="00840E86" w:rsidP="00840E86">
      <w:pPr>
        <w:pStyle w:val="Zdrojovkd"/>
      </w:pPr>
      <w:r>
        <w:t xml:space="preserve">            {</w:t>
      </w:r>
    </w:p>
    <w:p w14:paraId="7416D30D" w14:textId="77777777" w:rsidR="00840E86" w:rsidRDefault="00840E86" w:rsidP="00840E86">
      <w:pPr>
        <w:pStyle w:val="Zdrojovkd"/>
      </w:pPr>
      <w:r>
        <w:t xml:space="preserve">                float constant = i / 1000f;</w:t>
      </w:r>
    </w:p>
    <w:p w14:paraId="2AAB89F8" w14:textId="77777777" w:rsidR="00840E86" w:rsidRDefault="00840E86" w:rsidP="00840E86">
      <w:pPr>
        <w:pStyle w:val="Zdrojovkd"/>
      </w:pPr>
      <w:r>
        <w:t xml:space="preserve">                float result = ((float)Math.Pow(-constant, 2) - (Duration * constant)) * Y;</w:t>
      </w:r>
    </w:p>
    <w:p w14:paraId="11D8A678" w14:textId="77777777" w:rsidR="00840E86" w:rsidRDefault="00840E86" w:rsidP="00840E86">
      <w:pPr>
        <w:pStyle w:val="Zdrojovkd"/>
      </w:pPr>
      <w:r>
        <w:t xml:space="preserve">                ValuesInTime[(int)i] = result - lastResult;</w:t>
      </w:r>
    </w:p>
    <w:p w14:paraId="3F7705FC" w14:textId="77777777" w:rsidR="00840E86" w:rsidRDefault="00840E86" w:rsidP="00840E86">
      <w:pPr>
        <w:pStyle w:val="Zdrojovkd"/>
      </w:pPr>
      <w:r>
        <w:t xml:space="preserve">                lastResult = result;</w:t>
      </w:r>
    </w:p>
    <w:p w14:paraId="542D7DD2" w14:textId="77777777" w:rsidR="00840E86" w:rsidRDefault="00840E86" w:rsidP="00840E86">
      <w:pPr>
        <w:pStyle w:val="Zdrojovkd"/>
      </w:pPr>
      <w:r>
        <w:t xml:space="preserve">            }</w:t>
      </w:r>
    </w:p>
    <w:p w14:paraId="7040C2FE" w14:textId="77777777" w:rsidR="00840E86" w:rsidRDefault="00840E86" w:rsidP="00840E86">
      <w:pPr>
        <w:pStyle w:val="Zdrojovkd"/>
      </w:pPr>
      <w:r>
        <w:t xml:space="preserve">        }</w:t>
      </w:r>
    </w:p>
    <w:p w14:paraId="7F858514" w14:textId="77777777" w:rsidR="00840E86" w:rsidRDefault="00840E86" w:rsidP="00840E86">
      <w:pPr>
        <w:pStyle w:val="Zdrojovkd"/>
      </w:pPr>
    </w:p>
    <w:p w14:paraId="404F4561" w14:textId="77777777" w:rsidR="00840E86" w:rsidRDefault="00840E86" w:rsidP="00840E86">
      <w:pPr>
        <w:pStyle w:val="Zdrojovkd"/>
      </w:pPr>
      <w:r>
        <w:t xml:space="preserve">        protected internal override void Update()</w:t>
      </w:r>
    </w:p>
    <w:p w14:paraId="3C25707B" w14:textId="77777777" w:rsidR="00840E86" w:rsidRDefault="00840E86" w:rsidP="00840E86">
      <w:pPr>
        <w:pStyle w:val="Zdrojovkd"/>
      </w:pPr>
      <w:r>
        <w:t xml:space="preserve">        {</w:t>
      </w:r>
    </w:p>
    <w:p w14:paraId="0358FB26" w14:textId="77777777" w:rsidR="00840E86" w:rsidRDefault="00840E86" w:rsidP="00840E86">
      <w:pPr>
        <w:pStyle w:val="Zdrojovkd"/>
      </w:pPr>
      <w:r>
        <w:t xml:space="preserve">            if (Enabled)</w:t>
      </w:r>
    </w:p>
    <w:p w14:paraId="07A799D4" w14:textId="77777777" w:rsidR="00840E86" w:rsidRDefault="00840E86" w:rsidP="00840E86">
      <w:pPr>
        <w:pStyle w:val="Zdrojovkd"/>
      </w:pPr>
      <w:r>
        <w:t xml:space="preserve">            {</w:t>
      </w:r>
    </w:p>
    <w:p w14:paraId="43C51642" w14:textId="77777777" w:rsidR="00840E86" w:rsidRDefault="00840E86" w:rsidP="00840E86">
      <w:pPr>
        <w:pStyle w:val="Zdrojovkd"/>
      </w:pPr>
      <w:r>
        <w:t xml:space="preserve">                _accumulated = 0;</w:t>
      </w:r>
    </w:p>
    <w:p w14:paraId="7AF3BD50" w14:textId="77777777" w:rsidR="00840E86" w:rsidRDefault="00840E86" w:rsidP="00840E86">
      <w:pPr>
        <w:pStyle w:val="Zdrojovkd"/>
      </w:pPr>
      <w:r>
        <w:t xml:space="preserve">                float MaxTime = 0;</w:t>
      </w:r>
    </w:p>
    <w:p w14:paraId="73B29002" w14:textId="77777777" w:rsidR="00840E86" w:rsidRDefault="00840E86" w:rsidP="00840E86">
      <w:pPr>
        <w:pStyle w:val="Zdrojovkd"/>
      </w:pPr>
      <w:r>
        <w:t xml:space="preserve">                float LeftoverTime = (float)((Elapsed + Engine.DeltaTime) * 1000 - Time.TotalMilliseconds);</w:t>
      </w:r>
    </w:p>
    <w:p w14:paraId="244B96F0" w14:textId="77777777" w:rsidR="00840E86" w:rsidRDefault="00840E86" w:rsidP="00840E86">
      <w:pPr>
        <w:pStyle w:val="Zdrojovkd"/>
      </w:pPr>
    </w:p>
    <w:p w14:paraId="02EA328F" w14:textId="77777777" w:rsidR="00840E86" w:rsidRDefault="00840E86" w:rsidP="00840E86">
      <w:pPr>
        <w:pStyle w:val="Zdrojovkd"/>
      </w:pPr>
      <w:r>
        <w:t xml:space="preserve">                if (LeftoverTime &gt; 0)</w:t>
      </w:r>
    </w:p>
    <w:p w14:paraId="6DA2425B" w14:textId="77777777" w:rsidR="00840E86" w:rsidRDefault="00840E86" w:rsidP="00840E86">
      <w:pPr>
        <w:pStyle w:val="Zdrojovkd"/>
      </w:pPr>
      <w:r>
        <w:t xml:space="preserve">                {</w:t>
      </w:r>
    </w:p>
    <w:p w14:paraId="04D895ED" w14:textId="77777777" w:rsidR="00840E86" w:rsidRDefault="00840E86" w:rsidP="00840E86">
      <w:pPr>
        <w:pStyle w:val="Zdrojovkd"/>
      </w:pPr>
      <w:r>
        <w:t xml:space="preserve">                    MaxTime = (float)Time.TotalSeconds;</w:t>
      </w:r>
    </w:p>
    <w:p w14:paraId="03FC48B1" w14:textId="77777777" w:rsidR="00840E86" w:rsidRDefault="00840E86" w:rsidP="00840E86">
      <w:pPr>
        <w:pStyle w:val="Zdrojovkd"/>
      </w:pPr>
      <w:r>
        <w:t xml:space="preserve">                    Enabled = false;</w:t>
      </w:r>
    </w:p>
    <w:p w14:paraId="007D6C7F" w14:textId="77777777" w:rsidR="00840E86" w:rsidRDefault="00840E86" w:rsidP="00840E86">
      <w:pPr>
        <w:pStyle w:val="Zdrojovkd"/>
      </w:pPr>
      <w:r>
        <w:t xml:space="preserve">                }</w:t>
      </w:r>
    </w:p>
    <w:p w14:paraId="66B7EE78" w14:textId="77777777" w:rsidR="00840E86" w:rsidRDefault="00840E86" w:rsidP="00840E86">
      <w:pPr>
        <w:pStyle w:val="Zdrojovkd"/>
      </w:pPr>
      <w:r>
        <w:t xml:space="preserve">                else</w:t>
      </w:r>
    </w:p>
    <w:p w14:paraId="3944637D" w14:textId="77777777" w:rsidR="00840E86" w:rsidRDefault="00840E86" w:rsidP="00840E86">
      <w:pPr>
        <w:pStyle w:val="Zdrojovkd"/>
      </w:pPr>
      <w:r>
        <w:t xml:space="preserve">                {</w:t>
      </w:r>
    </w:p>
    <w:p w14:paraId="0FA974F3" w14:textId="77777777" w:rsidR="00840E86" w:rsidRDefault="00840E86" w:rsidP="00840E86">
      <w:pPr>
        <w:pStyle w:val="Zdrojovkd"/>
      </w:pPr>
      <w:r>
        <w:t xml:space="preserve">                    MaxTime = Elapsed + Engine.DeltaTime;</w:t>
      </w:r>
    </w:p>
    <w:p w14:paraId="72F84D24" w14:textId="77777777" w:rsidR="00840E86" w:rsidRDefault="00840E86" w:rsidP="00840E86">
      <w:pPr>
        <w:pStyle w:val="Zdrojovkd"/>
      </w:pPr>
      <w:r>
        <w:t xml:space="preserve">                }</w:t>
      </w:r>
    </w:p>
    <w:p w14:paraId="3AB44721" w14:textId="77777777" w:rsidR="00840E86" w:rsidRDefault="00840E86" w:rsidP="00840E86">
      <w:pPr>
        <w:pStyle w:val="Zdrojovkd"/>
      </w:pPr>
    </w:p>
    <w:p w14:paraId="311989F1" w14:textId="77777777" w:rsidR="00840E86" w:rsidRDefault="00840E86" w:rsidP="00840E86">
      <w:pPr>
        <w:pStyle w:val="Zdrojovkd"/>
      </w:pPr>
      <w:r>
        <w:t xml:space="preserve">                int start = (int)(Elapsed * 1000);</w:t>
      </w:r>
    </w:p>
    <w:p w14:paraId="3BCDAAEF" w14:textId="77777777" w:rsidR="00840E86" w:rsidRDefault="00840E86" w:rsidP="00840E86">
      <w:pPr>
        <w:pStyle w:val="Zdrojovkd"/>
      </w:pPr>
      <w:r>
        <w:t xml:space="preserve">                int end = (int)(MaxTime * 1000);</w:t>
      </w:r>
    </w:p>
    <w:p w14:paraId="5C235822" w14:textId="77777777" w:rsidR="00840E86" w:rsidRDefault="00840E86" w:rsidP="00840E86">
      <w:pPr>
        <w:pStyle w:val="Zdrojovkd"/>
      </w:pPr>
      <w:r>
        <w:t xml:space="preserve">                for (int i = start; i &lt; end; i++)</w:t>
      </w:r>
    </w:p>
    <w:p w14:paraId="52F8EADD" w14:textId="77777777" w:rsidR="00840E86" w:rsidRDefault="00840E86" w:rsidP="00840E86">
      <w:pPr>
        <w:pStyle w:val="Zdrojovkd"/>
      </w:pPr>
      <w:r>
        <w:t xml:space="preserve">                {</w:t>
      </w:r>
    </w:p>
    <w:p w14:paraId="32570A4F" w14:textId="77777777" w:rsidR="00840E86" w:rsidRDefault="00840E86" w:rsidP="00840E86">
      <w:pPr>
        <w:pStyle w:val="Zdrojovkd"/>
      </w:pPr>
      <w:r>
        <w:t xml:space="preserve">                    _accumulated += ValuesInTime[i];</w:t>
      </w:r>
    </w:p>
    <w:p w14:paraId="5033535D" w14:textId="77777777" w:rsidR="00840E86" w:rsidRDefault="00840E86" w:rsidP="00840E86">
      <w:pPr>
        <w:pStyle w:val="Zdrojovkd"/>
      </w:pPr>
      <w:r>
        <w:t xml:space="preserve">                }</w:t>
      </w:r>
    </w:p>
    <w:p w14:paraId="5C11E861" w14:textId="77777777" w:rsidR="00840E86" w:rsidRDefault="00840E86" w:rsidP="00840E86">
      <w:pPr>
        <w:pStyle w:val="Zdrojovkd"/>
      </w:pPr>
    </w:p>
    <w:p w14:paraId="360CCA06" w14:textId="77777777" w:rsidR="00840E86" w:rsidRDefault="00840E86" w:rsidP="00840E86">
      <w:pPr>
        <w:pStyle w:val="Zdrojovkd"/>
      </w:pPr>
      <w:r>
        <w:t xml:space="preserve">                Elapsed += Engine.DeltaTime;</w:t>
      </w:r>
    </w:p>
    <w:p w14:paraId="23AF1A87" w14:textId="77777777" w:rsidR="00840E86" w:rsidRDefault="00840E86" w:rsidP="00840E86">
      <w:pPr>
        <w:pStyle w:val="Zdrojovkd"/>
      </w:pPr>
      <w:r>
        <w:t xml:space="preserve">            }</w:t>
      </w:r>
    </w:p>
    <w:p w14:paraId="0F99786D" w14:textId="77777777" w:rsidR="00840E86" w:rsidRDefault="00840E86" w:rsidP="00840E86">
      <w:pPr>
        <w:pStyle w:val="Zdrojovkd"/>
      </w:pPr>
      <w:r>
        <w:t xml:space="preserve">        }</w:t>
      </w:r>
    </w:p>
    <w:p w14:paraId="0DAD96BD" w14:textId="77777777" w:rsidR="00840E86" w:rsidRDefault="00840E86" w:rsidP="00840E86">
      <w:pPr>
        <w:pStyle w:val="Zdrojovkd"/>
      </w:pPr>
      <w:r>
        <w:t xml:space="preserve">    }</w:t>
      </w:r>
    </w:p>
    <w:p w14:paraId="6E026CEC" w14:textId="577C796C" w:rsidR="00840E86" w:rsidRPr="00840E86" w:rsidRDefault="00840E86" w:rsidP="00840E86">
      <w:pPr>
        <w:pStyle w:val="Zdrojovkd"/>
      </w:pPr>
      <w:r>
        <w:t>}</w:t>
      </w:r>
    </w:p>
    <w:p w14:paraId="6ABCE69E" w14:textId="6F3E1B34" w:rsidR="006668F6" w:rsidRDefault="006668F6" w:rsidP="006668F6">
      <w:pPr>
        <w:pStyle w:val="Nadpis4"/>
      </w:pPr>
      <w:r>
        <w:t>Core/Components/</w:t>
      </w:r>
      <w:r>
        <w:t>SoundSource.cs</w:t>
      </w:r>
    </w:p>
    <w:p w14:paraId="7EABA0B8" w14:textId="77777777" w:rsidR="00840E86" w:rsidRDefault="00840E86" w:rsidP="00840E86">
      <w:pPr>
        <w:pStyle w:val="Zdrojovkd"/>
      </w:pPr>
      <w:r>
        <w:t>using NAudio.Wave;</w:t>
      </w:r>
    </w:p>
    <w:p w14:paraId="1941B24D" w14:textId="77777777" w:rsidR="00840E86" w:rsidRDefault="00840E86" w:rsidP="00840E86">
      <w:pPr>
        <w:pStyle w:val="Zdrojovkd"/>
      </w:pPr>
      <w:r>
        <w:t>using NAudio.Wave.SampleProviders;</w:t>
      </w:r>
    </w:p>
    <w:p w14:paraId="0861E667" w14:textId="77777777" w:rsidR="00840E86" w:rsidRDefault="00840E86" w:rsidP="00840E86">
      <w:pPr>
        <w:pStyle w:val="Zdrojovkd"/>
      </w:pPr>
      <w:r>
        <w:t>using System;</w:t>
      </w:r>
    </w:p>
    <w:p w14:paraId="2ED0BA43" w14:textId="77777777" w:rsidR="00840E86" w:rsidRDefault="00840E86" w:rsidP="00840E86">
      <w:pPr>
        <w:pStyle w:val="Zdrojovkd"/>
      </w:pPr>
      <w:r>
        <w:t>using System.Collections.Generic;</w:t>
      </w:r>
    </w:p>
    <w:p w14:paraId="188662B3" w14:textId="77777777" w:rsidR="00840E86" w:rsidRDefault="00840E86" w:rsidP="00840E86">
      <w:pPr>
        <w:pStyle w:val="Zdrojovkd"/>
      </w:pPr>
      <w:r>
        <w:t>using System.Linq;</w:t>
      </w:r>
    </w:p>
    <w:p w14:paraId="76853601" w14:textId="77777777" w:rsidR="00840E86" w:rsidRDefault="00840E86" w:rsidP="00840E86">
      <w:pPr>
        <w:pStyle w:val="Zdrojovkd"/>
      </w:pPr>
    </w:p>
    <w:p w14:paraId="6F75C16B" w14:textId="77777777" w:rsidR="00840E86" w:rsidRDefault="00840E86" w:rsidP="00840E86">
      <w:pPr>
        <w:pStyle w:val="Zdrojovkd"/>
      </w:pPr>
      <w:r>
        <w:t>namespace DKEngine.Core.Components</w:t>
      </w:r>
    </w:p>
    <w:p w14:paraId="138A05DB" w14:textId="77777777" w:rsidR="00840E86" w:rsidRDefault="00840E86" w:rsidP="00840E86">
      <w:pPr>
        <w:pStyle w:val="Zdrojovkd"/>
      </w:pPr>
      <w:r>
        <w:t>{</w:t>
      </w:r>
    </w:p>
    <w:p w14:paraId="310F7043" w14:textId="77777777" w:rsidR="00840E86" w:rsidRDefault="00840E86" w:rsidP="00840E86">
      <w:pPr>
        <w:pStyle w:val="Zdrojovkd"/>
      </w:pPr>
      <w:r>
        <w:t xml:space="preserve">    internal class SoundPlayer</w:t>
      </w:r>
    </w:p>
    <w:p w14:paraId="38527BAE" w14:textId="77777777" w:rsidR="00840E86" w:rsidRDefault="00840E86" w:rsidP="00840E86">
      <w:pPr>
        <w:pStyle w:val="Zdrojovkd"/>
      </w:pPr>
      <w:r>
        <w:t xml:space="preserve">    {</w:t>
      </w:r>
    </w:p>
    <w:p w14:paraId="4F5F84AC" w14:textId="77777777" w:rsidR="00840E86" w:rsidRDefault="00840E86" w:rsidP="00840E86">
      <w:pPr>
        <w:pStyle w:val="Zdrojovkd"/>
      </w:pPr>
      <w:r>
        <w:t xml:space="preserve">        private readonly DirectSoundOut outputDevice;</w:t>
      </w:r>
    </w:p>
    <w:p w14:paraId="1E7198BF" w14:textId="77777777" w:rsidR="00840E86" w:rsidRDefault="00840E86" w:rsidP="00840E86">
      <w:pPr>
        <w:pStyle w:val="Zdrojovkd"/>
      </w:pPr>
      <w:r>
        <w:t xml:space="preserve">        private readonly MixingSampleProvider mixer;</w:t>
      </w:r>
    </w:p>
    <w:p w14:paraId="06FD9E33" w14:textId="77777777" w:rsidR="00840E86" w:rsidRDefault="00840E86" w:rsidP="00840E86">
      <w:pPr>
        <w:pStyle w:val="Zdrojovkd"/>
      </w:pPr>
      <w:r>
        <w:t xml:space="preserve">        private bool IsAvailable = true;</w:t>
      </w:r>
    </w:p>
    <w:p w14:paraId="4AAAB097" w14:textId="77777777" w:rsidR="00840E86" w:rsidRDefault="00840E86" w:rsidP="00840E86">
      <w:pPr>
        <w:pStyle w:val="Zdrojovkd"/>
      </w:pPr>
    </w:p>
    <w:p w14:paraId="11457530" w14:textId="77777777" w:rsidR="00840E86" w:rsidRDefault="00840E86" w:rsidP="00840E86">
      <w:pPr>
        <w:pStyle w:val="Zdrojovkd"/>
      </w:pPr>
      <w:r>
        <w:t xml:space="preserve">        internal SoundPlayer(int sampleRate = 44100, int channelCount = 2)</w:t>
      </w:r>
    </w:p>
    <w:p w14:paraId="30AD6E3B" w14:textId="77777777" w:rsidR="00840E86" w:rsidRDefault="00840E86" w:rsidP="00840E86">
      <w:pPr>
        <w:pStyle w:val="Zdrojovkd"/>
      </w:pPr>
      <w:r>
        <w:t xml:space="preserve">        {</w:t>
      </w:r>
    </w:p>
    <w:p w14:paraId="086AA554" w14:textId="77777777" w:rsidR="00840E86" w:rsidRDefault="00840E86" w:rsidP="00840E86">
      <w:pPr>
        <w:pStyle w:val="Zdrojovkd"/>
      </w:pPr>
      <w:r>
        <w:t xml:space="preserve">            outputDevice = new DirectSoundOut(40);</w:t>
      </w:r>
    </w:p>
    <w:p w14:paraId="7E553D76" w14:textId="77777777" w:rsidR="00840E86" w:rsidRDefault="00840E86" w:rsidP="00840E86">
      <w:pPr>
        <w:pStyle w:val="Zdrojovkd"/>
      </w:pPr>
      <w:r>
        <w:t xml:space="preserve">            mixer = new MixingSampleProvider(WaveFormat.CreateIeeeFloatWaveFormat(sampleRate, channelCount))</w:t>
      </w:r>
    </w:p>
    <w:p w14:paraId="2723CFAE" w14:textId="77777777" w:rsidR="00840E86" w:rsidRDefault="00840E86" w:rsidP="00840E86">
      <w:pPr>
        <w:pStyle w:val="Zdrojovkd"/>
      </w:pPr>
      <w:r>
        <w:t xml:space="preserve">            {</w:t>
      </w:r>
    </w:p>
    <w:p w14:paraId="23E30AC6" w14:textId="77777777" w:rsidR="00840E86" w:rsidRDefault="00840E86" w:rsidP="00840E86">
      <w:pPr>
        <w:pStyle w:val="Zdrojovkd"/>
      </w:pPr>
      <w:r>
        <w:t xml:space="preserve">                ReadFully = true</w:t>
      </w:r>
    </w:p>
    <w:p w14:paraId="5821091F" w14:textId="77777777" w:rsidR="00840E86" w:rsidRDefault="00840E86" w:rsidP="00840E86">
      <w:pPr>
        <w:pStyle w:val="Zdrojovkd"/>
      </w:pPr>
      <w:r>
        <w:t xml:space="preserve">            };</w:t>
      </w:r>
    </w:p>
    <w:p w14:paraId="0667D723" w14:textId="77777777" w:rsidR="00840E86" w:rsidRDefault="00840E86" w:rsidP="00840E86">
      <w:pPr>
        <w:pStyle w:val="Zdrojovkd"/>
      </w:pPr>
      <w:r>
        <w:t xml:space="preserve">            outputDevice.Init(mixer);</w:t>
      </w:r>
    </w:p>
    <w:p w14:paraId="58B50A44" w14:textId="77777777" w:rsidR="00840E86" w:rsidRDefault="00840E86" w:rsidP="00840E86">
      <w:pPr>
        <w:pStyle w:val="Zdrojovkd"/>
      </w:pPr>
      <w:r>
        <w:t xml:space="preserve">            outputDevice.Play();</w:t>
      </w:r>
    </w:p>
    <w:p w14:paraId="3457C784" w14:textId="77777777" w:rsidR="00840E86" w:rsidRDefault="00840E86" w:rsidP="00840E86">
      <w:pPr>
        <w:pStyle w:val="Zdrojovkd"/>
      </w:pPr>
      <w:r>
        <w:t xml:space="preserve">        }</w:t>
      </w:r>
    </w:p>
    <w:p w14:paraId="268DF39D" w14:textId="77777777" w:rsidR="00840E86" w:rsidRDefault="00840E86" w:rsidP="00840E86">
      <w:pPr>
        <w:pStyle w:val="Zdrojovkd"/>
      </w:pPr>
    </w:p>
    <w:p w14:paraId="2EC78DA7" w14:textId="77777777" w:rsidR="00840E86" w:rsidRDefault="00840E86" w:rsidP="00840E86">
      <w:pPr>
        <w:pStyle w:val="Zdrojovkd"/>
      </w:pPr>
      <w:r>
        <w:t xml:space="preserve">        private ISampleProvider ConvertToRightChannelCount(CachedSoundSampleProvider input)</w:t>
      </w:r>
    </w:p>
    <w:p w14:paraId="3891FB50" w14:textId="77777777" w:rsidR="00840E86" w:rsidRDefault="00840E86" w:rsidP="00840E86">
      <w:pPr>
        <w:pStyle w:val="Zdrojovkd"/>
      </w:pPr>
      <w:r>
        <w:t xml:space="preserve">        {</w:t>
      </w:r>
    </w:p>
    <w:p w14:paraId="5362F604" w14:textId="77777777" w:rsidR="00840E86" w:rsidRDefault="00840E86" w:rsidP="00840E86">
      <w:pPr>
        <w:pStyle w:val="Zdrojovkd"/>
      </w:pPr>
      <w:r>
        <w:t xml:space="preserve">            if (input.WaveFormat.Channels == mixer.WaveFormat.Channels)</w:t>
      </w:r>
    </w:p>
    <w:p w14:paraId="1684DC02" w14:textId="77777777" w:rsidR="00840E86" w:rsidRDefault="00840E86" w:rsidP="00840E86">
      <w:pPr>
        <w:pStyle w:val="Zdrojovkd"/>
      </w:pPr>
      <w:r>
        <w:t xml:space="preserve">            {</w:t>
      </w:r>
    </w:p>
    <w:p w14:paraId="01F9096E" w14:textId="77777777" w:rsidR="00840E86" w:rsidRDefault="00840E86" w:rsidP="00840E86">
      <w:pPr>
        <w:pStyle w:val="Zdrojovkd"/>
      </w:pPr>
      <w:r>
        <w:t xml:space="preserve">                input.cachedSound._SampleProvider = input;</w:t>
      </w:r>
    </w:p>
    <w:p w14:paraId="49EB6620" w14:textId="77777777" w:rsidR="00840E86" w:rsidRDefault="00840E86" w:rsidP="00840E86">
      <w:pPr>
        <w:pStyle w:val="Zdrojovkd"/>
      </w:pPr>
      <w:r>
        <w:t xml:space="preserve">                return input.cachedSound._SampleProvider;</w:t>
      </w:r>
    </w:p>
    <w:p w14:paraId="66B9B710" w14:textId="77777777" w:rsidR="00840E86" w:rsidRDefault="00840E86" w:rsidP="00840E86">
      <w:pPr>
        <w:pStyle w:val="Zdrojovkd"/>
      </w:pPr>
      <w:r>
        <w:t xml:space="preserve">            }</w:t>
      </w:r>
    </w:p>
    <w:p w14:paraId="7DB0BEB2" w14:textId="77777777" w:rsidR="00840E86" w:rsidRDefault="00840E86" w:rsidP="00840E86">
      <w:pPr>
        <w:pStyle w:val="Zdrojovkd"/>
      </w:pPr>
      <w:r>
        <w:t xml:space="preserve">            if (input.WaveFormat.Channels == 1 &amp;&amp; mixer.WaveFormat.Channels == 2)</w:t>
      </w:r>
    </w:p>
    <w:p w14:paraId="0090A35C" w14:textId="77777777" w:rsidR="00840E86" w:rsidRDefault="00840E86" w:rsidP="00840E86">
      <w:pPr>
        <w:pStyle w:val="Zdrojovkd"/>
      </w:pPr>
      <w:r>
        <w:lastRenderedPageBreak/>
        <w:t xml:space="preserve">            {</w:t>
      </w:r>
    </w:p>
    <w:p w14:paraId="47D7BB17" w14:textId="77777777" w:rsidR="00840E86" w:rsidRDefault="00840E86" w:rsidP="00840E86">
      <w:pPr>
        <w:pStyle w:val="Zdrojovkd"/>
      </w:pPr>
      <w:r>
        <w:t xml:space="preserve">                input.cachedSound._SampleProvider = new MonoToStereoSampleProvider(input);</w:t>
      </w:r>
    </w:p>
    <w:p w14:paraId="3A3143D0" w14:textId="77777777" w:rsidR="00840E86" w:rsidRDefault="00840E86" w:rsidP="00840E86">
      <w:pPr>
        <w:pStyle w:val="Zdrojovkd"/>
      </w:pPr>
      <w:r>
        <w:t xml:space="preserve">                return input.cachedSound._SampleProvider;</w:t>
      </w:r>
    </w:p>
    <w:p w14:paraId="0F035B6E" w14:textId="77777777" w:rsidR="00840E86" w:rsidRDefault="00840E86" w:rsidP="00840E86">
      <w:pPr>
        <w:pStyle w:val="Zdrojovkd"/>
      </w:pPr>
      <w:r>
        <w:t xml:space="preserve">            }</w:t>
      </w:r>
    </w:p>
    <w:p w14:paraId="0ED74EC6" w14:textId="77777777" w:rsidR="00840E86" w:rsidRDefault="00840E86" w:rsidP="00840E86">
      <w:pPr>
        <w:pStyle w:val="Zdrojovkd"/>
      </w:pPr>
      <w:r>
        <w:t xml:space="preserve">            throw new NotImplementedException("Not yet implemented this channel count conversion");</w:t>
      </w:r>
    </w:p>
    <w:p w14:paraId="74F5C42A" w14:textId="77777777" w:rsidR="00840E86" w:rsidRDefault="00840E86" w:rsidP="00840E86">
      <w:pPr>
        <w:pStyle w:val="Zdrojovkd"/>
      </w:pPr>
      <w:r>
        <w:t xml:space="preserve">        }</w:t>
      </w:r>
    </w:p>
    <w:p w14:paraId="13736EFB" w14:textId="77777777" w:rsidR="00840E86" w:rsidRDefault="00840E86" w:rsidP="00840E86">
      <w:pPr>
        <w:pStyle w:val="Zdrojovkd"/>
      </w:pPr>
    </w:p>
    <w:p w14:paraId="4E754011" w14:textId="77777777" w:rsidR="00840E86" w:rsidRDefault="00840E86" w:rsidP="00840E86">
      <w:pPr>
        <w:pStyle w:val="Zdrojovkd"/>
      </w:pPr>
      <w:r>
        <w:t xml:space="preserve">        public void PlaySound(Sound sound)</w:t>
      </w:r>
    </w:p>
    <w:p w14:paraId="03279E73" w14:textId="77777777" w:rsidR="00840E86" w:rsidRDefault="00840E86" w:rsidP="00840E86">
      <w:pPr>
        <w:pStyle w:val="Zdrojovkd"/>
      </w:pPr>
      <w:r>
        <w:t xml:space="preserve">        {</w:t>
      </w:r>
    </w:p>
    <w:p w14:paraId="21F66630" w14:textId="77777777" w:rsidR="00840E86" w:rsidRDefault="00840E86" w:rsidP="00840E86">
      <w:pPr>
        <w:pStyle w:val="Zdrojovkd"/>
      </w:pPr>
      <w:r>
        <w:t xml:space="preserve">            if (IsAvailable)</w:t>
      </w:r>
    </w:p>
    <w:p w14:paraId="04BB1310" w14:textId="77777777" w:rsidR="00840E86" w:rsidRDefault="00840E86" w:rsidP="00840E86">
      <w:pPr>
        <w:pStyle w:val="Zdrojovkd"/>
      </w:pPr>
      <w:r>
        <w:t xml:space="preserve">            {</w:t>
      </w:r>
    </w:p>
    <w:p w14:paraId="17D70C34" w14:textId="77777777" w:rsidR="00840E86" w:rsidRDefault="00840E86" w:rsidP="00840E86">
      <w:pPr>
        <w:pStyle w:val="Zdrojovkd"/>
      </w:pPr>
      <w:r>
        <w:t xml:space="preserve">                try</w:t>
      </w:r>
    </w:p>
    <w:p w14:paraId="2FFBF3FE" w14:textId="77777777" w:rsidR="00840E86" w:rsidRDefault="00840E86" w:rsidP="00840E86">
      <w:pPr>
        <w:pStyle w:val="Zdrojovkd"/>
      </w:pPr>
      <w:r>
        <w:t xml:space="preserve">                {</w:t>
      </w:r>
    </w:p>
    <w:p w14:paraId="6FCC2D97" w14:textId="77777777" w:rsidR="00840E86" w:rsidRDefault="00840E86" w:rsidP="00840E86">
      <w:pPr>
        <w:pStyle w:val="Zdrojovkd"/>
      </w:pPr>
      <w:r>
        <w:t xml:space="preserve">                    sound._SampleProvider = ConvertToRightChannelCount(new CachedSoundSampleProvider(sound));</w:t>
      </w:r>
    </w:p>
    <w:p w14:paraId="06FDDD4A" w14:textId="77777777" w:rsidR="00840E86" w:rsidRDefault="00840E86" w:rsidP="00840E86">
      <w:pPr>
        <w:pStyle w:val="Zdrojovkd"/>
      </w:pPr>
      <w:r>
        <w:t xml:space="preserve">                    AddMixerInput(sound._SampleProvider);</w:t>
      </w:r>
    </w:p>
    <w:p w14:paraId="541F14DB" w14:textId="77777777" w:rsidR="00840E86" w:rsidRDefault="00840E86" w:rsidP="00840E86">
      <w:pPr>
        <w:pStyle w:val="Zdrojovkd"/>
      </w:pPr>
      <w:r>
        <w:t xml:space="preserve">                }</w:t>
      </w:r>
    </w:p>
    <w:p w14:paraId="476FFF82" w14:textId="77777777" w:rsidR="00840E86" w:rsidRDefault="00840E86" w:rsidP="00840E86">
      <w:pPr>
        <w:pStyle w:val="Zdrojovkd"/>
      </w:pPr>
      <w:r>
        <w:t xml:space="preserve">                catch</w:t>
      </w:r>
    </w:p>
    <w:p w14:paraId="2EA9F1EC" w14:textId="77777777" w:rsidR="00840E86" w:rsidRDefault="00840E86" w:rsidP="00840E86">
      <w:pPr>
        <w:pStyle w:val="Zdrojovkd"/>
      </w:pPr>
      <w:r>
        <w:t xml:space="preserve">                {</w:t>
      </w:r>
    </w:p>
    <w:p w14:paraId="48B2C074" w14:textId="77777777" w:rsidR="00840E86" w:rsidRDefault="00840E86" w:rsidP="00840E86">
      <w:pPr>
        <w:pStyle w:val="Zdrojovkd"/>
      </w:pPr>
      <w:r>
        <w:t xml:space="preserve">                    IsAvailable = false;</w:t>
      </w:r>
    </w:p>
    <w:p w14:paraId="0C8DF431" w14:textId="77777777" w:rsidR="00840E86" w:rsidRDefault="00840E86" w:rsidP="00840E86">
      <w:pPr>
        <w:pStyle w:val="Zdrojovkd"/>
      </w:pPr>
      <w:r>
        <w:t xml:space="preserve">                }</w:t>
      </w:r>
    </w:p>
    <w:p w14:paraId="3CDDAB4E" w14:textId="77777777" w:rsidR="00840E86" w:rsidRDefault="00840E86" w:rsidP="00840E86">
      <w:pPr>
        <w:pStyle w:val="Zdrojovkd"/>
      </w:pPr>
      <w:r>
        <w:t xml:space="preserve">            }</w:t>
      </w:r>
    </w:p>
    <w:p w14:paraId="1F01AF52" w14:textId="77777777" w:rsidR="00840E86" w:rsidRDefault="00840E86" w:rsidP="00840E86">
      <w:pPr>
        <w:pStyle w:val="Zdrojovkd"/>
      </w:pPr>
      <w:r>
        <w:t xml:space="preserve">        }</w:t>
      </w:r>
    </w:p>
    <w:p w14:paraId="1EAFAA6B" w14:textId="77777777" w:rsidR="00840E86" w:rsidRDefault="00840E86" w:rsidP="00840E86">
      <w:pPr>
        <w:pStyle w:val="Zdrojovkd"/>
      </w:pPr>
    </w:p>
    <w:p w14:paraId="5429853D" w14:textId="77777777" w:rsidR="00840E86" w:rsidRDefault="00840E86" w:rsidP="00840E86">
      <w:pPr>
        <w:pStyle w:val="Zdrojovkd"/>
      </w:pPr>
      <w:r>
        <w:t xml:space="preserve">        public void StopSound(Sound sound)</w:t>
      </w:r>
    </w:p>
    <w:p w14:paraId="57E9621B" w14:textId="77777777" w:rsidR="00840E86" w:rsidRDefault="00840E86" w:rsidP="00840E86">
      <w:pPr>
        <w:pStyle w:val="Zdrojovkd"/>
      </w:pPr>
      <w:r>
        <w:t xml:space="preserve">        {</w:t>
      </w:r>
    </w:p>
    <w:p w14:paraId="2F6583B2" w14:textId="77777777" w:rsidR="00840E86" w:rsidRDefault="00840E86" w:rsidP="00840E86">
      <w:pPr>
        <w:pStyle w:val="Zdrojovkd"/>
      </w:pPr>
      <w:r>
        <w:t xml:space="preserve">            if (IsAvailable)</w:t>
      </w:r>
    </w:p>
    <w:p w14:paraId="647A0DFE" w14:textId="77777777" w:rsidR="00840E86" w:rsidRDefault="00840E86" w:rsidP="00840E86">
      <w:pPr>
        <w:pStyle w:val="Zdrojovkd"/>
      </w:pPr>
      <w:r>
        <w:t xml:space="preserve">            {</w:t>
      </w:r>
    </w:p>
    <w:p w14:paraId="3977AA4E" w14:textId="77777777" w:rsidR="00840E86" w:rsidRDefault="00840E86" w:rsidP="00840E86">
      <w:pPr>
        <w:pStyle w:val="Zdrojovkd"/>
      </w:pPr>
      <w:r>
        <w:t xml:space="preserve">                try</w:t>
      </w:r>
    </w:p>
    <w:p w14:paraId="3ECD54CB" w14:textId="77777777" w:rsidR="00840E86" w:rsidRDefault="00840E86" w:rsidP="00840E86">
      <w:pPr>
        <w:pStyle w:val="Zdrojovkd"/>
      </w:pPr>
      <w:r>
        <w:t xml:space="preserve">                {</w:t>
      </w:r>
    </w:p>
    <w:p w14:paraId="663ABD25" w14:textId="77777777" w:rsidR="00840E86" w:rsidRDefault="00840E86" w:rsidP="00840E86">
      <w:pPr>
        <w:pStyle w:val="Zdrojovkd"/>
      </w:pPr>
      <w:r>
        <w:t xml:space="preserve">                    RemoveMixerInput(sound._SampleProvider);</w:t>
      </w:r>
    </w:p>
    <w:p w14:paraId="767726A1" w14:textId="77777777" w:rsidR="00840E86" w:rsidRDefault="00840E86" w:rsidP="00840E86">
      <w:pPr>
        <w:pStyle w:val="Zdrojovkd"/>
      </w:pPr>
      <w:r>
        <w:t xml:space="preserve">                }</w:t>
      </w:r>
    </w:p>
    <w:p w14:paraId="5411E7CC" w14:textId="77777777" w:rsidR="00840E86" w:rsidRDefault="00840E86" w:rsidP="00840E86">
      <w:pPr>
        <w:pStyle w:val="Zdrojovkd"/>
      </w:pPr>
      <w:r>
        <w:t xml:space="preserve">                catch</w:t>
      </w:r>
    </w:p>
    <w:p w14:paraId="4DF659F2" w14:textId="77777777" w:rsidR="00840E86" w:rsidRDefault="00840E86" w:rsidP="00840E86">
      <w:pPr>
        <w:pStyle w:val="Zdrojovkd"/>
      </w:pPr>
      <w:r>
        <w:t xml:space="preserve">                { }</w:t>
      </w:r>
    </w:p>
    <w:p w14:paraId="7EE574C6" w14:textId="77777777" w:rsidR="00840E86" w:rsidRDefault="00840E86" w:rsidP="00840E86">
      <w:pPr>
        <w:pStyle w:val="Zdrojovkd"/>
      </w:pPr>
      <w:r>
        <w:t xml:space="preserve">            }</w:t>
      </w:r>
    </w:p>
    <w:p w14:paraId="43BDC44B" w14:textId="77777777" w:rsidR="00840E86" w:rsidRDefault="00840E86" w:rsidP="00840E86">
      <w:pPr>
        <w:pStyle w:val="Zdrojovkd"/>
      </w:pPr>
      <w:r>
        <w:t xml:space="preserve">        }</w:t>
      </w:r>
    </w:p>
    <w:p w14:paraId="62204E88" w14:textId="77777777" w:rsidR="00840E86" w:rsidRDefault="00840E86" w:rsidP="00840E86">
      <w:pPr>
        <w:pStyle w:val="Zdrojovkd"/>
      </w:pPr>
    </w:p>
    <w:p w14:paraId="0C7196B8" w14:textId="77777777" w:rsidR="00840E86" w:rsidRDefault="00840E86" w:rsidP="00840E86">
      <w:pPr>
        <w:pStyle w:val="Zdrojovkd"/>
      </w:pPr>
      <w:r>
        <w:t xml:space="preserve">        private void AddMixerInput(ISampleProvider input)</w:t>
      </w:r>
    </w:p>
    <w:p w14:paraId="7CAFC61D" w14:textId="77777777" w:rsidR="00840E86" w:rsidRDefault="00840E86" w:rsidP="00840E86">
      <w:pPr>
        <w:pStyle w:val="Zdrojovkd"/>
      </w:pPr>
      <w:r>
        <w:t xml:space="preserve">        {</w:t>
      </w:r>
    </w:p>
    <w:p w14:paraId="7E504C5B" w14:textId="77777777" w:rsidR="00840E86" w:rsidRDefault="00840E86" w:rsidP="00840E86">
      <w:pPr>
        <w:pStyle w:val="Zdrojovkd"/>
      </w:pPr>
      <w:r>
        <w:t xml:space="preserve">            mixer.AddMixerInput(input);</w:t>
      </w:r>
    </w:p>
    <w:p w14:paraId="698E28C8" w14:textId="77777777" w:rsidR="00840E86" w:rsidRDefault="00840E86" w:rsidP="00840E86">
      <w:pPr>
        <w:pStyle w:val="Zdrojovkd"/>
      </w:pPr>
      <w:r>
        <w:t xml:space="preserve">        }</w:t>
      </w:r>
    </w:p>
    <w:p w14:paraId="0DBF65E3" w14:textId="77777777" w:rsidR="00840E86" w:rsidRDefault="00840E86" w:rsidP="00840E86">
      <w:pPr>
        <w:pStyle w:val="Zdrojovkd"/>
      </w:pPr>
    </w:p>
    <w:p w14:paraId="02B47828" w14:textId="77777777" w:rsidR="00840E86" w:rsidRDefault="00840E86" w:rsidP="00840E86">
      <w:pPr>
        <w:pStyle w:val="Zdrojovkd"/>
      </w:pPr>
      <w:r>
        <w:t xml:space="preserve">        private void RemoveMixerInput(ISampleProvider input)</w:t>
      </w:r>
    </w:p>
    <w:p w14:paraId="60723CF8" w14:textId="77777777" w:rsidR="00840E86" w:rsidRDefault="00840E86" w:rsidP="00840E86">
      <w:pPr>
        <w:pStyle w:val="Zdrojovkd"/>
      </w:pPr>
      <w:r>
        <w:t xml:space="preserve">        {</w:t>
      </w:r>
    </w:p>
    <w:p w14:paraId="1999D6E8" w14:textId="77777777" w:rsidR="00840E86" w:rsidRDefault="00840E86" w:rsidP="00840E86">
      <w:pPr>
        <w:pStyle w:val="Zdrojovkd"/>
      </w:pPr>
      <w:r>
        <w:t xml:space="preserve">            mixer.RemoveMixerInput(input);</w:t>
      </w:r>
    </w:p>
    <w:p w14:paraId="3DD64079" w14:textId="77777777" w:rsidR="00840E86" w:rsidRDefault="00840E86" w:rsidP="00840E86">
      <w:pPr>
        <w:pStyle w:val="Zdrojovkd"/>
      </w:pPr>
      <w:r>
        <w:t xml:space="preserve">        }</w:t>
      </w:r>
    </w:p>
    <w:p w14:paraId="5F7432A7" w14:textId="77777777" w:rsidR="00840E86" w:rsidRDefault="00840E86" w:rsidP="00840E86">
      <w:pPr>
        <w:pStyle w:val="Zdrojovkd"/>
      </w:pPr>
    </w:p>
    <w:p w14:paraId="07C82290" w14:textId="77777777" w:rsidR="00840E86" w:rsidRDefault="00840E86" w:rsidP="00840E86">
      <w:pPr>
        <w:pStyle w:val="Zdrojovkd"/>
      </w:pPr>
      <w:r>
        <w:t xml:space="preserve">        public void Dispose()</w:t>
      </w:r>
    </w:p>
    <w:p w14:paraId="23E2A563" w14:textId="77777777" w:rsidR="00840E86" w:rsidRDefault="00840E86" w:rsidP="00840E86">
      <w:pPr>
        <w:pStyle w:val="Zdrojovkd"/>
      </w:pPr>
      <w:r>
        <w:t xml:space="preserve">        {</w:t>
      </w:r>
    </w:p>
    <w:p w14:paraId="48EF8DD9" w14:textId="77777777" w:rsidR="00840E86" w:rsidRDefault="00840E86" w:rsidP="00840E86">
      <w:pPr>
        <w:pStyle w:val="Zdrojovkd"/>
      </w:pPr>
      <w:r>
        <w:t xml:space="preserve">            outputDevice.Dispose();</w:t>
      </w:r>
    </w:p>
    <w:p w14:paraId="2921913B" w14:textId="77777777" w:rsidR="00840E86" w:rsidRDefault="00840E86" w:rsidP="00840E86">
      <w:pPr>
        <w:pStyle w:val="Zdrojovkd"/>
      </w:pPr>
      <w:r>
        <w:t xml:space="preserve">        }</w:t>
      </w:r>
    </w:p>
    <w:p w14:paraId="07CD3E48" w14:textId="77777777" w:rsidR="00840E86" w:rsidRDefault="00840E86" w:rsidP="00840E86">
      <w:pPr>
        <w:pStyle w:val="Zdrojovkd"/>
      </w:pPr>
      <w:r>
        <w:t xml:space="preserve">    }</w:t>
      </w:r>
    </w:p>
    <w:p w14:paraId="67DB0C52" w14:textId="77777777" w:rsidR="00840E86" w:rsidRDefault="00840E86" w:rsidP="00840E86">
      <w:pPr>
        <w:pStyle w:val="Zdrojovkd"/>
      </w:pPr>
    </w:p>
    <w:p w14:paraId="5974A085" w14:textId="77777777" w:rsidR="00840E86" w:rsidRDefault="00840E86" w:rsidP="00840E86">
      <w:pPr>
        <w:pStyle w:val="Zdrojovkd"/>
      </w:pPr>
      <w:r>
        <w:t xml:space="preserve">    /// &lt;summary&gt;</w:t>
      </w:r>
    </w:p>
    <w:p w14:paraId="6A3EFC62" w14:textId="77777777" w:rsidR="00840E86" w:rsidRDefault="00840E86" w:rsidP="00840E86">
      <w:pPr>
        <w:pStyle w:val="Zdrojovkd"/>
      </w:pPr>
      <w:r>
        <w:t xml:space="preserve">    /// SoundSource component used for sound effects</w:t>
      </w:r>
    </w:p>
    <w:p w14:paraId="0D65354A" w14:textId="77777777" w:rsidR="00840E86" w:rsidRDefault="00840E86" w:rsidP="00840E86">
      <w:pPr>
        <w:pStyle w:val="Zdrojovkd"/>
      </w:pPr>
      <w:r>
        <w:t xml:space="preserve">    /// &lt;/summary&gt;</w:t>
      </w:r>
    </w:p>
    <w:p w14:paraId="7EBA0AC1" w14:textId="77777777" w:rsidR="00840E86" w:rsidRDefault="00840E86" w:rsidP="00840E86">
      <w:pPr>
        <w:pStyle w:val="Zdrojovkd"/>
      </w:pPr>
      <w:r>
        <w:t xml:space="preserve">    /// &lt;seealso cref="DKEngine.Core.Components.Component" /&gt;</w:t>
      </w:r>
    </w:p>
    <w:p w14:paraId="423B9B21" w14:textId="77777777" w:rsidR="00840E86" w:rsidRDefault="00840E86" w:rsidP="00840E86">
      <w:pPr>
        <w:pStyle w:val="Zdrojovkd"/>
      </w:pPr>
      <w:r>
        <w:t xml:space="preserve">    public class SoundSource : Component</w:t>
      </w:r>
    </w:p>
    <w:p w14:paraId="03BB1523" w14:textId="77777777" w:rsidR="00840E86" w:rsidRDefault="00840E86" w:rsidP="00840E86">
      <w:pPr>
        <w:pStyle w:val="Zdrojovkd"/>
      </w:pPr>
      <w:r>
        <w:t xml:space="preserve">    {</w:t>
      </w:r>
    </w:p>
    <w:p w14:paraId="3B269284" w14:textId="77777777" w:rsidR="00840E86" w:rsidRDefault="00840E86" w:rsidP="00840E86">
      <w:pPr>
        <w:pStyle w:val="Zdrojovkd"/>
      </w:pPr>
      <w:r>
        <w:t xml:space="preserve">        private bool IsAvailable = true;</w:t>
      </w:r>
    </w:p>
    <w:p w14:paraId="51CFB1A3" w14:textId="77777777" w:rsidR="00840E86" w:rsidRDefault="00840E86" w:rsidP="00840E86">
      <w:pPr>
        <w:pStyle w:val="Zdrojovkd"/>
      </w:pPr>
    </w:p>
    <w:p w14:paraId="27DE9255" w14:textId="77777777" w:rsidR="00840E86" w:rsidRDefault="00840E86" w:rsidP="00840E86">
      <w:pPr>
        <w:pStyle w:val="Zdrojovkd"/>
      </w:pPr>
      <w:r>
        <w:t xml:space="preserve">        public SoundSource(GameObject Parent)</w:t>
      </w:r>
    </w:p>
    <w:p w14:paraId="20A091BC" w14:textId="77777777" w:rsidR="00840E86" w:rsidRDefault="00840E86" w:rsidP="00840E86">
      <w:pPr>
        <w:pStyle w:val="Zdrojovkd"/>
      </w:pPr>
      <w:r>
        <w:t xml:space="preserve">            : base(Parent)</w:t>
      </w:r>
    </w:p>
    <w:p w14:paraId="4B039E61" w14:textId="77777777" w:rsidR="00840E86" w:rsidRDefault="00840E86" w:rsidP="00840E86">
      <w:pPr>
        <w:pStyle w:val="Zdrojovkd"/>
      </w:pPr>
      <w:r>
        <w:t xml:space="preserve">        {</w:t>
      </w:r>
    </w:p>
    <w:p w14:paraId="64DFDB35" w14:textId="77777777" w:rsidR="00840E86" w:rsidRDefault="00840E86" w:rsidP="00840E86">
      <w:pPr>
        <w:pStyle w:val="Zdrojovkd"/>
      </w:pPr>
      <w:r>
        <w:t xml:space="preserve">            this.Name = string.Format("{0}_{1}", Parent.Name, nameof(SoundSource));</w:t>
      </w:r>
    </w:p>
    <w:p w14:paraId="7AE976A3" w14:textId="77777777" w:rsidR="00840E86" w:rsidRDefault="00840E86" w:rsidP="00840E86">
      <w:pPr>
        <w:pStyle w:val="Zdrojovkd"/>
      </w:pPr>
      <w:r>
        <w:t xml:space="preserve">        }</w:t>
      </w:r>
    </w:p>
    <w:p w14:paraId="69794B1E" w14:textId="77777777" w:rsidR="00840E86" w:rsidRDefault="00840E86" w:rsidP="00840E86">
      <w:pPr>
        <w:pStyle w:val="Zdrojovkd"/>
      </w:pPr>
    </w:p>
    <w:p w14:paraId="6D439A22" w14:textId="77777777" w:rsidR="00840E86" w:rsidRDefault="00840E86" w:rsidP="00840E86">
      <w:pPr>
        <w:pStyle w:val="Zdrojovkd"/>
      </w:pPr>
      <w:r>
        <w:t xml:space="preserve">        public void PlaySound(Sound sound)</w:t>
      </w:r>
    </w:p>
    <w:p w14:paraId="557CFB31" w14:textId="77777777" w:rsidR="00840E86" w:rsidRDefault="00840E86" w:rsidP="00840E86">
      <w:pPr>
        <w:pStyle w:val="Zdrojovkd"/>
      </w:pPr>
      <w:r>
        <w:t xml:space="preserve">        {</w:t>
      </w:r>
    </w:p>
    <w:p w14:paraId="36BD75EC" w14:textId="77777777" w:rsidR="00840E86" w:rsidRDefault="00840E86" w:rsidP="00840E86">
      <w:pPr>
        <w:pStyle w:val="Zdrojovkd"/>
      </w:pPr>
      <w:r>
        <w:t xml:space="preserve">            if (Engine.Sound.IsSoundEnabled)</w:t>
      </w:r>
    </w:p>
    <w:p w14:paraId="1D61A086" w14:textId="77777777" w:rsidR="00840E86" w:rsidRDefault="00840E86" w:rsidP="00840E86">
      <w:pPr>
        <w:pStyle w:val="Zdrojovkd"/>
      </w:pPr>
      <w:r>
        <w:t xml:space="preserve">            {</w:t>
      </w:r>
    </w:p>
    <w:p w14:paraId="4557FA96" w14:textId="77777777" w:rsidR="00840E86" w:rsidRDefault="00840E86" w:rsidP="00840E86">
      <w:pPr>
        <w:pStyle w:val="Zdrojovkd"/>
      </w:pPr>
      <w:r>
        <w:t xml:space="preserve">                if (IsAvailable)</w:t>
      </w:r>
    </w:p>
    <w:p w14:paraId="5B353863" w14:textId="77777777" w:rsidR="00840E86" w:rsidRDefault="00840E86" w:rsidP="00840E86">
      <w:pPr>
        <w:pStyle w:val="Zdrojovkd"/>
      </w:pPr>
      <w:r>
        <w:t xml:space="preserve">                {</w:t>
      </w:r>
    </w:p>
    <w:p w14:paraId="23C11D63" w14:textId="77777777" w:rsidR="00840E86" w:rsidRDefault="00840E86" w:rsidP="00840E86">
      <w:pPr>
        <w:pStyle w:val="Zdrojovkd"/>
      </w:pPr>
      <w:r>
        <w:t xml:space="preserve">                    try</w:t>
      </w:r>
    </w:p>
    <w:p w14:paraId="42911643" w14:textId="77777777" w:rsidR="00840E86" w:rsidRDefault="00840E86" w:rsidP="00840E86">
      <w:pPr>
        <w:pStyle w:val="Zdrojovkd"/>
      </w:pPr>
      <w:r>
        <w:t xml:space="preserve">                    {</w:t>
      </w:r>
    </w:p>
    <w:p w14:paraId="530FE420" w14:textId="77777777" w:rsidR="00840E86" w:rsidRDefault="00840E86" w:rsidP="00840E86">
      <w:pPr>
        <w:pStyle w:val="Zdrojovkd"/>
      </w:pPr>
      <w:r>
        <w:t xml:space="preserve">                        Engine.Sound.Instance.PlaySound(sound);</w:t>
      </w:r>
    </w:p>
    <w:p w14:paraId="23AF8D06" w14:textId="77777777" w:rsidR="00840E86" w:rsidRDefault="00840E86" w:rsidP="00840E86">
      <w:pPr>
        <w:pStyle w:val="Zdrojovkd"/>
      </w:pPr>
      <w:r>
        <w:t xml:space="preserve">                    }</w:t>
      </w:r>
    </w:p>
    <w:p w14:paraId="20C1DA27" w14:textId="77777777" w:rsidR="00840E86" w:rsidRDefault="00840E86" w:rsidP="00840E86">
      <w:pPr>
        <w:pStyle w:val="Zdrojovkd"/>
      </w:pPr>
      <w:r>
        <w:t xml:space="preserve">                    catch</w:t>
      </w:r>
    </w:p>
    <w:p w14:paraId="47DABBC5" w14:textId="77777777" w:rsidR="00840E86" w:rsidRDefault="00840E86" w:rsidP="00840E86">
      <w:pPr>
        <w:pStyle w:val="Zdrojovkd"/>
      </w:pPr>
      <w:r>
        <w:lastRenderedPageBreak/>
        <w:t xml:space="preserve">                    {</w:t>
      </w:r>
    </w:p>
    <w:p w14:paraId="2D6257D9" w14:textId="77777777" w:rsidR="00840E86" w:rsidRDefault="00840E86" w:rsidP="00840E86">
      <w:pPr>
        <w:pStyle w:val="Zdrojovkd"/>
      </w:pPr>
      <w:r>
        <w:t xml:space="preserve">                        IsAvailable = false;</w:t>
      </w:r>
    </w:p>
    <w:p w14:paraId="30D0ED29" w14:textId="77777777" w:rsidR="00840E86" w:rsidRDefault="00840E86" w:rsidP="00840E86">
      <w:pPr>
        <w:pStyle w:val="Zdrojovkd"/>
      </w:pPr>
      <w:r>
        <w:t xml:space="preserve">                    }</w:t>
      </w:r>
    </w:p>
    <w:p w14:paraId="5A2702C1" w14:textId="77777777" w:rsidR="00840E86" w:rsidRDefault="00840E86" w:rsidP="00840E86">
      <w:pPr>
        <w:pStyle w:val="Zdrojovkd"/>
      </w:pPr>
      <w:r>
        <w:t xml:space="preserve">                }</w:t>
      </w:r>
    </w:p>
    <w:p w14:paraId="25A17D2F" w14:textId="77777777" w:rsidR="00840E86" w:rsidRDefault="00840E86" w:rsidP="00840E86">
      <w:pPr>
        <w:pStyle w:val="Zdrojovkd"/>
      </w:pPr>
      <w:r>
        <w:t xml:space="preserve">            }</w:t>
      </w:r>
    </w:p>
    <w:p w14:paraId="3F4C2A19" w14:textId="77777777" w:rsidR="00840E86" w:rsidRDefault="00840E86" w:rsidP="00840E86">
      <w:pPr>
        <w:pStyle w:val="Zdrojovkd"/>
      </w:pPr>
      <w:r>
        <w:t xml:space="preserve">        }</w:t>
      </w:r>
    </w:p>
    <w:p w14:paraId="67F7D97F" w14:textId="77777777" w:rsidR="00840E86" w:rsidRDefault="00840E86" w:rsidP="00840E86">
      <w:pPr>
        <w:pStyle w:val="Zdrojovkd"/>
      </w:pPr>
    </w:p>
    <w:p w14:paraId="2A5FC3DD" w14:textId="77777777" w:rsidR="00840E86" w:rsidRDefault="00840E86" w:rsidP="00840E86">
      <w:pPr>
        <w:pStyle w:val="Zdrojovkd"/>
      </w:pPr>
      <w:r>
        <w:t xml:space="preserve">        public void StopSound(Sound sound)</w:t>
      </w:r>
    </w:p>
    <w:p w14:paraId="36E9D040" w14:textId="77777777" w:rsidR="00840E86" w:rsidRDefault="00840E86" w:rsidP="00840E86">
      <w:pPr>
        <w:pStyle w:val="Zdrojovkd"/>
      </w:pPr>
      <w:r>
        <w:t xml:space="preserve">        {</w:t>
      </w:r>
    </w:p>
    <w:p w14:paraId="42E6EE5B" w14:textId="77777777" w:rsidR="00840E86" w:rsidRDefault="00840E86" w:rsidP="00840E86">
      <w:pPr>
        <w:pStyle w:val="Zdrojovkd"/>
      </w:pPr>
      <w:r>
        <w:t xml:space="preserve">            if (Engine.Sound.IsSoundEnabled)</w:t>
      </w:r>
    </w:p>
    <w:p w14:paraId="3053015C" w14:textId="77777777" w:rsidR="00840E86" w:rsidRDefault="00840E86" w:rsidP="00840E86">
      <w:pPr>
        <w:pStyle w:val="Zdrojovkd"/>
      </w:pPr>
      <w:r>
        <w:t xml:space="preserve">            {</w:t>
      </w:r>
    </w:p>
    <w:p w14:paraId="7B67FA43" w14:textId="77777777" w:rsidR="00840E86" w:rsidRDefault="00840E86" w:rsidP="00840E86">
      <w:pPr>
        <w:pStyle w:val="Zdrojovkd"/>
      </w:pPr>
      <w:r>
        <w:t xml:space="preserve">                if (IsAvailable)</w:t>
      </w:r>
    </w:p>
    <w:p w14:paraId="5EF8E65B" w14:textId="77777777" w:rsidR="00840E86" w:rsidRDefault="00840E86" w:rsidP="00840E86">
      <w:pPr>
        <w:pStyle w:val="Zdrojovkd"/>
      </w:pPr>
      <w:r>
        <w:t xml:space="preserve">                {</w:t>
      </w:r>
    </w:p>
    <w:p w14:paraId="0DAA2161" w14:textId="77777777" w:rsidR="00840E86" w:rsidRDefault="00840E86" w:rsidP="00840E86">
      <w:pPr>
        <w:pStyle w:val="Zdrojovkd"/>
      </w:pPr>
      <w:r>
        <w:t xml:space="preserve">                    try</w:t>
      </w:r>
    </w:p>
    <w:p w14:paraId="52CF446E" w14:textId="77777777" w:rsidR="00840E86" w:rsidRDefault="00840E86" w:rsidP="00840E86">
      <w:pPr>
        <w:pStyle w:val="Zdrojovkd"/>
      </w:pPr>
      <w:r>
        <w:t xml:space="preserve">                    {</w:t>
      </w:r>
    </w:p>
    <w:p w14:paraId="748100A8" w14:textId="77777777" w:rsidR="00840E86" w:rsidRDefault="00840E86" w:rsidP="00840E86">
      <w:pPr>
        <w:pStyle w:val="Zdrojovkd"/>
      </w:pPr>
      <w:r>
        <w:t xml:space="preserve">                        Engine.Sound.Instance.StopSound(sound);</w:t>
      </w:r>
    </w:p>
    <w:p w14:paraId="14031EED" w14:textId="77777777" w:rsidR="00840E86" w:rsidRDefault="00840E86" w:rsidP="00840E86">
      <w:pPr>
        <w:pStyle w:val="Zdrojovkd"/>
      </w:pPr>
      <w:r>
        <w:t xml:space="preserve">                    }</w:t>
      </w:r>
    </w:p>
    <w:p w14:paraId="56C6212B" w14:textId="77777777" w:rsidR="00840E86" w:rsidRDefault="00840E86" w:rsidP="00840E86">
      <w:pPr>
        <w:pStyle w:val="Zdrojovkd"/>
      </w:pPr>
      <w:r>
        <w:t xml:space="preserve">                    catch</w:t>
      </w:r>
    </w:p>
    <w:p w14:paraId="09F35BDF" w14:textId="77777777" w:rsidR="00840E86" w:rsidRDefault="00840E86" w:rsidP="00840E86">
      <w:pPr>
        <w:pStyle w:val="Zdrojovkd"/>
      </w:pPr>
      <w:r>
        <w:t xml:space="preserve">                    { }</w:t>
      </w:r>
    </w:p>
    <w:p w14:paraId="5818270B" w14:textId="77777777" w:rsidR="00840E86" w:rsidRDefault="00840E86" w:rsidP="00840E86">
      <w:pPr>
        <w:pStyle w:val="Zdrojovkd"/>
      </w:pPr>
      <w:r>
        <w:t xml:space="preserve">                }</w:t>
      </w:r>
    </w:p>
    <w:p w14:paraId="319EB135" w14:textId="77777777" w:rsidR="00840E86" w:rsidRDefault="00840E86" w:rsidP="00840E86">
      <w:pPr>
        <w:pStyle w:val="Zdrojovkd"/>
      </w:pPr>
      <w:r>
        <w:t xml:space="preserve">            }</w:t>
      </w:r>
    </w:p>
    <w:p w14:paraId="3000FA6C" w14:textId="77777777" w:rsidR="00840E86" w:rsidRDefault="00840E86" w:rsidP="00840E86">
      <w:pPr>
        <w:pStyle w:val="Zdrojovkd"/>
      </w:pPr>
      <w:r>
        <w:t xml:space="preserve">        }</w:t>
      </w:r>
    </w:p>
    <w:p w14:paraId="3093D59B" w14:textId="77777777" w:rsidR="00840E86" w:rsidRDefault="00840E86" w:rsidP="00840E86">
      <w:pPr>
        <w:pStyle w:val="Zdrojovkd"/>
      </w:pPr>
    </w:p>
    <w:p w14:paraId="32766304" w14:textId="77777777" w:rsidR="00840E86" w:rsidRDefault="00840E86" w:rsidP="00840E86">
      <w:pPr>
        <w:pStyle w:val="Zdrojovkd"/>
      </w:pPr>
      <w:r>
        <w:t xml:space="preserve">        public override void Destroy()</w:t>
      </w:r>
    </w:p>
    <w:p w14:paraId="02C163C7" w14:textId="77777777" w:rsidR="00840E86" w:rsidRDefault="00840E86" w:rsidP="00840E86">
      <w:pPr>
        <w:pStyle w:val="Zdrojovkd"/>
      </w:pPr>
      <w:r>
        <w:t xml:space="preserve">        {</w:t>
      </w:r>
    </w:p>
    <w:p w14:paraId="501D7C2B" w14:textId="77777777" w:rsidR="00840E86" w:rsidRDefault="00840E86" w:rsidP="00840E86">
      <w:pPr>
        <w:pStyle w:val="Zdrojovkd"/>
      </w:pPr>
      <w:r>
        <w:t xml:space="preserve">            try</w:t>
      </w:r>
    </w:p>
    <w:p w14:paraId="16316447" w14:textId="77777777" w:rsidR="00840E86" w:rsidRDefault="00840E86" w:rsidP="00840E86">
      <w:pPr>
        <w:pStyle w:val="Zdrojovkd"/>
      </w:pPr>
      <w:r>
        <w:t xml:space="preserve">            {</w:t>
      </w:r>
    </w:p>
    <w:p w14:paraId="7FE0BC6C" w14:textId="77777777" w:rsidR="00840E86" w:rsidRDefault="00840E86" w:rsidP="00840E86">
      <w:pPr>
        <w:pStyle w:val="Zdrojovkd"/>
      </w:pPr>
      <w:r>
        <w:t xml:space="preserve">                Engine.LoadingScene.AllComponents.Remove(this.Name);</w:t>
      </w:r>
    </w:p>
    <w:p w14:paraId="6BA98A1F" w14:textId="77777777" w:rsidR="00840E86" w:rsidRDefault="00840E86" w:rsidP="00840E86">
      <w:pPr>
        <w:pStyle w:val="Zdrojovkd"/>
      </w:pPr>
      <w:r>
        <w:t xml:space="preserve">            }</w:t>
      </w:r>
    </w:p>
    <w:p w14:paraId="6224B016" w14:textId="77777777" w:rsidR="00840E86" w:rsidRDefault="00840E86" w:rsidP="00840E86">
      <w:pPr>
        <w:pStyle w:val="Zdrojovkd"/>
      </w:pPr>
      <w:r>
        <w:t xml:space="preserve">            catch</w:t>
      </w:r>
    </w:p>
    <w:p w14:paraId="34841A54" w14:textId="77777777" w:rsidR="00840E86" w:rsidRDefault="00840E86" w:rsidP="00840E86">
      <w:pPr>
        <w:pStyle w:val="Zdrojovkd"/>
      </w:pPr>
      <w:r>
        <w:t xml:space="preserve">            { }</w:t>
      </w:r>
    </w:p>
    <w:p w14:paraId="4AF2D64A" w14:textId="77777777" w:rsidR="00840E86" w:rsidRDefault="00840E86" w:rsidP="00840E86">
      <w:pPr>
        <w:pStyle w:val="Zdrojovkd"/>
      </w:pPr>
    </w:p>
    <w:p w14:paraId="6113C38D" w14:textId="77777777" w:rsidR="00840E86" w:rsidRDefault="00840E86" w:rsidP="00840E86">
      <w:pPr>
        <w:pStyle w:val="Zdrojovkd"/>
      </w:pPr>
      <w:r>
        <w:t xml:space="preserve">            this.Parent = null;</w:t>
      </w:r>
    </w:p>
    <w:p w14:paraId="4E41DCED" w14:textId="77777777" w:rsidR="00840E86" w:rsidRDefault="00840E86" w:rsidP="00840E86">
      <w:pPr>
        <w:pStyle w:val="Zdrojovkd"/>
      </w:pPr>
      <w:r>
        <w:t xml:space="preserve">        }</w:t>
      </w:r>
    </w:p>
    <w:p w14:paraId="4FC54EBB" w14:textId="77777777" w:rsidR="00840E86" w:rsidRDefault="00840E86" w:rsidP="00840E86">
      <w:pPr>
        <w:pStyle w:val="Zdrojovkd"/>
      </w:pPr>
      <w:r>
        <w:t xml:space="preserve">    }</w:t>
      </w:r>
    </w:p>
    <w:p w14:paraId="5F6A4595" w14:textId="77777777" w:rsidR="00840E86" w:rsidRDefault="00840E86" w:rsidP="00840E86">
      <w:pPr>
        <w:pStyle w:val="Zdrojovkd"/>
      </w:pPr>
    </w:p>
    <w:p w14:paraId="0AFC4351" w14:textId="77777777" w:rsidR="00840E86" w:rsidRDefault="00840E86" w:rsidP="00840E86">
      <w:pPr>
        <w:pStyle w:val="Zdrojovkd"/>
      </w:pPr>
      <w:r>
        <w:t xml:space="preserve">    internal class CachedSoundSampleProvider : ISampleProvider</w:t>
      </w:r>
    </w:p>
    <w:p w14:paraId="0AAF3A45" w14:textId="77777777" w:rsidR="00840E86" w:rsidRDefault="00840E86" w:rsidP="00840E86">
      <w:pPr>
        <w:pStyle w:val="Zdrojovkd"/>
      </w:pPr>
      <w:r>
        <w:t xml:space="preserve">    {</w:t>
      </w:r>
    </w:p>
    <w:p w14:paraId="7F5B133F" w14:textId="77777777" w:rsidR="00840E86" w:rsidRDefault="00840E86" w:rsidP="00840E86">
      <w:pPr>
        <w:pStyle w:val="Zdrojovkd"/>
      </w:pPr>
      <w:r>
        <w:t xml:space="preserve">        public Sound cachedSound;</w:t>
      </w:r>
    </w:p>
    <w:p w14:paraId="63FE6234" w14:textId="77777777" w:rsidR="00840E86" w:rsidRDefault="00840E86" w:rsidP="00840E86">
      <w:pPr>
        <w:pStyle w:val="Zdrojovkd"/>
      </w:pPr>
      <w:r>
        <w:t xml:space="preserve">        private long position;</w:t>
      </w:r>
    </w:p>
    <w:p w14:paraId="310A4AB8" w14:textId="77777777" w:rsidR="00840E86" w:rsidRDefault="00840E86" w:rsidP="00840E86">
      <w:pPr>
        <w:pStyle w:val="Zdrojovkd"/>
      </w:pPr>
    </w:p>
    <w:p w14:paraId="72E148E9" w14:textId="77777777" w:rsidR="00840E86" w:rsidRDefault="00840E86" w:rsidP="00840E86">
      <w:pPr>
        <w:pStyle w:val="Zdrojovkd"/>
      </w:pPr>
      <w:r>
        <w:t xml:space="preserve">        public CachedSoundSampleProvider(Sound cachedSound)</w:t>
      </w:r>
    </w:p>
    <w:p w14:paraId="47B70B34" w14:textId="77777777" w:rsidR="00840E86" w:rsidRDefault="00840E86" w:rsidP="00840E86">
      <w:pPr>
        <w:pStyle w:val="Zdrojovkd"/>
      </w:pPr>
      <w:r>
        <w:t xml:space="preserve">        {</w:t>
      </w:r>
    </w:p>
    <w:p w14:paraId="5435ADC5" w14:textId="77777777" w:rsidR="00840E86" w:rsidRDefault="00840E86" w:rsidP="00840E86">
      <w:pPr>
        <w:pStyle w:val="Zdrojovkd"/>
      </w:pPr>
      <w:r>
        <w:t xml:space="preserve">            this.cachedSound = cachedSound;</w:t>
      </w:r>
    </w:p>
    <w:p w14:paraId="2A583D47" w14:textId="77777777" w:rsidR="00840E86" w:rsidRDefault="00840E86" w:rsidP="00840E86">
      <w:pPr>
        <w:pStyle w:val="Zdrojovkd"/>
      </w:pPr>
      <w:r>
        <w:t xml:space="preserve">        }</w:t>
      </w:r>
    </w:p>
    <w:p w14:paraId="1633970D" w14:textId="77777777" w:rsidR="00840E86" w:rsidRDefault="00840E86" w:rsidP="00840E86">
      <w:pPr>
        <w:pStyle w:val="Zdrojovkd"/>
      </w:pPr>
    </w:p>
    <w:p w14:paraId="5436816C" w14:textId="77777777" w:rsidR="00840E86" w:rsidRDefault="00840E86" w:rsidP="00840E86">
      <w:pPr>
        <w:pStyle w:val="Zdrojovkd"/>
      </w:pPr>
      <w:r>
        <w:t xml:space="preserve">        public int Read(float[] buffer, int offset, int count)</w:t>
      </w:r>
    </w:p>
    <w:p w14:paraId="4A0FF2D0" w14:textId="77777777" w:rsidR="00840E86" w:rsidRDefault="00840E86" w:rsidP="00840E86">
      <w:pPr>
        <w:pStyle w:val="Zdrojovkd"/>
      </w:pPr>
      <w:r>
        <w:t xml:space="preserve">        {</w:t>
      </w:r>
    </w:p>
    <w:p w14:paraId="60E2E296" w14:textId="77777777" w:rsidR="00840E86" w:rsidRDefault="00840E86" w:rsidP="00840E86">
      <w:pPr>
        <w:pStyle w:val="Zdrojovkd"/>
      </w:pPr>
      <w:r>
        <w:t xml:space="preserve">            var availableSamples = cachedSound.AudioData.Length - position;</w:t>
      </w:r>
    </w:p>
    <w:p w14:paraId="7B1B8A34" w14:textId="77777777" w:rsidR="00840E86" w:rsidRDefault="00840E86" w:rsidP="00840E86">
      <w:pPr>
        <w:pStyle w:val="Zdrojovkd"/>
      </w:pPr>
      <w:r>
        <w:t xml:space="preserve">            var samplesToCopy = Math.Min(availableSamples, count);</w:t>
      </w:r>
    </w:p>
    <w:p w14:paraId="6A91D470" w14:textId="77777777" w:rsidR="00840E86" w:rsidRDefault="00840E86" w:rsidP="00840E86">
      <w:pPr>
        <w:pStyle w:val="Zdrojovkd"/>
      </w:pPr>
      <w:r>
        <w:t xml:space="preserve">            Array.Copy(cachedSound.AudioData, position, buffer, offset, samplesToCopy);</w:t>
      </w:r>
    </w:p>
    <w:p w14:paraId="778FCE16" w14:textId="77777777" w:rsidR="00840E86" w:rsidRDefault="00840E86" w:rsidP="00840E86">
      <w:pPr>
        <w:pStyle w:val="Zdrojovkd"/>
      </w:pPr>
      <w:r>
        <w:t xml:space="preserve">            position += samplesToCopy;</w:t>
      </w:r>
    </w:p>
    <w:p w14:paraId="62E2166E" w14:textId="77777777" w:rsidR="00840E86" w:rsidRDefault="00840E86" w:rsidP="00840E86">
      <w:pPr>
        <w:pStyle w:val="Zdrojovkd"/>
      </w:pPr>
    </w:p>
    <w:p w14:paraId="16835E4B" w14:textId="77777777" w:rsidR="00840E86" w:rsidRDefault="00840E86" w:rsidP="00840E86">
      <w:pPr>
        <w:pStyle w:val="Zdrojovkd"/>
      </w:pPr>
      <w:r>
        <w:t xml:space="preserve">            return (int)samplesToCopy;</w:t>
      </w:r>
    </w:p>
    <w:p w14:paraId="48C51F0A" w14:textId="77777777" w:rsidR="00840E86" w:rsidRDefault="00840E86" w:rsidP="00840E86">
      <w:pPr>
        <w:pStyle w:val="Zdrojovkd"/>
      </w:pPr>
      <w:r>
        <w:t xml:space="preserve">        }</w:t>
      </w:r>
    </w:p>
    <w:p w14:paraId="4D449A86" w14:textId="77777777" w:rsidR="00840E86" w:rsidRDefault="00840E86" w:rsidP="00840E86">
      <w:pPr>
        <w:pStyle w:val="Zdrojovkd"/>
      </w:pPr>
    </w:p>
    <w:p w14:paraId="5BE8E2FD" w14:textId="77777777" w:rsidR="00840E86" w:rsidRDefault="00840E86" w:rsidP="00840E86">
      <w:pPr>
        <w:pStyle w:val="Zdrojovkd"/>
      </w:pPr>
      <w:r>
        <w:t xml:space="preserve">        public WaveFormat WaveFormat { get { return cachedSound.WaveFormat; } }</w:t>
      </w:r>
    </w:p>
    <w:p w14:paraId="1058FBB9" w14:textId="77777777" w:rsidR="00840E86" w:rsidRDefault="00840E86" w:rsidP="00840E86">
      <w:pPr>
        <w:pStyle w:val="Zdrojovkd"/>
      </w:pPr>
      <w:r>
        <w:t xml:space="preserve">    }</w:t>
      </w:r>
    </w:p>
    <w:p w14:paraId="40BDACB1" w14:textId="77777777" w:rsidR="00840E86" w:rsidRDefault="00840E86" w:rsidP="00840E86">
      <w:pPr>
        <w:pStyle w:val="Zdrojovkd"/>
      </w:pPr>
    </w:p>
    <w:p w14:paraId="4796DCE4" w14:textId="77777777" w:rsidR="00840E86" w:rsidRDefault="00840E86" w:rsidP="00840E86">
      <w:pPr>
        <w:pStyle w:val="Zdrojovkd"/>
      </w:pPr>
      <w:r>
        <w:t xml:space="preserve">    /// &lt;summary&gt;</w:t>
      </w:r>
    </w:p>
    <w:p w14:paraId="01A4E176" w14:textId="77777777" w:rsidR="00840E86" w:rsidRDefault="00840E86" w:rsidP="00840E86">
      <w:pPr>
        <w:pStyle w:val="Zdrojovkd"/>
      </w:pPr>
      <w:r>
        <w:t xml:space="preserve">    /// Class holding specified audio file</w:t>
      </w:r>
    </w:p>
    <w:p w14:paraId="2D6A1C0C" w14:textId="77777777" w:rsidR="00840E86" w:rsidRDefault="00840E86" w:rsidP="00840E86">
      <w:pPr>
        <w:pStyle w:val="Zdrojovkd"/>
      </w:pPr>
      <w:r>
        <w:t xml:space="preserve">    /// &lt;/summary&gt;</w:t>
      </w:r>
    </w:p>
    <w:p w14:paraId="5AC2CA55" w14:textId="77777777" w:rsidR="00840E86" w:rsidRDefault="00840E86" w:rsidP="00840E86">
      <w:pPr>
        <w:pStyle w:val="Zdrojovkd"/>
      </w:pPr>
      <w:r>
        <w:t xml:space="preserve">    public class Sound</w:t>
      </w:r>
    </w:p>
    <w:p w14:paraId="7DD8F947" w14:textId="77777777" w:rsidR="00840E86" w:rsidRDefault="00840E86" w:rsidP="00840E86">
      <w:pPr>
        <w:pStyle w:val="Zdrojovkd"/>
      </w:pPr>
      <w:r>
        <w:t xml:space="preserve">    {</w:t>
      </w:r>
    </w:p>
    <w:p w14:paraId="07E00B96" w14:textId="77777777" w:rsidR="00840E86" w:rsidRDefault="00840E86" w:rsidP="00840E86">
      <w:pPr>
        <w:pStyle w:val="Zdrojovkd"/>
      </w:pPr>
      <w:r>
        <w:t xml:space="preserve">        public float[] AudioData { get; private set; }</w:t>
      </w:r>
    </w:p>
    <w:p w14:paraId="39293775" w14:textId="77777777" w:rsidR="00840E86" w:rsidRDefault="00840E86" w:rsidP="00840E86">
      <w:pPr>
        <w:pStyle w:val="Zdrojovkd"/>
      </w:pPr>
      <w:r>
        <w:t xml:space="preserve">        public WaveFormat WaveFormat { get; private set; }</w:t>
      </w:r>
    </w:p>
    <w:p w14:paraId="7D4165A8" w14:textId="77777777" w:rsidR="00840E86" w:rsidRDefault="00840E86" w:rsidP="00840E86">
      <w:pPr>
        <w:pStyle w:val="Zdrojovkd"/>
      </w:pPr>
      <w:r>
        <w:t xml:space="preserve">        public AudioFileReader FileReader { get; private set; }</w:t>
      </w:r>
    </w:p>
    <w:p w14:paraId="50E5DC49" w14:textId="77777777" w:rsidR="00840E86" w:rsidRDefault="00840E86" w:rsidP="00840E86">
      <w:pPr>
        <w:pStyle w:val="Zdrojovkd"/>
      </w:pPr>
      <w:r>
        <w:t xml:space="preserve">        internal ISampleProvider _SampleProvider { get; set; }</w:t>
      </w:r>
    </w:p>
    <w:p w14:paraId="1D40B8E9" w14:textId="77777777" w:rsidR="00840E86" w:rsidRDefault="00840E86" w:rsidP="00840E86">
      <w:pPr>
        <w:pStyle w:val="Zdrojovkd"/>
      </w:pPr>
    </w:p>
    <w:p w14:paraId="570274B2" w14:textId="77777777" w:rsidR="00840E86" w:rsidRDefault="00840E86" w:rsidP="00840E86">
      <w:pPr>
        <w:pStyle w:val="Zdrojovkd"/>
      </w:pPr>
      <w:r>
        <w:t xml:space="preserve">        public Sound(string audioFileName)</w:t>
      </w:r>
    </w:p>
    <w:p w14:paraId="1443B765" w14:textId="77777777" w:rsidR="00840E86" w:rsidRDefault="00840E86" w:rsidP="00840E86">
      <w:pPr>
        <w:pStyle w:val="Zdrojovkd"/>
      </w:pPr>
      <w:r>
        <w:t xml:space="preserve">        {</w:t>
      </w:r>
    </w:p>
    <w:p w14:paraId="04DF524C" w14:textId="77777777" w:rsidR="00840E86" w:rsidRDefault="00840E86" w:rsidP="00840E86">
      <w:pPr>
        <w:pStyle w:val="Zdrojovkd"/>
      </w:pPr>
      <w:r>
        <w:t xml:space="preserve">            using (FileReader = new AudioFileReader(audioFileName))</w:t>
      </w:r>
    </w:p>
    <w:p w14:paraId="0664CE5B" w14:textId="77777777" w:rsidR="00840E86" w:rsidRDefault="00840E86" w:rsidP="00840E86">
      <w:pPr>
        <w:pStyle w:val="Zdrojovkd"/>
      </w:pPr>
      <w:r>
        <w:t xml:space="preserve">            {</w:t>
      </w:r>
    </w:p>
    <w:p w14:paraId="644D3AFE" w14:textId="77777777" w:rsidR="00840E86" w:rsidRDefault="00840E86" w:rsidP="00840E86">
      <w:pPr>
        <w:pStyle w:val="Zdrojovkd"/>
      </w:pPr>
      <w:r>
        <w:t xml:space="preserve">                FileReader.Volume = Engine.Sound.SoundVolume;</w:t>
      </w:r>
    </w:p>
    <w:p w14:paraId="01DD1C7C" w14:textId="77777777" w:rsidR="00840E86" w:rsidRDefault="00840E86" w:rsidP="00840E86">
      <w:pPr>
        <w:pStyle w:val="Zdrojovkd"/>
      </w:pPr>
      <w:r>
        <w:t xml:space="preserve">                // TODO: could add resampling in here if required</w:t>
      </w:r>
    </w:p>
    <w:p w14:paraId="1A9A7E57" w14:textId="77777777" w:rsidR="00840E86" w:rsidRDefault="00840E86" w:rsidP="00840E86">
      <w:pPr>
        <w:pStyle w:val="Zdrojovkd"/>
      </w:pPr>
      <w:r>
        <w:t xml:space="preserve">                WaveFormat = FileReader.WaveFormat;</w:t>
      </w:r>
    </w:p>
    <w:p w14:paraId="33ED996A" w14:textId="77777777" w:rsidR="00840E86" w:rsidRDefault="00840E86" w:rsidP="00840E86">
      <w:pPr>
        <w:pStyle w:val="Zdrojovkd"/>
      </w:pPr>
      <w:r>
        <w:t xml:space="preserve">                var wholeFile = new List&lt;float&gt;((int)(FileReader.Length / 4));</w:t>
      </w:r>
    </w:p>
    <w:p w14:paraId="3D233EC4" w14:textId="77777777" w:rsidR="00840E86" w:rsidRDefault="00840E86" w:rsidP="00840E86">
      <w:pPr>
        <w:pStyle w:val="Zdrojovkd"/>
      </w:pPr>
      <w:r>
        <w:lastRenderedPageBreak/>
        <w:t xml:space="preserve">                var readBuffer = new float[FileReader.WaveFormat.SampleRate * FileReader.WaveFormat.Channels];</w:t>
      </w:r>
    </w:p>
    <w:p w14:paraId="0C2BB515" w14:textId="77777777" w:rsidR="00840E86" w:rsidRDefault="00840E86" w:rsidP="00840E86">
      <w:pPr>
        <w:pStyle w:val="Zdrojovkd"/>
      </w:pPr>
      <w:r>
        <w:t xml:space="preserve">                int samplesRead;</w:t>
      </w:r>
    </w:p>
    <w:p w14:paraId="03CE8BDF" w14:textId="77777777" w:rsidR="00840E86" w:rsidRDefault="00840E86" w:rsidP="00840E86">
      <w:pPr>
        <w:pStyle w:val="Zdrojovkd"/>
      </w:pPr>
      <w:r>
        <w:t xml:space="preserve">                while ((samplesRead = FileReader.Read(readBuffer, 0, readBuffer.Length)) &gt; 0)</w:t>
      </w:r>
    </w:p>
    <w:p w14:paraId="25D8A80E" w14:textId="77777777" w:rsidR="00840E86" w:rsidRDefault="00840E86" w:rsidP="00840E86">
      <w:pPr>
        <w:pStyle w:val="Zdrojovkd"/>
      </w:pPr>
      <w:r>
        <w:t xml:space="preserve">                {</w:t>
      </w:r>
    </w:p>
    <w:p w14:paraId="03B3E3DA" w14:textId="77777777" w:rsidR="00840E86" w:rsidRDefault="00840E86" w:rsidP="00840E86">
      <w:pPr>
        <w:pStyle w:val="Zdrojovkd"/>
      </w:pPr>
      <w:r>
        <w:t xml:space="preserve">                    wholeFile.AddRange(readBuffer.Take(samplesRead));</w:t>
      </w:r>
    </w:p>
    <w:p w14:paraId="2738CF9B" w14:textId="77777777" w:rsidR="00840E86" w:rsidRDefault="00840E86" w:rsidP="00840E86">
      <w:pPr>
        <w:pStyle w:val="Zdrojovkd"/>
      </w:pPr>
      <w:r>
        <w:t xml:space="preserve">                }</w:t>
      </w:r>
    </w:p>
    <w:p w14:paraId="498123A2" w14:textId="77777777" w:rsidR="00840E86" w:rsidRDefault="00840E86" w:rsidP="00840E86">
      <w:pPr>
        <w:pStyle w:val="Zdrojovkd"/>
      </w:pPr>
      <w:r>
        <w:t xml:space="preserve">                AudioData = wholeFile.ToArray();</w:t>
      </w:r>
    </w:p>
    <w:p w14:paraId="7A40CBC6" w14:textId="77777777" w:rsidR="00840E86" w:rsidRDefault="00840E86" w:rsidP="00840E86">
      <w:pPr>
        <w:pStyle w:val="Zdrojovkd"/>
      </w:pPr>
      <w:r>
        <w:t xml:space="preserve">            }</w:t>
      </w:r>
    </w:p>
    <w:p w14:paraId="22D6678A" w14:textId="77777777" w:rsidR="00840E86" w:rsidRDefault="00840E86" w:rsidP="00840E86">
      <w:pPr>
        <w:pStyle w:val="Zdrojovkd"/>
      </w:pPr>
      <w:r>
        <w:t xml:space="preserve">        }</w:t>
      </w:r>
    </w:p>
    <w:p w14:paraId="164ECF4F" w14:textId="77777777" w:rsidR="00840E86" w:rsidRDefault="00840E86" w:rsidP="00840E86">
      <w:pPr>
        <w:pStyle w:val="Zdrojovkd"/>
      </w:pPr>
      <w:r>
        <w:t xml:space="preserve">    }</w:t>
      </w:r>
    </w:p>
    <w:p w14:paraId="3CA68D95" w14:textId="6873C9B0" w:rsidR="00840E86" w:rsidRPr="00840E86" w:rsidRDefault="00840E86" w:rsidP="00840E86">
      <w:pPr>
        <w:pStyle w:val="Zdrojovkd"/>
      </w:pPr>
      <w:r>
        <w:t>}</w:t>
      </w:r>
    </w:p>
    <w:p w14:paraId="7934E437" w14:textId="1FF7457B" w:rsidR="006668F6" w:rsidRDefault="006668F6" w:rsidP="006668F6">
      <w:pPr>
        <w:pStyle w:val="Nadpis4"/>
      </w:pPr>
      <w:r>
        <w:t>Core/Components/</w:t>
      </w:r>
      <w:r>
        <w:t>Transform.cs</w:t>
      </w:r>
    </w:p>
    <w:p w14:paraId="0E9FC4AB" w14:textId="77777777" w:rsidR="00840E86" w:rsidRDefault="00840E86" w:rsidP="00840E86">
      <w:pPr>
        <w:pStyle w:val="Zdrojovkd"/>
      </w:pPr>
      <w:r>
        <w:t>/*</w:t>
      </w:r>
    </w:p>
    <w:p w14:paraId="22488487" w14:textId="77777777" w:rsidR="00840E86" w:rsidRDefault="00840E86" w:rsidP="00840E86">
      <w:pPr>
        <w:pStyle w:val="Zdrojovkd"/>
      </w:pPr>
      <w:r>
        <w:t>* (C) 2017 David Knieradl</w:t>
      </w:r>
    </w:p>
    <w:p w14:paraId="5310EF8E" w14:textId="77777777" w:rsidR="00840E86" w:rsidRDefault="00840E86" w:rsidP="00840E86">
      <w:pPr>
        <w:pStyle w:val="Zdrojovkd"/>
      </w:pPr>
      <w:r>
        <w:t>*/</w:t>
      </w:r>
    </w:p>
    <w:p w14:paraId="4BC3037C" w14:textId="77777777" w:rsidR="00840E86" w:rsidRDefault="00840E86" w:rsidP="00840E86">
      <w:pPr>
        <w:pStyle w:val="Zdrojovkd"/>
      </w:pPr>
    </w:p>
    <w:p w14:paraId="13699147" w14:textId="77777777" w:rsidR="00840E86" w:rsidRDefault="00840E86" w:rsidP="00840E86">
      <w:pPr>
        <w:pStyle w:val="Zdrojovkd"/>
      </w:pPr>
      <w:r>
        <w:t>namespace DKEngine.Core.Components</w:t>
      </w:r>
    </w:p>
    <w:p w14:paraId="53F7137A" w14:textId="77777777" w:rsidR="00840E86" w:rsidRDefault="00840E86" w:rsidP="00840E86">
      <w:pPr>
        <w:pStyle w:val="Zdrojovkd"/>
      </w:pPr>
      <w:r>
        <w:t>{</w:t>
      </w:r>
    </w:p>
    <w:p w14:paraId="48B3227C" w14:textId="77777777" w:rsidR="00840E86" w:rsidRDefault="00840E86" w:rsidP="00840E86">
      <w:pPr>
        <w:pStyle w:val="Zdrojovkd"/>
      </w:pPr>
      <w:r>
        <w:t xml:space="preserve">    /// &lt;summary&gt;</w:t>
      </w:r>
    </w:p>
    <w:p w14:paraId="1B3ECFDB" w14:textId="77777777" w:rsidR="00840E86" w:rsidRDefault="00840E86" w:rsidP="00840E86">
      <w:pPr>
        <w:pStyle w:val="Zdrojovkd"/>
      </w:pPr>
      <w:r>
        <w:t xml:space="preserve">    /// Transformation class holding information about position, scale and sizes of GameObject</w:t>
      </w:r>
    </w:p>
    <w:p w14:paraId="53B8D21C" w14:textId="77777777" w:rsidR="00840E86" w:rsidRDefault="00840E86" w:rsidP="00840E86">
      <w:pPr>
        <w:pStyle w:val="Zdrojovkd"/>
      </w:pPr>
      <w:r>
        <w:t xml:space="preserve">    /// &lt;/summary&gt;</w:t>
      </w:r>
    </w:p>
    <w:p w14:paraId="746155EF" w14:textId="77777777" w:rsidR="00840E86" w:rsidRDefault="00840E86" w:rsidP="00840E86">
      <w:pPr>
        <w:pStyle w:val="Zdrojovkd"/>
      </w:pPr>
      <w:r>
        <w:t xml:space="preserve">    /// &lt;seealso cref="DKEngine.Core.Components.Component" /&gt;</w:t>
      </w:r>
    </w:p>
    <w:p w14:paraId="552AA2E4" w14:textId="77777777" w:rsidR="00840E86" w:rsidRDefault="00840E86" w:rsidP="00840E86">
      <w:pPr>
        <w:pStyle w:val="Zdrojovkd"/>
      </w:pPr>
      <w:r>
        <w:t xml:space="preserve">    public sealed class Transform : Component</w:t>
      </w:r>
    </w:p>
    <w:p w14:paraId="5FB7E269" w14:textId="77777777" w:rsidR="00840E86" w:rsidRDefault="00840E86" w:rsidP="00840E86">
      <w:pPr>
        <w:pStyle w:val="Zdrojovkd"/>
      </w:pPr>
      <w:r>
        <w:t xml:space="preserve">    {</w:t>
      </w:r>
    </w:p>
    <w:p w14:paraId="2C75D154" w14:textId="77777777" w:rsidR="00840E86" w:rsidRDefault="00840E86" w:rsidP="00840E86">
      <w:pPr>
        <w:pStyle w:val="Zdrojovkd"/>
      </w:pPr>
      <w:r>
        <w:t xml:space="preserve">        private Vector3 _Dimensions;</w:t>
      </w:r>
    </w:p>
    <w:p w14:paraId="3EEC4EAB" w14:textId="77777777" w:rsidR="00840E86" w:rsidRDefault="00840E86" w:rsidP="00840E86">
      <w:pPr>
        <w:pStyle w:val="Zdrojovkd"/>
      </w:pPr>
      <w:r>
        <w:t xml:space="preserve">        private Vector3 _Position;</w:t>
      </w:r>
    </w:p>
    <w:p w14:paraId="0A92D715" w14:textId="77777777" w:rsidR="00840E86" w:rsidRDefault="00840E86" w:rsidP="00840E86">
      <w:pPr>
        <w:pStyle w:val="Zdrojovkd"/>
      </w:pPr>
      <w:r>
        <w:t xml:space="preserve">        private Vector3 _Scale;</w:t>
      </w:r>
    </w:p>
    <w:p w14:paraId="3E51F5C1" w14:textId="77777777" w:rsidR="00840E86" w:rsidRDefault="00840E86" w:rsidP="00840E86">
      <w:pPr>
        <w:pStyle w:val="Zdrojovkd"/>
      </w:pPr>
    </w:p>
    <w:p w14:paraId="694DBEA2" w14:textId="77777777" w:rsidR="00840E86" w:rsidRDefault="00840E86" w:rsidP="00840E86">
      <w:pPr>
        <w:pStyle w:val="Zdrojovkd"/>
      </w:pPr>
      <w:r>
        <w:t xml:space="preserve">        public Vector3 Dimensions</w:t>
      </w:r>
    </w:p>
    <w:p w14:paraId="66973EAA" w14:textId="77777777" w:rsidR="00840E86" w:rsidRDefault="00840E86" w:rsidP="00840E86">
      <w:pPr>
        <w:pStyle w:val="Zdrojovkd"/>
      </w:pPr>
      <w:r>
        <w:t xml:space="preserve">        {</w:t>
      </w:r>
    </w:p>
    <w:p w14:paraId="534BFC96" w14:textId="77777777" w:rsidR="00840E86" w:rsidRDefault="00840E86" w:rsidP="00840E86">
      <w:pPr>
        <w:pStyle w:val="Zdrojovkd"/>
      </w:pPr>
      <w:r>
        <w:t xml:space="preserve">            get { return _Dimensions; }</w:t>
      </w:r>
    </w:p>
    <w:p w14:paraId="2525F7DC" w14:textId="77777777" w:rsidR="00840E86" w:rsidRDefault="00840E86" w:rsidP="00840E86">
      <w:pPr>
        <w:pStyle w:val="Zdrojovkd"/>
      </w:pPr>
      <w:r>
        <w:t xml:space="preserve">            set</w:t>
      </w:r>
    </w:p>
    <w:p w14:paraId="3CA285F1" w14:textId="77777777" w:rsidR="00840E86" w:rsidRDefault="00840E86" w:rsidP="00840E86">
      <w:pPr>
        <w:pStyle w:val="Zdrojovkd"/>
      </w:pPr>
      <w:r>
        <w:t xml:space="preserve">            {</w:t>
      </w:r>
    </w:p>
    <w:p w14:paraId="41F95248" w14:textId="77777777" w:rsidR="00840E86" w:rsidRDefault="00840E86" w:rsidP="00840E86">
      <w:pPr>
        <w:pStyle w:val="Zdrojovkd"/>
      </w:pPr>
      <w:r>
        <w:t xml:space="preserve">                Vector3 tmp = value - _Dimensions;</w:t>
      </w:r>
    </w:p>
    <w:p w14:paraId="14D664EF" w14:textId="77777777" w:rsidR="00840E86" w:rsidRDefault="00840E86" w:rsidP="00840E86">
      <w:pPr>
        <w:pStyle w:val="Zdrojovkd"/>
      </w:pPr>
      <w:r>
        <w:t xml:space="preserve">                _Dimensions = value;</w:t>
      </w:r>
    </w:p>
    <w:p w14:paraId="7FEAD0F4" w14:textId="77777777" w:rsidR="00840E86" w:rsidRDefault="00840E86" w:rsidP="00840E86">
      <w:pPr>
        <w:pStyle w:val="Zdrojovkd"/>
      </w:pPr>
      <w:r>
        <w:t xml:space="preserve">                _ScaledDimensions = _Dimensions * _Scale;</w:t>
      </w:r>
    </w:p>
    <w:p w14:paraId="6E5F2051" w14:textId="77777777" w:rsidR="00840E86" w:rsidRDefault="00840E86" w:rsidP="00840E86">
      <w:pPr>
        <w:pStyle w:val="Zdrojovkd"/>
      </w:pPr>
    </w:p>
    <w:p w14:paraId="5267B10C" w14:textId="77777777" w:rsidR="00840E86" w:rsidRDefault="00840E86" w:rsidP="00840E86">
      <w:pPr>
        <w:pStyle w:val="Zdrojovkd"/>
      </w:pPr>
      <w:r>
        <w:t xml:space="preserve">                int childCount = Parent.Child.Count;</w:t>
      </w:r>
    </w:p>
    <w:p w14:paraId="6EFFE94E" w14:textId="77777777" w:rsidR="00840E86" w:rsidRDefault="00840E86" w:rsidP="00840E86">
      <w:pPr>
        <w:pStyle w:val="Zdrojovkd"/>
      </w:pPr>
      <w:r>
        <w:t xml:space="preserve">                for (int i = 0; i &lt; childCount; i++)</w:t>
      </w:r>
    </w:p>
    <w:p w14:paraId="6AA64E45" w14:textId="77777777" w:rsidR="00840E86" w:rsidRDefault="00840E86" w:rsidP="00840E86">
      <w:pPr>
        <w:pStyle w:val="Zdrojovkd"/>
      </w:pPr>
      <w:r>
        <w:t xml:space="preserve">                    Parent.Child[i].Transform.Dimensions += tmp;</w:t>
      </w:r>
    </w:p>
    <w:p w14:paraId="09158D81" w14:textId="77777777" w:rsidR="00840E86" w:rsidRDefault="00840E86" w:rsidP="00840E86">
      <w:pPr>
        <w:pStyle w:val="Zdrojovkd"/>
      </w:pPr>
      <w:r>
        <w:t xml:space="preserve">            }</w:t>
      </w:r>
    </w:p>
    <w:p w14:paraId="1AE23893" w14:textId="77777777" w:rsidR="00840E86" w:rsidRDefault="00840E86" w:rsidP="00840E86">
      <w:pPr>
        <w:pStyle w:val="Zdrojovkd"/>
      </w:pPr>
      <w:r>
        <w:t xml:space="preserve">        }</w:t>
      </w:r>
    </w:p>
    <w:p w14:paraId="73A12768" w14:textId="77777777" w:rsidR="00840E86" w:rsidRDefault="00840E86" w:rsidP="00840E86">
      <w:pPr>
        <w:pStyle w:val="Zdrojovkd"/>
      </w:pPr>
    </w:p>
    <w:p w14:paraId="0871AFFB" w14:textId="77777777" w:rsidR="00840E86" w:rsidRDefault="00840E86" w:rsidP="00840E86">
      <w:pPr>
        <w:pStyle w:val="Zdrojovkd"/>
      </w:pPr>
      <w:r>
        <w:t xml:space="preserve">        public Vector3 Position</w:t>
      </w:r>
    </w:p>
    <w:p w14:paraId="0C78D294" w14:textId="77777777" w:rsidR="00840E86" w:rsidRDefault="00840E86" w:rsidP="00840E86">
      <w:pPr>
        <w:pStyle w:val="Zdrojovkd"/>
      </w:pPr>
      <w:r>
        <w:t xml:space="preserve">        {</w:t>
      </w:r>
    </w:p>
    <w:p w14:paraId="1233398E" w14:textId="77777777" w:rsidR="00840E86" w:rsidRDefault="00840E86" w:rsidP="00840E86">
      <w:pPr>
        <w:pStyle w:val="Zdrojovkd"/>
      </w:pPr>
      <w:r>
        <w:t xml:space="preserve">            get { return _Position; }</w:t>
      </w:r>
    </w:p>
    <w:p w14:paraId="5233C27E" w14:textId="77777777" w:rsidR="00840E86" w:rsidRDefault="00840E86" w:rsidP="00840E86">
      <w:pPr>
        <w:pStyle w:val="Zdrojovkd"/>
      </w:pPr>
      <w:r>
        <w:t xml:space="preserve">            set</w:t>
      </w:r>
    </w:p>
    <w:p w14:paraId="26B947AC" w14:textId="77777777" w:rsidR="00840E86" w:rsidRDefault="00840E86" w:rsidP="00840E86">
      <w:pPr>
        <w:pStyle w:val="Zdrojovkd"/>
      </w:pPr>
      <w:r>
        <w:t xml:space="preserve">            {</w:t>
      </w:r>
    </w:p>
    <w:p w14:paraId="2CFF5A8A" w14:textId="77777777" w:rsidR="00840E86" w:rsidRDefault="00840E86" w:rsidP="00840E86">
      <w:pPr>
        <w:pStyle w:val="Zdrojovkd"/>
      </w:pPr>
      <w:r>
        <w:t xml:space="preserve">                Vector3 tmp = value - _Position;</w:t>
      </w:r>
    </w:p>
    <w:p w14:paraId="5B413DCB" w14:textId="77777777" w:rsidR="00840E86" w:rsidRDefault="00840E86" w:rsidP="00840E86">
      <w:pPr>
        <w:pStyle w:val="Zdrojovkd"/>
      </w:pPr>
      <w:r>
        <w:t xml:space="preserve">                _Position = value;</w:t>
      </w:r>
    </w:p>
    <w:p w14:paraId="70EC7088" w14:textId="77777777" w:rsidR="00840E86" w:rsidRDefault="00840E86" w:rsidP="00840E86">
      <w:pPr>
        <w:pStyle w:val="Zdrojovkd"/>
      </w:pPr>
    </w:p>
    <w:p w14:paraId="39A5FECD" w14:textId="77777777" w:rsidR="00840E86" w:rsidRDefault="00840E86" w:rsidP="00840E86">
      <w:pPr>
        <w:pStyle w:val="Zdrojovkd"/>
      </w:pPr>
      <w:r>
        <w:t xml:space="preserve">                int childCount = Parent.Child.Count;</w:t>
      </w:r>
    </w:p>
    <w:p w14:paraId="302CDFCE" w14:textId="77777777" w:rsidR="00840E86" w:rsidRDefault="00840E86" w:rsidP="00840E86">
      <w:pPr>
        <w:pStyle w:val="Zdrojovkd"/>
      </w:pPr>
      <w:r>
        <w:t xml:space="preserve">                for (int i = 0; i &lt; childCount; i++)</w:t>
      </w:r>
    </w:p>
    <w:p w14:paraId="4492B9CD" w14:textId="77777777" w:rsidR="00840E86" w:rsidRDefault="00840E86" w:rsidP="00840E86">
      <w:pPr>
        <w:pStyle w:val="Zdrojovkd"/>
      </w:pPr>
      <w:r>
        <w:t xml:space="preserve">                    Parent.Child[i].Transform.Position += tmp;</w:t>
      </w:r>
    </w:p>
    <w:p w14:paraId="4BEED0C1" w14:textId="77777777" w:rsidR="00840E86" w:rsidRDefault="00840E86" w:rsidP="00840E86">
      <w:pPr>
        <w:pStyle w:val="Zdrojovkd"/>
      </w:pPr>
      <w:r>
        <w:t xml:space="preserve">            }</w:t>
      </w:r>
    </w:p>
    <w:p w14:paraId="23CB4971" w14:textId="77777777" w:rsidR="00840E86" w:rsidRDefault="00840E86" w:rsidP="00840E86">
      <w:pPr>
        <w:pStyle w:val="Zdrojovkd"/>
      </w:pPr>
      <w:r>
        <w:t xml:space="preserve">        }</w:t>
      </w:r>
    </w:p>
    <w:p w14:paraId="48CD38E9" w14:textId="77777777" w:rsidR="00840E86" w:rsidRDefault="00840E86" w:rsidP="00840E86">
      <w:pPr>
        <w:pStyle w:val="Zdrojovkd"/>
      </w:pPr>
    </w:p>
    <w:p w14:paraId="040D19B7" w14:textId="77777777" w:rsidR="00840E86" w:rsidRDefault="00840E86" w:rsidP="00840E86">
      <w:pPr>
        <w:pStyle w:val="Zdrojovkd"/>
      </w:pPr>
      <w:r>
        <w:t xml:space="preserve">        public Vector3 Scale</w:t>
      </w:r>
    </w:p>
    <w:p w14:paraId="05A03782" w14:textId="77777777" w:rsidR="00840E86" w:rsidRDefault="00840E86" w:rsidP="00840E86">
      <w:pPr>
        <w:pStyle w:val="Zdrojovkd"/>
      </w:pPr>
      <w:r>
        <w:t xml:space="preserve">        {</w:t>
      </w:r>
    </w:p>
    <w:p w14:paraId="6E7E2847" w14:textId="77777777" w:rsidR="00840E86" w:rsidRDefault="00840E86" w:rsidP="00840E86">
      <w:pPr>
        <w:pStyle w:val="Zdrojovkd"/>
      </w:pPr>
      <w:r>
        <w:t xml:space="preserve">            get { return _Scale; }</w:t>
      </w:r>
    </w:p>
    <w:p w14:paraId="78DC1284" w14:textId="77777777" w:rsidR="00840E86" w:rsidRDefault="00840E86" w:rsidP="00840E86">
      <w:pPr>
        <w:pStyle w:val="Zdrojovkd"/>
      </w:pPr>
      <w:r>
        <w:t xml:space="preserve">            set</w:t>
      </w:r>
    </w:p>
    <w:p w14:paraId="2DBF535B" w14:textId="77777777" w:rsidR="00840E86" w:rsidRDefault="00840E86" w:rsidP="00840E86">
      <w:pPr>
        <w:pStyle w:val="Zdrojovkd"/>
      </w:pPr>
      <w:r>
        <w:t xml:space="preserve">            {</w:t>
      </w:r>
    </w:p>
    <w:p w14:paraId="1FED9836" w14:textId="77777777" w:rsidR="00840E86" w:rsidRDefault="00840E86" w:rsidP="00840E86">
      <w:pPr>
        <w:pStyle w:val="Zdrojovkd"/>
      </w:pPr>
      <w:r>
        <w:t xml:space="preserve">                Vector3 tmp = value / _Scale;</w:t>
      </w:r>
    </w:p>
    <w:p w14:paraId="78F51466" w14:textId="77777777" w:rsidR="00840E86" w:rsidRDefault="00840E86" w:rsidP="00840E86">
      <w:pPr>
        <w:pStyle w:val="Zdrojovkd"/>
      </w:pPr>
      <w:r>
        <w:t xml:space="preserve">                _Scale = value;</w:t>
      </w:r>
    </w:p>
    <w:p w14:paraId="6D1C8384" w14:textId="77777777" w:rsidR="00840E86" w:rsidRDefault="00840E86" w:rsidP="00840E86">
      <w:pPr>
        <w:pStyle w:val="Zdrojovkd"/>
      </w:pPr>
      <w:r>
        <w:t xml:space="preserve">                _ScaledDimensions = _Dimensions * _Scale;</w:t>
      </w:r>
    </w:p>
    <w:p w14:paraId="79EE3F88" w14:textId="77777777" w:rsidR="00840E86" w:rsidRDefault="00840E86" w:rsidP="00840E86">
      <w:pPr>
        <w:pStyle w:val="Zdrojovkd"/>
      </w:pPr>
    </w:p>
    <w:p w14:paraId="440849DB" w14:textId="77777777" w:rsidR="00840E86" w:rsidRDefault="00840E86" w:rsidP="00840E86">
      <w:pPr>
        <w:pStyle w:val="Zdrojovkd"/>
      </w:pPr>
      <w:r>
        <w:t xml:space="preserve">                int childCount = Parent.Child.Count;</w:t>
      </w:r>
    </w:p>
    <w:p w14:paraId="0D061D5F" w14:textId="77777777" w:rsidR="00840E86" w:rsidRDefault="00840E86" w:rsidP="00840E86">
      <w:pPr>
        <w:pStyle w:val="Zdrojovkd"/>
      </w:pPr>
      <w:r>
        <w:t xml:space="preserve">                for (int i = 0; i &lt; childCount; i++)</w:t>
      </w:r>
    </w:p>
    <w:p w14:paraId="3EA16B93" w14:textId="77777777" w:rsidR="00840E86" w:rsidRDefault="00840E86" w:rsidP="00840E86">
      <w:pPr>
        <w:pStyle w:val="Zdrojovkd"/>
      </w:pPr>
      <w:r>
        <w:t xml:space="preserve">                    Parent.Child[i].Transform.Scale *= tmp;</w:t>
      </w:r>
    </w:p>
    <w:p w14:paraId="51A8CABB" w14:textId="77777777" w:rsidR="00840E86" w:rsidRDefault="00840E86" w:rsidP="00840E86">
      <w:pPr>
        <w:pStyle w:val="Zdrojovkd"/>
      </w:pPr>
      <w:r>
        <w:t xml:space="preserve">            }</w:t>
      </w:r>
    </w:p>
    <w:p w14:paraId="53764A17" w14:textId="77777777" w:rsidR="00840E86" w:rsidRDefault="00840E86" w:rsidP="00840E86">
      <w:pPr>
        <w:pStyle w:val="Zdrojovkd"/>
      </w:pPr>
      <w:r>
        <w:t xml:space="preserve">        }</w:t>
      </w:r>
    </w:p>
    <w:p w14:paraId="7C052C3E" w14:textId="77777777" w:rsidR="00840E86" w:rsidRDefault="00840E86" w:rsidP="00840E86">
      <w:pPr>
        <w:pStyle w:val="Zdrojovkd"/>
      </w:pPr>
    </w:p>
    <w:p w14:paraId="6D7F4932" w14:textId="77777777" w:rsidR="00840E86" w:rsidRDefault="00840E86" w:rsidP="00840E86">
      <w:pPr>
        <w:pStyle w:val="Zdrojovkd"/>
      </w:pPr>
      <w:r>
        <w:t xml:space="preserve">        internal Vector3 _ScaledDimensions;</w:t>
      </w:r>
    </w:p>
    <w:p w14:paraId="4727FAF9" w14:textId="77777777" w:rsidR="00840E86" w:rsidRDefault="00840E86" w:rsidP="00840E86">
      <w:pPr>
        <w:pStyle w:val="Zdrojovkd"/>
      </w:pPr>
    </w:p>
    <w:p w14:paraId="63D40D61" w14:textId="77777777" w:rsidR="00840E86" w:rsidRDefault="00840E86" w:rsidP="00840E86">
      <w:pPr>
        <w:pStyle w:val="Zdrojovkd"/>
      </w:pPr>
      <w:r>
        <w:t xml:space="preserve">        public Transform(GameObject Parent)</w:t>
      </w:r>
    </w:p>
    <w:p w14:paraId="591223CB" w14:textId="77777777" w:rsidR="00840E86" w:rsidRDefault="00840E86" w:rsidP="00840E86">
      <w:pPr>
        <w:pStyle w:val="Zdrojovkd"/>
      </w:pPr>
      <w:r>
        <w:lastRenderedPageBreak/>
        <w:t xml:space="preserve">            : base(Parent)</w:t>
      </w:r>
    </w:p>
    <w:p w14:paraId="27F40F9E" w14:textId="77777777" w:rsidR="00840E86" w:rsidRDefault="00840E86" w:rsidP="00840E86">
      <w:pPr>
        <w:pStyle w:val="Zdrojovkd"/>
      </w:pPr>
      <w:r>
        <w:t xml:space="preserve">        {</w:t>
      </w:r>
    </w:p>
    <w:p w14:paraId="5907F750" w14:textId="77777777" w:rsidR="00840E86" w:rsidRDefault="00840E86" w:rsidP="00840E86">
      <w:pPr>
        <w:pStyle w:val="Zdrojovkd"/>
      </w:pPr>
      <w:r>
        <w:t xml:space="preserve">            _Position = new Vector3();</w:t>
      </w:r>
    </w:p>
    <w:p w14:paraId="21A7ACE1" w14:textId="77777777" w:rsidR="00840E86" w:rsidRDefault="00840E86" w:rsidP="00840E86">
      <w:pPr>
        <w:pStyle w:val="Zdrojovkd"/>
      </w:pPr>
      <w:r>
        <w:t xml:space="preserve">            _Dimensions = new Vector3();</w:t>
      </w:r>
    </w:p>
    <w:p w14:paraId="389FEE09" w14:textId="77777777" w:rsidR="00840E86" w:rsidRDefault="00840E86" w:rsidP="00840E86">
      <w:pPr>
        <w:pStyle w:val="Zdrojovkd"/>
      </w:pPr>
      <w:r>
        <w:t xml:space="preserve">            _Scale = new Vector3();</w:t>
      </w:r>
    </w:p>
    <w:p w14:paraId="6A7B8EE2" w14:textId="77777777" w:rsidR="00840E86" w:rsidRDefault="00840E86" w:rsidP="00840E86">
      <w:pPr>
        <w:pStyle w:val="Zdrojovkd"/>
      </w:pPr>
      <w:r>
        <w:t xml:space="preserve">            _ScaledDimensions = new Vector3();</w:t>
      </w:r>
    </w:p>
    <w:p w14:paraId="2125561C" w14:textId="77777777" w:rsidR="00840E86" w:rsidRDefault="00840E86" w:rsidP="00840E86">
      <w:pPr>
        <w:pStyle w:val="Zdrojovkd"/>
      </w:pPr>
      <w:r>
        <w:t xml:space="preserve">        }</w:t>
      </w:r>
    </w:p>
    <w:p w14:paraId="30653A21" w14:textId="77777777" w:rsidR="00840E86" w:rsidRDefault="00840E86" w:rsidP="00840E86">
      <w:pPr>
        <w:pStyle w:val="Zdrojovkd"/>
      </w:pPr>
    </w:p>
    <w:p w14:paraId="3673C22E" w14:textId="77777777" w:rsidR="00840E86" w:rsidRDefault="00840E86" w:rsidP="00840E86">
      <w:pPr>
        <w:pStyle w:val="Zdrojovkd"/>
      </w:pPr>
      <w:r>
        <w:t xml:space="preserve">        public override void Destroy()</w:t>
      </w:r>
    </w:p>
    <w:p w14:paraId="11ED2F69" w14:textId="77777777" w:rsidR="00840E86" w:rsidRDefault="00840E86" w:rsidP="00840E86">
      <w:pPr>
        <w:pStyle w:val="Zdrojovkd"/>
      </w:pPr>
      <w:r>
        <w:t xml:space="preserve">        {</w:t>
      </w:r>
    </w:p>
    <w:p w14:paraId="53409AAC" w14:textId="77777777" w:rsidR="00840E86" w:rsidRDefault="00840E86" w:rsidP="00840E86">
      <w:pPr>
        <w:pStyle w:val="Zdrojovkd"/>
      </w:pPr>
      <w:r>
        <w:t xml:space="preserve">            try</w:t>
      </w:r>
    </w:p>
    <w:p w14:paraId="707A95EB" w14:textId="77777777" w:rsidR="00840E86" w:rsidRDefault="00840E86" w:rsidP="00840E86">
      <w:pPr>
        <w:pStyle w:val="Zdrojovkd"/>
      </w:pPr>
      <w:r>
        <w:t xml:space="preserve">            {</w:t>
      </w:r>
    </w:p>
    <w:p w14:paraId="29D6459E" w14:textId="77777777" w:rsidR="00840E86" w:rsidRDefault="00840E86" w:rsidP="00840E86">
      <w:pPr>
        <w:pStyle w:val="Zdrojovkd"/>
      </w:pPr>
      <w:r>
        <w:t xml:space="preserve">                Engine.LoadingScene.AllComponents.Remove(this.Name);</w:t>
      </w:r>
    </w:p>
    <w:p w14:paraId="1C3991F2" w14:textId="77777777" w:rsidR="00840E86" w:rsidRDefault="00840E86" w:rsidP="00840E86">
      <w:pPr>
        <w:pStyle w:val="Zdrojovkd"/>
      </w:pPr>
      <w:r>
        <w:t xml:space="preserve">            }</w:t>
      </w:r>
    </w:p>
    <w:p w14:paraId="67A0B8B1" w14:textId="77777777" w:rsidR="00840E86" w:rsidRDefault="00840E86" w:rsidP="00840E86">
      <w:pPr>
        <w:pStyle w:val="Zdrojovkd"/>
      </w:pPr>
      <w:r>
        <w:t xml:space="preserve">            catch { }</w:t>
      </w:r>
    </w:p>
    <w:p w14:paraId="1BDA5EF5" w14:textId="77777777" w:rsidR="00840E86" w:rsidRDefault="00840E86" w:rsidP="00840E86">
      <w:pPr>
        <w:pStyle w:val="Zdrojovkd"/>
      </w:pPr>
      <w:r>
        <w:t xml:space="preserve">        }</w:t>
      </w:r>
    </w:p>
    <w:p w14:paraId="23798BC3" w14:textId="77777777" w:rsidR="00840E86" w:rsidRDefault="00840E86" w:rsidP="00840E86">
      <w:pPr>
        <w:pStyle w:val="Zdrojovkd"/>
      </w:pPr>
    </w:p>
    <w:p w14:paraId="08F37882" w14:textId="77777777" w:rsidR="00840E86" w:rsidRDefault="00840E86" w:rsidP="00840E86">
      <w:pPr>
        <w:pStyle w:val="Zdrojovkd"/>
      </w:pPr>
      <w:r>
        <w:t xml:space="preserve">        /// &lt;summary&gt;</w:t>
      </w:r>
    </w:p>
    <w:p w14:paraId="7F62BD55" w14:textId="77777777" w:rsidR="00840E86" w:rsidRDefault="00840E86" w:rsidP="00840E86">
      <w:pPr>
        <w:pStyle w:val="Zdrojovkd"/>
      </w:pPr>
      <w:r>
        <w:t xml:space="preserve">        /// Possible directions</w:t>
      </w:r>
    </w:p>
    <w:p w14:paraId="0A06693B" w14:textId="77777777" w:rsidR="00840E86" w:rsidRDefault="00840E86" w:rsidP="00840E86">
      <w:pPr>
        <w:pStyle w:val="Zdrojovkd"/>
      </w:pPr>
      <w:r>
        <w:t xml:space="preserve">        /// &lt;/summary&gt;</w:t>
      </w:r>
    </w:p>
    <w:p w14:paraId="32FFBFF2" w14:textId="77777777" w:rsidR="00840E86" w:rsidRDefault="00840E86" w:rsidP="00840E86">
      <w:pPr>
        <w:pStyle w:val="Zdrojovkd"/>
      </w:pPr>
      <w:r>
        <w:t xml:space="preserve">        public enum Direction</w:t>
      </w:r>
    </w:p>
    <w:p w14:paraId="187373A5" w14:textId="77777777" w:rsidR="00840E86" w:rsidRDefault="00840E86" w:rsidP="00840E86">
      <w:pPr>
        <w:pStyle w:val="Zdrojovkd"/>
      </w:pPr>
      <w:r>
        <w:t xml:space="preserve">        {</w:t>
      </w:r>
    </w:p>
    <w:p w14:paraId="2028346B" w14:textId="77777777" w:rsidR="00840E86" w:rsidRDefault="00840E86" w:rsidP="00840E86">
      <w:pPr>
        <w:pStyle w:val="Zdrojovkd"/>
      </w:pPr>
      <w:r>
        <w:t xml:space="preserve">            Up,</w:t>
      </w:r>
    </w:p>
    <w:p w14:paraId="416FBE8B" w14:textId="77777777" w:rsidR="00840E86" w:rsidRDefault="00840E86" w:rsidP="00840E86">
      <w:pPr>
        <w:pStyle w:val="Zdrojovkd"/>
      </w:pPr>
      <w:r>
        <w:t xml:space="preserve">            Left,</w:t>
      </w:r>
    </w:p>
    <w:p w14:paraId="76EDB3E2" w14:textId="77777777" w:rsidR="00840E86" w:rsidRDefault="00840E86" w:rsidP="00840E86">
      <w:pPr>
        <w:pStyle w:val="Zdrojovkd"/>
      </w:pPr>
      <w:r>
        <w:t xml:space="preserve">            Down,</w:t>
      </w:r>
    </w:p>
    <w:p w14:paraId="181AD9B1" w14:textId="77777777" w:rsidR="00840E86" w:rsidRDefault="00840E86" w:rsidP="00840E86">
      <w:pPr>
        <w:pStyle w:val="Zdrojovkd"/>
      </w:pPr>
      <w:r>
        <w:t xml:space="preserve">            Right</w:t>
      </w:r>
    </w:p>
    <w:p w14:paraId="591E270D" w14:textId="77777777" w:rsidR="00840E86" w:rsidRDefault="00840E86" w:rsidP="00840E86">
      <w:pPr>
        <w:pStyle w:val="Zdrojovkd"/>
      </w:pPr>
      <w:r>
        <w:t xml:space="preserve">        }</w:t>
      </w:r>
    </w:p>
    <w:p w14:paraId="74CD100F" w14:textId="77777777" w:rsidR="00840E86" w:rsidRDefault="00840E86" w:rsidP="00840E86">
      <w:pPr>
        <w:pStyle w:val="Zdrojovkd"/>
      </w:pPr>
      <w:r>
        <w:t xml:space="preserve">    }</w:t>
      </w:r>
    </w:p>
    <w:p w14:paraId="6C314225" w14:textId="79EE16B1" w:rsidR="00840E86" w:rsidRPr="00840E86" w:rsidRDefault="00840E86" w:rsidP="00840E86">
      <w:pPr>
        <w:pStyle w:val="Zdrojovkd"/>
      </w:pPr>
      <w:r>
        <w:t>}</w:t>
      </w:r>
    </w:p>
    <w:p w14:paraId="44D9E536" w14:textId="2150D7A5" w:rsidR="006668F6" w:rsidRDefault="006668F6" w:rsidP="006668F6">
      <w:pPr>
        <w:pStyle w:val="Nadpis4"/>
      </w:pPr>
      <w:r>
        <w:t>Core/Components/</w:t>
      </w:r>
      <w:r>
        <w:t>Vector3.cs</w:t>
      </w:r>
    </w:p>
    <w:p w14:paraId="4003A381" w14:textId="77777777" w:rsidR="00840E86" w:rsidRDefault="00840E86" w:rsidP="00840E86">
      <w:pPr>
        <w:pStyle w:val="Zdrojovkd"/>
      </w:pPr>
      <w:r>
        <w:t>namespace DKEngine.Core.Components</w:t>
      </w:r>
    </w:p>
    <w:p w14:paraId="66A450A5" w14:textId="77777777" w:rsidR="00840E86" w:rsidRDefault="00840E86" w:rsidP="00840E86">
      <w:pPr>
        <w:pStyle w:val="Zdrojovkd"/>
      </w:pPr>
      <w:r>
        <w:t>{</w:t>
      </w:r>
    </w:p>
    <w:p w14:paraId="48B6C067" w14:textId="77777777" w:rsidR="00840E86" w:rsidRDefault="00840E86" w:rsidP="00840E86">
      <w:pPr>
        <w:pStyle w:val="Zdrojovkd"/>
      </w:pPr>
      <w:r>
        <w:t>#pragma warning disable CS0660 // Type defines operator == or operator != but does not override Object.Equals(object o)</w:t>
      </w:r>
    </w:p>
    <w:p w14:paraId="26000FED" w14:textId="77777777" w:rsidR="00840E86" w:rsidRDefault="00840E86" w:rsidP="00840E86">
      <w:pPr>
        <w:pStyle w:val="Zdrojovkd"/>
      </w:pPr>
      <w:r>
        <w:t>#pragma warning disable CS0661 // Type defines operator == or operator != but does not override Object.GetHashCode()</w:t>
      </w:r>
    </w:p>
    <w:p w14:paraId="6B6FCF23" w14:textId="77777777" w:rsidR="00840E86" w:rsidRDefault="00840E86" w:rsidP="00840E86">
      <w:pPr>
        <w:pStyle w:val="Zdrojovkd"/>
      </w:pPr>
    </w:p>
    <w:p w14:paraId="3B6A5BF7" w14:textId="77777777" w:rsidR="00840E86" w:rsidRDefault="00840E86" w:rsidP="00840E86">
      <w:pPr>
        <w:pStyle w:val="Zdrojovkd"/>
      </w:pPr>
      <w:r>
        <w:t xml:space="preserve">    /// &lt;summary&gt;</w:t>
      </w:r>
    </w:p>
    <w:p w14:paraId="7A56DC15" w14:textId="77777777" w:rsidR="00840E86" w:rsidRDefault="00840E86" w:rsidP="00840E86">
      <w:pPr>
        <w:pStyle w:val="Zdrojovkd"/>
      </w:pPr>
      <w:r>
        <w:t xml:space="preserve">    /// Three-dimensional vector</w:t>
      </w:r>
    </w:p>
    <w:p w14:paraId="71460B29" w14:textId="77777777" w:rsidR="00840E86" w:rsidRDefault="00840E86" w:rsidP="00840E86">
      <w:pPr>
        <w:pStyle w:val="Zdrojovkd"/>
      </w:pPr>
      <w:r>
        <w:t xml:space="preserve">    /// &lt;/summary&gt;</w:t>
      </w:r>
    </w:p>
    <w:p w14:paraId="272715B6" w14:textId="77777777" w:rsidR="00840E86" w:rsidRDefault="00840E86" w:rsidP="00840E86">
      <w:pPr>
        <w:pStyle w:val="Zdrojovkd"/>
      </w:pPr>
      <w:r>
        <w:t xml:space="preserve">    public struct Vector3</w:t>
      </w:r>
    </w:p>
    <w:p w14:paraId="2178BDA9" w14:textId="77777777" w:rsidR="00840E86" w:rsidRDefault="00840E86" w:rsidP="00840E86">
      <w:pPr>
        <w:pStyle w:val="Zdrojovkd"/>
      </w:pPr>
      <w:r>
        <w:t>#pragma warning restore CS0661 // Type defines operator == or operator != but does not override Object.GetHashCode()</w:t>
      </w:r>
    </w:p>
    <w:p w14:paraId="3010CE5E" w14:textId="77777777" w:rsidR="00840E86" w:rsidRDefault="00840E86" w:rsidP="00840E86">
      <w:pPr>
        <w:pStyle w:val="Zdrojovkd"/>
      </w:pPr>
      <w:r>
        <w:t>#pragma warning restore CS0660 // Type defines operator == or operator != but does not override Object.Equals(object o)</w:t>
      </w:r>
    </w:p>
    <w:p w14:paraId="0FC9BB0D" w14:textId="77777777" w:rsidR="00840E86" w:rsidRDefault="00840E86" w:rsidP="00840E86">
      <w:pPr>
        <w:pStyle w:val="Zdrojovkd"/>
      </w:pPr>
      <w:r>
        <w:t xml:space="preserve">    {</w:t>
      </w:r>
    </w:p>
    <w:p w14:paraId="49199F77" w14:textId="77777777" w:rsidR="00840E86" w:rsidRDefault="00840E86" w:rsidP="00840E86">
      <w:pPr>
        <w:pStyle w:val="Zdrojovkd"/>
      </w:pPr>
      <w:r>
        <w:t xml:space="preserve">        /// &lt;summary&gt;</w:t>
      </w:r>
    </w:p>
    <w:p w14:paraId="7707657A" w14:textId="77777777" w:rsidR="00840E86" w:rsidRDefault="00840E86" w:rsidP="00840E86">
      <w:pPr>
        <w:pStyle w:val="Zdrojovkd"/>
      </w:pPr>
      <w:r>
        <w:t xml:space="preserve">        /// The X vector</w:t>
      </w:r>
    </w:p>
    <w:p w14:paraId="71CD03EF" w14:textId="77777777" w:rsidR="00840E86" w:rsidRDefault="00840E86" w:rsidP="00840E86">
      <w:pPr>
        <w:pStyle w:val="Zdrojovkd"/>
      </w:pPr>
      <w:r>
        <w:t xml:space="preserve">        /// &lt;/summary&gt;</w:t>
      </w:r>
    </w:p>
    <w:p w14:paraId="611CE986" w14:textId="77777777" w:rsidR="00840E86" w:rsidRDefault="00840E86" w:rsidP="00840E86">
      <w:pPr>
        <w:pStyle w:val="Zdrojovkd"/>
      </w:pPr>
      <w:r>
        <w:t xml:space="preserve">        public float X;</w:t>
      </w:r>
    </w:p>
    <w:p w14:paraId="2D37A3B4" w14:textId="77777777" w:rsidR="00840E86" w:rsidRDefault="00840E86" w:rsidP="00840E86">
      <w:pPr>
        <w:pStyle w:val="Zdrojovkd"/>
      </w:pPr>
    </w:p>
    <w:p w14:paraId="4A900B0E" w14:textId="77777777" w:rsidR="00840E86" w:rsidRDefault="00840E86" w:rsidP="00840E86">
      <w:pPr>
        <w:pStyle w:val="Zdrojovkd"/>
      </w:pPr>
      <w:r>
        <w:t xml:space="preserve">        /// &lt;summary&gt;</w:t>
      </w:r>
    </w:p>
    <w:p w14:paraId="1304E9B0" w14:textId="77777777" w:rsidR="00840E86" w:rsidRDefault="00840E86" w:rsidP="00840E86">
      <w:pPr>
        <w:pStyle w:val="Zdrojovkd"/>
      </w:pPr>
      <w:r>
        <w:t xml:space="preserve">        /// The Y vector</w:t>
      </w:r>
    </w:p>
    <w:p w14:paraId="3E85B0FF" w14:textId="77777777" w:rsidR="00840E86" w:rsidRDefault="00840E86" w:rsidP="00840E86">
      <w:pPr>
        <w:pStyle w:val="Zdrojovkd"/>
      </w:pPr>
      <w:r>
        <w:t xml:space="preserve">        /// &lt;/summary&gt;</w:t>
      </w:r>
    </w:p>
    <w:p w14:paraId="29E3F8FC" w14:textId="77777777" w:rsidR="00840E86" w:rsidRDefault="00840E86" w:rsidP="00840E86">
      <w:pPr>
        <w:pStyle w:val="Zdrojovkd"/>
      </w:pPr>
      <w:r>
        <w:t xml:space="preserve">        public float Y;</w:t>
      </w:r>
    </w:p>
    <w:p w14:paraId="29D3A6ED" w14:textId="77777777" w:rsidR="00840E86" w:rsidRDefault="00840E86" w:rsidP="00840E86">
      <w:pPr>
        <w:pStyle w:val="Zdrojovkd"/>
      </w:pPr>
    </w:p>
    <w:p w14:paraId="37B7A199" w14:textId="77777777" w:rsidR="00840E86" w:rsidRDefault="00840E86" w:rsidP="00840E86">
      <w:pPr>
        <w:pStyle w:val="Zdrojovkd"/>
      </w:pPr>
      <w:r>
        <w:t xml:space="preserve">        /// &lt;summary&gt;</w:t>
      </w:r>
    </w:p>
    <w:p w14:paraId="1ABF39B5" w14:textId="77777777" w:rsidR="00840E86" w:rsidRDefault="00840E86" w:rsidP="00840E86">
      <w:pPr>
        <w:pStyle w:val="Zdrojovkd"/>
      </w:pPr>
      <w:r>
        <w:t xml:space="preserve">        /// The Z vector</w:t>
      </w:r>
    </w:p>
    <w:p w14:paraId="3515A767" w14:textId="77777777" w:rsidR="00840E86" w:rsidRDefault="00840E86" w:rsidP="00840E86">
      <w:pPr>
        <w:pStyle w:val="Zdrojovkd"/>
      </w:pPr>
      <w:r>
        <w:t xml:space="preserve">        /// &lt;/summary&gt;</w:t>
      </w:r>
    </w:p>
    <w:p w14:paraId="1AC3DB4F" w14:textId="77777777" w:rsidR="00840E86" w:rsidRDefault="00840E86" w:rsidP="00840E86">
      <w:pPr>
        <w:pStyle w:val="Zdrojovkd"/>
      </w:pPr>
      <w:r>
        <w:t xml:space="preserve">        public float Z;</w:t>
      </w:r>
    </w:p>
    <w:p w14:paraId="66C124B6" w14:textId="77777777" w:rsidR="00840E86" w:rsidRDefault="00840E86" w:rsidP="00840E86">
      <w:pPr>
        <w:pStyle w:val="Zdrojovkd"/>
      </w:pPr>
    </w:p>
    <w:p w14:paraId="1AAA511B" w14:textId="77777777" w:rsidR="00840E86" w:rsidRDefault="00840E86" w:rsidP="00840E86">
      <w:pPr>
        <w:pStyle w:val="Zdrojovkd"/>
      </w:pPr>
      <w:r>
        <w:t xml:space="preserve">        public Vector3(float X, float Y, float Z)</w:t>
      </w:r>
    </w:p>
    <w:p w14:paraId="12F63D5F" w14:textId="77777777" w:rsidR="00840E86" w:rsidRDefault="00840E86" w:rsidP="00840E86">
      <w:pPr>
        <w:pStyle w:val="Zdrojovkd"/>
      </w:pPr>
      <w:r>
        <w:t xml:space="preserve">        {</w:t>
      </w:r>
    </w:p>
    <w:p w14:paraId="0B9D20B5" w14:textId="77777777" w:rsidR="00840E86" w:rsidRDefault="00840E86" w:rsidP="00840E86">
      <w:pPr>
        <w:pStyle w:val="Zdrojovkd"/>
      </w:pPr>
      <w:r>
        <w:t xml:space="preserve">            this.X = X;</w:t>
      </w:r>
    </w:p>
    <w:p w14:paraId="25FC8643" w14:textId="77777777" w:rsidR="00840E86" w:rsidRDefault="00840E86" w:rsidP="00840E86">
      <w:pPr>
        <w:pStyle w:val="Zdrojovkd"/>
      </w:pPr>
      <w:r>
        <w:t xml:space="preserve">            this.Y = Y;</w:t>
      </w:r>
    </w:p>
    <w:p w14:paraId="63B78F41" w14:textId="77777777" w:rsidR="00840E86" w:rsidRDefault="00840E86" w:rsidP="00840E86">
      <w:pPr>
        <w:pStyle w:val="Zdrojovkd"/>
      </w:pPr>
      <w:r>
        <w:t xml:space="preserve">            this.Z = Z;</w:t>
      </w:r>
    </w:p>
    <w:p w14:paraId="13FFA56E" w14:textId="77777777" w:rsidR="00840E86" w:rsidRDefault="00840E86" w:rsidP="00840E86">
      <w:pPr>
        <w:pStyle w:val="Zdrojovkd"/>
      </w:pPr>
      <w:r>
        <w:t xml:space="preserve">        }</w:t>
      </w:r>
    </w:p>
    <w:p w14:paraId="517A2741" w14:textId="77777777" w:rsidR="00840E86" w:rsidRDefault="00840E86" w:rsidP="00840E86">
      <w:pPr>
        <w:pStyle w:val="Zdrojovkd"/>
      </w:pPr>
    </w:p>
    <w:p w14:paraId="5640CE97" w14:textId="77777777" w:rsidR="00840E86" w:rsidRDefault="00840E86" w:rsidP="00840E86">
      <w:pPr>
        <w:pStyle w:val="Zdrojovkd"/>
      </w:pPr>
      <w:r>
        <w:t xml:space="preserve">        public static Vector3 operator -(Vector3 left, Vector3 right)</w:t>
      </w:r>
    </w:p>
    <w:p w14:paraId="0F4258DD" w14:textId="77777777" w:rsidR="00840E86" w:rsidRDefault="00840E86" w:rsidP="00840E86">
      <w:pPr>
        <w:pStyle w:val="Zdrojovkd"/>
      </w:pPr>
      <w:r>
        <w:t xml:space="preserve">        {</w:t>
      </w:r>
    </w:p>
    <w:p w14:paraId="7F57E03C" w14:textId="77777777" w:rsidR="00840E86" w:rsidRDefault="00840E86" w:rsidP="00840E86">
      <w:pPr>
        <w:pStyle w:val="Zdrojovkd"/>
      </w:pPr>
      <w:r>
        <w:t xml:space="preserve">            return new Vector3(left.X - right.X, left.Y - right.Y, left.Z - right.Z);</w:t>
      </w:r>
    </w:p>
    <w:p w14:paraId="694268B6" w14:textId="77777777" w:rsidR="00840E86" w:rsidRDefault="00840E86" w:rsidP="00840E86">
      <w:pPr>
        <w:pStyle w:val="Zdrojovkd"/>
      </w:pPr>
      <w:r>
        <w:t xml:space="preserve">        }</w:t>
      </w:r>
    </w:p>
    <w:p w14:paraId="33B80554" w14:textId="77777777" w:rsidR="00840E86" w:rsidRDefault="00840E86" w:rsidP="00840E86">
      <w:pPr>
        <w:pStyle w:val="Zdrojovkd"/>
      </w:pPr>
    </w:p>
    <w:p w14:paraId="35B140FB" w14:textId="77777777" w:rsidR="00840E86" w:rsidRDefault="00840E86" w:rsidP="00840E86">
      <w:pPr>
        <w:pStyle w:val="Zdrojovkd"/>
      </w:pPr>
      <w:r>
        <w:t xml:space="preserve">        public static Vector3 operator -(Vector3 left, float right)</w:t>
      </w:r>
    </w:p>
    <w:p w14:paraId="6C16B260" w14:textId="77777777" w:rsidR="00840E86" w:rsidRDefault="00840E86" w:rsidP="00840E86">
      <w:pPr>
        <w:pStyle w:val="Zdrojovkd"/>
      </w:pPr>
      <w:r>
        <w:t xml:space="preserve">        {</w:t>
      </w:r>
    </w:p>
    <w:p w14:paraId="3DC5FADF" w14:textId="77777777" w:rsidR="00840E86" w:rsidRDefault="00840E86" w:rsidP="00840E86">
      <w:pPr>
        <w:pStyle w:val="Zdrojovkd"/>
      </w:pPr>
      <w:r>
        <w:lastRenderedPageBreak/>
        <w:t xml:space="preserve">            return new Vector3(left.X - right, left.Y - right, left.Z - right);</w:t>
      </w:r>
    </w:p>
    <w:p w14:paraId="6F36095C" w14:textId="77777777" w:rsidR="00840E86" w:rsidRDefault="00840E86" w:rsidP="00840E86">
      <w:pPr>
        <w:pStyle w:val="Zdrojovkd"/>
      </w:pPr>
      <w:r>
        <w:t xml:space="preserve">        }</w:t>
      </w:r>
    </w:p>
    <w:p w14:paraId="07121226" w14:textId="77777777" w:rsidR="00840E86" w:rsidRDefault="00840E86" w:rsidP="00840E86">
      <w:pPr>
        <w:pStyle w:val="Zdrojovkd"/>
      </w:pPr>
    </w:p>
    <w:p w14:paraId="5B4EFBDE" w14:textId="77777777" w:rsidR="00840E86" w:rsidRDefault="00840E86" w:rsidP="00840E86">
      <w:pPr>
        <w:pStyle w:val="Zdrojovkd"/>
      </w:pPr>
      <w:r>
        <w:t xml:space="preserve">        public static Vector3 operator +(Vector3 left, Vector3 right)</w:t>
      </w:r>
    </w:p>
    <w:p w14:paraId="0021591B" w14:textId="77777777" w:rsidR="00840E86" w:rsidRDefault="00840E86" w:rsidP="00840E86">
      <w:pPr>
        <w:pStyle w:val="Zdrojovkd"/>
      </w:pPr>
      <w:r>
        <w:t xml:space="preserve">        {</w:t>
      </w:r>
    </w:p>
    <w:p w14:paraId="1A64120A" w14:textId="77777777" w:rsidR="00840E86" w:rsidRDefault="00840E86" w:rsidP="00840E86">
      <w:pPr>
        <w:pStyle w:val="Zdrojovkd"/>
      </w:pPr>
      <w:r>
        <w:t xml:space="preserve">            return new Vector3(left.X + right.X, left.Y + right.Y, left.Z + right.Z);</w:t>
      </w:r>
    </w:p>
    <w:p w14:paraId="0C14CA13" w14:textId="77777777" w:rsidR="00840E86" w:rsidRDefault="00840E86" w:rsidP="00840E86">
      <w:pPr>
        <w:pStyle w:val="Zdrojovkd"/>
      </w:pPr>
      <w:r>
        <w:t xml:space="preserve">        }</w:t>
      </w:r>
    </w:p>
    <w:p w14:paraId="149904D7" w14:textId="77777777" w:rsidR="00840E86" w:rsidRDefault="00840E86" w:rsidP="00840E86">
      <w:pPr>
        <w:pStyle w:val="Zdrojovkd"/>
      </w:pPr>
    </w:p>
    <w:p w14:paraId="4D5B7225" w14:textId="77777777" w:rsidR="00840E86" w:rsidRDefault="00840E86" w:rsidP="00840E86">
      <w:pPr>
        <w:pStyle w:val="Zdrojovkd"/>
      </w:pPr>
      <w:r>
        <w:t xml:space="preserve">        public static Vector3 operator +(Vector3 left, float right)</w:t>
      </w:r>
    </w:p>
    <w:p w14:paraId="4836D0C3" w14:textId="77777777" w:rsidR="00840E86" w:rsidRDefault="00840E86" w:rsidP="00840E86">
      <w:pPr>
        <w:pStyle w:val="Zdrojovkd"/>
      </w:pPr>
      <w:r>
        <w:t xml:space="preserve">        {</w:t>
      </w:r>
    </w:p>
    <w:p w14:paraId="79F3944A" w14:textId="77777777" w:rsidR="00840E86" w:rsidRDefault="00840E86" w:rsidP="00840E86">
      <w:pPr>
        <w:pStyle w:val="Zdrojovkd"/>
      </w:pPr>
      <w:r>
        <w:t xml:space="preserve">            return new Vector3(left.X + right, left.Y + right, left.Z + right);</w:t>
      </w:r>
    </w:p>
    <w:p w14:paraId="108CD7B7" w14:textId="77777777" w:rsidR="00840E86" w:rsidRDefault="00840E86" w:rsidP="00840E86">
      <w:pPr>
        <w:pStyle w:val="Zdrojovkd"/>
      </w:pPr>
      <w:r>
        <w:t xml:space="preserve">        }</w:t>
      </w:r>
    </w:p>
    <w:p w14:paraId="063C52A3" w14:textId="77777777" w:rsidR="00840E86" w:rsidRDefault="00840E86" w:rsidP="00840E86">
      <w:pPr>
        <w:pStyle w:val="Zdrojovkd"/>
      </w:pPr>
    </w:p>
    <w:p w14:paraId="533AF1CF" w14:textId="77777777" w:rsidR="00840E86" w:rsidRDefault="00840E86" w:rsidP="00840E86">
      <w:pPr>
        <w:pStyle w:val="Zdrojovkd"/>
      </w:pPr>
      <w:r>
        <w:t xml:space="preserve">        public static Vector3 operator *(Vector3 left, Vector3 right)</w:t>
      </w:r>
    </w:p>
    <w:p w14:paraId="175B6DB1" w14:textId="77777777" w:rsidR="00840E86" w:rsidRDefault="00840E86" w:rsidP="00840E86">
      <w:pPr>
        <w:pStyle w:val="Zdrojovkd"/>
      </w:pPr>
      <w:r>
        <w:t xml:space="preserve">        {</w:t>
      </w:r>
    </w:p>
    <w:p w14:paraId="298BCA76" w14:textId="77777777" w:rsidR="00840E86" w:rsidRDefault="00840E86" w:rsidP="00840E86">
      <w:pPr>
        <w:pStyle w:val="Zdrojovkd"/>
      </w:pPr>
      <w:r>
        <w:t xml:space="preserve">            return new Vector3(left.X * right.X, left.Y * right.Y, left.Z * right.Z);</w:t>
      </w:r>
    </w:p>
    <w:p w14:paraId="72E2DC51" w14:textId="77777777" w:rsidR="00840E86" w:rsidRDefault="00840E86" w:rsidP="00840E86">
      <w:pPr>
        <w:pStyle w:val="Zdrojovkd"/>
      </w:pPr>
      <w:r>
        <w:t xml:space="preserve">        }</w:t>
      </w:r>
    </w:p>
    <w:p w14:paraId="042B0C43" w14:textId="77777777" w:rsidR="00840E86" w:rsidRDefault="00840E86" w:rsidP="00840E86">
      <w:pPr>
        <w:pStyle w:val="Zdrojovkd"/>
      </w:pPr>
    </w:p>
    <w:p w14:paraId="02820B22" w14:textId="77777777" w:rsidR="00840E86" w:rsidRDefault="00840E86" w:rsidP="00840E86">
      <w:pPr>
        <w:pStyle w:val="Zdrojovkd"/>
      </w:pPr>
      <w:r>
        <w:t xml:space="preserve">        public static Vector3 operator *(Vector3 left, float right)</w:t>
      </w:r>
    </w:p>
    <w:p w14:paraId="51F1D1F2" w14:textId="77777777" w:rsidR="00840E86" w:rsidRDefault="00840E86" w:rsidP="00840E86">
      <w:pPr>
        <w:pStyle w:val="Zdrojovkd"/>
      </w:pPr>
      <w:r>
        <w:t xml:space="preserve">        {</w:t>
      </w:r>
    </w:p>
    <w:p w14:paraId="45100C67" w14:textId="77777777" w:rsidR="00840E86" w:rsidRDefault="00840E86" w:rsidP="00840E86">
      <w:pPr>
        <w:pStyle w:val="Zdrojovkd"/>
      </w:pPr>
      <w:r>
        <w:t xml:space="preserve">            return new Vector3(left.X * right, left.Y * right, left.Z * right);</w:t>
      </w:r>
    </w:p>
    <w:p w14:paraId="13B8B3F2" w14:textId="77777777" w:rsidR="00840E86" w:rsidRDefault="00840E86" w:rsidP="00840E86">
      <w:pPr>
        <w:pStyle w:val="Zdrojovkd"/>
      </w:pPr>
      <w:r>
        <w:t xml:space="preserve">        }</w:t>
      </w:r>
    </w:p>
    <w:p w14:paraId="2FDC0D4D" w14:textId="77777777" w:rsidR="00840E86" w:rsidRDefault="00840E86" w:rsidP="00840E86">
      <w:pPr>
        <w:pStyle w:val="Zdrojovkd"/>
      </w:pPr>
    </w:p>
    <w:p w14:paraId="27F71A44" w14:textId="77777777" w:rsidR="00840E86" w:rsidRDefault="00840E86" w:rsidP="00840E86">
      <w:pPr>
        <w:pStyle w:val="Zdrojovkd"/>
      </w:pPr>
      <w:r>
        <w:t xml:space="preserve">        public static Vector3 operator /(Vector3 left, Vector3 right)</w:t>
      </w:r>
    </w:p>
    <w:p w14:paraId="4DB76DA2" w14:textId="77777777" w:rsidR="00840E86" w:rsidRDefault="00840E86" w:rsidP="00840E86">
      <w:pPr>
        <w:pStyle w:val="Zdrojovkd"/>
      </w:pPr>
      <w:r>
        <w:t xml:space="preserve">        {</w:t>
      </w:r>
    </w:p>
    <w:p w14:paraId="10F5ABE8" w14:textId="77777777" w:rsidR="00840E86" w:rsidRDefault="00840E86" w:rsidP="00840E86">
      <w:pPr>
        <w:pStyle w:val="Zdrojovkd"/>
      </w:pPr>
      <w:r>
        <w:t xml:space="preserve">            return new Vector3(left.X / right.X, left.Y / right.Y, left.Z / right.Z);</w:t>
      </w:r>
    </w:p>
    <w:p w14:paraId="3BD0A4C5" w14:textId="77777777" w:rsidR="00840E86" w:rsidRDefault="00840E86" w:rsidP="00840E86">
      <w:pPr>
        <w:pStyle w:val="Zdrojovkd"/>
      </w:pPr>
      <w:r>
        <w:t xml:space="preserve">        }</w:t>
      </w:r>
    </w:p>
    <w:p w14:paraId="4E4DE9F7" w14:textId="77777777" w:rsidR="00840E86" w:rsidRDefault="00840E86" w:rsidP="00840E86">
      <w:pPr>
        <w:pStyle w:val="Zdrojovkd"/>
      </w:pPr>
    </w:p>
    <w:p w14:paraId="1E157EC0" w14:textId="77777777" w:rsidR="00840E86" w:rsidRDefault="00840E86" w:rsidP="00840E86">
      <w:pPr>
        <w:pStyle w:val="Zdrojovkd"/>
      </w:pPr>
      <w:r>
        <w:t xml:space="preserve">        public static Vector3 operator /(Vector3 left, float right)</w:t>
      </w:r>
    </w:p>
    <w:p w14:paraId="39AC534F" w14:textId="77777777" w:rsidR="00840E86" w:rsidRDefault="00840E86" w:rsidP="00840E86">
      <w:pPr>
        <w:pStyle w:val="Zdrojovkd"/>
      </w:pPr>
      <w:r>
        <w:t xml:space="preserve">        {</w:t>
      </w:r>
    </w:p>
    <w:p w14:paraId="2304C316" w14:textId="77777777" w:rsidR="00840E86" w:rsidRDefault="00840E86" w:rsidP="00840E86">
      <w:pPr>
        <w:pStyle w:val="Zdrojovkd"/>
      </w:pPr>
      <w:r>
        <w:t xml:space="preserve">            return new Vector3(left.X / right, left.Y / right, left.Z / right);</w:t>
      </w:r>
    </w:p>
    <w:p w14:paraId="08BCDE1D" w14:textId="77777777" w:rsidR="00840E86" w:rsidRDefault="00840E86" w:rsidP="00840E86">
      <w:pPr>
        <w:pStyle w:val="Zdrojovkd"/>
      </w:pPr>
      <w:r>
        <w:t xml:space="preserve">        }</w:t>
      </w:r>
    </w:p>
    <w:p w14:paraId="50A1BE13" w14:textId="77777777" w:rsidR="00840E86" w:rsidRDefault="00840E86" w:rsidP="00840E86">
      <w:pPr>
        <w:pStyle w:val="Zdrojovkd"/>
      </w:pPr>
    </w:p>
    <w:p w14:paraId="6805B9F0" w14:textId="77777777" w:rsidR="00840E86" w:rsidRDefault="00840E86" w:rsidP="00840E86">
      <w:pPr>
        <w:pStyle w:val="Zdrojovkd"/>
      </w:pPr>
      <w:r>
        <w:t xml:space="preserve">        public static bool operator ==(Vector3 left, Vector3 right)</w:t>
      </w:r>
    </w:p>
    <w:p w14:paraId="3EBB20A0" w14:textId="77777777" w:rsidR="00840E86" w:rsidRDefault="00840E86" w:rsidP="00840E86">
      <w:pPr>
        <w:pStyle w:val="Zdrojovkd"/>
      </w:pPr>
      <w:r>
        <w:t xml:space="preserve">        {</w:t>
      </w:r>
    </w:p>
    <w:p w14:paraId="2BDF7E4E" w14:textId="77777777" w:rsidR="00840E86" w:rsidRDefault="00840E86" w:rsidP="00840E86">
      <w:pPr>
        <w:pStyle w:val="Zdrojovkd"/>
      </w:pPr>
      <w:r>
        <w:t xml:space="preserve">            return left.X == right.X &amp;&amp; left.Y == right.Y &amp;&amp; left.Z == right.Z;</w:t>
      </w:r>
    </w:p>
    <w:p w14:paraId="37FD4A8E" w14:textId="77777777" w:rsidR="00840E86" w:rsidRDefault="00840E86" w:rsidP="00840E86">
      <w:pPr>
        <w:pStyle w:val="Zdrojovkd"/>
      </w:pPr>
      <w:r>
        <w:t xml:space="preserve">        }</w:t>
      </w:r>
    </w:p>
    <w:p w14:paraId="0B2209B9" w14:textId="77777777" w:rsidR="00840E86" w:rsidRDefault="00840E86" w:rsidP="00840E86">
      <w:pPr>
        <w:pStyle w:val="Zdrojovkd"/>
      </w:pPr>
    </w:p>
    <w:p w14:paraId="33DBB368" w14:textId="77777777" w:rsidR="00840E86" w:rsidRDefault="00840E86" w:rsidP="00840E86">
      <w:pPr>
        <w:pStyle w:val="Zdrojovkd"/>
      </w:pPr>
      <w:r>
        <w:t xml:space="preserve">        public static bool operator !=(Vector3 left, Vector3 right)</w:t>
      </w:r>
    </w:p>
    <w:p w14:paraId="0E7E7546" w14:textId="77777777" w:rsidR="00840E86" w:rsidRDefault="00840E86" w:rsidP="00840E86">
      <w:pPr>
        <w:pStyle w:val="Zdrojovkd"/>
      </w:pPr>
      <w:r>
        <w:t xml:space="preserve">        {</w:t>
      </w:r>
    </w:p>
    <w:p w14:paraId="2465C5C3" w14:textId="77777777" w:rsidR="00840E86" w:rsidRDefault="00840E86" w:rsidP="00840E86">
      <w:pPr>
        <w:pStyle w:val="Zdrojovkd"/>
      </w:pPr>
      <w:r>
        <w:t xml:space="preserve">            return left.X != right.X || left.Y != right.Y || left.Z != right.Z;</w:t>
      </w:r>
    </w:p>
    <w:p w14:paraId="6F60A0AE" w14:textId="77777777" w:rsidR="00840E86" w:rsidRDefault="00840E86" w:rsidP="00840E86">
      <w:pPr>
        <w:pStyle w:val="Zdrojovkd"/>
      </w:pPr>
      <w:r>
        <w:t xml:space="preserve">        }</w:t>
      </w:r>
    </w:p>
    <w:p w14:paraId="6901210E" w14:textId="77777777" w:rsidR="00840E86" w:rsidRDefault="00840E86" w:rsidP="00840E86">
      <w:pPr>
        <w:pStyle w:val="Zdrojovkd"/>
      </w:pPr>
    </w:p>
    <w:p w14:paraId="6B5DFB03" w14:textId="77777777" w:rsidR="00840E86" w:rsidRDefault="00840E86" w:rsidP="00840E86">
      <w:pPr>
        <w:pStyle w:val="Zdrojovkd"/>
      </w:pPr>
      <w:r>
        <w:t xml:space="preserve">        public Vector3 Add(Vector3 Value)</w:t>
      </w:r>
    </w:p>
    <w:p w14:paraId="0F7395A2" w14:textId="77777777" w:rsidR="00840E86" w:rsidRDefault="00840E86" w:rsidP="00840E86">
      <w:pPr>
        <w:pStyle w:val="Zdrojovkd"/>
      </w:pPr>
      <w:r>
        <w:t xml:space="preserve">        {</w:t>
      </w:r>
    </w:p>
    <w:p w14:paraId="60401EEC" w14:textId="77777777" w:rsidR="00840E86" w:rsidRDefault="00840E86" w:rsidP="00840E86">
      <w:pPr>
        <w:pStyle w:val="Zdrojovkd"/>
      </w:pPr>
      <w:r>
        <w:t xml:space="preserve">            return this + Value;</w:t>
      </w:r>
    </w:p>
    <w:p w14:paraId="16EF30FC" w14:textId="77777777" w:rsidR="00840E86" w:rsidRDefault="00840E86" w:rsidP="00840E86">
      <w:pPr>
        <w:pStyle w:val="Zdrojovkd"/>
      </w:pPr>
      <w:r>
        <w:t xml:space="preserve">        }</w:t>
      </w:r>
    </w:p>
    <w:p w14:paraId="7136E093" w14:textId="77777777" w:rsidR="00840E86" w:rsidRDefault="00840E86" w:rsidP="00840E86">
      <w:pPr>
        <w:pStyle w:val="Zdrojovkd"/>
      </w:pPr>
    </w:p>
    <w:p w14:paraId="61526DF9" w14:textId="77777777" w:rsidR="00840E86" w:rsidRDefault="00840E86" w:rsidP="00840E86">
      <w:pPr>
        <w:pStyle w:val="Zdrojovkd"/>
      </w:pPr>
      <w:r>
        <w:t xml:space="preserve">        public Vector3 Add(float X, float Y, float Z)</w:t>
      </w:r>
    </w:p>
    <w:p w14:paraId="3251CBFD" w14:textId="77777777" w:rsidR="00840E86" w:rsidRDefault="00840E86" w:rsidP="00840E86">
      <w:pPr>
        <w:pStyle w:val="Zdrojovkd"/>
      </w:pPr>
      <w:r>
        <w:t xml:space="preserve">        {</w:t>
      </w:r>
    </w:p>
    <w:p w14:paraId="070B7D49" w14:textId="77777777" w:rsidR="00840E86" w:rsidRDefault="00840E86" w:rsidP="00840E86">
      <w:pPr>
        <w:pStyle w:val="Zdrojovkd"/>
      </w:pPr>
      <w:r>
        <w:t xml:space="preserve">            return this + new Vector3(X, Y, Z);</w:t>
      </w:r>
    </w:p>
    <w:p w14:paraId="5ED1FADC" w14:textId="77777777" w:rsidR="00840E86" w:rsidRDefault="00840E86" w:rsidP="00840E86">
      <w:pPr>
        <w:pStyle w:val="Zdrojovkd"/>
      </w:pPr>
      <w:r>
        <w:t xml:space="preserve">        }</w:t>
      </w:r>
    </w:p>
    <w:p w14:paraId="3891C39B" w14:textId="77777777" w:rsidR="00840E86" w:rsidRDefault="00840E86" w:rsidP="00840E86">
      <w:pPr>
        <w:pStyle w:val="Zdrojovkd"/>
      </w:pPr>
    </w:p>
    <w:p w14:paraId="4B09EA8C" w14:textId="77777777" w:rsidR="00840E86" w:rsidRDefault="00840E86" w:rsidP="00840E86">
      <w:pPr>
        <w:pStyle w:val="Zdrojovkd"/>
      </w:pPr>
      <w:r>
        <w:t xml:space="preserve">        public Vector3 Add(float Value)</w:t>
      </w:r>
    </w:p>
    <w:p w14:paraId="5677E383" w14:textId="77777777" w:rsidR="00840E86" w:rsidRDefault="00840E86" w:rsidP="00840E86">
      <w:pPr>
        <w:pStyle w:val="Zdrojovkd"/>
      </w:pPr>
      <w:r>
        <w:t xml:space="preserve">        {</w:t>
      </w:r>
    </w:p>
    <w:p w14:paraId="505FEC95" w14:textId="77777777" w:rsidR="00840E86" w:rsidRDefault="00840E86" w:rsidP="00840E86">
      <w:pPr>
        <w:pStyle w:val="Zdrojovkd"/>
      </w:pPr>
      <w:r>
        <w:t xml:space="preserve">            return this + Value;</w:t>
      </w:r>
    </w:p>
    <w:p w14:paraId="0B0401B9" w14:textId="77777777" w:rsidR="00840E86" w:rsidRDefault="00840E86" w:rsidP="00840E86">
      <w:pPr>
        <w:pStyle w:val="Zdrojovkd"/>
      </w:pPr>
      <w:r>
        <w:t xml:space="preserve">        }</w:t>
      </w:r>
    </w:p>
    <w:p w14:paraId="33C2D7C5" w14:textId="77777777" w:rsidR="00840E86" w:rsidRDefault="00840E86" w:rsidP="00840E86">
      <w:pPr>
        <w:pStyle w:val="Zdrojovkd"/>
      </w:pPr>
    </w:p>
    <w:p w14:paraId="54DC77EF" w14:textId="77777777" w:rsidR="00840E86" w:rsidRDefault="00840E86" w:rsidP="00840E86">
      <w:pPr>
        <w:pStyle w:val="Zdrojovkd"/>
      </w:pPr>
      <w:r>
        <w:t xml:space="preserve">        public Vector3 Decrease(Vector3 Value)</w:t>
      </w:r>
    </w:p>
    <w:p w14:paraId="28F1DDB9" w14:textId="77777777" w:rsidR="00840E86" w:rsidRDefault="00840E86" w:rsidP="00840E86">
      <w:pPr>
        <w:pStyle w:val="Zdrojovkd"/>
      </w:pPr>
      <w:r>
        <w:t xml:space="preserve">        {</w:t>
      </w:r>
    </w:p>
    <w:p w14:paraId="61D3CA23" w14:textId="77777777" w:rsidR="00840E86" w:rsidRDefault="00840E86" w:rsidP="00840E86">
      <w:pPr>
        <w:pStyle w:val="Zdrojovkd"/>
      </w:pPr>
      <w:r>
        <w:t xml:space="preserve">            return this - Value;</w:t>
      </w:r>
    </w:p>
    <w:p w14:paraId="14FE88F1" w14:textId="77777777" w:rsidR="00840E86" w:rsidRDefault="00840E86" w:rsidP="00840E86">
      <w:pPr>
        <w:pStyle w:val="Zdrojovkd"/>
      </w:pPr>
      <w:r>
        <w:t xml:space="preserve">        }</w:t>
      </w:r>
    </w:p>
    <w:p w14:paraId="03D8526E" w14:textId="77777777" w:rsidR="00840E86" w:rsidRDefault="00840E86" w:rsidP="00840E86">
      <w:pPr>
        <w:pStyle w:val="Zdrojovkd"/>
      </w:pPr>
    </w:p>
    <w:p w14:paraId="1CDF0760" w14:textId="77777777" w:rsidR="00840E86" w:rsidRDefault="00840E86" w:rsidP="00840E86">
      <w:pPr>
        <w:pStyle w:val="Zdrojovkd"/>
      </w:pPr>
      <w:r>
        <w:t xml:space="preserve">        public Vector3 Decrease(float X, float Y, float Z)</w:t>
      </w:r>
    </w:p>
    <w:p w14:paraId="332AB74E" w14:textId="77777777" w:rsidR="00840E86" w:rsidRDefault="00840E86" w:rsidP="00840E86">
      <w:pPr>
        <w:pStyle w:val="Zdrojovkd"/>
      </w:pPr>
      <w:r>
        <w:t xml:space="preserve">        {</w:t>
      </w:r>
    </w:p>
    <w:p w14:paraId="08C7057A" w14:textId="77777777" w:rsidR="00840E86" w:rsidRDefault="00840E86" w:rsidP="00840E86">
      <w:pPr>
        <w:pStyle w:val="Zdrojovkd"/>
      </w:pPr>
      <w:r>
        <w:t xml:space="preserve">            return this - new Vector3(X, Y, Z);</w:t>
      </w:r>
    </w:p>
    <w:p w14:paraId="5629E080" w14:textId="77777777" w:rsidR="00840E86" w:rsidRDefault="00840E86" w:rsidP="00840E86">
      <w:pPr>
        <w:pStyle w:val="Zdrojovkd"/>
      </w:pPr>
      <w:r>
        <w:t xml:space="preserve">        }</w:t>
      </w:r>
    </w:p>
    <w:p w14:paraId="1F967DC5" w14:textId="77777777" w:rsidR="00840E86" w:rsidRDefault="00840E86" w:rsidP="00840E86">
      <w:pPr>
        <w:pStyle w:val="Zdrojovkd"/>
      </w:pPr>
    </w:p>
    <w:p w14:paraId="6B63BE4A" w14:textId="77777777" w:rsidR="00840E86" w:rsidRDefault="00840E86" w:rsidP="00840E86">
      <w:pPr>
        <w:pStyle w:val="Zdrojovkd"/>
      </w:pPr>
      <w:r>
        <w:t xml:space="preserve">        public Vector3 Decrease(float Value)</w:t>
      </w:r>
    </w:p>
    <w:p w14:paraId="6C8800E9" w14:textId="77777777" w:rsidR="00840E86" w:rsidRDefault="00840E86" w:rsidP="00840E86">
      <w:pPr>
        <w:pStyle w:val="Zdrojovkd"/>
      </w:pPr>
      <w:r>
        <w:t xml:space="preserve">        {</w:t>
      </w:r>
    </w:p>
    <w:p w14:paraId="3897D75E" w14:textId="77777777" w:rsidR="00840E86" w:rsidRDefault="00840E86" w:rsidP="00840E86">
      <w:pPr>
        <w:pStyle w:val="Zdrojovkd"/>
      </w:pPr>
      <w:r>
        <w:t xml:space="preserve">            return this - Value;</w:t>
      </w:r>
    </w:p>
    <w:p w14:paraId="342DFA34" w14:textId="77777777" w:rsidR="00840E86" w:rsidRDefault="00840E86" w:rsidP="00840E86">
      <w:pPr>
        <w:pStyle w:val="Zdrojovkd"/>
      </w:pPr>
      <w:r>
        <w:t xml:space="preserve">        }</w:t>
      </w:r>
    </w:p>
    <w:p w14:paraId="62E47A8D" w14:textId="77777777" w:rsidR="00840E86" w:rsidRDefault="00840E86" w:rsidP="00840E86">
      <w:pPr>
        <w:pStyle w:val="Zdrojovkd"/>
      </w:pPr>
    </w:p>
    <w:p w14:paraId="723E4F02" w14:textId="77777777" w:rsidR="00840E86" w:rsidRDefault="00840E86" w:rsidP="00840E86">
      <w:pPr>
        <w:pStyle w:val="Zdrojovkd"/>
      </w:pPr>
      <w:r>
        <w:t xml:space="preserve">        public Vector3 Multiply(Vector3 Value)</w:t>
      </w:r>
    </w:p>
    <w:p w14:paraId="5B69ED1F" w14:textId="77777777" w:rsidR="00840E86" w:rsidRDefault="00840E86" w:rsidP="00840E86">
      <w:pPr>
        <w:pStyle w:val="Zdrojovkd"/>
      </w:pPr>
      <w:r>
        <w:t xml:space="preserve">        {</w:t>
      </w:r>
    </w:p>
    <w:p w14:paraId="09BA9F99" w14:textId="77777777" w:rsidR="00840E86" w:rsidRDefault="00840E86" w:rsidP="00840E86">
      <w:pPr>
        <w:pStyle w:val="Zdrojovkd"/>
      </w:pPr>
      <w:r>
        <w:t xml:space="preserve">            return this * Value;</w:t>
      </w:r>
    </w:p>
    <w:p w14:paraId="5789622F" w14:textId="77777777" w:rsidR="00840E86" w:rsidRDefault="00840E86" w:rsidP="00840E86">
      <w:pPr>
        <w:pStyle w:val="Zdrojovkd"/>
      </w:pPr>
      <w:r>
        <w:t xml:space="preserve">        }</w:t>
      </w:r>
    </w:p>
    <w:p w14:paraId="4C88885B" w14:textId="77777777" w:rsidR="00840E86" w:rsidRDefault="00840E86" w:rsidP="00840E86">
      <w:pPr>
        <w:pStyle w:val="Zdrojovkd"/>
      </w:pPr>
    </w:p>
    <w:p w14:paraId="2CE3D863" w14:textId="77777777" w:rsidR="00840E86" w:rsidRDefault="00840E86" w:rsidP="00840E86">
      <w:pPr>
        <w:pStyle w:val="Zdrojovkd"/>
      </w:pPr>
      <w:r>
        <w:t xml:space="preserve">        public Vector3 Multiply(float X, float Y, float Z)</w:t>
      </w:r>
    </w:p>
    <w:p w14:paraId="3BF112D3" w14:textId="77777777" w:rsidR="00840E86" w:rsidRDefault="00840E86" w:rsidP="00840E86">
      <w:pPr>
        <w:pStyle w:val="Zdrojovkd"/>
      </w:pPr>
      <w:r>
        <w:t xml:space="preserve">        {</w:t>
      </w:r>
    </w:p>
    <w:p w14:paraId="2A6BFFB8" w14:textId="77777777" w:rsidR="00840E86" w:rsidRDefault="00840E86" w:rsidP="00840E86">
      <w:pPr>
        <w:pStyle w:val="Zdrojovkd"/>
      </w:pPr>
      <w:r>
        <w:t xml:space="preserve">            return this * new Vector3(X, Y, Z);</w:t>
      </w:r>
    </w:p>
    <w:p w14:paraId="0C3E123C" w14:textId="77777777" w:rsidR="00840E86" w:rsidRDefault="00840E86" w:rsidP="00840E86">
      <w:pPr>
        <w:pStyle w:val="Zdrojovkd"/>
      </w:pPr>
      <w:r>
        <w:t xml:space="preserve">        }</w:t>
      </w:r>
    </w:p>
    <w:p w14:paraId="444E39D9" w14:textId="77777777" w:rsidR="00840E86" w:rsidRDefault="00840E86" w:rsidP="00840E86">
      <w:pPr>
        <w:pStyle w:val="Zdrojovkd"/>
      </w:pPr>
    </w:p>
    <w:p w14:paraId="080E2090" w14:textId="77777777" w:rsidR="00840E86" w:rsidRDefault="00840E86" w:rsidP="00840E86">
      <w:pPr>
        <w:pStyle w:val="Zdrojovkd"/>
      </w:pPr>
      <w:r>
        <w:t xml:space="preserve">        public Vector3 Multiply(float Value)</w:t>
      </w:r>
    </w:p>
    <w:p w14:paraId="2103E8EA" w14:textId="77777777" w:rsidR="00840E86" w:rsidRDefault="00840E86" w:rsidP="00840E86">
      <w:pPr>
        <w:pStyle w:val="Zdrojovkd"/>
      </w:pPr>
      <w:r>
        <w:t xml:space="preserve">        {</w:t>
      </w:r>
    </w:p>
    <w:p w14:paraId="2E0B201E" w14:textId="77777777" w:rsidR="00840E86" w:rsidRDefault="00840E86" w:rsidP="00840E86">
      <w:pPr>
        <w:pStyle w:val="Zdrojovkd"/>
      </w:pPr>
      <w:r>
        <w:t xml:space="preserve">            return this * Value;</w:t>
      </w:r>
    </w:p>
    <w:p w14:paraId="7BDBE0D5" w14:textId="77777777" w:rsidR="00840E86" w:rsidRDefault="00840E86" w:rsidP="00840E86">
      <w:pPr>
        <w:pStyle w:val="Zdrojovkd"/>
      </w:pPr>
      <w:r>
        <w:t xml:space="preserve">        }</w:t>
      </w:r>
    </w:p>
    <w:p w14:paraId="3D4D4596" w14:textId="77777777" w:rsidR="00840E86" w:rsidRDefault="00840E86" w:rsidP="00840E86">
      <w:pPr>
        <w:pStyle w:val="Zdrojovkd"/>
      </w:pPr>
    </w:p>
    <w:p w14:paraId="58736F38" w14:textId="77777777" w:rsidR="00840E86" w:rsidRDefault="00840E86" w:rsidP="00840E86">
      <w:pPr>
        <w:pStyle w:val="Zdrojovkd"/>
      </w:pPr>
      <w:r>
        <w:t xml:space="preserve">        public Vector3 Divide(Vector3 Value)</w:t>
      </w:r>
    </w:p>
    <w:p w14:paraId="5F7EAE7A" w14:textId="77777777" w:rsidR="00840E86" w:rsidRDefault="00840E86" w:rsidP="00840E86">
      <w:pPr>
        <w:pStyle w:val="Zdrojovkd"/>
      </w:pPr>
      <w:r>
        <w:t xml:space="preserve">        {</w:t>
      </w:r>
    </w:p>
    <w:p w14:paraId="19F8772F" w14:textId="77777777" w:rsidR="00840E86" w:rsidRDefault="00840E86" w:rsidP="00840E86">
      <w:pPr>
        <w:pStyle w:val="Zdrojovkd"/>
      </w:pPr>
      <w:r>
        <w:t xml:space="preserve">            return this / Value;</w:t>
      </w:r>
    </w:p>
    <w:p w14:paraId="6C00F906" w14:textId="77777777" w:rsidR="00840E86" w:rsidRDefault="00840E86" w:rsidP="00840E86">
      <w:pPr>
        <w:pStyle w:val="Zdrojovkd"/>
      </w:pPr>
      <w:r>
        <w:t xml:space="preserve">        }</w:t>
      </w:r>
    </w:p>
    <w:p w14:paraId="7C5E48CC" w14:textId="77777777" w:rsidR="00840E86" w:rsidRDefault="00840E86" w:rsidP="00840E86">
      <w:pPr>
        <w:pStyle w:val="Zdrojovkd"/>
      </w:pPr>
    </w:p>
    <w:p w14:paraId="481BB06C" w14:textId="77777777" w:rsidR="00840E86" w:rsidRDefault="00840E86" w:rsidP="00840E86">
      <w:pPr>
        <w:pStyle w:val="Zdrojovkd"/>
      </w:pPr>
      <w:r>
        <w:t xml:space="preserve">        public Vector3 Divide(float X, float Y, float Z)</w:t>
      </w:r>
    </w:p>
    <w:p w14:paraId="694BF1E1" w14:textId="77777777" w:rsidR="00840E86" w:rsidRDefault="00840E86" w:rsidP="00840E86">
      <w:pPr>
        <w:pStyle w:val="Zdrojovkd"/>
      </w:pPr>
      <w:r>
        <w:t xml:space="preserve">        {</w:t>
      </w:r>
    </w:p>
    <w:p w14:paraId="218B2BFE" w14:textId="77777777" w:rsidR="00840E86" w:rsidRDefault="00840E86" w:rsidP="00840E86">
      <w:pPr>
        <w:pStyle w:val="Zdrojovkd"/>
      </w:pPr>
      <w:r>
        <w:t xml:space="preserve">            return this / new Vector3(X, Y, Z);</w:t>
      </w:r>
    </w:p>
    <w:p w14:paraId="73236E49" w14:textId="77777777" w:rsidR="00840E86" w:rsidRDefault="00840E86" w:rsidP="00840E86">
      <w:pPr>
        <w:pStyle w:val="Zdrojovkd"/>
      </w:pPr>
      <w:r>
        <w:t xml:space="preserve">        }</w:t>
      </w:r>
    </w:p>
    <w:p w14:paraId="314ADD82" w14:textId="77777777" w:rsidR="00840E86" w:rsidRDefault="00840E86" w:rsidP="00840E86">
      <w:pPr>
        <w:pStyle w:val="Zdrojovkd"/>
      </w:pPr>
    </w:p>
    <w:p w14:paraId="202088CA" w14:textId="77777777" w:rsidR="00840E86" w:rsidRDefault="00840E86" w:rsidP="00840E86">
      <w:pPr>
        <w:pStyle w:val="Zdrojovkd"/>
      </w:pPr>
      <w:r>
        <w:t xml:space="preserve">        public Vector3 Divide(float Value)</w:t>
      </w:r>
    </w:p>
    <w:p w14:paraId="1B2C6894" w14:textId="77777777" w:rsidR="00840E86" w:rsidRDefault="00840E86" w:rsidP="00840E86">
      <w:pPr>
        <w:pStyle w:val="Zdrojovkd"/>
      </w:pPr>
      <w:r>
        <w:t xml:space="preserve">        {</w:t>
      </w:r>
    </w:p>
    <w:p w14:paraId="11B4BC47" w14:textId="77777777" w:rsidR="00840E86" w:rsidRDefault="00840E86" w:rsidP="00840E86">
      <w:pPr>
        <w:pStyle w:val="Zdrojovkd"/>
      </w:pPr>
      <w:r>
        <w:t xml:space="preserve">            return this / Value;</w:t>
      </w:r>
    </w:p>
    <w:p w14:paraId="5DA7A058" w14:textId="77777777" w:rsidR="00840E86" w:rsidRDefault="00840E86" w:rsidP="00840E86">
      <w:pPr>
        <w:pStyle w:val="Zdrojovkd"/>
      </w:pPr>
      <w:r>
        <w:t xml:space="preserve">        }</w:t>
      </w:r>
    </w:p>
    <w:p w14:paraId="02BF44C9" w14:textId="77777777" w:rsidR="00840E86" w:rsidRDefault="00840E86" w:rsidP="00840E86">
      <w:pPr>
        <w:pStyle w:val="Zdrojovkd"/>
      </w:pPr>
    </w:p>
    <w:p w14:paraId="7EBE8D4F" w14:textId="77777777" w:rsidR="00840E86" w:rsidRDefault="00840E86" w:rsidP="00840E86">
      <w:pPr>
        <w:pStyle w:val="Zdrojovkd"/>
      </w:pPr>
      <w:r>
        <w:t xml:space="preserve">        private static Vector3 _zero = new Vector3(0, 0, 0);</w:t>
      </w:r>
    </w:p>
    <w:p w14:paraId="6F401C0A" w14:textId="77777777" w:rsidR="00840E86" w:rsidRDefault="00840E86" w:rsidP="00840E86">
      <w:pPr>
        <w:pStyle w:val="Zdrojovkd"/>
      </w:pPr>
    </w:p>
    <w:p w14:paraId="0980A4A5" w14:textId="77777777" w:rsidR="00840E86" w:rsidRDefault="00840E86" w:rsidP="00840E86">
      <w:pPr>
        <w:pStyle w:val="Zdrojovkd"/>
      </w:pPr>
      <w:r>
        <w:t xml:space="preserve">        public static Vector3 Zero</w:t>
      </w:r>
    </w:p>
    <w:p w14:paraId="27390EE8" w14:textId="77777777" w:rsidR="00840E86" w:rsidRDefault="00840E86" w:rsidP="00840E86">
      <w:pPr>
        <w:pStyle w:val="Zdrojovkd"/>
      </w:pPr>
      <w:r>
        <w:t xml:space="preserve">        {</w:t>
      </w:r>
    </w:p>
    <w:p w14:paraId="52FDA043" w14:textId="77777777" w:rsidR="00840E86" w:rsidRDefault="00840E86" w:rsidP="00840E86">
      <w:pPr>
        <w:pStyle w:val="Zdrojovkd"/>
      </w:pPr>
      <w:r>
        <w:t xml:space="preserve">            get { return _zero; }</w:t>
      </w:r>
    </w:p>
    <w:p w14:paraId="66FA1D34" w14:textId="77777777" w:rsidR="00840E86" w:rsidRDefault="00840E86" w:rsidP="00840E86">
      <w:pPr>
        <w:pStyle w:val="Zdrojovkd"/>
      </w:pPr>
      <w:r>
        <w:t xml:space="preserve">        }</w:t>
      </w:r>
    </w:p>
    <w:p w14:paraId="243F3F31" w14:textId="77777777" w:rsidR="00840E86" w:rsidRDefault="00840E86" w:rsidP="00840E86">
      <w:pPr>
        <w:pStyle w:val="Zdrojovkd"/>
      </w:pPr>
      <w:r>
        <w:t xml:space="preserve">    }</w:t>
      </w:r>
    </w:p>
    <w:p w14:paraId="356DA963" w14:textId="2967F279" w:rsidR="00840E86" w:rsidRPr="00840E86" w:rsidRDefault="00840E86" w:rsidP="00840E86">
      <w:pPr>
        <w:pStyle w:val="Zdrojovkd"/>
      </w:pPr>
      <w:r>
        <w:t>}</w:t>
      </w:r>
    </w:p>
    <w:p w14:paraId="7A221CBB" w14:textId="476AE41B" w:rsidR="006668F6" w:rsidRDefault="006668F6" w:rsidP="006668F6">
      <w:pPr>
        <w:pStyle w:val="Nadpis4"/>
      </w:pPr>
      <w:r>
        <w:t>Core/</w:t>
      </w:r>
      <w:r>
        <w:t>Scripts</w:t>
      </w:r>
      <w:r>
        <w:t>/</w:t>
      </w:r>
      <w:r>
        <w:t>TextControlScript.cs</w:t>
      </w:r>
    </w:p>
    <w:p w14:paraId="7C3B0EF0" w14:textId="77777777" w:rsidR="00840E86" w:rsidRDefault="00840E86" w:rsidP="00840E86">
      <w:pPr>
        <w:pStyle w:val="Zdrojovkd"/>
      </w:pPr>
      <w:r>
        <w:t>using DKEngine.Core.Components;</w:t>
      </w:r>
    </w:p>
    <w:p w14:paraId="00B90EE4" w14:textId="77777777" w:rsidR="00840E86" w:rsidRDefault="00840E86" w:rsidP="00840E86">
      <w:pPr>
        <w:pStyle w:val="Zdrojovkd"/>
      </w:pPr>
      <w:r>
        <w:t>using DKEngine.Core.UI;</w:t>
      </w:r>
    </w:p>
    <w:p w14:paraId="567D047D" w14:textId="77777777" w:rsidR="00840E86" w:rsidRDefault="00840E86" w:rsidP="00840E86">
      <w:pPr>
        <w:pStyle w:val="Zdrojovkd"/>
      </w:pPr>
      <w:r>
        <w:t>using System.Collections.Generic;</w:t>
      </w:r>
    </w:p>
    <w:p w14:paraId="15220A14" w14:textId="77777777" w:rsidR="00840E86" w:rsidRDefault="00840E86" w:rsidP="00840E86">
      <w:pPr>
        <w:pStyle w:val="Zdrojovkd"/>
      </w:pPr>
      <w:r>
        <w:t>using static DKEngine.Core.UI.Text;</w:t>
      </w:r>
    </w:p>
    <w:p w14:paraId="55E957F6" w14:textId="77777777" w:rsidR="00840E86" w:rsidRDefault="00840E86" w:rsidP="00840E86">
      <w:pPr>
        <w:pStyle w:val="Zdrojovkd"/>
      </w:pPr>
    </w:p>
    <w:p w14:paraId="73E06922" w14:textId="77777777" w:rsidR="00840E86" w:rsidRDefault="00840E86" w:rsidP="00840E86">
      <w:pPr>
        <w:pStyle w:val="Zdrojovkd"/>
      </w:pPr>
      <w:r>
        <w:t>namespace DKEngine.Core.Scripts</w:t>
      </w:r>
    </w:p>
    <w:p w14:paraId="032E255B" w14:textId="77777777" w:rsidR="00840E86" w:rsidRDefault="00840E86" w:rsidP="00840E86">
      <w:pPr>
        <w:pStyle w:val="Zdrojovkd"/>
      </w:pPr>
      <w:r>
        <w:t>{</w:t>
      </w:r>
    </w:p>
    <w:p w14:paraId="1C5BCC08" w14:textId="77777777" w:rsidR="00840E86" w:rsidRDefault="00840E86" w:rsidP="00840E86">
      <w:pPr>
        <w:pStyle w:val="Zdrojovkd"/>
      </w:pPr>
      <w:r>
        <w:t xml:space="preserve">    internal sealed class TextControlScript : Script</w:t>
      </w:r>
    </w:p>
    <w:p w14:paraId="08AF1CB0" w14:textId="77777777" w:rsidR="00840E86" w:rsidRDefault="00840E86" w:rsidP="00840E86">
      <w:pPr>
        <w:pStyle w:val="Zdrojovkd"/>
      </w:pPr>
      <w:r>
        <w:t xml:space="preserve">    {</w:t>
      </w:r>
    </w:p>
    <w:p w14:paraId="40EC44E2" w14:textId="77777777" w:rsidR="00840E86" w:rsidRDefault="00840E86" w:rsidP="00840E86">
      <w:pPr>
        <w:pStyle w:val="Zdrojovkd"/>
      </w:pPr>
      <w:r>
        <w:t xml:space="preserve">        internal TextBlock _Parent { get { return (TextBlock)Parent; } }</w:t>
      </w:r>
    </w:p>
    <w:p w14:paraId="431B6DBD" w14:textId="77777777" w:rsidR="00840E86" w:rsidRDefault="00840E86" w:rsidP="00840E86">
      <w:pPr>
        <w:pStyle w:val="Zdrojovkd"/>
      </w:pPr>
    </w:p>
    <w:p w14:paraId="0E4DCB1F" w14:textId="77777777" w:rsidR="00840E86" w:rsidRDefault="00840E86" w:rsidP="00840E86">
      <w:pPr>
        <w:pStyle w:val="Zdrojovkd"/>
      </w:pPr>
      <w:r>
        <w:t xml:space="preserve">        public TextControlScript(TextBlock Parent)</w:t>
      </w:r>
    </w:p>
    <w:p w14:paraId="59762779" w14:textId="77777777" w:rsidR="00840E86" w:rsidRDefault="00840E86" w:rsidP="00840E86">
      <w:pPr>
        <w:pStyle w:val="Zdrojovkd"/>
      </w:pPr>
      <w:r>
        <w:t xml:space="preserve">            : base(Parent)</w:t>
      </w:r>
    </w:p>
    <w:p w14:paraId="24D5242D" w14:textId="77777777" w:rsidR="00840E86" w:rsidRDefault="00840E86" w:rsidP="00840E86">
      <w:pPr>
        <w:pStyle w:val="Zdrojovkd"/>
      </w:pPr>
      <w:r>
        <w:t xml:space="preserve">        { }</w:t>
      </w:r>
    </w:p>
    <w:p w14:paraId="1FD9964F" w14:textId="77777777" w:rsidR="00840E86" w:rsidRDefault="00840E86" w:rsidP="00840E86">
      <w:pPr>
        <w:pStyle w:val="Zdrojovkd"/>
      </w:pPr>
    </w:p>
    <w:p w14:paraId="796824DF" w14:textId="77777777" w:rsidR="00840E86" w:rsidRDefault="00840E86" w:rsidP="00840E86">
      <w:pPr>
        <w:pStyle w:val="Zdrojovkd"/>
      </w:pPr>
      <w:r>
        <w:t xml:space="preserve">        protected internal override void Start()</w:t>
      </w:r>
    </w:p>
    <w:p w14:paraId="2B5B667D" w14:textId="77777777" w:rsidR="00840E86" w:rsidRDefault="00840E86" w:rsidP="00840E86">
      <w:pPr>
        <w:pStyle w:val="Zdrojovkd"/>
      </w:pPr>
      <w:r>
        <w:t xml:space="preserve">        {</w:t>
      </w:r>
    </w:p>
    <w:p w14:paraId="6C779D67" w14:textId="77777777" w:rsidR="00840E86" w:rsidRDefault="00840E86" w:rsidP="00840E86">
      <w:pPr>
        <w:pStyle w:val="Zdrojovkd"/>
      </w:pPr>
      <w:r>
        <w:t xml:space="preserve">            if (_Parent.Text.Length &gt; 0)</w:t>
      </w:r>
    </w:p>
    <w:p w14:paraId="43DE6A02" w14:textId="77777777" w:rsidR="00840E86" w:rsidRDefault="00840E86" w:rsidP="00840E86">
      <w:pPr>
        <w:pStyle w:val="Zdrojovkd"/>
      </w:pPr>
      <w:r>
        <w:t xml:space="preserve">            {</w:t>
      </w:r>
    </w:p>
    <w:p w14:paraId="4695B6A7" w14:textId="77777777" w:rsidR="00840E86" w:rsidRDefault="00840E86" w:rsidP="00840E86">
      <w:pPr>
        <w:pStyle w:val="Zdrojovkd"/>
      </w:pPr>
      <w:r>
        <w:t xml:space="preserve">                Text();</w:t>
      </w:r>
    </w:p>
    <w:p w14:paraId="788CFC08" w14:textId="77777777" w:rsidR="00840E86" w:rsidRDefault="00840E86" w:rsidP="00840E86">
      <w:pPr>
        <w:pStyle w:val="Zdrojovkd"/>
      </w:pPr>
      <w:r>
        <w:t xml:space="preserve">            }</w:t>
      </w:r>
    </w:p>
    <w:p w14:paraId="53ADB72A" w14:textId="77777777" w:rsidR="00840E86" w:rsidRDefault="00840E86" w:rsidP="00840E86">
      <w:pPr>
        <w:pStyle w:val="Zdrojovkd"/>
      </w:pPr>
      <w:r>
        <w:t xml:space="preserve">        }</w:t>
      </w:r>
    </w:p>
    <w:p w14:paraId="4A58B4A0" w14:textId="77777777" w:rsidR="00840E86" w:rsidRDefault="00840E86" w:rsidP="00840E86">
      <w:pPr>
        <w:pStyle w:val="Zdrojovkd"/>
      </w:pPr>
    </w:p>
    <w:p w14:paraId="48164D52" w14:textId="77777777" w:rsidR="00840E86" w:rsidRDefault="00840E86" w:rsidP="00840E86">
      <w:pPr>
        <w:pStyle w:val="Zdrojovkd"/>
      </w:pPr>
      <w:r>
        <w:t xml:space="preserve">        protected internal override void Update()</w:t>
      </w:r>
    </w:p>
    <w:p w14:paraId="1AA10B8C" w14:textId="77777777" w:rsidR="00840E86" w:rsidRDefault="00840E86" w:rsidP="00840E86">
      <w:pPr>
        <w:pStyle w:val="Zdrojovkd"/>
      </w:pPr>
      <w:r>
        <w:t xml:space="preserve">        {</w:t>
      </w:r>
    </w:p>
    <w:p w14:paraId="2F44BBA6" w14:textId="77777777" w:rsidR="00840E86" w:rsidRDefault="00840E86" w:rsidP="00840E86">
      <w:pPr>
        <w:pStyle w:val="Zdrojovkd"/>
      </w:pPr>
      <w:r>
        <w:t xml:space="preserve">            if (_Parent != null)</w:t>
      </w:r>
    </w:p>
    <w:p w14:paraId="7ADF9536" w14:textId="77777777" w:rsidR="00840E86" w:rsidRDefault="00840E86" w:rsidP="00840E86">
      <w:pPr>
        <w:pStyle w:val="Zdrojovkd"/>
      </w:pPr>
      <w:r>
        <w:t xml:space="preserve">            {</w:t>
      </w:r>
    </w:p>
    <w:p w14:paraId="6E6C2483" w14:textId="77777777" w:rsidR="00840E86" w:rsidRDefault="00840E86" w:rsidP="00840E86">
      <w:pPr>
        <w:pStyle w:val="Zdrojovkd"/>
      </w:pPr>
      <w:r>
        <w:t xml:space="preserve">                if (_Parent._changed)</w:t>
      </w:r>
    </w:p>
    <w:p w14:paraId="45C1A502" w14:textId="77777777" w:rsidR="00840E86" w:rsidRDefault="00840E86" w:rsidP="00840E86">
      <w:pPr>
        <w:pStyle w:val="Zdrojovkd"/>
      </w:pPr>
      <w:r>
        <w:t xml:space="preserve">                {</w:t>
      </w:r>
    </w:p>
    <w:p w14:paraId="30E41B77" w14:textId="77777777" w:rsidR="00840E86" w:rsidRDefault="00840E86" w:rsidP="00840E86">
      <w:pPr>
        <w:pStyle w:val="Zdrojovkd"/>
      </w:pPr>
      <w:r>
        <w:t xml:space="preserve">                    Text();</w:t>
      </w:r>
    </w:p>
    <w:p w14:paraId="39FE60A0" w14:textId="77777777" w:rsidR="00840E86" w:rsidRDefault="00840E86" w:rsidP="00840E86">
      <w:pPr>
        <w:pStyle w:val="Zdrojovkd"/>
      </w:pPr>
      <w:r>
        <w:t xml:space="preserve">                }</w:t>
      </w:r>
    </w:p>
    <w:p w14:paraId="6ECD9D09" w14:textId="77777777" w:rsidR="00840E86" w:rsidRDefault="00840E86" w:rsidP="00840E86">
      <w:pPr>
        <w:pStyle w:val="Zdrojovkd"/>
      </w:pPr>
      <w:r>
        <w:t xml:space="preserve">            }</w:t>
      </w:r>
    </w:p>
    <w:p w14:paraId="610E43F9" w14:textId="77777777" w:rsidR="00840E86" w:rsidRDefault="00840E86" w:rsidP="00840E86">
      <w:pPr>
        <w:pStyle w:val="Zdrojovkd"/>
      </w:pPr>
      <w:r>
        <w:t xml:space="preserve">        }</w:t>
      </w:r>
    </w:p>
    <w:p w14:paraId="7B52A243" w14:textId="77777777" w:rsidR="00840E86" w:rsidRDefault="00840E86" w:rsidP="00840E86">
      <w:pPr>
        <w:pStyle w:val="Zdrojovkd"/>
      </w:pPr>
    </w:p>
    <w:p w14:paraId="2C27D961" w14:textId="77777777" w:rsidR="00840E86" w:rsidRDefault="00840E86" w:rsidP="00840E86">
      <w:pPr>
        <w:pStyle w:val="Zdrojovkd"/>
      </w:pPr>
      <w:r>
        <w:t xml:space="preserve">        private void Text()</w:t>
      </w:r>
    </w:p>
    <w:p w14:paraId="0FCB2D97" w14:textId="77777777" w:rsidR="00840E86" w:rsidRDefault="00840E86" w:rsidP="00840E86">
      <w:pPr>
        <w:pStyle w:val="Zdrojovkd"/>
      </w:pPr>
      <w:r>
        <w:t xml:space="preserve">        {</w:t>
      </w:r>
    </w:p>
    <w:p w14:paraId="00A0BB0C" w14:textId="77777777" w:rsidR="00840E86" w:rsidRDefault="00840E86" w:rsidP="00840E86">
      <w:pPr>
        <w:pStyle w:val="Zdrojovkd"/>
      </w:pPr>
      <w:r>
        <w:t xml:space="preserve">            int _textCount = _Parent._text.Count;</w:t>
      </w:r>
    </w:p>
    <w:p w14:paraId="31346FE3" w14:textId="77777777" w:rsidR="00840E86" w:rsidRDefault="00840E86" w:rsidP="00840E86">
      <w:pPr>
        <w:pStyle w:val="Zdrojovkd"/>
      </w:pPr>
      <w:r>
        <w:t xml:space="preserve">            for (int i = _textCount - 1; i &gt;= 0; i--)</w:t>
      </w:r>
    </w:p>
    <w:p w14:paraId="43B5179B" w14:textId="77777777" w:rsidR="00840E86" w:rsidRDefault="00840E86" w:rsidP="00840E86">
      <w:pPr>
        <w:pStyle w:val="Zdrojovkd"/>
      </w:pPr>
      <w:r>
        <w:t xml:space="preserve">                _Parent._text[i].Destroy();</w:t>
      </w:r>
    </w:p>
    <w:p w14:paraId="155766DF" w14:textId="77777777" w:rsidR="00840E86" w:rsidRDefault="00840E86" w:rsidP="00840E86">
      <w:pPr>
        <w:pStyle w:val="Zdrojovkd"/>
      </w:pPr>
    </w:p>
    <w:p w14:paraId="551234CE" w14:textId="77777777" w:rsidR="00840E86" w:rsidRDefault="00840E86" w:rsidP="00840E86">
      <w:pPr>
        <w:pStyle w:val="Zdrojovkd"/>
      </w:pPr>
      <w:r>
        <w:lastRenderedPageBreak/>
        <w:t xml:space="preserve">            List&lt;Letter&gt; retValue = new List&lt;Letter&gt;();</w:t>
      </w:r>
    </w:p>
    <w:p w14:paraId="36809ABA" w14:textId="77777777" w:rsidR="00840E86" w:rsidRDefault="00840E86" w:rsidP="00840E86">
      <w:pPr>
        <w:pStyle w:val="Zdrojovkd"/>
      </w:pPr>
      <w:r>
        <w:t xml:space="preserve">            List&lt;List&lt;Letter&gt;&gt; textAligned = new List&lt;List&lt;Letter&gt;&gt;() { new List&lt;Letter&gt;() };</w:t>
      </w:r>
    </w:p>
    <w:p w14:paraId="7EBCADE1" w14:textId="77777777" w:rsidR="00840E86" w:rsidRDefault="00840E86" w:rsidP="00840E86">
      <w:pPr>
        <w:pStyle w:val="Zdrojovkd"/>
      </w:pPr>
    </w:p>
    <w:p w14:paraId="2767888D" w14:textId="77777777" w:rsidR="00840E86" w:rsidRDefault="00840E86" w:rsidP="00840E86">
      <w:pPr>
        <w:pStyle w:val="Zdrojovkd"/>
      </w:pPr>
      <w:r>
        <w:t xml:space="preserve">            float Xoffset = 0;</w:t>
      </w:r>
    </w:p>
    <w:p w14:paraId="49EE4DC8" w14:textId="77777777" w:rsidR="00840E86" w:rsidRDefault="00840E86" w:rsidP="00840E86">
      <w:pPr>
        <w:pStyle w:val="Zdrojovkd"/>
      </w:pPr>
      <w:r>
        <w:t xml:space="preserve">            float Yoffset = 0;</w:t>
      </w:r>
    </w:p>
    <w:p w14:paraId="562AD336" w14:textId="77777777" w:rsidR="00840E86" w:rsidRDefault="00840E86" w:rsidP="00840E86">
      <w:pPr>
        <w:pStyle w:val="Zdrojovkd"/>
      </w:pPr>
      <w:r>
        <w:t xml:space="preserve">            int rows = 0;</w:t>
      </w:r>
    </w:p>
    <w:p w14:paraId="43F5AB7D" w14:textId="77777777" w:rsidR="00840E86" w:rsidRDefault="00840E86" w:rsidP="00840E86">
      <w:pPr>
        <w:pStyle w:val="Zdrojovkd"/>
      </w:pPr>
    </w:p>
    <w:p w14:paraId="42C0B154" w14:textId="77777777" w:rsidR="00840E86" w:rsidRDefault="00840E86" w:rsidP="00840E86">
      <w:pPr>
        <w:pStyle w:val="Zdrojovkd"/>
      </w:pPr>
      <w:r>
        <w:t xml:space="preserve">            if (_Parent.Transform.Dimensions.X &gt; 0)</w:t>
      </w:r>
    </w:p>
    <w:p w14:paraId="755FB1F6" w14:textId="77777777" w:rsidR="00840E86" w:rsidRDefault="00840E86" w:rsidP="00840E86">
      <w:pPr>
        <w:pStyle w:val="Zdrojovkd"/>
      </w:pPr>
      <w:r>
        <w:t xml:space="preserve">            {</w:t>
      </w:r>
    </w:p>
    <w:p w14:paraId="733B3163" w14:textId="77777777" w:rsidR="00840E86" w:rsidRDefault="00840E86" w:rsidP="00840E86">
      <w:pPr>
        <w:pStyle w:val="Zdrojovkd"/>
      </w:pPr>
      <w:r>
        <w:t xml:space="preserve">                for (int i = 0; i &lt; _Parent._textStr.Length; i++)</w:t>
      </w:r>
    </w:p>
    <w:p w14:paraId="40E28918" w14:textId="77777777" w:rsidR="00840E86" w:rsidRDefault="00840E86" w:rsidP="00840E86">
      <w:pPr>
        <w:pStyle w:val="Zdrojovkd"/>
      </w:pPr>
      <w:r>
        <w:t xml:space="preserve">                {</w:t>
      </w:r>
    </w:p>
    <w:p w14:paraId="4DB2275F" w14:textId="77777777" w:rsidR="00840E86" w:rsidRDefault="00840E86" w:rsidP="00840E86">
      <w:pPr>
        <w:pStyle w:val="Zdrojovkd"/>
      </w:pPr>
      <w:r>
        <w:t xml:space="preserve">                    if (_Parent._textStr[i] == ' ')</w:t>
      </w:r>
    </w:p>
    <w:p w14:paraId="469D568E" w14:textId="77777777" w:rsidR="00840E86" w:rsidRDefault="00840E86" w:rsidP="00840E86">
      <w:pPr>
        <w:pStyle w:val="Zdrojovkd"/>
      </w:pPr>
      <w:r>
        <w:t xml:space="preserve">                    {</w:t>
      </w:r>
    </w:p>
    <w:p w14:paraId="1D0E66C5" w14:textId="77777777" w:rsidR="00840E86" w:rsidRDefault="00840E86" w:rsidP="00840E86">
      <w:pPr>
        <w:pStyle w:val="Zdrojovkd"/>
      </w:pPr>
      <w:r>
        <w:t xml:space="preserve">                        Xoffset += 3 * _Parent.Transform.Scale.X * _Parent.FontSize;</w:t>
      </w:r>
    </w:p>
    <w:p w14:paraId="4C895D98" w14:textId="77777777" w:rsidR="00840E86" w:rsidRDefault="00840E86" w:rsidP="00840E86">
      <w:pPr>
        <w:pStyle w:val="Zdrojovkd"/>
      </w:pPr>
      <w:r>
        <w:t xml:space="preserve">                    }</w:t>
      </w:r>
    </w:p>
    <w:p w14:paraId="4CD87BBE" w14:textId="77777777" w:rsidR="00840E86" w:rsidRDefault="00840E86" w:rsidP="00840E86">
      <w:pPr>
        <w:pStyle w:val="Zdrojovkd"/>
      </w:pPr>
      <w:r>
        <w:t xml:space="preserve">                    else</w:t>
      </w:r>
    </w:p>
    <w:p w14:paraId="280FF49A" w14:textId="77777777" w:rsidR="00840E86" w:rsidRDefault="00840E86" w:rsidP="00840E86">
      <w:pPr>
        <w:pStyle w:val="Zdrojovkd"/>
      </w:pPr>
      <w:r>
        <w:t xml:space="preserve">                    {</w:t>
      </w:r>
    </w:p>
    <w:p w14:paraId="072783DA" w14:textId="77777777" w:rsidR="00840E86" w:rsidRDefault="00840E86" w:rsidP="00840E86">
      <w:pPr>
        <w:pStyle w:val="Zdrojovkd"/>
      </w:pPr>
      <w:r>
        <w:t xml:space="preserve">                        if (_Parent._textStr[i] == '\r' || _Parent._textStr[i] == '\n')</w:t>
      </w:r>
    </w:p>
    <w:p w14:paraId="11F9F5C0" w14:textId="77777777" w:rsidR="00840E86" w:rsidRDefault="00840E86" w:rsidP="00840E86">
      <w:pPr>
        <w:pStyle w:val="Zdrojovkd"/>
      </w:pPr>
      <w:r>
        <w:t xml:space="preserve">                        {</w:t>
      </w:r>
    </w:p>
    <w:p w14:paraId="3D557907" w14:textId="77777777" w:rsidR="00840E86" w:rsidRDefault="00840E86" w:rsidP="00840E86">
      <w:pPr>
        <w:pStyle w:val="Zdrojovkd"/>
      </w:pPr>
      <w:r>
        <w:t xml:space="preserve">                            Xoffset = 0;</w:t>
      </w:r>
    </w:p>
    <w:p w14:paraId="1310D6D0" w14:textId="77777777" w:rsidR="00840E86" w:rsidRDefault="00840E86" w:rsidP="00840E86">
      <w:pPr>
        <w:pStyle w:val="Zdrojovkd"/>
      </w:pPr>
      <w:r>
        <w:t xml:space="preserve">                            Yoffset += 6 * _Parent.Transform.Scale.Y * _Parent.FontSize;</w:t>
      </w:r>
    </w:p>
    <w:p w14:paraId="080DB82B" w14:textId="77777777" w:rsidR="00840E86" w:rsidRDefault="00840E86" w:rsidP="00840E86">
      <w:pPr>
        <w:pStyle w:val="Zdrojovkd"/>
      </w:pPr>
      <w:r>
        <w:t xml:space="preserve">                            rows++;</w:t>
      </w:r>
    </w:p>
    <w:p w14:paraId="115EEB7E" w14:textId="77777777" w:rsidR="00840E86" w:rsidRDefault="00840E86" w:rsidP="00840E86">
      <w:pPr>
        <w:pStyle w:val="Zdrojovkd"/>
      </w:pPr>
    </w:p>
    <w:p w14:paraId="017CF826" w14:textId="77777777" w:rsidR="00840E86" w:rsidRDefault="00840E86" w:rsidP="00840E86">
      <w:pPr>
        <w:pStyle w:val="Zdrojovkd"/>
      </w:pPr>
      <w:r>
        <w:t xml:space="preserve">                            textAligned.Add(new List&lt;Letter&gt;());</w:t>
      </w:r>
    </w:p>
    <w:p w14:paraId="32488633" w14:textId="77777777" w:rsidR="00840E86" w:rsidRDefault="00840E86" w:rsidP="00840E86">
      <w:pPr>
        <w:pStyle w:val="Zdrojovkd"/>
      </w:pPr>
    </w:p>
    <w:p w14:paraId="23511571" w14:textId="77777777" w:rsidR="00840E86" w:rsidRDefault="00840E86" w:rsidP="00840E86">
      <w:pPr>
        <w:pStyle w:val="Zdrojovkd"/>
      </w:pPr>
      <w:r>
        <w:t xml:space="preserve">                            continue;</w:t>
      </w:r>
    </w:p>
    <w:p w14:paraId="78B056E4" w14:textId="77777777" w:rsidR="00840E86" w:rsidRDefault="00840E86" w:rsidP="00840E86">
      <w:pPr>
        <w:pStyle w:val="Zdrojovkd"/>
      </w:pPr>
      <w:r>
        <w:t xml:space="preserve">                        }</w:t>
      </w:r>
    </w:p>
    <w:p w14:paraId="20027249" w14:textId="77777777" w:rsidR="00840E86" w:rsidRDefault="00840E86" w:rsidP="00840E86">
      <w:pPr>
        <w:pStyle w:val="Zdrojovkd"/>
      </w:pPr>
    </w:p>
    <w:p w14:paraId="18E729B9" w14:textId="77777777" w:rsidR="00840E86" w:rsidRDefault="00840E86" w:rsidP="00840E86">
      <w:pPr>
        <w:pStyle w:val="Zdrojovkd"/>
      </w:pPr>
      <w:r>
        <w:t xml:space="preserve">                        Material newLetterMaterial = Database.GetLetter(_Parent._textStr[i]);</w:t>
      </w:r>
    </w:p>
    <w:p w14:paraId="77385174" w14:textId="77777777" w:rsidR="00840E86" w:rsidRDefault="00840E86" w:rsidP="00840E86">
      <w:pPr>
        <w:pStyle w:val="Zdrojovkd"/>
      </w:pPr>
    </w:p>
    <w:p w14:paraId="4699D8A2" w14:textId="77777777" w:rsidR="00840E86" w:rsidRDefault="00840E86" w:rsidP="00840E86">
      <w:pPr>
        <w:pStyle w:val="Zdrojovkd"/>
      </w:pPr>
      <w:r>
        <w:t xml:space="preserve">                        if (Xoffset + newLetterMaterial.Width * _Parent.FontSize &gt; _Parent.Transform.Dimensions.X)</w:t>
      </w:r>
    </w:p>
    <w:p w14:paraId="1718A4AF" w14:textId="77777777" w:rsidR="00840E86" w:rsidRDefault="00840E86" w:rsidP="00840E86">
      <w:pPr>
        <w:pStyle w:val="Zdrojovkd"/>
      </w:pPr>
      <w:r>
        <w:t xml:space="preserve">                        {</w:t>
      </w:r>
    </w:p>
    <w:p w14:paraId="27727B48" w14:textId="77777777" w:rsidR="00840E86" w:rsidRDefault="00840E86" w:rsidP="00840E86">
      <w:pPr>
        <w:pStyle w:val="Zdrojovkd"/>
      </w:pPr>
      <w:r>
        <w:t xml:space="preserve">                            Xoffset = 0;</w:t>
      </w:r>
    </w:p>
    <w:p w14:paraId="6DF04B5A" w14:textId="77777777" w:rsidR="00840E86" w:rsidRDefault="00840E86" w:rsidP="00840E86">
      <w:pPr>
        <w:pStyle w:val="Zdrojovkd"/>
      </w:pPr>
      <w:r>
        <w:t xml:space="preserve">                            Yoffset += 6 * _Parent.Transform.Scale.Y * _Parent.FontSize;</w:t>
      </w:r>
    </w:p>
    <w:p w14:paraId="36879F80" w14:textId="77777777" w:rsidR="00840E86" w:rsidRDefault="00840E86" w:rsidP="00840E86">
      <w:pPr>
        <w:pStyle w:val="Zdrojovkd"/>
      </w:pPr>
      <w:r>
        <w:t xml:space="preserve">                            rows++;</w:t>
      </w:r>
    </w:p>
    <w:p w14:paraId="0BFEC93F" w14:textId="77777777" w:rsidR="00840E86" w:rsidRDefault="00840E86" w:rsidP="00840E86">
      <w:pPr>
        <w:pStyle w:val="Zdrojovkd"/>
      </w:pPr>
    </w:p>
    <w:p w14:paraId="487B1DE6" w14:textId="77777777" w:rsidR="00840E86" w:rsidRDefault="00840E86" w:rsidP="00840E86">
      <w:pPr>
        <w:pStyle w:val="Zdrojovkd"/>
      </w:pPr>
      <w:r>
        <w:t xml:space="preserve">                            textAligned.Add(new List&lt;Letter&gt;());</w:t>
      </w:r>
    </w:p>
    <w:p w14:paraId="3636DA3F" w14:textId="77777777" w:rsidR="00840E86" w:rsidRDefault="00840E86" w:rsidP="00840E86">
      <w:pPr>
        <w:pStyle w:val="Zdrojovkd"/>
      </w:pPr>
      <w:r>
        <w:t xml:space="preserve">                        }</w:t>
      </w:r>
    </w:p>
    <w:p w14:paraId="715F669F" w14:textId="77777777" w:rsidR="00840E86" w:rsidRDefault="00840E86" w:rsidP="00840E86">
      <w:pPr>
        <w:pStyle w:val="Zdrojovkd"/>
      </w:pPr>
    </w:p>
    <w:p w14:paraId="73F0C364" w14:textId="77777777" w:rsidR="00840E86" w:rsidRDefault="00840E86" w:rsidP="00840E86">
      <w:pPr>
        <w:pStyle w:val="Zdrojovkd"/>
      </w:pPr>
      <w:r>
        <w:t xml:space="preserve">                        Letter l = new Letter(_Parent);</w:t>
      </w:r>
    </w:p>
    <w:p w14:paraId="7684C73D" w14:textId="77777777" w:rsidR="00840E86" w:rsidRDefault="00840E86" w:rsidP="00840E86">
      <w:pPr>
        <w:pStyle w:val="Zdrojovkd"/>
      </w:pPr>
    </w:p>
    <w:p w14:paraId="5EDC6F5C" w14:textId="77777777" w:rsidR="00840E86" w:rsidRDefault="00840E86" w:rsidP="00840E86">
      <w:pPr>
        <w:pStyle w:val="Zdrojovkd"/>
      </w:pPr>
      <w:r>
        <w:t xml:space="preserve">                        l.Transform.Position += new Vector3(Xoffset, Yoffset, _Parent.Transform.Position.Z);</w:t>
      </w:r>
    </w:p>
    <w:p w14:paraId="49A91488" w14:textId="77777777" w:rsidR="00840E86" w:rsidRDefault="00840E86" w:rsidP="00840E86">
      <w:pPr>
        <w:pStyle w:val="Zdrojovkd"/>
      </w:pPr>
      <w:r>
        <w:t xml:space="preserve">                        l.Foreground = _Parent.Foreground;</w:t>
      </w:r>
    </w:p>
    <w:p w14:paraId="768585C3" w14:textId="77777777" w:rsidR="00840E86" w:rsidRDefault="00840E86" w:rsidP="00840E86">
      <w:pPr>
        <w:pStyle w:val="Zdrojovkd"/>
      </w:pPr>
      <w:r>
        <w:t xml:space="preserve">                        l.Model = newLetterMaterial;</w:t>
      </w:r>
    </w:p>
    <w:p w14:paraId="7B697A4E" w14:textId="77777777" w:rsidR="00840E86" w:rsidRDefault="00840E86" w:rsidP="00840E86">
      <w:pPr>
        <w:pStyle w:val="Zdrojovkd"/>
      </w:pPr>
      <w:r>
        <w:t xml:space="preserve">                        l.Transform.Scale *= _Parent.FontSize;</w:t>
      </w:r>
    </w:p>
    <w:p w14:paraId="1885F4E7" w14:textId="77777777" w:rsidR="00840E86" w:rsidRDefault="00840E86" w:rsidP="00840E86">
      <w:pPr>
        <w:pStyle w:val="Zdrojovkd"/>
      </w:pPr>
      <w:r>
        <w:t xml:space="preserve">                        l.Name = _Parent._textStr[i].ToString();</w:t>
      </w:r>
    </w:p>
    <w:p w14:paraId="6611116A" w14:textId="77777777" w:rsidR="00840E86" w:rsidRDefault="00840E86" w:rsidP="00840E86">
      <w:pPr>
        <w:pStyle w:val="Zdrojovkd"/>
      </w:pPr>
      <w:r>
        <w:t xml:space="preserve">                        l.HasShadow = _Parent.TextShadow;</w:t>
      </w:r>
    </w:p>
    <w:p w14:paraId="37D604FF" w14:textId="77777777" w:rsidR="00840E86" w:rsidRDefault="00840E86" w:rsidP="00840E86">
      <w:pPr>
        <w:pStyle w:val="Zdrojovkd"/>
      </w:pPr>
      <w:r>
        <w:t xml:space="preserve">                        textAligned[rows].Add(l);</w:t>
      </w:r>
    </w:p>
    <w:p w14:paraId="288A7D49" w14:textId="77777777" w:rsidR="00840E86" w:rsidRDefault="00840E86" w:rsidP="00840E86">
      <w:pPr>
        <w:pStyle w:val="Zdrojovkd"/>
      </w:pPr>
    </w:p>
    <w:p w14:paraId="63F51A68" w14:textId="77777777" w:rsidR="00840E86" w:rsidRDefault="00840E86" w:rsidP="00840E86">
      <w:pPr>
        <w:pStyle w:val="Zdrojovkd"/>
      </w:pPr>
      <w:r>
        <w:t xml:space="preserve">                        Xoffset += (l.Transform.Dimensions.X + 1) * l.Transform.Scale.X;</w:t>
      </w:r>
    </w:p>
    <w:p w14:paraId="4D02ED29" w14:textId="77777777" w:rsidR="00840E86" w:rsidRDefault="00840E86" w:rsidP="00840E86">
      <w:pPr>
        <w:pStyle w:val="Zdrojovkd"/>
      </w:pPr>
      <w:r>
        <w:t xml:space="preserve">                    }</w:t>
      </w:r>
    </w:p>
    <w:p w14:paraId="04510E85" w14:textId="77777777" w:rsidR="00840E86" w:rsidRDefault="00840E86" w:rsidP="00840E86">
      <w:pPr>
        <w:pStyle w:val="Zdrojovkd"/>
      </w:pPr>
      <w:r>
        <w:t xml:space="preserve">                }</w:t>
      </w:r>
    </w:p>
    <w:p w14:paraId="34A6C8E0" w14:textId="77777777" w:rsidR="00840E86" w:rsidRDefault="00840E86" w:rsidP="00840E86">
      <w:pPr>
        <w:pStyle w:val="Zdrojovkd"/>
      </w:pPr>
      <w:r>
        <w:t xml:space="preserve">            }</w:t>
      </w:r>
    </w:p>
    <w:p w14:paraId="7D751AEE" w14:textId="77777777" w:rsidR="00840E86" w:rsidRDefault="00840E86" w:rsidP="00840E86">
      <w:pPr>
        <w:pStyle w:val="Zdrojovkd"/>
      </w:pPr>
    </w:p>
    <w:p w14:paraId="10970956" w14:textId="77777777" w:rsidR="00840E86" w:rsidRDefault="00840E86" w:rsidP="00840E86">
      <w:pPr>
        <w:pStyle w:val="Zdrojovkd"/>
      </w:pPr>
      <w:r>
        <w:t xml:space="preserve">            int textAlignedCount = textAligned.Count;</w:t>
      </w:r>
    </w:p>
    <w:p w14:paraId="0D4DD8E0" w14:textId="77777777" w:rsidR="00840E86" w:rsidRDefault="00840E86" w:rsidP="00840E86">
      <w:pPr>
        <w:pStyle w:val="Zdrojovkd"/>
      </w:pPr>
      <w:r>
        <w:t xml:space="preserve">            float maxHeight = textAlignedCount * 6 * _Parent.FontSize * _Parent.Transform.Scale.Y;</w:t>
      </w:r>
    </w:p>
    <w:p w14:paraId="7E85B86D" w14:textId="77777777" w:rsidR="00840E86" w:rsidRDefault="00840E86" w:rsidP="00840E86">
      <w:pPr>
        <w:pStyle w:val="Zdrojovkd"/>
      </w:pPr>
      <w:r>
        <w:t xml:space="preserve">            float startY = 0;</w:t>
      </w:r>
    </w:p>
    <w:p w14:paraId="6B01307F" w14:textId="77777777" w:rsidR="00840E86" w:rsidRDefault="00840E86" w:rsidP="00840E86">
      <w:pPr>
        <w:pStyle w:val="Zdrojovkd"/>
      </w:pPr>
    </w:p>
    <w:p w14:paraId="27AE5E91" w14:textId="77777777" w:rsidR="00840E86" w:rsidRDefault="00840E86" w:rsidP="00840E86">
      <w:pPr>
        <w:pStyle w:val="Zdrojovkd"/>
      </w:pPr>
      <w:r>
        <w:t xml:space="preserve">            switch (_Parent._TVA)</w:t>
      </w:r>
    </w:p>
    <w:p w14:paraId="676E9FD7" w14:textId="77777777" w:rsidR="00840E86" w:rsidRDefault="00840E86" w:rsidP="00840E86">
      <w:pPr>
        <w:pStyle w:val="Zdrojovkd"/>
      </w:pPr>
      <w:r>
        <w:t xml:space="preserve">            {</w:t>
      </w:r>
    </w:p>
    <w:p w14:paraId="19F6D9AB" w14:textId="77777777" w:rsidR="00840E86" w:rsidRDefault="00840E86" w:rsidP="00840E86">
      <w:pPr>
        <w:pStyle w:val="Zdrojovkd"/>
      </w:pPr>
      <w:r>
        <w:t xml:space="preserve">                case VerticalAlignment.Top:</w:t>
      </w:r>
    </w:p>
    <w:p w14:paraId="2E093171" w14:textId="77777777" w:rsidR="00840E86" w:rsidRDefault="00840E86" w:rsidP="00840E86">
      <w:pPr>
        <w:pStyle w:val="Zdrojovkd"/>
      </w:pPr>
      <w:r>
        <w:t xml:space="preserve">                    startY = 0;</w:t>
      </w:r>
    </w:p>
    <w:p w14:paraId="31BA77FF" w14:textId="77777777" w:rsidR="00840E86" w:rsidRDefault="00840E86" w:rsidP="00840E86">
      <w:pPr>
        <w:pStyle w:val="Zdrojovkd"/>
      </w:pPr>
      <w:r>
        <w:t xml:space="preserve">                    break;</w:t>
      </w:r>
    </w:p>
    <w:p w14:paraId="599A311A" w14:textId="77777777" w:rsidR="00840E86" w:rsidRDefault="00840E86" w:rsidP="00840E86">
      <w:pPr>
        <w:pStyle w:val="Zdrojovkd"/>
      </w:pPr>
    </w:p>
    <w:p w14:paraId="0B5A8685" w14:textId="77777777" w:rsidR="00840E86" w:rsidRDefault="00840E86" w:rsidP="00840E86">
      <w:pPr>
        <w:pStyle w:val="Zdrojovkd"/>
      </w:pPr>
      <w:r>
        <w:t xml:space="preserve">                case VerticalAlignment.Center:</w:t>
      </w:r>
    </w:p>
    <w:p w14:paraId="2AE74827" w14:textId="77777777" w:rsidR="00840E86" w:rsidRDefault="00840E86" w:rsidP="00840E86">
      <w:pPr>
        <w:pStyle w:val="Zdrojovkd"/>
      </w:pPr>
      <w:r>
        <w:t xml:space="preserve">                    startY = (_Parent.Transform.Dimensions.Y * _Parent.Transform.Scale.Y * _Parent.FontSize - maxHeight) / 2;</w:t>
      </w:r>
    </w:p>
    <w:p w14:paraId="05C7BD9D" w14:textId="77777777" w:rsidR="00840E86" w:rsidRDefault="00840E86" w:rsidP="00840E86">
      <w:pPr>
        <w:pStyle w:val="Zdrojovkd"/>
      </w:pPr>
      <w:r>
        <w:t xml:space="preserve">                    break;</w:t>
      </w:r>
    </w:p>
    <w:p w14:paraId="5AC1E169" w14:textId="77777777" w:rsidR="00840E86" w:rsidRDefault="00840E86" w:rsidP="00840E86">
      <w:pPr>
        <w:pStyle w:val="Zdrojovkd"/>
      </w:pPr>
    </w:p>
    <w:p w14:paraId="5AF16DE2" w14:textId="77777777" w:rsidR="00840E86" w:rsidRDefault="00840E86" w:rsidP="00840E86">
      <w:pPr>
        <w:pStyle w:val="Zdrojovkd"/>
      </w:pPr>
      <w:r>
        <w:t xml:space="preserve">                case VerticalAlignment.Bottom:</w:t>
      </w:r>
    </w:p>
    <w:p w14:paraId="7B1150CA" w14:textId="77777777" w:rsidR="00840E86" w:rsidRDefault="00840E86" w:rsidP="00840E86">
      <w:pPr>
        <w:pStyle w:val="Zdrojovkd"/>
      </w:pPr>
      <w:r>
        <w:t xml:space="preserve">                    startY = _Parent.Transform.Dimensions.Y * _Parent.Transform.Scale.Y * _Parent.FontSize - maxHeight;</w:t>
      </w:r>
    </w:p>
    <w:p w14:paraId="62553F7B" w14:textId="77777777" w:rsidR="00840E86" w:rsidRDefault="00840E86" w:rsidP="00840E86">
      <w:pPr>
        <w:pStyle w:val="Zdrojovkd"/>
      </w:pPr>
      <w:r>
        <w:t xml:space="preserve">                    break;</w:t>
      </w:r>
    </w:p>
    <w:p w14:paraId="7B713350" w14:textId="77777777" w:rsidR="00840E86" w:rsidRDefault="00840E86" w:rsidP="00840E86">
      <w:pPr>
        <w:pStyle w:val="Zdrojovkd"/>
      </w:pPr>
    </w:p>
    <w:p w14:paraId="40CA77E7" w14:textId="77777777" w:rsidR="00840E86" w:rsidRDefault="00840E86" w:rsidP="00840E86">
      <w:pPr>
        <w:pStyle w:val="Zdrojovkd"/>
      </w:pPr>
      <w:r>
        <w:t xml:space="preserve">                default:</w:t>
      </w:r>
    </w:p>
    <w:p w14:paraId="3266ABDD" w14:textId="77777777" w:rsidR="00840E86" w:rsidRDefault="00840E86" w:rsidP="00840E86">
      <w:pPr>
        <w:pStyle w:val="Zdrojovkd"/>
      </w:pPr>
      <w:r>
        <w:t xml:space="preserve">                    break;</w:t>
      </w:r>
    </w:p>
    <w:p w14:paraId="27DC1A0C" w14:textId="77777777" w:rsidR="00840E86" w:rsidRDefault="00840E86" w:rsidP="00840E86">
      <w:pPr>
        <w:pStyle w:val="Zdrojovkd"/>
      </w:pPr>
      <w:r>
        <w:t xml:space="preserve">            }</w:t>
      </w:r>
    </w:p>
    <w:p w14:paraId="41E01341" w14:textId="77777777" w:rsidR="00840E86" w:rsidRDefault="00840E86" w:rsidP="00840E86">
      <w:pPr>
        <w:pStyle w:val="Zdrojovkd"/>
      </w:pPr>
    </w:p>
    <w:p w14:paraId="4C4F76BC" w14:textId="77777777" w:rsidR="00840E86" w:rsidRDefault="00840E86" w:rsidP="00840E86">
      <w:pPr>
        <w:pStyle w:val="Zdrojovkd"/>
      </w:pPr>
      <w:r>
        <w:lastRenderedPageBreak/>
        <w:t xml:space="preserve">            for (int i = 0; i &lt; textAlignedCount; i++)</w:t>
      </w:r>
    </w:p>
    <w:p w14:paraId="1F8AE723" w14:textId="77777777" w:rsidR="00840E86" w:rsidRDefault="00840E86" w:rsidP="00840E86">
      <w:pPr>
        <w:pStyle w:val="Zdrojovkd"/>
      </w:pPr>
      <w:r>
        <w:t xml:space="preserve">            {</w:t>
      </w:r>
    </w:p>
    <w:p w14:paraId="2ED1DF37" w14:textId="77777777" w:rsidR="00840E86" w:rsidRDefault="00840E86" w:rsidP="00840E86">
      <w:pPr>
        <w:pStyle w:val="Zdrojovkd"/>
      </w:pPr>
      <w:r>
        <w:t xml:space="preserve">                float maxWidth = 0;</w:t>
      </w:r>
    </w:p>
    <w:p w14:paraId="446D0EFB" w14:textId="77777777" w:rsidR="00840E86" w:rsidRDefault="00840E86" w:rsidP="00840E86">
      <w:pPr>
        <w:pStyle w:val="Zdrojovkd"/>
      </w:pPr>
      <w:r>
        <w:t xml:space="preserve">                int textAlignedRowCount = textAligned[i].Count;</w:t>
      </w:r>
    </w:p>
    <w:p w14:paraId="26E49065" w14:textId="77777777" w:rsidR="00840E86" w:rsidRDefault="00840E86" w:rsidP="00840E86">
      <w:pPr>
        <w:pStyle w:val="Zdrojovkd"/>
      </w:pPr>
    </w:p>
    <w:p w14:paraId="29844B09" w14:textId="77777777" w:rsidR="00840E86" w:rsidRDefault="00840E86" w:rsidP="00840E86">
      <w:pPr>
        <w:pStyle w:val="Zdrojovkd"/>
      </w:pPr>
      <w:r>
        <w:t xml:space="preserve">                if (textAlignedRowCount &gt; 0)</w:t>
      </w:r>
    </w:p>
    <w:p w14:paraId="533F51AA" w14:textId="77777777" w:rsidR="00840E86" w:rsidRDefault="00840E86" w:rsidP="00840E86">
      <w:pPr>
        <w:pStyle w:val="Zdrojovkd"/>
      </w:pPr>
      <w:r>
        <w:t xml:space="preserve">                    maxWidth = textAligned[i][textAlignedRowCount - 1].Model.Width * _Parent.Transform.Scale.X * _Parent.FontSize + textAligned[i][textAlignedRowCount - 1].Transform.Position.X - textAligned[i][0].Transform.Position.X;</w:t>
      </w:r>
    </w:p>
    <w:p w14:paraId="3F2CC5D8" w14:textId="77777777" w:rsidR="00840E86" w:rsidRDefault="00840E86" w:rsidP="00840E86">
      <w:pPr>
        <w:pStyle w:val="Zdrojovkd"/>
      </w:pPr>
    </w:p>
    <w:p w14:paraId="33AEB634" w14:textId="77777777" w:rsidR="00840E86" w:rsidRDefault="00840E86" w:rsidP="00840E86">
      <w:pPr>
        <w:pStyle w:val="Zdrojovkd"/>
      </w:pPr>
      <w:r>
        <w:t xml:space="preserve">                if (maxWidth != 0)</w:t>
      </w:r>
    </w:p>
    <w:p w14:paraId="5090AE59" w14:textId="77777777" w:rsidR="00840E86" w:rsidRDefault="00840E86" w:rsidP="00840E86">
      <w:pPr>
        <w:pStyle w:val="Zdrojovkd"/>
      </w:pPr>
      <w:r>
        <w:t xml:space="preserve">                {</w:t>
      </w:r>
    </w:p>
    <w:p w14:paraId="597D74C8" w14:textId="77777777" w:rsidR="00840E86" w:rsidRDefault="00840E86" w:rsidP="00840E86">
      <w:pPr>
        <w:pStyle w:val="Zdrojovkd"/>
      </w:pPr>
      <w:r>
        <w:t xml:space="preserve">                    float startX = 0;</w:t>
      </w:r>
    </w:p>
    <w:p w14:paraId="3CF5FE70" w14:textId="77777777" w:rsidR="00840E86" w:rsidRDefault="00840E86" w:rsidP="00840E86">
      <w:pPr>
        <w:pStyle w:val="Zdrojovkd"/>
      </w:pPr>
    </w:p>
    <w:p w14:paraId="442EEA1A" w14:textId="77777777" w:rsidR="00840E86" w:rsidRDefault="00840E86" w:rsidP="00840E86">
      <w:pPr>
        <w:pStyle w:val="Zdrojovkd"/>
      </w:pPr>
      <w:r>
        <w:t xml:space="preserve">                    switch (_Parent._THA)</w:t>
      </w:r>
    </w:p>
    <w:p w14:paraId="56D7B1FF" w14:textId="77777777" w:rsidR="00840E86" w:rsidRDefault="00840E86" w:rsidP="00840E86">
      <w:pPr>
        <w:pStyle w:val="Zdrojovkd"/>
      </w:pPr>
      <w:r>
        <w:t xml:space="preserve">                    {</w:t>
      </w:r>
    </w:p>
    <w:p w14:paraId="2BD47993" w14:textId="77777777" w:rsidR="00840E86" w:rsidRDefault="00840E86" w:rsidP="00840E86">
      <w:pPr>
        <w:pStyle w:val="Zdrojovkd"/>
      </w:pPr>
      <w:r>
        <w:t xml:space="preserve">                        case HorizontalAlignment.Left:</w:t>
      </w:r>
    </w:p>
    <w:p w14:paraId="1148D280" w14:textId="77777777" w:rsidR="00840E86" w:rsidRDefault="00840E86" w:rsidP="00840E86">
      <w:pPr>
        <w:pStyle w:val="Zdrojovkd"/>
      </w:pPr>
      <w:r>
        <w:t xml:space="preserve">                            startX = 0;</w:t>
      </w:r>
    </w:p>
    <w:p w14:paraId="31C020AA" w14:textId="77777777" w:rsidR="00840E86" w:rsidRDefault="00840E86" w:rsidP="00840E86">
      <w:pPr>
        <w:pStyle w:val="Zdrojovkd"/>
      </w:pPr>
      <w:r>
        <w:t xml:space="preserve">                            break;</w:t>
      </w:r>
    </w:p>
    <w:p w14:paraId="32B1DB06" w14:textId="77777777" w:rsidR="00840E86" w:rsidRDefault="00840E86" w:rsidP="00840E86">
      <w:pPr>
        <w:pStyle w:val="Zdrojovkd"/>
      </w:pPr>
    </w:p>
    <w:p w14:paraId="6C2C30AC" w14:textId="77777777" w:rsidR="00840E86" w:rsidRDefault="00840E86" w:rsidP="00840E86">
      <w:pPr>
        <w:pStyle w:val="Zdrojovkd"/>
      </w:pPr>
      <w:r>
        <w:t xml:space="preserve">                        case HorizontalAlignment.Center:</w:t>
      </w:r>
    </w:p>
    <w:p w14:paraId="765418DD" w14:textId="77777777" w:rsidR="00840E86" w:rsidRDefault="00840E86" w:rsidP="00840E86">
      <w:pPr>
        <w:pStyle w:val="Zdrojovkd"/>
      </w:pPr>
      <w:r>
        <w:t xml:space="preserve">                            startX = (_Parent.Transform.Dimensions.X * _Parent.Transform.Scale.X - maxWidth) / 2;</w:t>
      </w:r>
    </w:p>
    <w:p w14:paraId="134AC329" w14:textId="77777777" w:rsidR="00840E86" w:rsidRDefault="00840E86" w:rsidP="00840E86">
      <w:pPr>
        <w:pStyle w:val="Zdrojovkd"/>
      </w:pPr>
      <w:r>
        <w:t xml:space="preserve">                            break;</w:t>
      </w:r>
    </w:p>
    <w:p w14:paraId="362DAC86" w14:textId="77777777" w:rsidR="00840E86" w:rsidRDefault="00840E86" w:rsidP="00840E86">
      <w:pPr>
        <w:pStyle w:val="Zdrojovkd"/>
      </w:pPr>
    </w:p>
    <w:p w14:paraId="1140661A" w14:textId="77777777" w:rsidR="00840E86" w:rsidRDefault="00840E86" w:rsidP="00840E86">
      <w:pPr>
        <w:pStyle w:val="Zdrojovkd"/>
      </w:pPr>
      <w:r>
        <w:t xml:space="preserve">                        case HorizontalAlignment.Right:</w:t>
      </w:r>
    </w:p>
    <w:p w14:paraId="6E99A99E" w14:textId="77777777" w:rsidR="00840E86" w:rsidRDefault="00840E86" w:rsidP="00840E86">
      <w:pPr>
        <w:pStyle w:val="Zdrojovkd"/>
      </w:pPr>
      <w:r>
        <w:t xml:space="preserve">                            startX = _Parent.Transform.Dimensions.X * _Parent.Transform.Scale.X - maxWidth;</w:t>
      </w:r>
    </w:p>
    <w:p w14:paraId="180CF8C1" w14:textId="77777777" w:rsidR="00840E86" w:rsidRDefault="00840E86" w:rsidP="00840E86">
      <w:pPr>
        <w:pStyle w:val="Zdrojovkd"/>
      </w:pPr>
      <w:r>
        <w:t xml:space="preserve">                            break;</w:t>
      </w:r>
    </w:p>
    <w:p w14:paraId="44AFBC62" w14:textId="77777777" w:rsidR="00840E86" w:rsidRDefault="00840E86" w:rsidP="00840E86">
      <w:pPr>
        <w:pStyle w:val="Zdrojovkd"/>
      </w:pPr>
      <w:r>
        <w:t xml:space="preserve">                    }</w:t>
      </w:r>
    </w:p>
    <w:p w14:paraId="24DAE541" w14:textId="77777777" w:rsidR="00840E86" w:rsidRDefault="00840E86" w:rsidP="00840E86">
      <w:pPr>
        <w:pStyle w:val="Zdrojovkd"/>
      </w:pPr>
    </w:p>
    <w:p w14:paraId="7C99A66E" w14:textId="77777777" w:rsidR="00840E86" w:rsidRDefault="00840E86" w:rsidP="00840E86">
      <w:pPr>
        <w:pStyle w:val="Zdrojovkd"/>
      </w:pPr>
      <w:r>
        <w:t xml:space="preserve">                    for (int j = 0; j &lt; textAlignedRowCount; j++)//foreach (Letter letter in row)</w:t>
      </w:r>
    </w:p>
    <w:p w14:paraId="2D92D687" w14:textId="77777777" w:rsidR="00840E86" w:rsidRDefault="00840E86" w:rsidP="00840E86">
      <w:pPr>
        <w:pStyle w:val="Zdrojovkd"/>
      </w:pPr>
      <w:r>
        <w:t xml:space="preserve">                    {</w:t>
      </w:r>
    </w:p>
    <w:p w14:paraId="753CC997" w14:textId="77777777" w:rsidR="00840E86" w:rsidRDefault="00840E86" w:rsidP="00840E86">
      <w:pPr>
        <w:pStyle w:val="Zdrojovkd"/>
      </w:pPr>
      <w:r>
        <w:t xml:space="preserve">                        if (startX != 0 || startY != 0)</w:t>
      </w:r>
    </w:p>
    <w:p w14:paraId="380E89D0" w14:textId="77777777" w:rsidR="00840E86" w:rsidRDefault="00840E86" w:rsidP="00840E86">
      <w:pPr>
        <w:pStyle w:val="Zdrojovkd"/>
      </w:pPr>
      <w:r>
        <w:t xml:space="preserve">                            textAligned[i][j].Transform.Position += new Vector3(startX, startY, 0);</w:t>
      </w:r>
    </w:p>
    <w:p w14:paraId="20C9B007" w14:textId="77777777" w:rsidR="00840E86" w:rsidRDefault="00840E86" w:rsidP="00840E86">
      <w:pPr>
        <w:pStyle w:val="Zdrojovkd"/>
      </w:pPr>
    </w:p>
    <w:p w14:paraId="7472D09C" w14:textId="77777777" w:rsidR="00840E86" w:rsidRDefault="00840E86" w:rsidP="00840E86">
      <w:pPr>
        <w:pStyle w:val="Zdrojovkd"/>
      </w:pPr>
      <w:r>
        <w:t xml:space="preserve">                        retValue.Add(textAligned[i][j]);</w:t>
      </w:r>
    </w:p>
    <w:p w14:paraId="73B9E93B" w14:textId="77777777" w:rsidR="00840E86" w:rsidRDefault="00840E86" w:rsidP="00840E86">
      <w:pPr>
        <w:pStyle w:val="Zdrojovkd"/>
      </w:pPr>
      <w:r>
        <w:t xml:space="preserve">                    }</w:t>
      </w:r>
    </w:p>
    <w:p w14:paraId="3E356050" w14:textId="77777777" w:rsidR="00840E86" w:rsidRDefault="00840E86" w:rsidP="00840E86">
      <w:pPr>
        <w:pStyle w:val="Zdrojovkd"/>
      </w:pPr>
      <w:r>
        <w:t xml:space="preserve">                }</w:t>
      </w:r>
    </w:p>
    <w:p w14:paraId="20BCBBD9" w14:textId="77777777" w:rsidR="00840E86" w:rsidRDefault="00840E86" w:rsidP="00840E86">
      <w:pPr>
        <w:pStyle w:val="Zdrojovkd"/>
      </w:pPr>
      <w:r>
        <w:t xml:space="preserve">            }</w:t>
      </w:r>
    </w:p>
    <w:p w14:paraId="037F450F" w14:textId="77777777" w:rsidR="00840E86" w:rsidRDefault="00840E86" w:rsidP="00840E86">
      <w:pPr>
        <w:pStyle w:val="Zdrojovkd"/>
      </w:pPr>
    </w:p>
    <w:p w14:paraId="44890007" w14:textId="77777777" w:rsidR="00840E86" w:rsidRDefault="00840E86" w:rsidP="00840E86">
      <w:pPr>
        <w:pStyle w:val="Zdrojovkd"/>
      </w:pPr>
      <w:r>
        <w:t xml:space="preserve">            _Parent._text = retValue;</w:t>
      </w:r>
    </w:p>
    <w:p w14:paraId="56D2F37E" w14:textId="77777777" w:rsidR="00840E86" w:rsidRDefault="00840E86" w:rsidP="00840E86">
      <w:pPr>
        <w:pStyle w:val="Zdrojovkd"/>
      </w:pPr>
    </w:p>
    <w:p w14:paraId="75D418A3" w14:textId="77777777" w:rsidR="00840E86" w:rsidRDefault="00840E86" w:rsidP="00840E86">
      <w:pPr>
        <w:pStyle w:val="Zdrojovkd"/>
      </w:pPr>
      <w:r>
        <w:t xml:space="preserve">            _Parent._changed = false;</w:t>
      </w:r>
    </w:p>
    <w:p w14:paraId="64C22CAF" w14:textId="77777777" w:rsidR="00840E86" w:rsidRDefault="00840E86" w:rsidP="00840E86">
      <w:pPr>
        <w:pStyle w:val="Zdrojovkd"/>
      </w:pPr>
      <w:r>
        <w:t xml:space="preserve">        }</w:t>
      </w:r>
    </w:p>
    <w:p w14:paraId="08391F01" w14:textId="77777777" w:rsidR="00840E86" w:rsidRDefault="00840E86" w:rsidP="00840E86">
      <w:pPr>
        <w:pStyle w:val="Zdrojovkd"/>
      </w:pPr>
    </w:p>
    <w:p w14:paraId="12670C48" w14:textId="77777777" w:rsidR="00840E86" w:rsidRDefault="00840E86" w:rsidP="00840E86">
      <w:pPr>
        <w:pStyle w:val="Zdrojovkd"/>
      </w:pPr>
      <w:r>
        <w:t xml:space="preserve">        protected internal override void OnColliderEnter(Collider e)</w:t>
      </w:r>
    </w:p>
    <w:p w14:paraId="164EF25C" w14:textId="77777777" w:rsidR="00840E86" w:rsidRDefault="00840E86" w:rsidP="00840E86">
      <w:pPr>
        <w:pStyle w:val="Zdrojovkd"/>
      </w:pPr>
      <w:r>
        <w:t xml:space="preserve">        { }</w:t>
      </w:r>
    </w:p>
    <w:p w14:paraId="6DB482D8" w14:textId="77777777" w:rsidR="00840E86" w:rsidRDefault="00840E86" w:rsidP="00840E86">
      <w:pPr>
        <w:pStyle w:val="Zdrojovkd"/>
      </w:pPr>
      <w:r>
        <w:t xml:space="preserve">    }</w:t>
      </w:r>
    </w:p>
    <w:p w14:paraId="6ABDAA36" w14:textId="410C86FD" w:rsidR="00840E86" w:rsidRPr="00840E86" w:rsidRDefault="00840E86" w:rsidP="00840E86">
      <w:pPr>
        <w:pStyle w:val="Zdrojovkd"/>
      </w:pPr>
      <w:r>
        <w:t>}</w:t>
      </w:r>
    </w:p>
    <w:p w14:paraId="16B06C8B" w14:textId="1AE2DA6A" w:rsidR="006668F6" w:rsidRDefault="006668F6" w:rsidP="006668F6">
      <w:pPr>
        <w:pStyle w:val="Nadpis4"/>
      </w:pPr>
      <w:r>
        <w:t>Core/</w:t>
      </w:r>
      <w:r w:rsidR="00615303">
        <w:t>SystemExt/</w:t>
      </w:r>
      <w:r>
        <w:t>Ext</w:t>
      </w:r>
      <w:r w:rsidR="00840E86">
        <w:t>ensions</w:t>
      </w:r>
      <w:r>
        <w:t>.cs</w:t>
      </w:r>
    </w:p>
    <w:p w14:paraId="65BF9D30" w14:textId="77777777" w:rsidR="004A38F5" w:rsidRDefault="004A38F5" w:rsidP="004A38F5">
      <w:pPr>
        <w:pStyle w:val="Zdrojovkd"/>
      </w:pPr>
      <w:r>
        <w:t>/*</w:t>
      </w:r>
    </w:p>
    <w:p w14:paraId="02FE1F98" w14:textId="77777777" w:rsidR="004A38F5" w:rsidRDefault="004A38F5" w:rsidP="004A38F5">
      <w:pPr>
        <w:pStyle w:val="Zdrojovkd"/>
      </w:pPr>
      <w:r>
        <w:t>* (C) 2017 David Knieradl</w:t>
      </w:r>
    </w:p>
    <w:p w14:paraId="6A0EC5EF" w14:textId="77777777" w:rsidR="004A38F5" w:rsidRDefault="004A38F5" w:rsidP="004A38F5">
      <w:pPr>
        <w:pStyle w:val="Zdrojovkd"/>
      </w:pPr>
      <w:r>
        <w:t>*/</w:t>
      </w:r>
    </w:p>
    <w:p w14:paraId="53CC591D" w14:textId="77777777" w:rsidR="004A38F5" w:rsidRDefault="004A38F5" w:rsidP="004A38F5">
      <w:pPr>
        <w:pStyle w:val="Zdrojovkd"/>
      </w:pPr>
    </w:p>
    <w:p w14:paraId="61837E9B" w14:textId="77777777" w:rsidR="004A38F5" w:rsidRDefault="004A38F5" w:rsidP="004A38F5">
      <w:pPr>
        <w:pStyle w:val="Zdrojovkd"/>
      </w:pPr>
      <w:r>
        <w:t>using DKEngine.Core.Components;</w:t>
      </w:r>
    </w:p>
    <w:p w14:paraId="0C9CEEAE" w14:textId="77777777" w:rsidR="004A38F5" w:rsidRDefault="004A38F5" w:rsidP="004A38F5">
      <w:pPr>
        <w:pStyle w:val="Zdrojovkd"/>
      </w:pPr>
      <w:r>
        <w:t>using System.Collections.Generic;</w:t>
      </w:r>
    </w:p>
    <w:p w14:paraId="7B7D520A" w14:textId="77777777" w:rsidR="004A38F5" w:rsidRDefault="004A38F5" w:rsidP="004A38F5">
      <w:pPr>
        <w:pStyle w:val="Zdrojovkd"/>
      </w:pPr>
      <w:r>
        <w:t>using System.Linq;</w:t>
      </w:r>
    </w:p>
    <w:p w14:paraId="11C138C1" w14:textId="77777777" w:rsidR="004A38F5" w:rsidRDefault="004A38F5" w:rsidP="004A38F5">
      <w:pPr>
        <w:pStyle w:val="Zdrojovkd"/>
      </w:pPr>
    </w:p>
    <w:p w14:paraId="3CAB05FA" w14:textId="77777777" w:rsidR="004A38F5" w:rsidRDefault="004A38F5" w:rsidP="004A38F5">
      <w:pPr>
        <w:pStyle w:val="Zdrojovkd"/>
      </w:pPr>
      <w:r>
        <w:t>namespace DKEngine.Core.Ext</w:t>
      </w:r>
    </w:p>
    <w:p w14:paraId="081114B3" w14:textId="77777777" w:rsidR="004A38F5" w:rsidRDefault="004A38F5" w:rsidP="004A38F5">
      <w:pPr>
        <w:pStyle w:val="Zdrojovkd"/>
      </w:pPr>
      <w:r>
        <w:t>{</w:t>
      </w:r>
    </w:p>
    <w:p w14:paraId="1253D871" w14:textId="77777777" w:rsidR="004A38F5" w:rsidRDefault="004A38F5" w:rsidP="004A38F5">
      <w:pPr>
        <w:pStyle w:val="Zdrojovkd"/>
      </w:pPr>
      <w:r>
        <w:t xml:space="preserve">    public static class Extensions</w:t>
      </w:r>
    </w:p>
    <w:p w14:paraId="35A3307B" w14:textId="77777777" w:rsidR="004A38F5" w:rsidRDefault="004A38F5" w:rsidP="004A38F5">
      <w:pPr>
        <w:pStyle w:val="Zdrojovkd"/>
      </w:pPr>
      <w:r>
        <w:t xml:space="preserve">    {</w:t>
      </w:r>
    </w:p>
    <w:p w14:paraId="5087B8D2" w14:textId="77777777" w:rsidR="004A38F5" w:rsidRDefault="004A38F5" w:rsidP="004A38F5">
      <w:pPr>
        <w:pStyle w:val="Zdrojovkd"/>
      </w:pPr>
      <w:r>
        <w:t xml:space="preserve">        public static void AddSafe&lt;DataValue&gt;(this Dictionary&lt;string, DataValue&gt; Destination, Component Target)</w:t>
      </w:r>
    </w:p>
    <w:p w14:paraId="01CA3DD7" w14:textId="77777777" w:rsidR="004A38F5" w:rsidRDefault="004A38F5" w:rsidP="004A38F5">
      <w:pPr>
        <w:pStyle w:val="Zdrojovkd"/>
      </w:pPr>
      <w:r>
        <w:t xml:space="preserve">            where DataValue : Component</w:t>
      </w:r>
    </w:p>
    <w:p w14:paraId="46B303A6" w14:textId="77777777" w:rsidR="004A38F5" w:rsidRDefault="004A38F5" w:rsidP="004A38F5">
      <w:pPr>
        <w:pStyle w:val="Zdrojovkd"/>
      </w:pPr>
      <w:r>
        <w:t xml:space="preserve">        {</w:t>
      </w:r>
    </w:p>
    <w:p w14:paraId="5C9FC708" w14:textId="77777777" w:rsidR="004A38F5" w:rsidRDefault="004A38F5" w:rsidP="004A38F5">
      <w:pPr>
        <w:pStyle w:val="Zdrojovkd"/>
      </w:pPr>
      <w:r>
        <w:t xml:space="preserve">            string Key = Target.Name;</w:t>
      </w:r>
    </w:p>
    <w:p w14:paraId="78A35292" w14:textId="77777777" w:rsidR="004A38F5" w:rsidRDefault="004A38F5" w:rsidP="004A38F5">
      <w:pPr>
        <w:pStyle w:val="Zdrojovkd"/>
      </w:pPr>
    </w:p>
    <w:p w14:paraId="2CA3B4FC" w14:textId="77777777" w:rsidR="004A38F5" w:rsidRDefault="004A38F5" w:rsidP="004A38F5">
      <w:pPr>
        <w:pStyle w:val="Zdrojovkd"/>
      </w:pPr>
      <w:r>
        <w:t xml:space="preserve">            if (Engine.LoadingScene.ComponentCount.ContainsKey(Target.Name))</w:t>
      </w:r>
    </w:p>
    <w:p w14:paraId="1F62EA76" w14:textId="77777777" w:rsidR="004A38F5" w:rsidRDefault="004A38F5" w:rsidP="004A38F5">
      <w:pPr>
        <w:pStyle w:val="Zdrojovkd"/>
      </w:pPr>
      <w:r>
        <w:t xml:space="preserve">            {</w:t>
      </w:r>
    </w:p>
    <w:p w14:paraId="30C96C36" w14:textId="77777777" w:rsidR="004A38F5" w:rsidRDefault="004A38F5" w:rsidP="004A38F5">
      <w:pPr>
        <w:pStyle w:val="Zdrojovkd"/>
      </w:pPr>
      <w:r>
        <w:t xml:space="preserve">                Target.Name = string.Format("{0}_(Copy {1})", Key, Engine.LoadingScene.ComponentCount[Target.Name]++);</w:t>
      </w:r>
    </w:p>
    <w:p w14:paraId="3A492810" w14:textId="77777777" w:rsidR="004A38F5" w:rsidRDefault="004A38F5" w:rsidP="004A38F5">
      <w:pPr>
        <w:pStyle w:val="Zdrojovkd"/>
      </w:pPr>
      <w:r>
        <w:t xml:space="preserve">                Key = Target.Name;</w:t>
      </w:r>
    </w:p>
    <w:p w14:paraId="2392BC7D" w14:textId="77777777" w:rsidR="004A38F5" w:rsidRDefault="004A38F5" w:rsidP="004A38F5">
      <w:pPr>
        <w:pStyle w:val="Zdrojovkd"/>
      </w:pPr>
      <w:r>
        <w:t xml:space="preserve">            }</w:t>
      </w:r>
    </w:p>
    <w:p w14:paraId="4F55D69C" w14:textId="77777777" w:rsidR="004A38F5" w:rsidRDefault="004A38F5" w:rsidP="004A38F5">
      <w:pPr>
        <w:pStyle w:val="Zdrojovkd"/>
      </w:pPr>
      <w:r>
        <w:t xml:space="preserve">            else</w:t>
      </w:r>
    </w:p>
    <w:p w14:paraId="2B16F84A" w14:textId="77777777" w:rsidR="004A38F5" w:rsidRDefault="004A38F5" w:rsidP="004A38F5">
      <w:pPr>
        <w:pStyle w:val="Zdrojovkd"/>
      </w:pPr>
      <w:r>
        <w:t xml:space="preserve">            {</w:t>
      </w:r>
    </w:p>
    <w:p w14:paraId="2B3FEBA7" w14:textId="77777777" w:rsidR="004A38F5" w:rsidRDefault="004A38F5" w:rsidP="004A38F5">
      <w:pPr>
        <w:pStyle w:val="Zdrojovkd"/>
      </w:pPr>
      <w:r>
        <w:t xml:space="preserve">                Engine.LoadingScene.ComponentCount.Add(Key, 1);</w:t>
      </w:r>
    </w:p>
    <w:p w14:paraId="4E40250F" w14:textId="77777777" w:rsidR="004A38F5" w:rsidRDefault="004A38F5" w:rsidP="004A38F5">
      <w:pPr>
        <w:pStyle w:val="Zdrojovkd"/>
      </w:pPr>
      <w:r>
        <w:t xml:space="preserve">            }</w:t>
      </w:r>
    </w:p>
    <w:p w14:paraId="0DDA7D8E" w14:textId="77777777" w:rsidR="004A38F5" w:rsidRDefault="004A38F5" w:rsidP="004A38F5">
      <w:pPr>
        <w:pStyle w:val="Zdrojovkd"/>
      </w:pPr>
    </w:p>
    <w:p w14:paraId="120F608B" w14:textId="77777777" w:rsidR="004A38F5" w:rsidRDefault="004A38F5" w:rsidP="004A38F5">
      <w:pPr>
        <w:pStyle w:val="Zdrojovkd"/>
      </w:pPr>
      <w:r>
        <w:lastRenderedPageBreak/>
        <w:t xml:space="preserve">            Destination.Add(Key, Target as DataValue);</w:t>
      </w:r>
    </w:p>
    <w:p w14:paraId="72F7718F" w14:textId="77777777" w:rsidR="004A38F5" w:rsidRDefault="004A38F5" w:rsidP="004A38F5">
      <w:pPr>
        <w:pStyle w:val="Zdrojovkd"/>
      </w:pPr>
      <w:r>
        <w:t xml:space="preserve">        }</w:t>
      </w:r>
    </w:p>
    <w:p w14:paraId="19CC7C94" w14:textId="77777777" w:rsidR="004A38F5" w:rsidRDefault="004A38F5" w:rsidP="004A38F5">
      <w:pPr>
        <w:pStyle w:val="Zdrojovkd"/>
      </w:pPr>
    </w:p>
    <w:p w14:paraId="54D3F688" w14:textId="77777777" w:rsidR="004A38F5" w:rsidRDefault="004A38F5" w:rsidP="004A38F5">
      <w:pPr>
        <w:pStyle w:val="Zdrojovkd"/>
      </w:pPr>
      <w:r>
        <w:t xml:space="preserve">        public static void AddAll&lt;T&gt;(this List&lt;T&gt; list, params T[] stuff)</w:t>
      </w:r>
    </w:p>
    <w:p w14:paraId="62A5A528" w14:textId="77777777" w:rsidR="004A38F5" w:rsidRDefault="004A38F5" w:rsidP="004A38F5">
      <w:pPr>
        <w:pStyle w:val="Zdrojovkd"/>
      </w:pPr>
      <w:r>
        <w:t xml:space="preserve">        {</w:t>
      </w:r>
    </w:p>
    <w:p w14:paraId="07BDE300" w14:textId="77777777" w:rsidR="004A38F5" w:rsidRDefault="004A38F5" w:rsidP="004A38F5">
      <w:pPr>
        <w:pStyle w:val="Zdrojovkd"/>
      </w:pPr>
      <w:r>
        <w:t xml:space="preserve">            foreach (var item in stuff)</w:t>
      </w:r>
    </w:p>
    <w:p w14:paraId="1ABA26F5" w14:textId="77777777" w:rsidR="004A38F5" w:rsidRDefault="004A38F5" w:rsidP="004A38F5">
      <w:pPr>
        <w:pStyle w:val="Zdrojovkd"/>
      </w:pPr>
      <w:r>
        <w:t xml:space="preserve">            {</w:t>
      </w:r>
    </w:p>
    <w:p w14:paraId="72754211" w14:textId="77777777" w:rsidR="004A38F5" w:rsidRDefault="004A38F5" w:rsidP="004A38F5">
      <w:pPr>
        <w:pStyle w:val="Zdrojovkd"/>
      </w:pPr>
      <w:r>
        <w:t xml:space="preserve">                list.Add(item);</w:t>
      </w:r>
    </w:p>
    <w:p w14:paraId="177487CE" w14:textId="77777777" w:rsidR="004A38F5" w:rsidRDefault="004A38F5" w:rsidP="004A38F5">
      <w:pPr>
        <w:pStyle w:val="Zdrojovkd"/>
      </w:pPr>
      <w:r>
        <w:t xml:space="preserve">            }</w:t>
      </w:r>
    </w:p>
    <w:p w14:paraId="6C8AA69A" w14:textId="77777777" w:rsidR="004A38F5" w:rsidRDefault="004A38F5" w:rsidP="004A38F5">
      <w:pPr>
        <w:pStyle w:val="Zdrojovkd"/>
      </w:pPr>
      <w:r>
        <w:t xml:space="preserve">        }</w:t>
      </w:r>
    </w:p>
    <w:p w14:paraId="1E2647B3" w14:textId="77777777" w:rsidR="004A38F5" w:rsidRDefault="004A38F5" w:rsidP="004A38F5">
      <w:pPr>
        <w:pStyle w:val="Zdrojovkd"/>
      </w:pPr>
    </w:p>
    <w:p w14:paraId="3D996B47" w14:textId="77777777" w:rsidR="004A38F5" w:rsidRDefault="004A38F5" w:rsidP="004A38F5">
      <w:pPr>
        <w:pStyle w:val="Zdrojovkd"/>
      </w:pPr>
      <w:r>
        <w:t xml:space="preserve">        public static float FindMaxZ(this List&lt;GameObject&gt; list)</w:t>
      </w:r>
    </w:p>
    <w:p w14:paraId="41B5670C" w14:textId="77777777" w:rsidR="004A38F5" w:rsidRDefault="004A38F5" w:rsidP="004A38F5">
      <w:pPr>
        <w:pStyle w:val="Zdrojovkd"/>
      </w:pPr>
      <w:r>
        <w:t xml:space="preserve">        {</w:t>
      </w:r>
    </w:p>
    <w:p w14:paraId="673F128C" w14:textId="77777777" w:rsidR="004A38F5" w:rsidRDefault="004A38F5" w:rsidP="004A38F5">
      <w:pPr>
        <w:pStyle w:val="Zdrojovkd"/>
      </w:pPr>
      <w:r>
        <w:t xml:space="preserve">            return list.Max(obj =&gt; obj.Transform.Position.Z);</w:t>
      </w:r>
    </w:p>
    <w:p w14:paraId="79B760DE" w14:textId="77777777" w:rsidR="004A38F5" w:rsidRDefault="004A38F5" w:rsidP="004A38F5">
      <w:pPr>
        <w:pStyle w:val="Zdrojovkd"/>
      </w:pPr>
      <w:r>
        <w:t xml:space="preserve">        }</w:t>
      </w:r>
    </w:p>
    <w:p w14:paraId="0B0C26F4" w14:textId="77777777" w:rsidR="004A38F5" w:rsidRDefault="004A38F5" w:rsidP="004A38F5">
      <w:pPr>
        <w:pStyle w:val="Zdrojovkd"/>
      </w:pPr>
    </w:p>
    <w:p w14:paraId="6C3F0D52" w14:textId="77777777" w:rsidR="004A38F5" w:rsidRDefault="004A38F5" w:rsidP="004A38F5">
      <w:pPr>
        <w:pStyle w:val="Zdrojovkd"/>
      </w:pPr>
      <w:r>
        <w:t xml:space="preserve">        public static List&lt;GameObject&gt; GetGameObjectsInView(this IEnumerable&lt;GameObject&gt; list)</w:t>
      </w:r>
    </w:p>
    <w:p w14:paraId="49EEE2D9" w14:textId="77777777" w:rsidR="004A38F5" w:rsidRDefault="004A38F5" w:rsidP="004A38F5">
      <w:pPr>
        <w:pStyle w:val="Zdrojovkd"/>
      </w:pPr>
      <w:r>
        <w:t xml:space="preserve">        {</w:t>
      </w:r>
    </w:p>
    <w:p w14:paraId="6C817393" w14:textId="77777777" w:rsidR="004A38F5" w:rsidRDefault="004A38F5" w:rsidP="004A38F5">
      <w:pPr>
        <w:pStyle w:val="Zdrojovkd"/>
      </w:pPr>
      <w:r>
        <w:t xml:space="preserve">            return list.Where(obj =&gt; obj.IsInView).ToList();</w:t>
      </w:r>
    </w:p>
    <w:p w14:paraId="3D3BB8F3" w14:textId="77777777" w:rsidR="004A38F5" w:rsidRDefault="004A38F5" w:rsidP="004A38F5">
      <w:pPr>
        <w:pStyle w:val="Zdrojovkd"/>
      </w:pPr>
      <w:r>
        <w:t xml:space="preserve">        }</w:t>
      </w:r>
    </w:p>
    <w:p w14:paraId="37332782" w14:textId="77777777" w:rsidR="004A38F5" w:rsidRDefault="004A38F5" w:rsidP="004A38F5">
      <w:pPr>
        <w:pStyle w:val="Zdrojovkd"/>
      </w:pPr>
      <w:r>
        <w:t xml:space="preserve">    }</w:t>
      </w:r>
    </w:p>
    <w:p w14:paraId="0803926F" w14:textId="3091432F" w:rsidR="00840E86" w:rsidRDefault="004A38F5" w:rsidP="004A38F5">
      <w:pPr>
        <w:pStyle w:val="Zdrojovkd"/>
      </w:pPr>
      <w:r>
        <w:t>}</w:t>
      </w:r>
    </w:p>
    <w:p w14:paraId="4FCB2343" w14:textId="51394444" w:rsidR="00615303" w:rsidRDefault="00615303" w:rsidP="00615303">
      <w:pPr>
        <w:pStyle w:val="Nadpis4"/>
      </w:pPr>
      <w:r>
        <w:t>Core/SystemExt/WindowControl.cs</w:t>
      </w:r>
    </w:p>
    <w:p w14:paraId="16D5267F" w14:textId="77777777" w:rsidR="0077376D" w:rsidRDefault="0077376D" w:rsidP="0077376D">
      <w:pPr>
        <w:pStyle w:val="Zdrojovkd"/>
      </w:pPr>
      <w:r>
        <w:t>/*</w:t>
      </w:r>
    </w:p>
    <w:p w14:paraId="0A32983A" w14:textId="77777777" w:rsidR="0077376D" w:rsidRDefault="0077376D" w:rsidP="0077376D">
      <w:pPr>
        <w:pStyle w:val="Zdrojovkd"/>
      </w:pPr>
      <w:r>
        <w:t>* (C) 2017 David Knieradl</w:t>
      </w:r>
    </w:p>
    <w:p w14:paraId="5206A47D" w14:textId="77777777" w:rsidR="0077376D" w:rsidRDefault="0077376D" w:rsidP="0077376D">
      <w:pPr>
        <w:pStyle w:val="Zdrojovkd"/>
      </w:pPr>
      <w:r>
        <w:t>*/</w:t>
      </w:r>
    </w:p>
    <w:p w14:paraId="63E12AD2" w14:textId="77777777" w:rsidR="0077376D" w:rsidRDefault="0077376D" w:rsidP="0077376D">
      <w:pPr>
        <w:pStyle w:val="Zdrojovkd"/>
      </w:pPr>
    </w:p>
    <w:p w14:paraId="5034AB35" w14:textId="77777777" w:rsidR="0077376D" w:rsidRDefault="0077376D" w:rsidP="0077376D">
      <w:pPr>
        <w:pStyle w:val="Zdrojovkd"/>
      </w:pPr>
      <w:r>
        <w:t>using System;</w:t>
      </w:r>
    </w:p>
    <w:p w14:paraId="0F98DFD5" w14:textId="77777777" w:rsidR="0077376D" w:rsidRDefault="0077376D" w:rsidP="0077376D">
      <w:pPr>
        <w:pStyle w:val="Zdrojovkd"/>
      </w:pPr>
      <w:r>
        <w:t>using System.IO;</w:t>
      </w:r>
    </w:p>
    <w:p w14:paraId="76CF9E1B" w14:textId="77777777" w:rsidR="0077376D" w:rsidRDefault="0077376D" w:rsidP="0077376D">
      <w:pPr>
        <w:pStyle w:val="Zdrojovkd"/>
      </w:pPr>
      <w:r>
        <w:t>using System.Runtime.InteropServices;</w:t>
      </w:r>
    </w:p>
    <w:p w14:paraId="15F166B3" w14:textId="77777777" w:rsidR="0077376D" w:rsidRDefault="0077376D" w:rsidP="0077376D">
      <w:pPr>
        <w:pStyle w:val="Zdrojovkd"/>
      </w:pPr>
      <w:r>
        <w:t>using System.Timers;</w:t>
      </w:r>
    </w:p>
    <w:p w14:paraId="68FDA24A" w14:textId="77777777" w:rsidR="0077376D" w:rsidRDefault="0077376D" w:rsidP="0077376D">
      <w:pPr>
        <w:pStyle w:val="Zdrojovkd"/>
      </w:pPr>
    </w:p>
    <w:p w14:paraId="6547D2BD" w14:textId="77777777" w:rsidR="0077376D" w:rsidRDefault="0077376D" w:rsidP="0077376D">
      <w:pPr>
        <w:pStyle w:val="Zdrojovkd"/>
      </w:pPr>
      <w:r>
        <w:t>namespace DKEngine.Core.Ext</w:t>
      </w:r>
    </w:p>
    <w:p w14:paraId="0F6C7F0B" w14:textId="77777777" w:rsidR="0077376D" w:rsidRDefault="0077376D" w:rsidP="0077376D">
      <w:pPr>
        <w:pStyle w:val="Zdrojovkd"/>
      </w:pPr>
      <w:r>
        <w:t>{</w:t>
      </w:r>
    </w:p>
    <w:p w14:paraId="50528F6E" w14:textId="77777777" w:rsidR="0077376D" w:rsidRDefault="0077376D" w:rsidP="0077376D">
      <w:pPr>
        <w:pStyle w:val="Zdrojovkd"/>
      </w:pPr>
      <w:r>
        <w:t xml:space="preserve">    /// &lt;summary&gt;</w:t>
      </w:r>
    </w:p>
    <w:p w14:paraId="0A553EEA" w14:textId="77777777" w:rsidR="0077376D" w:rsidRDefault="0077376D" w:rsidP="0077376D">
      <w:pPr>
        <w:pStyle w:val="Zdrojovkd"/>
      </w:pPr>
      <w:r>
        <w:t xml:space="preserve">    /// DKEngine window controller</w:t>
      </w:r>
    </w:p>
    <w:p w14:paraId="035B4338" w14:textId="77777777" w:rsidR="0077376D" w:rsidRDefault="0077376D" w:rsidP="0077376D">
      <w:pPr>
        <w:pStyle w:val="Zdrojovkd"/>
      </w:pPr>
      <w:r>
        <w:t xml:space="preserve">    /// &lt;/summary&gt;</w:t>
      </w:r>
    </w:p>
    <w:p w14:paraId="5F2E7543" w14:textId="77777777" w:rsidR="0077376D" w:rsidRDefault="0077376D" w:rsidP="0077376D">
      <w:pPr>
        <w:pStyle w:val="Zdrojovkd"/>
      </w:pPr>
      <w:r>
        <w:t xml:space="preserve">    public static class WindowControl</w:t>
      </w:r>
    </w:p>
    <w:p w14:paraId="145574D8" w14:textId="77777777" w:rsidR="0077376D" w:rsidRDefault="0077376D" w:rsidP="0077376D">
      <w:pPr>
        <w:pStyle w:val="Zdrojovkd"/>
      </w:pPr>
      <w:r>
        <w:t xml:space="preserve">    {</w:t>
      </w:r>
    </w:p>
    <w:p w14:paraId="2D702C5B" w14:textId="77777777" w:rsidR="0077376D" w:rsidRDefault="0077376D" w:rsidP="0077376D">
      <w:pPr>
        <w:pStyle w:val="Zdrojovkd"/>
      </w:pPr>
      <w:r>
        <w:t xml:space="preserve">        [StructLayout(LayoutKind.Sequential)]</w:t>
      </w:r>
    </w:p>
    <w:p w14:paraId="43626724" w14:textId="77777777" w:rsidR="0077376D" w:rsidRDefault="0077376D" w:rsidP="0077376D">
      <w:pPr>
        <w:pStyle w:val="Zdrojovkd"/>
      </w:pPr>
      <w:r>
        <w:t xml:space="preserve">        private struct COORD</w:t>
      </w:r>
    </w:p>
    <w:p w14:paraId="311B9FE1" w14:textId="77777777" w:rsidR="0077376D" w:rsidRDefault="0077376D" w:rsidP="0077376D">
      <w:pPr>
        <w:pStyle w:val="Zdrojovkd"/>
      </w:pPr>
      <w:r>
        <w:t xml:space="preserve">        {</w:t>
      </w:r>
    </w:p>
    <w:p w14:paraId="0BD13F60" w14:textId="77777777" w:rsidR="0077376D" w:rsidRDefault="0077376D" w:rsidP="0077376D">
      <w:pPr>
        <w:pStyle w:val="Zdrojovkd"/>
      </w:pPr>
      <w:r>
        <w:t xml:space="preserve">            public short X;</w:t>
      </w:r>
    </w:p>
    <w:p w14:paraId="75790809" w14:textId="77777777" w:rsidR="0077376D" w:rsidRDefault="0077376D" w:rsidP="0077376D">
      <w:pPr>
        <w:pStyle w:val="Zdrojovkd"/>
      </w:pPr>
      <w:r>
        <w:t xml:space="preserve">            public short Y;</w:t>
      </w:r>
    </w:p>
    <w:p w14:paraId="3F362A05" w14:textId="77777777" w:rsidR="0077376D" w:rsidRDefault="0077376D" w:rsidP="0077376D">
      <w:pPr>
        <w:pStyle w:val="Zdrojovkd"/>
      </w:pPr>
    </w:p>
    <w:p w14:paraId="1BF6D943" w14:textId="77777777" w:rsidR="0077376D" w:rsidRDefault="0077376D" w:rsidP="0077376D">
      <w:pPr>
        <w:pStyle w:val="Zdrojovkd"/>
      </w:pPr>
      <w:r>
        <w:t xml:space="preserve">            public COORD(short x, short y)</w:t>
      </w:r>
    </w:p>
    <w:p w14:paraId="67F991D7" w14:textId="77777777" w:rsidR="0077376D" w:rsidRDefault="0077376D" w:rsidP="0077376D">
      <w:pPr>
        <w:pStyle w:val="Zdrojovkd"/>
      </w:pPr>
      <w:r>
        <w:t xml:space="preserve">            {</w:t>
      </w:r>
    </w:p>
    <w:p w14:paraId="6C5CCF47" w14:textId="77777777" w:rsidR="0077376D" w:rsidRDefault="0077376D" w:rsidP="0077376D">
      <w:pPr>
        <w:pStyle w:val="Zdrojovkd"/>
      </w:pPr>
      <w:r>
        <w:t xml:space="preserve">                this.X = x;</w:t>
      </w:r>
    </w:p>
    <w:p w14:paraId="3F88BF65" w14:textId="77777777" w:rsidR="0077376D" w:rsidRDefault="0077376D" w:rsidP="0077376D">
      <w:pPr>
        <w:pStyle w:val="Zdrojovkd"/>
      </w:pPr>
      <w:r>
        <w:t xml:space="preserve">                this.Y = y;</w:t>
      </w:r>
    </w:p>
    <w:p w14:paraId="7C234F0B" w14:textId="77777777" w:rsidR="0077376D" w:rsidRDefault="0077376D" w:rsidP="0077376D">
      <w:pPr>
        <w:pStyle w:val="Zdrojovkd"/>
      </w:pPr>
      <w:r>
        <w:t xml:space="preserve">            }</w:t>
      </w:r>
    </w:p>
    <w:p w14:paraId="719C5287" w14:textId="77777777" w:rsidR="0077376D" w:rsidRDefault="0077376D" w:rsidP="0077376D">
      <w:pPr>
        <w:pStyle w:val="Zdrojovkd"/>
      </w:pPr>
      <w:r>
        <w:t xml:space="preserve">        }</w:t>
      </w:r>
    </w:p>
    <w:p w14:paraId="1516F6DD" w14:textId="77777777" w:rsidR="0077376D" w:rsidRDefault="0077376D" w:rsidP="0077376D">
      <w:pPr>
        <w:pStyle w:val="Zdrojovkd"/>
      </w:pPr>
    </w:p>
    <w:p w14:paraId="2D092C77" w14:textId="77777777" w:rsidR="0077376D" w:rsidRDefault="0077376D" w:rsidP="0077376D">
      <w:pPr>
        <w:pStyle w:val="Zdrojovkd"/>
      </w:pPr>
      <w:r>
        <w:t xml:space="preserve">        [DllImport("kernel32.dll")]</w:t>
      </w:r>
    </w:p>
    <w:p w14:paraId="53FBA333" w14:textId="77777777" w:rsidR="0077376D" w:rsidRDefault="0077376D" w:rsidP="0077376D">
      <w:pPr>
        <w:pStyle w:val="Zdrojovkd"/>
      </w:pPr>
      <w:r>
        <w:t xml:space="preserve">        private static extern IntPtr GetStdHandle(int handle);</w:t>
      </w:r>
    </w:p>
    <w:p w14:paraId="77B0D0C9" w14:textId="77777777" w:rsidR="0077376D" w:rsidRDefault="0077376D" w:rsidP="0077376D">
      <w:pPr>
        <w:pStyle w:val="Zdrojovkd"/>
      </w:pPr>
    </w:p>
    <w:p w14:paraId="5546B97C" w14:textId="77777777" w:rsidR="0077376D" w:rsidRDefault="0077376D" w:rsidP="0077376D">
      <w:pPr>
        <w:pStyle w:val="Zdrojovkd"/>
      </w:pPr>
      <w:r>
        <w:t xml:space="preserve">        [DllImport("kernel32.dll", SetLastError = true)]</w:t>
      </w:r>
    </w:p>
    <w:p w14:paraId="1546BDAA" w14:textId="77777777" w:rsidR="0077376D" w:rsidRDefault="0077376D" w:rsidP="0077376D">
      <w:pPr>
        <w:pStyle w:val="Zdrojovkd"/>
      </w:pPr>
      <w:r>
        <w:t xml:space="preserve">        private static extern bool SetConsoleDisplayMode(IntPtr ConsoleOutput, uint Flags, out COORD NewScreenBufferDimensions);</w:t>
      </w:r>
    </w:p>
    <w:p w14:paraId="55E6E0A6" w14:textId="77777777" w:rsidR="0077376D" w:rsidRDefault="0077376D" w:rsidP="0077376D">
      <w:pPr>
        <w:pStyle w:val="Zdrojovkd"/>
      </w:pPr>
    </w:p>
    <w:p w14:paraId="15451B7F" w14:textId="77777777" w:rsidR="0077376D" w:rsidRDefault="0077376D" w:rsidP="0077376D">
      <w:pPr>
        <w:pStyle w:val="Zdrojovkd"/>
      </w:pPr>
      <w:r>
        <w:t xml:space="preserve">        [DllImport("user32.dll")]</w:t>
      </w:r>
    </w:p>
    <w:p w14:paraId="173C8CCA" w14:textId="77777777" w:rsidR="0077376D" w:rsidRDefault="0077376D" w:rsidP="0077376D">
      <w:pPr>
        <w:pStyle w:val="Zdrojovkd"/>
      </w:pPr>
      <w:r>
        <w:t xml:space="preserve">        public static extern bool ShowWindow(IntPtr hWnd, int cmdShow);</w:t>
      </w:r>
    </w:p>
    <w:p w14:paraId="08F1D6F6" w14:textId="77777777" w:rsidR="0077376D" w:rsidRDefault="0077376D" w:rsidP="0077376D">
      <w:pPr>
        <w:pStyle w:val="Zdrojovkd"/>
      </w:pPr>
    </w:p>
    <w:p w14:paraId="40D049F9" w14:textId="77777777" w:rsidR="0077376D" w:rsidRDefault="0077376D" w:rsidP="0077376D">
      <w:pPr>
        <w:pStyle w:val="Zdrojovkd"/>
      </w:pPr>
      <w:r>
        <w:t xml:space="preserve">        private static readonly IntPtr hConsole = GetStdHandle(-11);</w:t>
      </w:r>
    </w:p>
    <w:p w14:paraId="11B2AE8D" w14:textId="77777777" w:rsidR="0077376D" w:rsidRDefault="0077376D" w:rsidP="0077376D">
      <w:pPr>
        <w:pStyle w:val="Zdrojovkd"/>
      </w:pPr>
      <w:r>
        <w:t xml:space="preserve">        private static readonly IntPtr INVALID_HANDLE_VALUE = new IntPtr(-1);</w:t>
      </w:r>
    </w:p>
    <w:p w14:paraId="0EDF0994" w14:textId="77777777" w:rsidR="0077376D" w:rsidRDefault="0077376D" w:rsidP="0077376D">
      <w:pPr>
        <w:pStyle w:val="Zdrojovkd"/>
      </w:pPr>
      <w:r>
        <w:t xml:space="preserve">        private static COORD xy = new COORD(100, 100);</w:t>
      </w:r>
    </w:p>
    <w:p w14:paraId="1D7F28A4" w14:textId="77777777" w:rsidR="0077376D" w:rsidRDefault="0077376D" w:rsidP="0077376D">
      <w:pPr>
        <w:pStyle w:val="Zdrojovkd"/>
      </w:pPr>
      <w:r>
        <w:t xml:space="preserve">        private static bool ConsoleStateChangeAvailable = true;</w:t>
      </w:r>
    </w:p>
    <w:p w14:paraId="3246E60F" w14:textId="77777777" w:rsidR="0077376D" w:rsidRDefault="0077376D" w:rsidP="0077376D">
      <w:pPr>
        <w:pStyle w:val="Zdrojovkd"/>
      </w:pPr>
    </w:p>
    <w:p w14:paraId="64F4960E" w14:textId="77777777" w:rsidR="0077376D" w:rsidRDefault="0077376D" w:rsidP="0077376D">
      <w:pPr>
        <w:pStyle w:val="Zdrojovkd"/>
      </w:pPr>
      <w:r>
        <w:t xml:space="preserve">        internal static void WindowInit()</w:t>
      </w:r>
    </w:p>
    <w:p w14:paraId="162D714D" w14:textId="77777777" w:rsidR="0077376D" w:rsidRDefault="0077376D" w:rsidP="0077376D">
      <w:pPr>
        <w:pStyle w:val="Zdrojovkd"/>
      </w:pPr>
      <w:r>
        <w:t xml:space="preserve">        {</w:t>
      </w:r>
    </w:p>
    <w:p w14:paraId="6860651F" w14:textId="77777777" w:rsidR="0077376D" w:rsidRDefault="0077376D" w:rsidP="0077376D">
      <w:pPr>
        <w:pStyle w:val="Zdrojovkd"/>
      </w:pPr>
      <w:r>
        <w:t xml:space="preserve">            Console.CursorVisible = false;</w:t>
      </w:r>
    </w:p>
    <w:p w14:paraId="55144169" w14:textId="77777777" w:rsidR="0077376D" w:rsidRDefault="0077376D" w:rsidP="0077376D">
      <w:pPr>
        <w:pStyle w:val="Zdrojovkd"/>
      </w:pPr>
      <w:r>
        <w:t xml:space="preserve">            Console.SetOut(TextWriter.Null);</w:t>
      </w:r>
    </w:p>
    <w:p w14:paraId="051E293F" w14:textId="77777777" w:rsidR="0077376D" w:rsidRDefault="0077376D" w:rsidP="0077376D">
      <w:pPr>
        <w:pStyle w:val="Zdrojovkd"/>
      </w:pPr>
      <w:r>
        <w:t xml:space="preserve">            Console.SetIn(TextReader.Null);</w:t>
      </w:r>
    </w:p>
    <w:p w14:paraId="71211007" w14:textId="77777777" w:rsidR="0077376D" w:rsidRDefault="0077376D" w:rsidP="0077376D">
      <w:pPr>
        <w:pStyle w:val="Zdrojovkd"/>
      </w:pPr>
    </w:p>
    <w:p w14:paraId="1C70DAF3" w14:textId="77777777" w:rsidR="0077376D" w:rsidRDefault="0077376D" w:rsidP="0077376D">
      <w:pPr>
        <w:pStyle w:val="Zdrojovkd"/>
      </w:pPr>
      <w:r>
        <w:t xml:space="preserve">            Console.BufferHeight = Console.LargestWindowHeight;</w:t>
      </w:r>
    </w:p>
    <w:p w14:paraId="308C603D" w14:textId="77777777" w:rsidR="0077376D" w:rsidRDefault="0077376D" w:rsidP="0077376D">
      <w:pPr>
        <w:pStyle w:val="Zdrojovkd"/>
      </w:pPr>
      <w:r>
        <w:t xml:space="preserve">            Console.BufferWidth = Console.LargestWindowWidth;</w:t>
      </w:r>
    </w:p>
    <w:p w14:paraId="1454D456" w14:textId="77777777" w:rsidR="0077376D" w:rsidRDefault="0077376D" w:rsidP="0077376D">
      <w:pPr>
        <w:pStyle w:val="Zdrojovkd"/>
      </w:pPr>
    </w:p>
    <w:p w14:paraId="1562A85C" w14:textId="77777777" w:rsidR="0077376D" w:rsidRDefault="0077376D" w:rsidP="0077376D">
      <w:pPr>
        <w:pStyle w:val="Zdrojovkd"/>
      </w:pPr>
      <w:r>
        <w:t xml:space="preserve">            Console.ForegroundColor = ConsoleColor.White;</w:t>
      </w:r>
    </w:p>
    <w:p w14:paraId="04E17EFB" w14:textId="77777777" w:rsidR="0077376D" w:rsidRDefault="0077376D" w:rsidP="0077376D">
      <w:pPr>
        <w:pStyle w:val="Zdrojovkd"/>
      </w:pPr>
      <w:r>
        <w:t xml:space="preserve">            Console.BackgroundColor = ConsoleColor.Black;</w:t>
      </w:r>
    </w:p>
    <w:p w14:paraId="59D12771" w14:textId="77777777" w:rsidR="0077376D" w:rsidRDefault="0077376D" w:rsidP="0077376D">
      <w:pPr>
        <w:pStyle w:val="Zdrojovkd"/>
      </w:pPr>
    </w:p>
    <w:p w14:paraId="47E30619" w14:textId="77777777" w:rsidR="0077376D" w:rsidRDefault="0077376D" w:rsidP="0077376D">
      <w:pPr>
        <w:pStyle w:val="Zdrojovkd"/>
      </w:pPr>
      <w:r>
        <w:t xml:space="preserve">            Console.Clear();</w:t>
      </w:r>
    </w:p>
    <w:p w14:paraId="6B6DC412" w14:textId="77777777" w:rsidR="0077376D" w:rsidRDefault="0077376D" w:rsidP="0077376D">
      <w:pPr>
        <w:pStyle w:val="Zdrojovkd"/>
      </w:pPr>
    </w:p>
    <w:p w14:paraId="6D07E251" w14:textId="77777777" w:rsidR="0077376D" w:rsidRDefault="0077376D" w:rsidP="0077376D">
      <w:pPr>
        <w:pStyle w:val="Zdrojovkd"/>
      </w:pPr>
      <w:r>
        <w:t xml:space="preserve">            WindowSizeChecker(null, null);</w:t>
      </w:r>
    </w:p>
    <w:p w14:paraId="62824053" w14:textId="77777777" w:rsidR="0077376D" w:rsidRDefault="0077376D" w:rsidP="0077376D">
      <w:pPr>
        <w:pStyle w:val="Zdrojovkd"/>
      </w:pPr>
    </w:p>
    <w:p w14:paraId="39EA9694" w14:textId="77777777" w:rsidR="0077376D" w:rsidRDefault="0077376D" w:rsidP="0077376D">
      <w:pPr>
        <w:pStyle w:val="Zdrojovkd"/>
      </w:pPr>
      <w:r>
        <w:t xml:space="preserve">            Timer windowChecker = new Timer()</w:t>
      </w:r>
    </w:p>
    <w:p w14:paraId="779F9137" w14:textId="77777777" w:rsidR="0077376D" w:rsidRDefault="0077376D" w:rsidP="0077376D">
      <w:pPr>
        <w:pStyle w:val="Zdrojovkd"/>
      </w:pPr>
      <w:r>
        <w:t xml:space="preserve">            {</w:t>
      </w:r>
    </w:p>
    <w:p w14:paraId="3F92E8EF" w14:textId="77777777" w:rsidR="0077376D" w:rsidRDefault="0077376D" w:rsidP="0077376D">
      <w:pPr>
        <w:pStyle w:val="Zdrojovkd"/>
      </w:pPr>
      <w:r>
        <w:t xml:space="preserve">                AutoReset = true,</w:t>
      </w:r>
    </w:p>
    <w:p w14:paraId="01FEFFB4" w14:textId="77777777" w:rsidR="0077376D" w:rsidRDefault="0077376D" w:rsidP="0077376D">
      <w:pPr>
        <w:pStyle w:val="Zdrojovkd"/>
      </w:pPr>
      <w:r>
        <w:t xml:space="preserve">                Enabled = true,</w:t>
      </w:r>
    </w:p>
    <w:p w14:paraId="2EA45EEE" w14:textId="77777777" w:rsidR="0077376D" w:rsidRDefault="0077376D" w:rsidP="0077376D">
      <w:pPr>
        <w:pStyle w:val="Zdrojovkd"/>
      </w:pPr>
      <w:r>
        <w:t xml:space="preserve">                Interval = 1000f</w:t>
      </w:r>
    </w:p>
    <w:p w14:paraId="72DA8F53" w14:textId="77777777" w:rsidR="0077376D" w:rsidRDefault="0077376D" w:rsidP="0077376D">
      <w:pPr>
        <w:pStyle w:val="Zdrojovkd"/>
      </w:pPr>
      <w:r>
        <w:t xml:space="preserve">            };</w:t>
      </w:r>
    </w:p>
    <w:p w14:paraId="45B96334" w14:textId="77777777" w:rsidR="0077376D" w:rsidRDefault="0077376D" w:rsidP="0077376D">
      <w:pPr>
        <w:pStyle w:val="Zdrojovkd"/>
      </w:pPr>
      <w:r>
        <w:t xml:space="preserve">            windowChecker.Elapsed += WindowSizeChecker;</w:t>
      </w:r>
    </w:p>
    <w:p w14:paraId="741FAC10" w14:textId="77777777" w:rsidR="0077376D" w:rsidRDefault="0077376D" w:rsidP="0077376D">
      <w:pPr>
        <w:pStyle w:val="Zdrojovkd"/>
      </w:pPr>
    </w:p>
    <w:p w14:paraId="7E18CA69" w14:textId="77777777" w:rsidR="0077376D" w:rsidRDefault="0077376D" w:rsidP="0077376D">
      <w:pPr>
        <w:pStyle w:val="Zdrojovkd"/>
      </w:pPr>
      <w:r>
        <w:t xml:space="preserve">            windowChecker.Start();</w:t>
      </w:r>
    </w:p>
    <w:p w14:paraId="181A0DDE" w14:textId="77777777" w:rsidR="0077376D" w:rsidRDefault="0077376D" w:rsidP="0077376D">
      <w:pPr>
        <w:pStyle w:val="Zdrojovkd"/>
      </w:pPr>
      <w:r>
        <w:t xml:space="preserve">        }</w:t>
      </w:r>
    </w:p>
    <w:p w14:paraId="3A92AA88" w14:textId="77777777" w:rsidR="0077376D" w:rsidRDefault="0077376D" w:rsidP="0077376D">
      <w:pPr>
        <w:pStyle w:val="Zdrojovkd"/>
      </w:pPr>
    </w:p>
    <w:p w14:paraId="27A4F5AE" w14:textId="77777777" w:rsidR="0077376D" w:rsidRDefault="0077376D" w:rsidP="0077376D">
      <w:pPr>
        <w:pStyle w:val="Zdrojovkd"/>
      </w:pPr>
      <w:r>
        <w:t xml:space="preserve">        private static void WindowSizeChecker(object sender, ElapsedEventArgs e)</w:t>
      </w:r>
    </w:p>
    <w:p w14:paraId="7E71D89E" w14:textId="77777777" w:rsidR="0077376D" w:rsidRDefault="0077376D" w:rsidP="0077376D">
      <w:pPr>
        <w:pStyle w:val="Zdrojovkd"/>
      </w:pPr>
      <w:r>
        <w:t xml:space="preserve">        {</w:t>
      </w:r>
    </w:p>
    <w:p w14:paraId="70901F61" w14:textId="77777777" w:rsidR="0077376D" w:rsidRDefault="0077376D" w:rsidP="0077376D">
      <w:pPr>
        <w:pStyle w:val="Zdrojovkd"/>
      </w:pPr>
      <w:r>
        <w:t xml:space="preserve">            if (Console.WindowHeight != Console.LargestWindowHeight || Console.WindowWidth != Console.LargestWindowWidth)</w:t>
      </w:r>
    </w:p>
    <w:p w14:paraId="6410C159" w14:textId="77777777" w:rsidR="0077376D" w:rsidRDefault="0077376D" w:rsidP="0077376D">
      <w:pPr>
        <w:pStyle w:val="Zdrojovkd"/>
      </w:pPr>
      <w:r>
        <w:t xml:space="preserve">            {</w:t>
      </w:r>
    </w:p>
    <w:p w14:paraId="71D66FEF" w14:textId="77777777" w:rsidR="0077376D" w:rsidRDefault="0077376D" w:rsidP="0077376D">
      <w:pPr>
        <w:pStyle w:val="Zdrojovkd"/>
      </w:pPr>
      <w:r>
        <w:t xml:space="preserve">                if (ConsoleStateChangeAvailable)</w:t>
      </w:r>
    </w:p>
    <w:p w14:paraId="4A9126A6" w14:textId="77777777" w:rsidR="0077376D" w:rsidRDefault="0077376D" w:rsidP="0077376D">
      <w:pPr>
        <w:pStyle w:val="Zdrojovkd"/>
      </w:pPr>
      <w:r>
        <w:t xml:space="preserve">                {</w:t>
      </w:r>
    </w:p>
    <w:p w14:paraId="3D848DD7" w14:textId="77777777" w:rsidR="0077376D" w:rsidRDefault="0077376D" w:rsidP="0077376D">
      <w:pPr>
        <w:pStyle w:val="Zdrojovkd"/>
      </w:pPr>
      <w:r>
        <w:t xml:space="preserve">                    if (!SetConsoleDisplayMode(hConsole, 1, out xy))</w:t>
      </w:r>
    </w:p>
    <w:p w14:paraId="21423B49" w14:textId="77777777" w:rsidR="0077376D" w:rsidRDefault="0077376D" w:rsidP="0077376D">
      <w:pPr>
        <w:pStyle w:val="Zdrojovkd"/>
      </w:pPr>
      <w:r>
        <w:t xml:space="preserve">                    {</w:t>
      </w:r>
    </w:p>
    <w:p w14:paraId="04E9329E" w14:textId="77777777" w:rsidR="0077376D" w:rsidRDefault="0077376D" w:rsidP="0077376D">
      <w:pPr>
        <w:pStyle w:val="Zdrojovkd"/>
      </w:pPr>
      <w:r>
        <w:t xml:space="preserve">                        ConsoleStateChangeAvailable = false;</w:t>
      </w:r>
    </w:p>
    <w:p w14:paraId="01479BBD" w14:textId="77777777" w:rsidR="0077376D" w:rsidRDefault="0077376D" w:rsidP="0077376D">
      <w:pPr>
        <w:pStyle w:val="Zdrojovkd"/>
      </w:pPr>
      <w:r>
        <w:t xml:space="preserve">                    }</w:t>
      </w:r>
    </w:p>
    <w:p w14:paraId="332E47F3" w14:textId="77777777" w:rsidR="0077376D" w:rsidRDefault="0077376D" w:rsidP="0077376D">
      <w:pPr>
        <w:pStyle w:val="Zdrojovkd"/>
      </w:pPr>
      <w:r>
        <w:t xml:space="preserve">                }</w:t>
      </w:r>
    </w:p>
    <w:p w14:paraId="118B0827" w14:textId="77777777" w:rsidR="0077376D" w:rsidRDefault="0077376D" w:rsidP="0077376D">
      <w:pPr>
        <w:pStyle w:val="Zdrojovkd"/>
      </w:pPr>
    </w:p>
    <w:p w14:paraId="1DC47B1A" w14:textId="77777777" w:rsidR="0077376D" w:rsidRDefault="0077376D" w:rsidP="0077376D">
      <w:pPr>
        <w:pStyle w:val="Zdrojovkd"/>
      </w:pPr>
      <w:r>
        <w:t xml:space="preserve">                Console.CursorVisible = false;</w:t>
      </w:r>
    </w:p>
    <w:p w14:paraId="15B355C0" w14:textId="77777777" w:rsidR="0077376D" w:rsidRDefault="0077376D" w:rsidP="0077376D">
      <w:pPr>
        <w:pStyle w:val="Zdrojovkd"/>
      </w:pPr>
      <w:r>
        <w:t xml:space="preserve">            }</w:t>
      </w:r>
    </w:p>
    <w:p w14:paraId="1BED528C" w14:textId="77777777" w:rsidR="0077376D" w:rsidRDefault="0077376D" w:rsidP="0077376D">
      <w:pPr>
        <w:pStyle w:val="Zdrojovkd"/>
      </w:pPr>
      <w:r>
        <w:t xml:space="preserve">        }</w:t>
      </w:r>
    </w:p>
    <w:p w14:paraId="7A8491FF" w14:textId="77777777" w:rsidR="0077376D" w:rsidRDefault="0077376D" w:rsidP="0077376D">
      <w:pPr>
        <w:pStyle w:val="Zdrojovkd"/>
      </w:pPr>
      <w:r>
        <w:t xml:space="preserve">    }</w:t>
      </w:r>
    </w:p>
    <w:p w14:paraId="1CFCB794" w14:textId="4AE1D09F" w:rsidR="0077376D" w:rsidRPr="0077376D" w:rsidRDefault="0077376D" w:rsidP="0077376D">
      <w:pPr>
        <w:pStyle w:val="Zdrojovkd"/>
      </w:pPr>
      <w:r>
        <w:t>}</w:t>
      </w:r>
    </w:p>
    <w:p w14:paraId="2AC2658B" w14:textId="678C3C03" w:rsidR="006668F6" w:rsidRDefault="006668F6" w:rsidP="006668F6">
      <w:pPr>
        <w:pStyle w:val="Nadpis4"/>
      </w:pPr>
      <w:r>
        <w:t>Core/UI/Letter.cs</w:t>
      </w:r>
    </w:p>
    <w:p w14:paraId="1AD5870C" w14:textId="77777777" w:rsidR="0077376D" w:rsidRDefault="0077376D" w:rsidP="0077376D">
      <w:pPr>
        <w:pStyle w:val="Zdrojovkd"/>
      </w:pPr>
      <w:r>
        <w:t>/*</w:t>
      </w:r>
    </w:p>
    <w:p w14:paraId="0CAA8944" w14:textId="77777777" w:rsidR="0077376D" w:rsidRDefault="0077376D" w:rsidP="0077376D">
      <w:pPr>
        <w:pStyle w:val="Zdrojovkd"/>
      </w:pPr>
      <w:r>
        <w:t>* (C) 2017 David Knieradl</w:t>
      </w:r>
    </w:p>
    <w:p w14:paraId="0560A822" w14:textId="77777777" w:rsidR="0077376D" w:rsidRDefault="0077376D" w:rsidP="0077376D">
      <w:pPr>
        <w:pStyle w:val="Zdrojovkd"/>
      </w:pPr>
      <w:r>
        <w:t>*/</w:t>
      </w:r>
    </w:p>
    <w:p w14:paraId="681EDD31" w14:textId="77777777" w:rsidR="0077376D" w:rsidRDefault="0077376D" w:rsidP="0077376D">
      <w:pPr>
        <w:pStyle w:val="Zdrojovkd"/>
      </w:pPr>
    </w:p>
    <w:p w14:paraId="03188D87" w14:textId="77777777" w:rsidR="0077376D" w:rsidRDefault="0077376D" w:rsidP="0077376D">
      <w:pPr>
        <w:pStyle w:val="Zdrojovkd"/>
      </w:pPr>
      <w:r>
        <w:t>namespace DKEngine.Core.UI</w:t>
      </w:r>
    </w:p>
    <w:p w14:paraId="5FFA16A9" w14:textId="77777777" w:rsidR="0077376D" w:rsidRDefault="0077376D" w:rsidP="0077376D">
      <w:pPr>
        <w:pStyle w:val="Zdrojovkd"/>
      </w:pPr>
      <w:r>
        <w:t>{</w:t>
      </w:r>
    </w:p>
    <w:p w14:paraId="18442817" w14:textId="77777777" w:rsidR="0077376D" w:rsidRDefault="0077376D" w:rsidP="0077376D">
      <w:pPr>
        <w:pStyle w:val="Zdrojovkd"/>
      </w:pPr>
      <w:r>
        <w:t xml:space="preserve">    internal sealed class Letter : GameObject</w:t>
      </w:r>
    </w:p>
    <w:p w14:paraId="09C2CAE8" w14:textId="77777777" w:rsidR="0077376D" w:rsidRDefault="0077376D" w:rsidP="0077376D">
      <w:pPr>
        <w:pStyle w:val="Zdrojovkd"/>
      </w:pPr>
      <w:r>
        <w:t xml:space="preserve">    {</w:t>
      </w:r>
    </w:p>
    <w:p w14:paraId="10EEE3E0" w14:textId="77777777" w:rsidR="0077376D" w:rsidRDefault="0077376D" w:rsidP="0077376D">
      <w:pPr>
        <w:pStyle w:val="Zdrojovkd"/>
      </w:pPr>
      <w:r>
        <w:t xml:space="preserve">        private Letter()</w:t>
      </w:r>
    </w:p>
    <w:p w14:paraId="37A8C7B1" w14:textId="77777777" w:rsidR="0077376D" w:rsidRDefault="0077376D" w:rsidP="0077376D">
      <w:pPr>
        <w:pStyle w:val="Zdrojovkd"/>
      </w:pPr>
      <w:r>
        <w:t xml:space="preserve">        { }</w:t>
      </w:r>
    </w:p>
    <w:p w14:paraId="6101976F" w14:textId="77777777" w:rsidR="0077376D" w:rsidRDefault="0077376D" w:rsidP="0077376D">
      <w:pPr>
        <w:pStyle w:val="Zdrojovkd"/>
      </w:pPr>
    </w:p>
    <w:p w14:paraId="151B57C4" w14:textId="77777777" w:rsidR="0077376D" w:rsidRDefault="0077376D" w:rsidP="0077376D">
      <w:pPr>
        <w:pStyle w:val="Zdrojovkd"/>
      </w:pPr>
      <w:r>
        <w:t xml:space="preserve">        public Letter(TextBlock Parent)</w:t>
      </w:r>
    </w:p>
    <w:p w14:paraId="5502B6E5" w14:textId="77777777" w:rsidR="0077376D" w:rsidRDefault="0077376D" w:rsidP="0077376D">
      <w:pPr>
        <w:pStyle w:val="Zdrojovkd"/>
      </w:pPr>
      <w:r>
        <w:t xml:space="preserve">            : base(Parent)</w:t>
      </w:r>
    </w:p>
    <w:p w14:paraId="642F4DF9" w14:textId="77777777" w:rsidR="0077376D" w:rsidRDefault="0077376D" w:rsidP="0077376D">
      <w:pPr>
        <w:pStyle w:val="Zdrojovkd"/>
      </w:pPr>
      <w:r>
        <w:t xml:space="preserve">        { }</w:t>
      </w:r>
    </w:p>
    <w:p w14:paraId="05CF410C" w14:textId="77777777" w:rsidR="0077376D" w:rsidRDefault="0077376D" w:rsidP="0077376D">
      <w:pPr>
        <w:pStyle w:val="Zdrojovkd"/>
      </w:pPr>
    </w:p>
    <w:p w14:paraId="7AFF18F0" w14:textId="77777777" w:rsidR="0077376D" w:rsidRDefault="0077376D" w:rsidP="0077376D">
      <w:pPr>
        <w:pStyle w:val="Zdrojovkd"/>
      </w:pPr>
      <w:r>
        <w:t xml:space="preserve">        public override void Destroy()</w:t>
      </w:r>
    </w:p>
    <w:p w14:paraId="276C9624" w14:textId="77777777" w:rsidR="0077376D" w:rsidRDefault="0077376D" w:rsidP="0077376D">
      <w:pPr>
        <w:pStyle w:val="Zdrojovkd"/>
      </w:pPr>
      <w:r>
        <w:t xml:space="preserve">        {</w:t>
      </w:r>
    </w:p>
    <w:p w14:paraId="0BC8ACBC" w14:textId="77777777" w:rsidR="0077376D" w:rsidRDefault="0077376D" w:rsidP="0077376D">
      <w:pPr>
        <w:pStyle w:val="Zdrojovkd"/>
      </w:pPr>
      <w:r>
        <w:t xml:space="preserve">            try</w:t>
      </w:r>
    </w:p>
    <w:p w14:paraId="2C9770FB" w14:textId="77777777" w:rsidR="0077376D" w:rsidRDefault="0077376D" w:rsidP="0077376D">
      <w:pPr>
        <w:pStyle w:val="Zdrojovkd"/>
      </w:pPr>
      <w:r>
        <w:t xml:space="preserve">            {</w:t>
      </w:r>
    </w:p>
    <w:p w14:paraId="48D60801" w14:textId="77777777" w:rsidR="0077376D" w:rsidRDefault="0077376D" w:rsidP="0077376D">
      <w:pPr>
        <w:pStyle w:val="Zdrojovkd"/>
      </w:pPr>
      <w:r>
        <w:t xml:space="preserve">                if (Engine.LoadingScene.NewlyGeneratedComponents.Contains(this))</w:t>
      </w:r>
    </w:p>
    <w:p w14:paraId="55FDD864" w14:textId="77777777" w:rsidR="0077376D" w:rsidRDefault="0077376D" w:rsidP="0077376D">
      <w:pPr>
        <w:pStyle w:val="Zdrojovkd"/>
      </w:pPr>
      <w:r>
        <w:t xml:space="preserve">                {</w:t>
      </w:r>
    </w:p>
    <w:p w14:paraId="06635FDB" w14:textId="77777777" w:rsidR="0077376D" w:rsidRDefault="0077376D" w:rsidP="0077376D">
      <w:pPr>
        <w:pStyle w:val="Zdrojovkd"/>
      </w:pPr>
      <w:r>
        <w:t xml:space="preserve">                    Engine.LoadingScene.NewlyGeneratedComponents.Pop();</w:t>
      </w:r>
    </w:p>
    <w:p w14:paraId="2D60FAC6" w14:textId="77777777" w:rsidR="0077376D" w:rsidRDefault="0077376D" w:rsidP="0077376D">
      <w:pPr>
        <w:pStyle w:val="Zdrojovkd"/>
      </w:pPr>
      <w:r>
        <w:t xml:space="preserve">                }</w:t>
      </w:r>
    </w:p>
    <w:p w14:paraId="7C8149D4" w14:textId="77777777" w:rsidR="0077376D" w:rsidRDefault="0077376D" w:rsidP="0077376D">
      <w:pPr>
        <w:pStyle w:val="Zdrojovkd"/>
      </w:pPr>
      <w:r>
        <w:t xml:space="preserve">            }</w:t>
      </w:r>
    </w:p>
    <w:p w14:paraId="06FA4A4C" w14:textId="77777777" w:rsidR="0077376D" w:rsidRDefault="0077376D" w:rsidP="0077376D">
      <w:pPr>
        <w:pStyle w:val="Zdrojovkd"/>
      </w:pPr>
      <w:r>
        <w:t xml:space="preserve">            catch</w:t>
      </w:r>
    </w:p>
    <w:p w14:paraId="4B00F7E3" w14:textId="77777777" w:rsidR="0077376D" w:rsidRDefault="0077376D" w:rsidP="0077376D">
      <w:pPr>
        <w:pStyle w:val="Zdrojovkd"/>
      </w:pPr>
      <w:r>
        <w:t xml:space="preserve">            { }</w:t>
      </w:r>
    </w:p>
    <w:p w14:paraId="7F3294BB" w14:textId="77777777" w:rsidR="0077376D" w:rsidRDefault="0077376D" w:rsidP="0077376D">
      <w:pPr>
        <w:pStyle w:val="Zdrojovkd"/>
      </w:pPr>
    </w:p>
    <w:p w14:paraId="5280BEE5" w14:textId="77777777" w:rsidR="0077376D" w:rsidRDefault="0077376D" w:rsidP="0077376D">
      <w:pPr>
        <w:pStyle w:val="Zdrojovkd"/>
      </w:pPr>
      <w:r>
        <w:t xml:space="preserve">            try</w:t>
      </w:r>
    </w:p>
    <w:p w14:paraId="302845DD" w14:textId="77777777" w:rsidR="0077376D" w:rsidRDefault="0077376D" w:rsidP="0077376D">
      <w:pPr>
        <w:pStyle w:val="Zdrojovkd"/>
      </w:pPr>
      <w:r>
        <w:t xml:space="preserve">            {</w:t>
      </w:r>
    </w:p>
    <w:p w14:paraId="140CEDA1" w14:textId="77777777" w:rsidR="0077376D" w:rsidRDefault="0077376D" w:rsidP="0077376D">
      <w:pPr>
        <w:pStyle w:val="Zdrojovkd"/>
      </w:pPr>
      <w:r>
        <w:t xml:space="preserve">                Engine.RenderObjects.Remove(this);</w:t>
      </w:r>
    </w:p>
    <w:p w14:paraId="4F04F1C2" w14:textId="77777777" w:rsidR="0077376D" w:rsidRDefault="0077376D" w:rsidP="0077376D">
      <w:pPr>
        <w:pStyle w:val="Zdrojovkd"/>
      </w:pPr>
      <w:r>
        <w:t xml:space="preserve">            }</w:t>
      </w:r>
    </w:p>
    <w:p w14:paraId="0BBB8921" w14:textId="77777777" w:rsidR="0077376D" w:rsidRDefault="0077376D" w:rsidP="0077376D">
      <w:pPr>
        <w:pStyle w:val="Zdrojovkd"/>
      </w:pPr>
      <w:r>
        <w:t xml:space="preserve">            catch { }</w:t>
      </w:r>
    </w:p>
    <w:p w14:paraId="34886ED0" w14:textId="77777777" w:rsidR="0077376D" w:rsidRDefault="0077376D" w:rsidP="0077376D">
      <w:pPr>
        <w:pStyle w:val="Zdrojovkd"/>
      </w:pPr>
    </w:p>
    <w:p w14:paraId="710FE166" w14:textId="77777777" w:rsidR="0077376D" w:rsidRDefault="0077376D" w:rsidP="0077376D">
      <w:pPr>
        <w:pStyle w:val="Zdrojovkd"/>
      </w:pPr>
      <w:r>
        <w:t xml:space="preserve">            Parent?.Child.Remove(this);</w:t>
      </w:r>
    </w:p>
    <w:p w14:paraId="0946FCF8" w14:textId="77777777" w:rsidR="0077376D" w:rsidRDefault="0077376D" w:rsidP="0077376D">
      <w:pPr>
        <w:pStyle w:val="Zdrojovkd"/>
      </w:pPr>
    </w:p>
    <w:p w14:paraId="036373C4" w14:textId="77777777" w:rsidR="0077376D" w:rsidRDefault="0077376D" w:rsidP="0077376D">
      <w:pPr>
        <w:pStyle w:val="Zdrojovkd"/>
      </w:pPr>
      <w:r>
        <w:t xml:space="preserve">            Animator?.Destroy();</w:t>
      </w:r>
    </w:p>
    <w:p w14:paraId="195CC620" w14:textId="77777777" w:rsidR="0077376D" w:rsidRDefault="0077376D" w:rsidP="0077376D">
      <w:pPr>
        <w:pStyle w:val="Zdrojovkd"/>
      </w:pPr>
    </w:p>
    <w:p w14:paraId="17297BA4" w14:textId="77777777" w:rsidR="0077376D" w:rsidRDefault="0077376D" w:rsidP="0077376D">
      <w:pPr>
        <w:pStyle w:val="Zdrojovkd"/>
      </w:pPr>
      <w:r>
        <w:lastRenderedPageBreak/>
        <w:t xml:space="preserve">            Parent = null;</w:t>
      </w:r>
    </w:p>
    <w:p w14:paraId="2D78F708" w14:textId="77777777" w:rsidR="0077376D" w:rsidRDefault="0077376D" w:rsidP="0077376D">
      <w:pPr>
        <w:pStyle w:val="Zdrojovkd"/>
      </w:pPr>
      <w:r>
        <w:t xml:space="preserve">            Animator = null;</w:t>
      </w:r>
    </w:p>
    <w:p w14:paraId="14A9A714" w14:textId="77777777" w:rsidR="0077376D" w:rsidRDefault="0077376D" w:rsidP="0077376D">
      <w:pPr>
        <w:pStyle w:val="Zdrojovkd"/>
      </w:pPr>
      <w:r>
        <w:t xml:space="preserve">            Model = null;</w:t>
      </w:r>
    </w:p>
    <w:p w14:paraId="4B7B7472" w14:textId="77777777" w:rsidR="0077376D" w:rsidRDefault="0077376D" w:rsidP="0077376D">
      <w:pPr>
        <w:pStyle w:val="Zdrojovkd"/>
      </w:pPr>
      <w:r>
        <w:t xml:space="preserve">        }</w:t>
      </w:r>
    </w:p>
    <w:p w14:paraId="5A2F0C82" w14:textId="77777777" w:rsidR="0077376D" w:rsidRDefault="0077376D" w:rsidP="0077376D">
      <w:pPr>
        <w:pStyle w:val="Zdrojovkd"/>
      </w:pPr>
      <w:r>
        <w:t xml:space="preserve">    }</w:t>
      </w:r>
    </w:p>
    <w:p w14:paraId="49846A69" w14:textId="204A4549" w:rsidR="0077376D" w:rsidRPr="004A38F5" w:rsidRDefault="0077376D" w:rsidP="0077376D">
      <w:pPr>
        <w:pStyle w:val="Zdrojovkd"/>
      </w:pPr>
      <w:r>
        <w:t>}</w:t>
      </w:r>
    </w:p>
    <w:p w14:paraId="640BFCA9" w14:textId="6C29F10D" w:rsidR="006668F6" w:rsidRDefault="006668F6" w:rsidP="006668F6">
      <w:pPr>
        <w:pStyle w:val="Nadpis4"/>
      </w:pPr>
      <w:r>
        <w:t>Core/UI/Text.cs</w:t>
      </w:r>
    </w:p>
    <w:p w14:paraId="502C60F3" w14:textId="77777777" w:rsidR="0077376D" w:rsidRDefault="0077376D" w:rsidP="0077376D">
      <w:pPr>
        <w:pStyle w:val="Zdrojovkd"/>
      </w:pPr>
      <w:r>
        <w:t>namespace DKEngine.Core.UI</w:t>
      </w:r>
    </w:p>
    <w:p w14:paraId="519034E6" w14:textId="77777777" w:rsidR="0077376D" w:rsidRDefault="0077376D" w:rsidP="0077376D">
      <w:pPr>
        <w:pStyle w:val="Zdrojovkd"/>
      </w:pPr>
      <w:r>
        <w:t>{</w:t>
      </w:r>
    </w:p>
    <w:p w14:paraId="244A479A" w14:textId="77777777" w:rsidR="0077376D" w:rsidRDefault="0077376D" w:rsidP="0077376D">
      <w:pPr>
        <w:pStyle w:val="Zdrojovkd"/>
      </w:pPr>
      <w:r>
        <w:t xml:space="preserve">    public static class Text</w:t>
      </w:r>
    </w:p>
    <w:p w14:paraId="50A9B5F0" w14:textId="77777777" w:rsidR="0077376D" w:rsidRDefault="0077376D" w:rsidP="0077376D">
      <w:pPr>
        <w:pStyle w:val="Zdrojovkd"/>
      </w:pPr>
      <w:r>
        <w:t xml:space="preserve">    {</w:t>
      </w:r>
    </w:p>
    <w:p w14:paraId="19B58D9C" w14:textId="77777777" w:rsidR="0077376D" w:rsidRDefault="0077376D" w:rsidP="0077376D">
      <w:pPr>
        <w:pStyle w:val="Zdrojovkd"/>
      </w:pPr>
      <w:r>
        <w:t xml:space="preserve">        public enum HorizontalAlignment</w:t>
      </w:r>
    </w:p>
    <w:p w14:paraId="65064FD8" w14:textId="77777777" w:rsidR="0077376D" w:rsidRDefault="0077376D" w:rsidP="0077376D">
      <w:pPr>
        <w:pStyle w:val="Zdrojovkd"/>
      </w:pPr>
      <w:r>
        <w:t xml:space="preserve">        {</w:t>
      </w:r>
    </w:p>
    <w:p w14:paraId="3E31F7D2" w14:textId="77777777" w:rsidR="0077376D" w:rsidRDefault="0077376D" w:rsidP="0077376D">
      <w:pPr>
        <w:pStyle w:val="Zdrojovkd"/>
      </w:pPr>
      <w:r>
        <w:t xml:space="preserve">            Left,</w:t>
      </w:r>
    </w:p>
    <w:p w14:paraId="1DFD11C7" w14:textId="77777777" w:rsidR="0077376D" w:rsidRDefault="0077376D" w:rsidP="0077376D">
      <w:pPr>
        <w:pStyle w:val="Zdrojovkd"/>
      </w:pPr>
      <w:r>
        <w:t xml:space="preserve">            Center,</w:t>
      </w:r>
    </w:p>
    <w:p w14:paraId="109FB4A5" w14:textId="77777777" w:rsidR="0077376D" w:rsidRDefault="0077376D" w:rsidP="0077376D">
      <w:pPr>
        <w:pStyle w:val="Zdrojovkd"/>
      </w:pPr>
      <w:r>
        <w:t xml:space="preserve">            Right</w:t>
      </w:r>
    </w:p>
    <w:p w14:paraId="59E1DE01" w14:textId="77777777" w:rsidR="0077376D" w:rsidRDefault="0077376D" w:rsidP="0077376D">
      <w:pPr>
        <w:pStyle w:val="Zdrojovkd"/>
      </w:pPr>
      <w:r>
        <w:t xml:space="preserve">        };</w:t>
      </w:r>
    </w:p>
    <w:p w14:paraId="490EB1D1" w14:textId="77777777" w:rsidR="0077376D" w:rsidRDefault="0077376D" w:rsidP="0077376D">
      <w:pPr>
        <w:pStyle w:val="Zdrojovkd"/>
      </w:pPr>
    </w:p>
    <w:p w14:paraId="53C87684" w14:textId="77777777" w:rsidR="0077376D" w:rsidRDefault="0077376D" w:rsidP="0077376D">
      <w:pPr>
        <w:pStyle w:val="Zdrojovkd"/>
      </w:pPr>
      <w:r>
        <w:t xml:space="preserve">        public enum VerticalAlignment</w:t>
      </w:r>
    </w:p>
    <w:p w14:paraId="4C778CC1" w14:textId="77777777" w:rsidR="0077376D" w:rsidRDefault="0077376D" w:rsidP="0077376D">
      <w:pPr>
        <w:pStyle w:val="Zdrojovkd"/>
      </w:pPr>
      <w:r>
        <w:t xml:space="preserve">        {</w:t>
      </w:r>
    </w:p>
    <w:p w14:paraId="215FAA0C" w14:textId="77777777" w:rsidR="0077376D" w:rsidRDefault="0077376D" w:rsidP="0077376D">
      <w:pPr>
        <w:pStyle w:val="Zdrojovkd"/>
      </w:pPr>
      <w:r>
        <w:t xml:space="preserve">            Top,</w:t>
      </w:r>
    </w:p>
    <w:p w14:paraId="6E0B5158" w14:textId="77777777" w:rsidR="0077376D" w:rsidRDefault="0077376D" w:rsidP="0077376D">
      <w:pPr>
        <w:pStyle w:val="Zdrojovkd"/>
      </w:pPr>
      <w:r>
        <w:t xml:space="preserve">            Center,</w:t>
      </w:r>
    </w:p>
    <w:p w14:paraId="433C85A5" w14:textId="77777777" w:rsidR="0077376D" w:rsidRDefault="0077376D" w:rsidP="0077376D">
      <w:pPr>
        <w:pStyle w:val="Zdrojovkd"/>
      </w:pPr>
      <w:r>
        <w:t xml:space="preserve">            Bottom</w:t>
      </w:r>
    </w:p>
    <w:p w14:paraId="03DFDB58" w14:textId="77777777" w:rsidR="0077376D" w:rsidRDefault="0077376D" w:rsidP="0077376D">
      <w:pPr>
        <w:pStyle w:val="Zdrojovkd"/>
      </w:pPr>
      <w:r>
        <w:t xml:space="preserve">        };</w:t>
      </w:r>
    </w:p>
    <w:p w14:paraId="3DEE6EA0" w14:textId="77777777" w:rsidR="0077376D" w:rsidRDefault="0077376D" w:rsidP="0077376D">
      <w:pPr>
        <w:pStyle w:val="Zdrojovkd"/>
      </w:pPr>
    </w:p>
    <w:p w14:paraId="7F16B7AE" w14:textId="77777777" w:rsidR="0077376D" w:rsidRDefault="0077376D" w:rsidP="0077376D">
      <w:pPr>
        <w:pStyle w:val="Zdrojovkd"/>
      </w:pPr>
      <w:r>
        <w:t xml:space="preserve">        public enum InputType</w:t>
      </w:r>
    </w:p>
    <w:p w14:paraId="259179F6" w14:textId="77777777" w:rsidR="0077376D" w:rsidRDefault="0077376D" w:rsidP="0077376D">
      <w:pPr>
        <w:pStyle w:val="Zdrojovkd"/>
      </w:pPr>
      <w:r>
        <w:t xml:space="preserve">        {</w:t>
      </w:r>
    </w:p>
    <w:p w14:paraId="59008DA2" w14:textId="77777777" w:rsidR="0077376D" w:rsidRDefault="0077376D" w:rsidP="0077376D">
      <w:pPr>
        <w:pStyle w:val="Zdrojovkd"/>
      </w:pPr>
      <w:r>
        <w:t xml:space="preserve">            All,</w:t>
      </w:r>
    </w:p>
    <w:p w14:paraId="054673B2" w14:textId="77777777" w:rsidR="0077376D" w:rsidRDefault="0077376D" w:rsidP="0077376D">
      <w:pPr>
        <w:pStyle w:val="Zdrojovkd"/>
      </w:pPr>
      <w:r>
        <w:t xml:space="preserve">            AlphaNumerical,</w:t>
      </w:r>
    </w:p>
    <w:p w14:paraId="7AD12018" w14:textId="77777777" w:rsidR="0077376D" w:rsidRDefault="0077376D" w:rsidP="0077376D">
      <w:pPr>
        <w:pStyle w:val="Zdrojovkd"/>
      </w:pPr>
      <w:r>
        <w:t xml:space="preserve">            Alpha,</w:t>
      </w:r>
    </w:p>
    <w:p w14:paraId="43C92DE8" w14:textId="77777777" w:rsidR="0077376D" w:rsidRDefault="0077376D" w:rsidP="0077376D">
      <w:pPr>
        <w:pStyle w:val="Zdrojovkd"/>
      </w:pPr>
      <w:r>
        <w:t xml:space="preserve">            Numerical</w:t>
      </w:r>
    </w:p>
    <w:p w14:paraId="17F2FA6B" w14:textId="77777777" w:rsidR="0077376D" w:rsidRDefault="0077376D" w:rsidP="0077376D">
      <w:pPr>
        <w:pStyle w:val="Zdrojovkd"/>
      </w:pPr>
      <w:r>
        <w:t xml:space="preserve">        };</w:t>
      </w:r>
    </w:p>
    <w:p w14:paraId="5F7DAC3E" w14:textId="77777777" w:rsidR="0077376D" w:rsidRDefault="0077376D" w:rsidP="0077376D">
      <w:pPr>
        <w:pStyle w:val="Zdrojovkd"/>
      </w:pPr>
      <w:r>
        <w:t xml:space="preserve">    }</w:t>
      </w:r>
    </w:p>
    <w:p w14:paraId="2011609B" w14:textId="7345AA66" w:rsidR="0077376D" w:rsidRPr="0077376D" w:rsidRDefault="0077376D" w:rsidP="0077376D">
      <w:pPr>
        <w:pStyle w:val="Zdrojovkd"/>
      </w:pPr>
      <w:r>
        <w:t>}</w:t>
      </w:r>
    </w:p>
    <w:p w14:paraId="11BEB8B7" w14:textId="2FC0199B" w:rsidR="006668F6" w:rsidRDefault="006668F6" w:rsidP="006668F6">
      <w:pPr>
        <w:pStyle w:val="Nadpis4"/>
      </w:pPr>
      <w:r>
        <w:t>Core/UI/TextBlock.cs</w:t>
      </w:r>
    </w:p>
    <w:p w14:paraId="0F3D4864" w14:textId="77777777" w:rsidR="0077376D" w:rsidRDefault="0077376D" w:rsidP="0077376D">
      <w:pPr>
        <w:pStyle w:val="Zdrojovkd"/>
      </w:pPr>
      <w:r>
        <w:t>/*</w:t>
      </w:r>
    </w:p>
    <w:p w14:paraId="3D0EDF13" w14:textId="77777777" w:rsidR="0077376D" w:rsidRDefault="0077376D" w:rsidP="0077376D">
      <w:pPr>
        <w:pStyle w:val="Zdrojovkd"/>
      </w:pPr>
      <w:r>
        <w:t>* (C) 2017 David Knieradl</w:t>
      </w:r>
    </w:p>
    <w:p w14:paraId="7E909EF6" w14:textId="77777777" w:rsidR="0077376D" w:rsidRDefault="0077376D" w:rsidP="0077376D">
      <w:pPr>
        <w:pStyle w:val="Zdrojovkd"/>
      </w:pPr>
      <w:r>
        <w:t>*/</w:t>
      </w:r>
    </w:p>
    <w:p w14:paraId="0D2F3304" w14:textId="77777777" w:rsidR="0077376D" w:rsidRDefault="0077376D" w:rsidP="0077376D">
      <w:pPr>
        <w:pStyle w:val="Zdrojovkd"/>
      </w:pPr>
    </w:p>
    <w:p w14:paraId="66C4C671" w14:textId="77777777" w:rsidR="0077376D" w:rsidRDefault="0077376D" w:rsidP="0077376D">
      <w:pPr>
        <w:pStyle w:val="Zdrojovkd"/>
      </w:pPr>
      <w:r>
        <w:t>using DKEngine.Core.Components;</w:t>
      </w:r>
    </w:p>
    <w:p w14:paraId="25FDBA6A" w14:textId="77777777" w:rsidR="0077376D" w:rsidRDefault="0077376D" w:rsidP="0077376D">
      <w:pPr>
        <w:pStyle w:val="Zdrojovkd"/>
      </w:pPr>
      <w:r>
        <w:t>using DKEngine.Core.Scripts;</w:t>
      </w:r>
    </w:p>
    <w:p w14:paraId="11E5346D" w14:textId="77777777" w:rsidR="0077376D" w:rsidRDefault="0077376D" w:rsidP="0077376D">
      <w:pPr>
        <w:pStyle w:val="Zdrojovkd"/>
      </w:pPr>
      <w:r>
        <w:t>using System.Collections.Generic;</w:t>
      </w:r>
    </w:p>
    <w:p w14:paraId="2118EAC1" w14:textId="77777777" w:rsidR="0077376D" w:rsidRDefault="0077376D" w:rsidP="0077376D">
      <w:pPr>
        <w:pStyle w:val="Zdrojovkd"/>
      </w:pPr>
      <w:r>
        <w:t>using System.Drawing;</w:t>
      </w:r>
    </w:p>
    <w:p w14:paraId="53F2A795" w14:textId="77777777" w:rsidR="0077376D" w:rsidRDefault="0077376D" w:rsidP="0077376D">
      <w:pPr>
        <w:pStyle w:val="Zdrojovkd"/>
      </w:pPr>
      <w:r>
        <w:t>using static DKEngine.Core.UI.Text;</w:t>
      </w:r>
    </w:p>
    <w:p w14:paraId="1F13E52F" w14:textId="77777777" w:rsidR="0077376D" w:rsidRDefault="0077376D" w:rsidP="0077376D">
      <w:pPr>
        <w:pStyle w:val="Zdrojovkd"/>
      </w:pPr>
    </w:p>
    <w:p w14:paraId="594BFEAF" w14:textId="77777777" w:rsidR="0077376D" w:rsidRDefault="0077376D" w:rsidP="0077376D">
      <w:pPr>
        <w:pStyle w:val="Zdrojovkd"/>
      </w:pPr>
      <w:r>
        <w:t>namespace DKEngine.Core.UI</w:t>
      </w:r>
    </w:p>
    <w:p w14:paraId="53766BC5" w14:textId="77777777" w:rsidR="0077376D" w:rsidRDefault="0077376D" w:rsidP="0077376D">
      <w:pPr>
        <w:pStyle w:val="Zdrojovkd"/>
      </w:pPr>
      <w:r>
        <w:t>{</w:t>
      </w:r>
    </w:p>
    <w:p w14:paraId="01114980" w14:textId="77777777" w:rsidR="0077376D" w:rsidRDefault="0077376D" w:rsidP="0077376D">
      <w:pPr>
        <w:pStyle w:val="Zdrojovkd"/>
      </w:pPr>
      <w:r>
        <w:t xml:space="preserve">    public class TextBlock : GameObject, IText</w:t>
      </w:r>
    </w:p>
    <w:p w14:paraId="0F3D5A51" w14:textId="77777777" w:rsidR="0077376D" w:rsidRDefault="0077376D" w:rsidP="0077376D">
      <w:pPr>
        <w:pStyle w:val="Zdrojovkd"/>
      </w:pPr>
      <w:r>
        <w:t xml:space="preserve">    {</w:t>
      </w:r>
    </w:p>
    <w:p w14:paraId="3FBE8C5A" w14:textId="77777777" w:rsidR="0077376D" w:rsidRDefault="0077376D" w:rsidP="0077376D">
      <w:pPr>
        <w:pStyle w:val="Zdrojovkd"/>
      </w:pPr>
      <w:r>
        <w:t xml:space="preserve">        public virtual string Text</w:t>
      </w:r>
    </w:p>
    <w:p w14:paraId="0C1B1D25" w14:textId="77777777" w:rsidR="0077376D" w:rsidRDefault="0077376D" w:rsidP="0077376D">
      <w:pPr>
        <w:pStyle w:val="Zdrojovkd"/>
      </w:pPr>
      <w:r>
        <w:t xml:space="preserve">        {</w:t>
      </w:r>
    </w:p>
    <w:p w14:paraId="0739D855" w14:textId="77777777" w:rsidR="0077376D" w:rsidRDefault="0077376D" w:rsidP="0077376D">
      <w:pPr>
        <w:pStyle w:val="Zdrojovkd"/>
      </w:pPr>
      <w:r>
        <w:t xml:space="preserve">            get</w:t>
      </w:r>
    </w:p>
    <w:p w14:paraId="512CD7B8" w14:textId="77777777" w:rsidR="0077376D" w:rsidRDefault="0077376D" w:rsidP="0077376D">
      <w:pPr>
        <w:pStyle w:val="Zdrojovkd"/>
      </w:pPr>
      <w:r>
        <w:t xml:space="preserve">            {</w:t>
      </w:r>
    </w:p>
    <w:p w14:paraId="405C9971" w14:textId="77777777" w:rsidR="0077376D" w:rsidRDefault="0077376D" w:rsidP="0077376D">
      <w:pPr>
        <w:pStyle w:val="Zdrojovkd"/>
      </w:pPr>
      <w:r>
        <w:t xml:space="preserve">                return _textStr ?? throw new System.Exception("WTF PROC KDY KDE A JAK");</w:t>
      </w:r>
    </w:p>
    <w:p w14:paraId="3B775799" w14:textId="77777777" w:rsidR="0077376D" w:rsidRDefault="0077376D" w:rsidP="0077376D">
      <w:pPr>
        <w:pStyle w:val="Zdrojovkd"/>
      </w:pPr>
      <w:r>
        <w:t xml:space="preserve">            }</w:t>
      </w:r>
    </w:p>
    <w:p w14:paraId="6C68505C" w14:textId="77777777" w:rsidR="0077376D" w:rsidRDefault="0077376D" w:rsidP="0077376D">
      <w:pPr>
        <w:pStyle w:val="Zdrojovkd"/>
      </w:pPr>
      <w:r>
        <w:t xml:space="preserve">            set</w:t>
      </w:r>
    </w:p>
    <w:p w14:paraId="78DFDA12" w14:textId="77777777" w:rsidR="0077376D" w:rsidRDefault="0077376D" w:rsidP="0077376D">
      <w:pPr>
        <w:pStyle w:val="Zdrojovkd"/>
      </w:pPr>
      <w:r>
        <w:t xml:space="preserve">            {</w:t>
      </w:r>
    </w:p>
    <w:p w14:paraId="3EBDE019" w14:textId="77777777" w:rsidR="0077376D" w:rsidRDefault="0077376D" w:rsidP="0077376D">
      <w:pPr>
        <w:pStyle w:val="Zdrojovkd"/>
      </w:pPr>
      <w:r>
        <w:t xml:space="preserve">                if (value != _textStr)</w:t>
      </w:r>
    </w:p>
    <w:p w14:paraId="154AE6CB" w14:textId="77777777" w:rsidR="0077376D" w:rsidRDefault="0077376D" w:rsidP="0077376D">
      <w:pPr>
        <w:pStyle w:val="Zdrojovkd"/>
      </w:pPr>
      <w:r>
        <w:t xml:space="preserve">                {</w:t>
      </w:r>
    </w:p>
    <w:p w14:paraId="7584A6B3" w14:textId="77777777" w:rsidR="0077376D" w:rsidRDefault="0077376D" w:rsidP="0077376D">
      <w:pPr>
        <w:pStyle w:val="Zdrojovkd"/>
      </w:pPr>
      <w:r>
        <w:t xml:space="preserve">                    _textStr = value ?? throw new System.Exception("WTF PROC KDY KDE A JAK");</w:t>
      </w:r>
    </w:p>
    <w:p w14:paraId="7CFC20A0" w14:textId="77777777" w:rsidR="0077376D" w:rsidRDefault="0077376D" w:rsidP="0077376D">
      <w:pPr>
        <w:pStyle w:val="Zdrojovkd"/>
      </w:pPr>
      <w:r>
        <w:t xml:space="preserve">                    _changed = true;</w:t>
      </w:r>
    </w:p>
    <w:p w14:paraId="6F7CA736" w14:textId="77777777" w:rsidR="0077376D" w:rsidRDefault="0077376D" w:rsidP="0077376D">
      <w:pPr>
        <w:pStyle w:val="Zdrojovkd"/>
      </w:pPr>
      <w:r>
        <w:t xml:space="preserve">                }</w:t>
      </w:r>
    </w:p>
    <w:p w14:paraId="1C27C405" w14:textId="77777777" w:rsidR="0077376D" w:rsidRDefault="0077376D" w:rsidP="0077376D">
      <w:pPr>
        <w:pStyle w:val="Zdrojovkd"/>
      </w:pPr>
      <w:r>
        <w:t xml:space="preserve">            }</w:t>
      </w:r>
    </w:p>
    <w:p w14:paraId="3C97C1F8" w14:textId="77777777" w:rsidR="0077376D" w:rsidRDefault="0077376D" w:rsidP="0077376D">
      <w:pPr>
        <w:pStyle w:val="Zdrojovkd"/>
      </w:pPr>
      <w:r>
        <w:t xml:space="preserve">        }</w:t>
      </w:r>
    </w:p>
    <w:p w14:paraId="24F90BE1" w14:textId="77777777" w:rsidR="0077376D" w:rsidRDefault="0077376D" w:rsidP="0077376D">
      <w:pPr>
        <w:pStyle w:val="Zdrojovkd"/>
      </w:pPr>
    </w:p>
    <w:p w14:paraId="014986D7" w14:textId="77777777" w:rsidR="0077376D" w:rsidRDefault="0077376D" w:rsidP="0077376D">
      <w:pPr>
        <w:pStyle w:val="Zdrojovkd"/>
      </w:pPr>
      <w:r>
        <w:t xml:space="preserve">        public Color? Background</w:t>
      </w:r>
    </w:p>
    <w:p w14:paraId="7CC6A03F" w14:textId="77777777" w:rsidR="0077376D" w:rsidRDefault="0077376D" w:rsidP="0077376D">
      <w:pPr>
        <w:pStyle w:val="Zdrojovkd"/>
      </w:pPr>
      <w:r>
        <w:t xml:space="preserve">        {</w:t>
      </w:r>
    </w:p>
    <w:p w14:paraId="6AFE8F4A" w14:textId="77777777" w:rsidR="0077376D" w:rsidRDefault="0077376D" w:rsidP="0077376D">
      <w:pPr>
        <w:pStyle w:val="Zdrojovkd"/>
      </w:pPr>
      <w:r>
        <w:t xml:space="preserve">            get { return _bg; }</w:t>
      </w:r>
    </w:p>
    <w:p w14:paraId="42CBFFBF" w14:textId="77777777" w:rsidR="0077376D" w:rsidRDefault="0077376D" w:rsidP="0077376D">
      <w:pPr>
        <w:pStyle w:val="Zdrojovkd"/>
      </w:pPr>
      <w:r>
        <w:t xml:space="preserve">            set</w:t>
      </w:r>
    </w:p>
    <w:p w14:paraId="271F1196" w14:textId="77777777" w:rsidR="0077376D" w:rsidRDefault="0077376D" w:rsidP="0077376D">
      <w:pPr>
        <w:pStyle w:val="Zdrojovkd"/>
      </w:pPr>
      <w:r>
        <w:t xml:space="preserve">            {</w:t>
      </w:r>
    </w:p>
    <w:p w14:paraId="6DF2811B" w14:textId="77777777" w:rsidR="0077376D" w:rsidRDefault="0077376D" w:rsidP="0077376D">
      <w:pPr>
        <w:pStyle w:val="Zdrojovkd"/>
      </w:pPr>
      <w:r>
        <w:t xml:space="preserve">                _bg = value;</w:t>
      </w:r>
    </w:p>
    <w:p w14:paraId="0B4FCBF1" w14:textId="77777777" w:rsidR="0077376D" w:rsidRDefault="0077376D" w:rsidP="0077376D">
      <w:pPr>
        <w:pStyle w:val="Zdrojovkd"/>
      </w:pPr>
    </w:p>
    <w:p w14:paraId="0F4F9C05" w14:textId="77777777" w:rsidR="0077376D" w:rsidRDefault="0077376D" w:rsidP="0077376D">
      <w:pPr>
        <w:pStyle w:val="Zdrojovkd"/>
      </w:pPr>
      <w:r>
        <w:t xml:space="preserve">                if (value != null)</w:t>
      </w:r>
    </w:p>
    <w:p w14:paraId="7C211985" w14:textId="77777777" w:rsidR="0077376D" w:rsidRDefault="0077376D" w:rsidP="0077376D">
      <w:pPr>
        <w:pStyle w:val="Zdrojovkd"/>
      </w:pPr>
      <w:r>
        <w:lastRenderedPageBreak/>
        <w:t xml:space="preserve">                    Model = new Material((Color)value, this);</w:t>
      </w:r>
    </w:p>
    <w:p w14:paraId="1CDCFBE1" w14:textId="77777777" w:rsidR="0077376D" w:rsidRDefault="0077376D" w:rsidP="0077376D">
      <w:pPr>
        <w:pStyle w:val="Zdrojovkd"/>
      </w:pPr>
      <w:r>
        <w:t xml:space="preserve">            }</w:t>
      </w:r>
    </w:p>
    <w:p w14:paraId="64B7A441" w14:textId="77777777" w:rsidR="0077376D" w:rsidRDefault="0077376D" w:rsidP="0077376D">
      <w:pPr>
        <w:pStyle w:val="Zdrojovkd"/>
      </w:pPr>
      <w:r>
        <w:t xml:space="preserve">        }</w:t>
      </w:r>
    </w:p>
    <w:p w14:paraId="74253052" w14:textId="77777777" w:rsidR="0077376D" w:rsidRDefault="0077376D" w:rsidP="0077376D">
      <w:pPr>
        <w:pStyle w:val="Zdrojovkd"/>
      </w:pPr>
    </w:p>
    <w:p w14:paraId="51BBAA68" w14:textId="77777777" w:rsidR="0077376D" w:rsidRDefault="0077376D" w:rsidP="0077376D">
      <w:pPr>
        <w:pStyle w:val="Zdrojovkd"/>
      </w:pPr>
      <w:r>
        <w:t xml:space="preserve">        public float FontSize</w:t>
      </w:r>
    </w:p>
    <w:p w14:paraId="278531EC" w14:textId="77777777" w:rsidR="0077376D" w:rsidRDefault="0077376D" w:rsidP="0077376D">
      <w:pPr>
        <w:pStyle w:val="Zdrojovkd"/>
      </w:pPr>
      <w:r>
        <w:t xml:space="preserve">        {</w:t>
      </w:r>
    </w:p>
    <w:p w14:paraId="3BD8F1EB" w14:textId="77777777" w:rsidR="0077376D" w:rsidRDefault="0077376D" w:rsidP="0077376D">
      <w:pPr>
        <w:pStyle w:val="Zdrojovkd"/>
      </w:pPr>
      <w:r>
        <w:t xml:space="preserve">            get { return _FontSize; }</w:t>
      </w:r>
    </w:p>
    <w:p w14:paraId="0CC58D48" w14:textId="77777777" w:rsidR="0077376D" w:rsidRDefault="0077376D" w:rsidP="0077376D">
      <w:pPr>
        <w:pStyle w:val="Zdrojovkd"/>
      </w:pPr>
      <w:r>
        <w:t xml:space="preserve">            set</w:t>
      </w:r>
    </w:p>
    <w:p w14:paraId="11C9AC85" w14:textId="77777777" w:rsidR="0077376D" w:rsidRDefault="0077376D" w:rsidP="0077376D">
      <w:pPr>
        <w:pStyle w:val="Zdrojovkd"/>
      </w:pPr>
      <w:r>
        <w:t xml:space="preserve">            {</w:t>
      </w:r>
    </w:p>
    <w:p w14:paraId="00EC27FD" w14:textId="77777777" w:rsidR="0077376D" w:rsidRDefault="0077376D" w:rsidP="0077376D">
      <w:pPr>
        <w:pStyle w:val="Zdrojovkd"/>
      </w:pPr>
      <w:r>
        <w:t xml:space="preserve">                if (value &lt;= 0)</w:t>
      </w:r>
    </w:p>
    <w:p w14:paraId="7EC6B4D3" w14:textId="77777777" w:rsidR="0077376D" w:rsidRDefault="0077376D" w:rsidP="0077376D">
      <w:pPr>
        <w:pStyle w:val="Zdrojovkd"/>
      </w:pPr>
      <w:r>
        <w:t xml:space="preserve">                {</w:t>
      </w:r>
    </w:p>
    <w:p w14:paraId="28141165" w14:textId="77777777" w:rsidR="0077376D" w:rsidRDefault="0077376D" w:rsidP="0077376D">
      <w:pPr>
        <w:pStyle w:val="Zdrojovkd"/>
      </w:pPr>
      <w:r>
        <w:t xml:space="preserve">                    _FontSize = 0.01f;</w:t>
      </w:r>
    </w:p>
    <w:p w14:paraId="24EC0FC2" w14:textId="77777777" w:rsidR="0077376D" w:rsidRDefault="0077376D" w:rsidP="0077376D">
      <w:pPr>
        <w:pStyle w:val="Zdrojovkd"/>
      </w:pPr>
      <w:r>
        <w:t xml:space="preserve">                    _changed = true;</w:t>
      </w:r>
    </w:p>
    <w:p w14:paraId="0F254492" w14:textId="77777777" w:rsidR="0077376D" w:rsidRDefault="0077376D" w:rsidP="0077376D">
      <w:pPr>
        <w:pStyle w:val="Zdrojovkd"/>
      </w:pPr>
      <w:r>
        <w:t xml:space="preserve">                }</w:t>
      </w:r>
    </w:p>
    <w:p w14:paraId="23C44645" w14:textId="77777777" w:rsidR="0077376D" w:rsidRDefault="0077376D" w:rsidP="0077376D">
      <w:pPr>
        <w:pStyle w:val="Zdrojovkd"/>
      </w:pPr>
      <w:r>
        <w:t xml:space="preserve">                else</w:t>
      </w:r>
    </w:p>
    <w:p w14:paraId="3BC88581" w14:textId="77777777" w:rsidR="0077376D" w:rsidRDefault="0077376D" w:rsidP="0077376D">
      <w:pPr>
        <w:pStyle w:val="Zdrojovkd"/>
      </w:pPr>
      <w:r>
        <w:t xml:space="preserve">                {</w:t>
      </w:r>
    </w:p>
    <w:p w14:paraId="16B687CC" w14:textId="77777777" w:rsidR="0077376D" w:rsidRDefault="0077376D" w:rsidP="0077376D">
      <w:pPr>
        <w:pStyle w:val="Zdrojovkd"/>
      </w:pPr>
      <w:r>
        <w:t xml:space="preserve">                    _FontSize = value;</w:t>
      </w:r>
    </w:p>
    <w:p w14:paraId="73846018" w14:textId="77777777" w:rsidR="0077376D" w:rsidRDefault="0077376D" w:rsidP="0077376D">
      <w:pPr>
        <w:pStyle w:val="Zdrojovkd"/>
      </w:pPr>
      <w:r>
        <w:t xml:space="preserve">                    _changed = true;</w:t>
      </w:r>
    </w:p>
    <w:p w14:paraId="38676165" w14:textId="77777777" w:rsidR="0077376D" w:rsidRDefault="0077376D" w:rsidP="0077376D">
      <w:pPr>
        <w:pStyle w:val="Zdrojovkd"/>
      </w:pPr>
      <w:r>
        <w:t xml:space="preserve">                }</w:t>
      </w:r>
    </w:p>
    <w:p w14:paraId="71103016" w14:textId="77777777" w:rsidR="0077376D" w:rsidRDefault="0077376D" w:rsidP="0077376D">
      <w:pPr>
        <w:pStyle w:val="Zdrojovkd"/>
      </w:pPr>
      <w:r>
        <w:t xml:space="preserve">            }</w:t>
      </w:r>
    </w:p>
    <w:p w14:paraId="1511B860" w14:textId="77777777" w:rsidR="0077376D" w:rsidRDefault="0077376D" w:rsidP="0077376D">
      <w:pPr>
        <w:pStyle w:val="Zdrojovkd"/>
      </w:pPr>
      <w:r>
        <w:t xml:space="preserve">        }</w:t>
      </w:r>
    </w:p>
    <w:p w14:paraId="63DB026E" w14:textId="77777777" w:rsidR="0077376D" w:rsidRDefault="0077376D" w:rsidP="0077376D">
      <w:pPr>
        <w:pStyle w:val="Zdrojovkd"/>
      </w:pPr>
    </w:p>
    <w:p w14:paraId="63F921B5" w14:textId="77777777" w:rsidR="0077376D" w:rsidRDefault="0077376D" w:rsidP="0077376D">
      <w:pPr>
        <w:pStyle w:val="Zdrojovkd"/>
      </w:pPr>
      <w:r>
        <w:t xml:space="preserve">        public HorizontalAlignment HAlignment</w:t>
      </w:r>
    </w:p>
    <w:p w14:paraId="678EFE3C" w14:textId="77777777" w:rsidR="0077376D" w:rsidRDefault="0077376D" w:rsidP="0077376D">
      <w:pPr>
        <w:pStyle w:val="Zdrojovkd"/>
      </w:pPr>
      <w:r>
        <w:t xml:space="preserve">        {</w:t>
      </w:r>
    </w:p>
    <w:p w14:paraId="73BC29B2" w14:textId="77777777" w:rsidR="0077376D" w:rsidRDefault="0077376D" w:rsidP="0077376D">
      <w:pPr>
        <w:pStyle w:val="Zdrojovkd"/>
      </w:pPr>
      <w:r>
        <w:t xml:space="preserve">            set</w:t>
      </w:r>
    </w:p>
    <w:p w14:paraId="14989311" w14:textId="77777777" w:rsidR="0077376D" w:rsidRDefault="0077376D" w:rsidP="0077376D">
      <w:pPr>
        <w:pStyle w:val="Zdrojovkd"/>
      </w:pPr>
      <w:r>
        <w:t xml:space="preserve">            {</w:t>
      </w:r>
    </w:p>
    <w:p w14:paraId="3C4EC154" w14:textId="77777777" w:rsidR="0077376D" w:rsidRDefault="0077376D" w:rsidP="0077376D">
      <w:pPr>
        <w:pStyle w:val="Zdrojovkd"/>
      </w:pPr>
      <w:r>
        <w:t xml:space="preserve">                _HA = value;</w:t>
      </w:r>
    </w:p>
    <w:p w14:paraId="345B784D" w14:textId="77777777" w:rsidR="0077376D" w:rsidRDefault="0077376D" w:rsidP="0077376D">
      <w:pPr>
        <w:pStyle w:val="Zdrojovkd"/>
      </w:pPr>
    </w:p>
    <w:p w14:paraId="3422F212" w14:textId="77777777" w:rsidR="0077376D" w:rsidRDefault="0077376D" w:rsidP="0077376D">
      <w:pPr>
        <w:pStyle w:val="Zdrojovkd"/>
      </w:pPr>
      <w:r>
        <w:t xml:space="preserve">                //if (_IsGUI)</w:t>
      </w:r>
    </w:p>
    <w:p w14:paraId="3BAD7D0C" w14:textId="77777777" w:rsidR="0077376D" w:rsidRDefault="0077376D" w:rsidP="0077376D">
      <w:pPr>
        <w:pStyle w:val="Zdrojovkd"/>
      </w:pPr>
      <w:r>
        <w:t xml:space="preserve">                //{</w:t>
      </w:r>
    </w:p>
    <w:p w14:paraId="09A30D67" w14:textId="77777777" w:rsidR="0077376D" w:rsidRDefault="0077376D" w:rsidP="0077376D">
      <w:pPr>
        <w:pStyle w:val="Zdrojovkd"/>
      </w:pPr>
      <w:r>
        <w:t xml:space="preserve">                this.Transform.Position -= new Vector3(horiOffset, 0, 0);</w:t>
      </w:r>
    </w:p>
    <w:p w14:paraId="4F45EC4D" w14:textId="77777777" w:rsidR="0077376D" w:rsidRDefault="0077376D" w:rsidP="0077376D">
      <w:pPr>
        <w:pStyle w:val="Zdrojovkd"/>
      </w:pPr>
    </w:p>
    <w:p w14:paraId="4887358A" w14:textId="77777777" w:rsidR="0077376D" w:rsidRDefault="0077376D" w:rsidP="0077376D">
      <w:pPr>
        <w:pStyle w:val="Zdrojovkd"/>
      </w:pPr>
      <w:r>
        <w:t xml:space="preserve">                switch (value)</w:t>
      </w:r>
    </w:p>
    <w:p w14:paraId="061DDABC" w14:textId="77777777" w:rsidR="0077376D" w:rsidRDefault="0077376D" w:rsidP="0077376D">
      <w:pPr>
        <w:pStyle w:val="Zdrojovkd"/>
      </w:pPr>
      <w:r>
        <w:t xml:space="preserve">                {</w:t>
      </w:r>
    </w:p>
    <w:p w14:paraId="425D0B7B" w14:textId="77777777" w:rsidR="0077376D" w:rsidRDefault="0077376D" w:rsidP="0077376D">
      <w:pPr>
        <w:pStyle w:val="Zdrojovkd"/>
      </w:pPr>
      <w:r>
        <w:t xml:space="preserve">                    case HorizontalAlignment.Left:</w:t>
      </w:r>
    </w:p>
    <w:p w14:paraId="068E3578" w14:textId="77777777" w:rsidR="0077376D" w:rsidRDefault="0077376D" w:rsidP="0077376D">
      <w:pPr>
        <w:pStyle w:val="Zdrojovkd"/>
      </w:pPr>
      <w:r>
        <w:t xml:space="preserve">                        horiOffset = 0;</w:t>
      </w:r>
    </w:p>
    <w:p w14:paraId="18A5F086" w14:textId="77777777" w:rsidR="0077376D" w:rsidRDefault="0077376D" w:rsidP="0077376D">
      <w:pPr>
        <w:pStyle w:val="Zdrojovkd"/>
      </w:pPr>
      <w:r>
        <w:t xml:space="preserve">                        break;</w:t>
      </w:r>
    </w:p>
    <w:p w14:paraId="3108F370" w14:textId="77777777" w:rsidR="0077376D" w:rsidRDefault="0077376D" w:rsidP="0077376D">
      <w:pPr>
        <w:pStyle w:val="Zdrojovkd"/>
      </w:pPr>
    </w:p>
    <w:p w14:paraId="3F6FD05A" w14:textId="77777777" w:rsidR="0077376D" w:rsidRDefault="0077376D" w:rsidP="0077376D">
      <w:pPr>
        <w:pStyle w:val="Zdrojovkd"/>
      </w:pPr>
      <w:r>
        <w:t xml:space="preserve">                    case HorizontalAlignment.Center:</w:t>
      </w:r>
    </w:p>
    <w:p w14:paraId="3F98DD2B" w14:textId="77777777" w:rsidR="0077376D" w:rsidRDefault="0077376D" w:rsidP="0077376D">
      <w:pPr>
        <w:pStyle w:val="Zdrojovkd"/>
      </w:pPr>
      <w:r>
        <w:t xml:space="preserve">                        horiOffset = (Engine.Render.RenderWidth - this.Transform._ScaledDimensions.X) / 2;</w:t>
      </w:r>
    </w:p>
    <w:p w14:paraId="6669979B" w14:textId="77777777" w:rsidR="0077376D" w:rsidRDefault="0077376D" w:rsidP="0077376D">
      <w:pPr>
        <w:pStyle w:val="Zdrojovkd"/>
      </w:pPr>
      <w:r>
        <w:t xml:space="preserve">                        break;</w:t>
      </w:r>
    </w:p>
    <w:p w14:paraId="7BE9FF1B" w14:textId="77777777" w:rsidR="0077376D" w:rsidRDefault="0077376D" w:rsidP="0077376D">
      <w:pPr>
        <w:pStyle w:val="Zdrojovkd"/>
      </w:pPr>
    </w:p>
    <w:p w14:paraId="5AEC9AEE" w14:textId="77777777" w:rsidR="0077376D" w:rsidRDefault="0077376D" w:rsidP="0077376D">
      <w:pPr>
        <w:pStyle w:val="Zdrojovkd"/>
      </w:pPr>
      <w:r>
        <w:t xml:space="preserve">                    case HorizontalAlignment.Right:</w:t>
      </w:r>
    </w:p>
    <w:p w14:paraId="42007A7F" w14:textId="77777777" w:rsidR="0077376D" w:rsidRDefault="0077376D" w:rsidP="0077376D">
      <w:pPr>
        <w:pStyle w:val="Zdrojovkd"/>
      </w:pPr>
      <w:r>
        <w:t xml:space="preserve">                        horiOffset = Engine.Render.RenderWidth - this.Transform._ScaledDimensions.X;</w:t>
      </w:r>
    </w:p>
    <w:p w14:paraId="27683267" w14:textId="77777777" w:rsidR="0077376D" w:rsidRDefault="0077376D" w:rsidP="0077376D">
      <w:pPr>
        <w:pStyle w:val="Zdrojovkd"/>
      </w:pPr>
      <w:r>
        <w:t xml:space="preserve">                        break;</w:t>
      </w:r>
    </w:p>
    <w:p w14:paraId="63627235" w14:textId="77777777" w:rsidR="0077376D" w:rsidRDefault="0077376D" w:rsidP="0077376D">
      <w:pPr>
        <w:pStyle w:val="Zdrojovkd"/>
      </w:pPr>
      <w:r>
        <w:t xml:space="preserve">                }</w:t>
      </w:r>
    </w:p>
    <w:p w14:paraId="52C43E75" w14:textId="77777777" w:rsidR="0077376D" w:rsidRDefault="0077376D" w:rsidP="0077376D">
      <w:pPr>
        <w:pStyle w:val="Zdrojovkd"/>
      </w:pPr>
    </w:p>
    <w:p w14:paraId="4D9CFB39" w14:textId="77777777" w:rsidR="0077376D" w:rsidRDefault="0077376D" w:rsidP="0077376D">
      <w:pPr>
        <w:pStyle w:val="Zdrojovkd"/>
      </w:pPr>
      <w:r>
        <w:t xml:space="preserve">                this.Transform.Position += new Vector3(horiOffset, 0, 0);</w:t>
      </w:r>
    </w:p>
    <w:p w14:paraId="1A5EA90E" w14:textId="77777777" w:rsidR="0077376D" w:rsidRDefault="0077376D" w:rsidP="0077376D">
      <w:pPr>
        <w:pStyle w:val="Zdrojovkd"/>
      </w:pPr>
      <w:r>
        <w:t xml:space="preserve">                //}</w:t>
      </w:r>
    </w:p>
    <w:p w14:paraId="3C882E6A" w14:textId="77777777" w:rsidR="0077376D" w:rsidRDefault="0077376D" w:rsidP="0077376D">
      <w:pPr>
        <w:pStyle w:val="Zdrojovkd"/>
      </w:pPr>
    </w:p>
    <w:p w14:paraId="4F69786A" w14:textId="77777777" w:rsidR="0077376D" w:rsidRDefault="0077376D" w:rsidP="0077376D">
      <w:pPr>
        <w:pStyle w:val="Zdrojovkd"/>
      </w:pPr>
      <w:r>
        <w:t xml:space="preserve">                //_changed = true;</w:t>
      </w:r>
    </w:p>
    <w:p w14:paraId="1C3D6788" w14:textId="77777777" w:rsidR="0077376D" w:rsidRDefault="0077376D" w:rsidP="0077376D">
      <w:pPr>
        <w:pStyle w:val="Zdrojovkd"/>
      </w:pPr>
      <w:r>
        <w:t xml:space="preserve">            }</w:t>
      </w:r>
    </w:p>
    <w:p w14:paraId="7AB98AE5" w14:textId="77777777" w:rsidR="0077376D" w:rsidRDefault="0077376D" w:rsidP="0077376D">
      <w:pPr>
        <w:pStyle w:val="Zdrojovkd"/>
      </w:pPr>
      <w:r>
        <w:t xml:space="preserve">        }</w:t>
      </w:r>
    </w:p>
    <w:p w14:paraId="3B125FC3" w14:textId="77777777" w:rsidR="0077376D" w:rsidRDefault="0077376D" w:rsidP="0077376D">
      <w:pPr>
        <w:pStyle w:val="Zdrojovkd"/>
      </w:pPr>
    </w:p>
    <w:p w14:paraId="4AF09D52" w14:textId="77777777" w:rsidR="0077376D" w:rsidRDefault="0077376D" w:rsidP="0077376D">
      <w:pPr>
        <w:pStyle w:val="Zdrojovkd"/>
      </w:pPr>
      <w:r>
        <w:t xml:space="preserve">        public VerticalAlignment VAlignment</w:t>
      </w:r>
    </w:p>
    <w:p w14:paraId="0BD038B2" w14:textId="77777777" w:rsidR="0077376D" w:rsidRDefault="0077376D" w:rsidP="0077376D">
      <w:pPr>
        <w:pStyle w:val="Zdrojovkd"/>
      </w:pPr>
      <w:r>
        <w:t xml:space="preserve">        {</w:t>
      </w:r>
    </w:p>
    <w:p w14:paraId="4E1BB957" w14:textId="77777777" w:rsidR="0077376D" w:rsidRDefault="0077376D" w:rsidP="0077376D">
      <w:pPr>
        <w:pStyle w:val="Zdrojovkd"/>
      </w:pPr>
      <w:r>
        <w:t xml:space="preserve">            set</w:t>
      </w:r>
    </w:p>
    <w:p w14:paraId="18A20CAF" w14:textId="77777777" w:rsidR="0077376D" w:rsidRDefault="0077376D" w:rsidP="0077376D">
      <w:pPr>
        <w:pStyle w:val="Zdrojovkd"/>
      </w:pPr>
      <w:r>
        <w:t xml:space="preserve">            {</w:t>
      </w:r>
    </w:p>
    <w:p w14:paraId="1BCD5365" w14:textId="77777777" w:rsidR="0077376D" w:rsidRDefault="0077376D" w:rsidP="0077376D">
      <w:pPr>
        <w:pStyle w:val="Zdrojovkd"/>
      </w:pPr>
      <w:r>
        <w:t xml:space="preserve">                _VA = value;</w:t>
      </w:r>
    </w:p>
    <w:p w14:paraId="2F04F78D" w14:textId="77777777" w:rsidR="0077376D" w:rsidRDefault="0077376D" w:rsidP="0077376D">
      <w:pPr>
        <w:pStyle w:val="Zdrojovkd"/>
      </w:pPr>
    </w:p>
    <w:p w14:paraId="6C9995FD" w14:textId="77777777" w:rsidR="0077376D" w:rsidRDefault="0077376D" w:rsidP="0077376D">
      <w:pPr>
        <w:pStyle w:val="Zdrojovkd"/>
      </w:pPr>
      <w:r>
        <w:t xml:space="preserve">                //if (_IsGUI)</w:t>
      </w:r>
    </w:p>
    <w:p w14:paraId="5B1C0CD6" w14:textId="77777777" w:rsidR="0077376D" w:rsidRDefault="0077376D" w:rsidP="0077376D">
      <w:pPr>
        <w:pStyle w:val="Zdrojovkd"/>
      </w:pPr>
      <w:r>
        <w:t xml:space="preserve">                //{</w:t>
      </w:r>
    </w:p>
    <w:p w14:paraId="5E254661" w14:textId="77777777" w:rsidR="0077376D" w:rsidRDefault="0077376D" w:rsidP="0077376D">
      <w:pPr>
        <w:pStyle w:val="Zdrojovkd"/>
      </w:pPr>
      <w:r>
        <w:t xml:space="preserve">                this.Transform.Position -= new Vector3(0, vertOffset, 0);</w:t>
      </w:r>
    </w:p>
    <w:p w14:paraId="5709F2DE" w14:textId="77777777" w:rsidR="0077376D" w:rsidRDefault="0077376D" w:rsidP="0077376D">
      <w:pPr>
        <w:pStyle w:val="Zdrojovkd"/>
      </w:pPr>
    </w:p>
    <w:p w14:paraId="33B7239D" w14:textId="77777777" w:rsidR="0077376D" w:rsidRDefault="0077376D" w:rsidP="0077376D">
      <w:pPr>
        <w:pStyle w:val="Zdrojovkd"/>
      </w:pPr>
      <w:r>
        <w:t xml:space="preserve">                switch (value)</w:t>
      </w:r>
    </w:p>
    <w:p w14:paraId="13DE0645" w14:textId="77777777" w:rsidR="0077376D" w:rsidRDefault="0077376D" w:rsidP="0077376D">
      <w:pPr>
        <w:pStyle w:val="Zdrojovkd"/>
      </w:pPr>
      <w:r>
        <w:t xml:space="preserve">                {</w:t>
      </w:r>
    </w:p>
    <w:p w14:paraId="47A33C70" w14:textId="77777777" w:rsidR="0077376D" w:rsidRDefault="0077376D" w:rsidP="0077376D">
      <w:pPr>
        <w:pStyle w:val="Zdrojovkd"/>
      </w:pPr>
      <w:r>
        <w:t xml:space="preserve">                    case VerticalAlignment.Top:</w:t>
      </w:r>
    </w:p>
    <w:p w14:paraId="5C527771" w14:textId="77777777" w:rsidR="0077376D" w:rsidRDefault="0077376D" w:rsidP="0077376D">
      <w:pPr>
        <w:pStyle w:val="Zdrojovkd"/>
      </w:pPr>
      <w:r>
        <w:t xml:space="preserve">                        vertOffset = 0;</w:t>
      </w:r>
    </w:p>
    <w:p w14:paraId="62BD1353" w14:textId="77777777" w:rsidR="0077376D" w:rsidRDefault="0077376D" w:rsidP="0077376D">
      <w:pPr>
        <w:pStyle w:val="Zdrojovkd"/>
      </w:pPr>
      <w:r>
        <w:t xml:space="preserve">                        break;</w:t>
      </w:r>
    </w:p>
    <w:p w14:paraId="0A9B38DD" w14:textId="77777777" w:rsidR="0077376D" w:rsidRDefault="0077376D" w:rsidP="0077376D">
      <w:pPr>
        <w:pStyle w:val="Zdrojovkd"/>
      </w:pPr>
    </w:p>
    <w:p w14:paraId="7FE1245D" w14:textId="77777777" w:rsidR="0077376D" w:rsidRDefault="0077376D" w:rsidP="0077376D">
      <w:pPr>
        <w:pStyle w:val="Zdrojovkd"/>
      </w:pPr>
      <w:r>
        <w:t xml:space="preserve">                    case VerticalAlignment.Center:</w:t>
      </w:r>
    </w:p>
    <w:p w14:paraId="7B3CF8D2" w14:textId="77777777" w:rsidR="0077376D" w:rsidRDefault="0077376D" w:rsidP="0077376D">
      <w:pPr>
        <w:pStyle w:val="Zdrojovkd"/>
      </w:pPr>
      <w:r>
        <w:t xml:space="preserve">                        vertOffset = (Engine.Render.RenderHeight - this.Transform._ScaledDimensions.Y) / 2;</w:t>
      </w:r>
    </w:p>
    <w:p w14:paraId="6D228600" w14:textId="77777777" w:rsidR="0077376D" w:rsidRDefault="0077376D" w:rsidP="0077376D">
      <w:pPr>
        <w:pStyle w:val="Zdrojovkd"/>
      </w:pPr>
      <w:r>
        <w:t xml:space="preserve">                        break;</w:t>
      </w:r>
    </w:p>
    <w:p w14:paraId="607B95A0" w14:textId="77777777" w:rsidR="0077376D" w:rsidRDefault="0077376D" w:rsidP="0077376D">
      <w:pPr>
        <w:pStyle w:val="Zdrojovkd"/>
      </w:pPr>
    </w:p>
    <w:p w14:paraId="0027FD0F" w14:textId="77777777" w:rsidR="0077376D" w:rsidRDefault="0077376D" w:rsidP="0077376D">
      <w:pPr>
        <w:pStyle w:val="Zdrojovkd"/>
      </w:pPr>
      <w:r>
        <w:t xml:space="preserve">                    case VerticalAlignment.Bottom:</w:t>
      </w:r>
    </w:p>
    <w:p w14:paraId="1923EB70" w14:textId="77777777" w:rsidR="0077376D" w:rsidRDefault="0077376D" w:rsidP="0077376D">
      <w:pPr>
        <w:pStyle w:val="Zdrojovkd"/>
      </w:pPr>
      <w:r>
        <w:t xml:space="preserve">                        vertOffset = Engine.Render.RenderHeight - this.Transform._ScaledDimensions.Y;</w:t>
      </w:r>
    </w:p>
    <w:p w14:paraId="120BEA01" w14:textId="77777777" w:rsidR="0077376D" w:rsidRDefault="0077376D" w:rsidP="0077376D">
      <w:pPr>
        <w:pStyle w:val="Zdrojovkd"/>
      </w:pPr>
      <w:r>
        <w:t xml:space="preserve">                        break;</w:t>
      </w:r>
    </w:p>
    <w:p w14:paraId="6E1CE0B0" w14:textId="77777777" w:rsidR="0077376D" w:rsidRDefault="0077376D" w:rsidP="0077376D">
      <w:pPr>
        <w:pStyle w:val="Zdrojovkd"/>
      </w:pPr>
      <w:r>
        <w:lastRenderedPageBreak/>
        <w:t xml:space="preserve">                }</w:t>
      </w:r>
    </w:p>
    <w:p w14:paraId="64E4B867" w14:textId="77777777" w:rsidR="0077376D" w:rsidRDefault="0077376D" w:rsidP="0077376D">
      <w:pPr>
        <w:pStyle w:val="Zdrojovkd"/>
      </w:pPr>
    </w:p>
    <w:p w14:paraId="35832C33" w14:textId="77777777" w:rsidR="0077376D" w:rsidRDefault="0077376D" w:rsidP="0077376D">
      <w:pPr>
        <w:pStyle w:val="Zdrojovkd"/>
      </w:pPr>
      <w:r>
        <w:t xml:space="preserve">                this.Transform.Position += new Vector3(0, vertOffset, 0);</w:t>
      </w:r>
    </w:p>
    <w:p w14:paraId="04435FC5" w14:textId="77777777" w:rsidR="0077376D" w:rsidRDefault="0077376D" w:rsidP="0077376D">
      <w:pPr>
        <w:pStyle w:val="Zdrojovkd"/>
      </w:pPr>
      <w:r>
        <w:t xml:space="preserve">                //}</w:t>
      </w:r>
    </w:p>
    <w:p w14:paraId="27BDC7BC" w14:textId="77777777" w:rsidR="0077376D" w:rsidRDefault="0077376D" w:rsidP="0077376D">
      <w:pPr>
        <w:pStyle w:val="Zdrojovkd"/>
      </w:pPr>
    </w:p>
    <w:p w14:paraId="36A42F7E" w14:textId="77777777" w:rsidR="0077376D" w:rsidRDefault="0077376D" w:rsidP="0077376D">
      <w:pPr>
        <w:pStyle w:val="Zdrojovkd"/>
      </w:pPr>
      <w:r>
        <w:t xml:space="preserve">                //_changed = true;</w:t>
      </w:r>
    </w:p>
    <w:p w14:paraId="53BED774" w14:textId="77777777" w:rsidR="0077376D" w:rsidRDefault="0077376D" w:rsidP="0077376D">
      <w:pPr>
        <w:pStyle w:val="Zdrojovkd"/>
      </w:pPr>
      <w:r>
        <w:t xml:space="preserve">            }</w:t>
      </w:r>
    </w:p>
    <w:p w14:paraId="5B5C5F72" w14:textId="77777777" w:rsidR="0077376D" w:rsidRDefault="0077376D" w:rsidP="0077376D">
      <w:pPr>
        <w:pStyle w:val="Zdrojovkd"/>
      </w:pPr>
      <w:r>
        <w:t xml:space="preserve">        }</w:t>
      </w:r>
    </w:p>
    <w:p w14:paraId="01C67E3F" w14:textId="77777777" w:rsidR="0077376D" w:rsidRDefault="0077376D" w:rsidP="0077376D">
      <w:pPr>
        <w:pStyle w:val="Zdrojovkd"/>
      </w:pPr>
    </w:p>
    <w:p w14:paraId="36E5E498" w14:textId="77777777" w:rsidR="0077376D" w:rsidRDefault="0077376D" w:rsidP="0077376D">
      <w:pPr>
        <w:pStyle w:val="Zdrojovkd"/>
      </w:pPr>
      <w:r>
        <w:t xml:space="preserve">        public HorizontalAlignment TextHAlignment</w:t>
      </w:r>
    </w:p>
    <w:p w14:paraId="2C7F6D6B" w14:textId="77777777" w:rsidR="0077376D" w:rsidRDefault="0077376D" w:rsidP="0077376D">
      <w:pPr>
        <w:pStyle w:val="Zdrojovkd"/>
      </w:pPr>
      <w:r>
        <w:t xml:space="preserve">        {</w:t>
      </w:r>
    </w:p>
    <w:p w14:paraId="2F957651" w14:textId="77777777" w:rsidR="0077376D" w:rsidRDefault="0077376D" w:rsidP="0077376D">
      <w:pPr>
        <w:pStyle w:val="Zdrojovkd"/>
      </w:pPr>
      <w:r>
        <w:t xml:space="preserve">            set</w:t>
      </w:r>
    </w:p>
    <w:p w14:paraId="13E8D01A" w14:textId="77777777" w:rsidR="0077376D" w:rsidRDefault="0077376D" w:rsidP="0077376D">
      <w:pPr>
        <w:pStyle w:val="Zdrojovkd"/>
      </w:pPr>
      <w:r>
        <w:t xml:space="preserve">            {</w:t>
      </w:r>
    </w:p>
    <w:p w14:paraId="658444A4" w14:textId="77777777" w:rsidR="0077376D" w:rsidRDefault="0077376D" w:rsidP="0077376D">
      <w:pPr>
        <w:pStyle w:val="Zdrojovkd"/>
      </w:pPr>
      <w:r>
        <w:t xml:space="preserve">                _THA = value;</w:t>
      </w:r>
    </w:p>
    <w:p w14:paraId="1E4A478F" w14:textId="77777777" w:rsidR="0077376D" w:rsidRDefault="0077376D" w:rsidP="0077376D">
      <w:pPr>
        <w:pStyle w:val="Zdrojovkd"/>
      </w:pPr>
      <w:r>
        <w:t xml:space="preserve">                _changed = true;</w:t>
      </w:r>
    </w:p>
    <w:p w14:paraId="22A7F5B8" w14:textId="77777777" w:rsidR="0077376D" w:rsidRDefault="0077376D" w:rsidP="0077376D">
      <w:pPr>
        <w:pStyle w:val="Zdrojovkd"/>
      </w:pPr>
      <w:r>
        <w:t xml:space="preserve">            }</w:t>
      </w:r>
    </w:p>
    <w:p w14:paraId="208A533C" w14:textId="77777777" w:rsidR="0077376D" w:rsidRDefault="0077376D" w:rsidP="0077376D">
      <w:pPr>
        <w:pStyle w:val="Zdrojovkd"/>
      </w:pPr>
      <w:r>
        <w:t xml:space="preserve">        }</w:t>
      </w:r>
    </w:p>
    <w:p w14:paraId="75A7F1E5" w14:textId="77777777" w:rsidR="0077376D" w:rsidRDefault="0077376D" w:rsidP="0077376D">
      <w:pPr>
        <w:pStyle w:val="Zdrojovkd"/>
      </w:pPr>
    </w:p>
    <w:p w14:paraId="46F7DADF" w14:textId="77777777" w:rsidR="0077376D" w:rsidRDefault="0077376D" w:rsidP="0077376D">
      <w:pPr>
        <w:pStyle w:val="Zdrojovkd"/>
      </w:pPr>
      <w:r>
        <w:t xml:space="preserve">        public VerticalAlignment TextVAlignment</w:t>
      </w:r>
    </w:p>
    <w:p w14:paraId="2D948071" w14:textId="77777777" w:rsidR="0077376D" w:rsidRDefault="0077376D" w:rsidP="0077376D">
      <w:pPr>
        <w:pStyle w:val="Zdrojovkd"/>
      </w:pPr>
      <w:r>
        <w:t xml:space="preserve">        {</w:t>
      </w:r>
    </w:p>
    <w:p w14:paraId="35104A50" w14:textId="77777777" w:rsidR="0077376D" w:rsidRDefault="0077376D" w:rsidP="0077376D">
      <w:pPr>
        <w:pStyle w:val="Zdrojovkd"/>
      </w:pPr>
      <w:r>
        <w:t xml:space="preserve">            set</w:t>
      </w:r>
    </w:p>
    <w:p w14:paraId="4CFFC20B" w14:textId="77777777" w:rsidR="0077376D" w:rsidRDefault="0077376D" w:rsidP="0077376D">
      <w:pPr>
        <w:pStyle w:val="Zdrojovkd"/>
      </w:pPr>
      <w:r>
        <w:t xml:space="preserve">            {</w:t>
      </w:r>
    </w:p>
    <w:p w14:paraId="0AC3F7D1" w14:textId="77777777" w:rsidR="0077376D" w:rsidRDefault="0077376D" w:rsidP="0077376D">
      <w:pPr>
        <w:pStyle w:val="Zdrojovkd"/>
      </w:pPr>
      <w:r>
        <w:t xml:space="preserve">                _TVA = value;</w:t>
      </w:r>
    </w:p>
    <w:p w14:paraId="1B06BBE9" w14:textId="77777777" w:rsidR="0077376D" w:rsidRDefault="0077376D" w:rsidP="0077376D">
      <w:pPr>
        <w:pStyle w:val="Zdrojovkd"/>
      </w:pPr>
      <w:r>
        <w:t xml:space="preserve">                _changed = true;</w:t>
      </w:r>
    </w:p>
    <w:p w14:paraId="6C6388D9" w14:textId="77777777" w:rsidR="0077376D" w:rsidRDefault="0077376D" w:rsidP="0077376D">
      <w:pPr>
        <w:pStyle w:val="Zdrojovkd"/>
      </w:pPr>
      <w:r>
        <w:t xml:space="preserve">            }</w:t>
      </w:r>
    </w:p>
    <w:p w14:paraId="4185D74E" w14:textId="77777777" w:rsidR="0077376D" w:rsidRDefault="0077376D" w:rsidP="0077376D">
      <w:pPr>
        <w:pStyle w:val="Zdrojovkd"/>
      </w:pPr>
      <w:r>
        <w:t xml:space="preserve">        }</w:t>
      </w:r>
    </w:p>
    <w:p w14:paraId="46A1A985" w14:textId="77777777" w:rsidR="0077376D" w:rsidRDefault="0077376D" w:rsidP="0077376D">
      <w:pPr>
        <w:pStyle w:val="Zdrojovkd"/>
      </w:pPr>
    </w:p>
    <w:p w14:paraId="42F13985" w14:textId="77777777" w:rsidR="0077376D" w:rsidRDefault="0077376D" w:rsidP="0077376D">
      <w:pPr>
        <w:pStyle w:val="Zdrojovkd"/>
      </w:pPr>
      <w:r>
        <w:t xml:space="preserve">        public bool TextShadow = false;</w:t>
      </w:r>
    </w:p>
    <w:p w14:paraId="3B3873DD" w14:textId="77777777" w:rsidR="0077376D" w:rsidRDefault="0077376D" w:rsidP="0077376D">
      <w:pPr>
        <w:pStyle w:val="Zdrojovkd"/>
      </w:pPr>
    </w:p>
    <w:p w14:paraId="7FC1C93C" w14:textId="77777777" w:rsidR="0077376D" w:rsidRDefault="0077376D" w:rsidP="0077376D">
      <w:pPr>
        <w:pStyle w:val="Zdrojovkd"/>
      </w:pPr>
      <w:r>
        <w:t xml:space="preserve">        internal List&lt;Letter&gt; _text = new List&lt;Letter&gt;();</w:t>
      </w:r>
    </w:p>
    <w:p w14:paraId="48520ED6" w14:textId="77777777" w:rsidR="0077376D" w:rsidRDefault="0077376D" w:rsidP="0077376D">
      <w:pPr>
        <w:pStyle w:val="Zdrojovkd"/>
      </w:pPr>
      <w:r>
        <w:t xml:space="preserve">        internal float _FontSize = 1;</w:t>
      </w:r>
    </w:p>
    <w:p w14:paraId="0F101451" w14:textId="77777777" w:rsidR="0077376D" w:rsidRDefault="0077376D" w:rsidP="0077376D">
      <w:pPr>
        <w:pStyle w:val="Zdrojovkd"/>
      </w:pPr>
      <w:r>
        <w:t xml:space="preserve">        internal Color? _bg;</w:t>
      </w:r>
    </w:p>
    <w:p w14:paraId="76E82277" w14:textId="77777777" w:rsidR="0077376D" w:rsidRDefault="0077376D" w:rsidP="0077376D">
      <w:pPr>
        <w:pStyle w:val="Zdrojovkd"/>
      </w:pPr>
      <w:r>
        <w:t xml:space="preserve">        internal string _textStr = "";</w:t>
      </w:r>
    </w:p>
    <w:p w14:paraId="427F3487" w14:textId="77777777" w:rsidR="0077376D" w:rsidRDefault="0077376D" w:rsidP="0077376D">
      <w:pPr>
        <w:pStyle w:val="Zdrojovkd"/>
      </w:pPr>
    </w:p>
    <w:p w14:paraId="250EFE47" w14:textId="77777777" w:rsidR="0077376D" w:rsidRDefault="0077376D" w:rsidP="0077376D">
      <w:pPr>
        <w:pStyle w:val="Zdrojovkd"/>
      </w:pPr>
      <w:r>
        <w:t xml:space="preserve">        internal HorizontalAlignment _HA = HorizontalAlignment.Left;</w:t>
      </w:r>
    </w:p>
    <w:p w14:paraId="4B3DBE76" w14:textId="77777777" w:rsidR="0077376D" w:rsidRDefault="0077376D" w:rsidP="0077376D">
      <w:pPr>
        <w:pStyle w:val="Zdrojovkd"/>
      </w:pPr>
      <w:r>
        <w:t xml:space="preserve">        internal VerticalAlignment _VA = VerticalAlignment.Top;</w:t>
      </w:r>
    </w:p>
    <w:p w14:paraId="1AC09873" w14:textId="77777777" w:rsidR="0077376D" w:rsidRDefault="0077376D" w:rsidP="0077376D">
      <w:pPr>
        <w:pStyle w:val="Zdrojovkd"/>
      </w:pPr>
      <w:r>
        <w:t xml:space="preserve">        internal HorizontalAlignment _THA = HorizontalAlignment.Left;</w:t>
      </w:r>
    </w:p>
    <w:p w14:paraId="69A5369C" w14:textId="77777777" w:rsidR="0077376D" w:rsidRDefault="0077376D" w:rsidP="0077376D">
      <w:pPr>
        <w:pStyle w:val="Zdrojovkd"/>
      </w:pPr>
      <w:r>
        <w:t xml:space="preserve">        internal VerticalAlignment _TVA = VerticalAlignment.Top;</w:t>
      </w:r>
    </w:p>
    <w:p w14:paraId="022CFFC7" w14:textId="77777777" w:rsidR="0077376D" w:rsidRDefault="0077376D" w:rsidP="0077376D">
      <w:pPr>
        <w:pStyle w:val="Zdrojovkd"/>
      </w:pPr>
    </w:p>
    <w:p w14:paraId="135D277F" w14:textId="77777777" w:rsidR="0077376D" w:rsidRDefault="0077376D" w:rsidP="0077376D">
      <w:pPr>
        <w:pStyle w:val="Zdrojovkd"/>
      </w:pPr>
      <w:r>
        <w:t xml:space="preserve">        internal float vertOffset = 0;</w:t>
      </w:r>
    </w:p>
    <w:p w14:paraId="77C10170" w14:textId="77777777" w:rsidR="0077376D" w:rsidRDefault="0077376D" w:rsidP="0077376D">
      <w:pPr>
        <w:pStyle w:val="Zdrojovkd"/>
      </w:pPr>
      <w:r>
        <w:t xml:space="preserve">        internal float horiOffset = 0;</w:t>
      </w:r>
    </w:p>
    <w:p w14:paraId="42610F69" w14:textId="77777777" w:rsidR="0077376D" w:rsidRDefault="0077376D" w:rsidP="0077376D">
      <w:pPr>
        <w:pStyle w:val="Zdrojovkd"/>
      </w:pPr>
      <w:r>
        <w:t xml:space="preserve">        internal bool _changed = false;</w:t>
      </w:r>
    </w:p>
    <w:p w14:paraId="20991460" w14:textId="77777777" w:rsidR="0077376D" w:rsidRDefault="0077376D" w:rsidP="0077376D">
      <w:pPr>
        <w:pStyle w:val="Zdrojovkd"/>
      </w:pPr>
    </w:p>
    <w:p w14:paraId="2BAF6990" w14:textId="77777777" w:rsidR="0077376D" w:rsidRDefault="0077376D" w:rsidP="0077376D">
      <w:pPr>
        <w:pStyle w:val="Zdrojovkd"/>
      </w:pPr>
      <w:r>
        <w:t xml:space="preserve">        public TextBlock()</w:t>
      </w:r>
    </w:p>
    <w:p w14:paraId="0371861E" w14:textId="77777777" w:rsidR="0077376D" w:rsidRDefault="0077376D" w:rsidP="0077376D">
      <w:pPr>
        <w:pStyle w:val="Zdrojovkd"/>
      </w:pPr>
      <w:r>
        <w:t xml:space="preserve">            : base()</w:t>
      </w:r>
    </w:p>
    <w:p w14:paraId="3532E758" w14:textId="77777777" w:rsidR="0077376D" w:rsidRDefault="0077376D" w:rsidP="0077376D">
      <w:pPr>
        <w:pStyle w:val="Zdrojovkd"/>
      </w:pPr>
      <w:r>
        <w:t xml:space="preserve">        { }</w:t>
      </w:r>
    </w:p>
    <w:p w14:paraId="7CE1E884" w14:textId="77777777" w:rsidR="0077376D" w:rsidRDefault="0077376D" w:rsidP="0077376D">
      <w:pPr>
        <w:pStyle w:val="Zdrojovkd"/>
      </w:pPr>
    </w:p>
    <w:p w14:paraId="01A21016" w14:textId="77777777" w:rsidR="0077376D" w:rsidRDefault="0077376D" w:rsidP="0077376D">
      <w:pPr>
        <w:pStyle w:val="Zdrojovkd"/>
      </w:pPr>
      <w:r>
        <w:t xml:space="preserve">        public TextBlock(GameObject Parent)</w:t>
      </w:r>
    </w:p>
    <w:p w14:paraId="414FC07C" w14:textId="77777777" w:rsidR="0077376D" w:rsidRDefault="0077376D" w:rsidP="0077376D">
      <w:pPr>
        <w:pStyle w:val="Zdrojovkd"/>
      </w:pPr>
      <w:r>
        <w:t xml:space="preserve">            : base(Parent)</w:t>
      </w:r>
    </w:p>
    <w:p w14:paraId="2B981A22" w14:textId="77777777" w:rsidR="0077376D" w:rsidRDefault="0077376D" w:rsidP="0077376D">
      <w:pPr>
        <w:pStyle w:val="Zdrojovkd"/>
      </w:pPr>
      <w:r>
        <w:t xml:space="preserve">        { }</w:t>
      </w:r>
    </w:p>
    <w:p w14:paraId="052F5B6E" w14:textId="77777777" w:rsidR="0077376D" w:rsidRDefault="0077376D" w:rsidP="0077376D">
      <w:pPr>
        <w:pStyle w:val="Zdrojovkd"/>
      </w:pPr>
    </w:p>
    <w:p w14:paraId="04D32C9C" w14:textId="77777777" w:rsidR="0077376D" w:rsidRDefault="0077376D" w:rsidP="0077376D">
      <w:pPr>
        <w:pStyle w:val="Zdrojovkd"/>
      </w:pPr>
      <w:r>
        <w:t xml:space="preserve">        protected override void Initialize()</w:t>
      </w:r>
    </w:p>
    <w:p w14:paraId="3462FF24" w14:textId="77777777" w:rsidR="0077376D" w:rsidRDefault="0077376D" w:rsidP="0077376D">
      <w:pPr>
        <w:pStyle w:val="Zdrojovkd"/>
      </w:pPr>
      <w:r>
        <w:t xml:space="preserve">        {</w:t>
      </w:r>
    </w:p>
    <w:p w14:paraId="54E2D0D5" w14:textId="77777777" w:rsidR="0077376D" w:rsidRDefault="0077376D" w:rsidP="0077376D">
      <w:pPr>
        <w:pStyle w:val="Zdrojovkd"/>
      </w:pPr>
      <w:r>
        <w:t xml:space="preserve">            this.VAlignment = _VA;</w:t>
      </w:r>
    </w:p>
    <w:p w14:paraId="1C726388" w14:textId="77777777" w:rsidR="0077376D" w:rsidRDefault="0077376D" w:rsidP="0077376D">
      <w:pPr>
        <w:pStyle w:val="Zdrojovkd"/>
      </w:pPr>
      <w:r>
        <w:t xml:space="preserve">            this.HAlignment = _HA;</w:t>
      </w:r>
    </w:p>
    <w:p w14:paraId="6B611E50" w14:textId="77777777" w:rsidR="0077376D" w:rsidRDefault="0077376D" w:rsidP="0077376D">
      <w:pPr>
        <w:pStyle w:val="Zdrojovkd"/>
      </w:pPr>
      <w:r>
        <w:t xml:space="preserve">            this.InitNewScript&lt;TextControlScript&gt;();</w:t>
      </w:r>
    </w:p>
    <w:p w14:paraId="07D4CEF7" w14:textId="77777777" w:rsidR="0077376D" w:rsidRDefault="0077376D" w:rsidP="0077376D">
      <w:pPr>
        <w:pStyle w:val="Zdrojovkd"/>
      </w:pPr>
      <w:r>
        <w:t xml:space="preserve">        }</w:t>
      </w:r>
    </w:p>
    <w:p w14:paraId="0A147C6D" w14:textId="77777777" w:rsidR="0077376D" w:rsidRDefault="0077376D" w:rsidP="0077376D">
      <w:pPr>
        <w:pStyle w:val="Zdrojovkd"/>
      </w:pPr>
    </w:p>
    <w:p w14:paraId="4EF618E5" w14:textId="77777777" w:rsidR="0077376D" w:rsidRDefault="0077376D" w:rsidP="0077376D">
      <w:pPr>
        <w:pStyle w:val="Zdrojovkd"/>
      </w:pPr>
      <w:r>
        <w:t xml:space="preserve">        internal override void Render()</w:t>
      </w:r>
    </w:p>
    <w:p w14:paraId="5225E4FA" w14:textId="77777777" w:rsidR="0077376D" w:rsidRDefault="0077376D" w:rsidP="0077376D">
      <w:pPr>
        <w:pStyle w:val="Zdrojovkd"/>
      </w:pPr>
      <w:r>
        <w:t xml:space="preserve">        { Model?.Render(this, _bg); }</w:t>
      </w:r>
    </w:p>
    <w:p w14:paraId="12CE3838" w14:textId="77777777" w:rsidR="0077376D" w:rsidRDefault="0077376D" w:rsidP="0077376D">
      <w:pPr>
        <w:pStyle w:val="Zdrojovkd"/>
      </w:pPr>
    </w:p>
    <w:p w14:paraId="0C4F7751" w14:textId="77777777" w:rsidR="0077376D" w:rsidRDefault="0077376D" w:rsidP="0077376D">
      <w:pPr>
        <w:pStyle w:val="Zdrojovkd"/>
      </w:pPr>
      <w:r>
        <w:t xml:space="preserve">        public override void Destroy()</w:t>
      </w:r>
    </w:p>
    <w:p w14:paraId="5FA11007" w14:textId="77777777" w:rsidR="0077376D" w:rsidRDefault="0077376D" w:rsidP="0077376D">
      <w:pPr>
        <w:pStyle w:val="Zdrojovkd"/>
      </w:pPr>
      <w:r>
        <w:t xml:space="preserve">        {</w:t>
      </w:r>
    </w:p>
    <w:p w14:paraId="40F0BFD3" w14:textId="77777777" w:rsidR="0077376D" w:rsidRDefault="0077376D" w:rsidP="0077376D">
      <w:pPr>
        <w:pStyle w:val="Zdrojovkd"/>
      </w:pPr>
      <w:r>
        <w:t xml:space="preserve">            base.Destroy();</w:t>
      </w:r>
    </w:p>
    <w:p w14:paraId="6EFBCEFA" w14:textId="77777777" w:rsidR="0077376D" w:rsidRDefault="0077376D" w:rsidP="0077376D">
      <w:pPr>
        <w:pStyle w:val="Zdrojovkd"/>
      </w:pPr>
      <w:r>
        <w:t xml:space="preserve">        }</w:t>
      </w:r>
    </w:p>
    <w:p w14:paraId="4D40380B" w14:textId="77777777" w:rsidR="0077376D" w:rsidRDefault="0077376D" w:rsidP="0077376D">
      <w:pPr>
        <w:pStyle w:val="Zdrojovkd"/>
      </w:pPr>
      <w:r>
        <w:t xml:space="preserve">    }</w:t>
      </w:r>
    </w:p>
    <w:p w14:paraId="77A32446" w14:textId="33B2D524" w:rsidR="0077376D" w:rsidRPr="0077376D" w:rsidRDefault="0077376D" w:rsidP="0077376D">
      <w:pPr>
        <w:pStyle w:val="Zdrojovkd"/>
      </w:pPr>
      <w:r>
        <w:t>}</w:t>
      </w:r>
    </w:p>
    <w:p w14:paraId="7547AC1F" w14:textId="511D969E" w:rsidR="006668F6" w:rsidRDefault="006668F6" w:rsidP="006668F6">
      <w:pPr>
        <w:pStyle w:val="Nadpis4"/>
      </w:pPr>
      <w:r>
        <w:t>Core/Database.cs</w:t>
      </w:r>
    </w:p>
    <w:p w14:paraId="69AEFF0D" w14:textId="77777777" w:rsidR="0077376D" w:rsidRDefault="0077376D" w:rsidP="0077376D">
      <w:pPr>
        <w:pStyle w:val="Zdrojovkd"/>
      </w:pPr>
      <w:r>
        <w:t>using DKEngine.Core.Components;</w:t>
      </w:r>
    </w:p>
    <w:p w14:paraId="797B9180" w14:textId="77777777" w:rsidR="0077376D" w:rsidRDefault="0077376D" w:rsidP="0077376D">
      <w:pPr>
        <w:pStyle w:val="Zdrojovkd"/>
      </w:pPr>
      <w:r>
        <w:t>using DKEngine.Properties;</w:t>
      </w:r>
    </w:p>
    <w:p w14:paraId="1489DE67" w14:textId="77777777" w:rsidR="0077376D" w:rsidRDefault="0077376D" w:rsidP="0077376D">
      <w:pPr>
        <w:pStyle w:val="Zdrojovkd"/>
      </w:pPr>
      <w:r>
        <w:t>using System;</w:t>
      </w:r>
    </w:p>
    <w:p w14:paraId="0825D57C" w14:textId="77777777" w:rsidR="0077376D" w:rsidRDefault="0077376D" w:rsidP="0077376D">
      <w:pPr>
        <w:pStyle w:val="Zdrojovkd"/>
      </w:pPr>
      <w:r>
        <w:t>using System.Collections;</w:t>
      </w:r>
    </w:p>
    <w:p w14:paraId="2E7BB523" w14:textId="77777777" w:rsidR="0077376D" w:rsidRDefault="0077376D" w:rsidP="0077376D">
      <w:pPr>
        <w:pStyle w:val="Zdrojovkd"/>
      </w:pPr>
      <w:r>
        <w:t>using System.Collections.Generic;</w:t>
      </w:r>
    </w:p>
    <w:p w14:paraId="5AE0D74E" w14:textId="77777777" w:rsidR="0077376D" w:rsidRDefault="0077376D" w:rsidP="0077376D">
      <w:pPr>
        <w:pStyle w:val="Zdrojovkd"/>
      </w:pPr>
      <w:r>
        <w:t>using System.Diagnostics;</w:t>
      </w:r>
    </w:p>
    <w:p w14:paraId="7EB0B222" w14:textId="77777777" w:rsidR="0077376D" w:rsidRDefault="0077376D" w:rsidP="0077376D">
      <w:pPr>
        <w:pStyle w:val="Zdrojovkd"/>
      </w:pPr>
      <w:r>
        <w:t>using System.Drawing;</w:t>
      </w:r>
    </w:p>
    <w:p w14:paraId="5BAECAA5" w14:textId="77777777" w:rsidR="0077376D" w:rsidRDefault="0077376D" w:rsidP="0077376D">
      <w:pPr>
        <w:pStyle w:val="Zdrojovkd"/>
      </w:pPr>
      <w:r>
        <w:lastRenderedPageBreak/>
        <w:t>using System.IO;</w:t>
      </w:r>
    </w:p>
    <w:p w14:paraId="5BA1055D" w14:textId="77777777" w:rsidR="0077376D" w:rsidRDefault="0077376D" w:rsidP="0077376D">
      <w:pPr>
        <w:pStyle w:val="Zdrojovkd"/>
      </w:pPr>
      <w:r>
        <w:t>using System.Linq;</w:t>
      </w:r>
    </w:p>
    <w:p w14:paraId="4B57B06E" w14:textId="77777777" w:rsidR="0077376D" w:rsidRDefault="0077376D" w:rsidP="0077376D">
      <w:pPr>
        <w:pStyle w:val="Zdrojovkd"/>
      </w:pPr>
      <w:r>
        <w:t>using System.Resources;</w:t>
      </w:r>
    </w:p>
    <w:p w14:paraId="7E183829" w14:textId="77777777" w:rsidR="0077376D" w:rsidRDefault="0077376D" w:rsidP="0077376D">
      <w:pPr>
        <w:pStyle w:val="Zdrojovkd"/>
      </w:pPr>
    </w:p>
    <w:p w14:paraId="022F72B0" w14:textId="77777777" w:rsidR="0077376D" w:rsidRDefault="0077376D" w:rsidP="0077376D">
      <w:pPr>
        <w:pStyle w:val="Zdrojovkd"/>
      </w:pPr>
      <w:r>
        <w:t>namespace DKEngine.Core</w:t>
      </w:r>
    </w:p>
    <w:p w14:paraId="714F6BBA" w14:textId="77777777" w:rsidR="0077376D" w:rsidRDefault="0077376D" w:rsidP="0077376D">
      <w:pPr>
        <w:pStyle w:val="Zdrojovkd"/>
      </w:pPr>
      <w:r>
        <w:t>{</w:t>
      </w:r>
    </w:p>
    <w:p w14:paraId="0EE4BBB5" w14:textId="77777777" w:rsidR="0077376D" w:rsidRDefault="0077376D" w:rsidP="0077376D">
      <w:pPr>
        <w:pStyle w:val="Zdrojovkd"/>
      </w:pPr>
      <w:r>
        <w:t xml:space="preserve">    /// &lt;summary&gt;</w:t>
      </w:r>
    </w:p>
    <w:p w14:paraId="7801BFFB" w14:textId="77777777" w:rsidR="0077376D" w:rsidRDefault="0077376D" w:rsidP="0077376D">
      <w:pPr>
        <w:pStyle w:val="Zdrojovkd"/>
      </w:pPr>
      <w:r>
        <w:t xml:space="preserve">    /// DKEngine library database holding all loaded materials, scenes, etc.</w:t>
      </w:r>
    </w:p>
    <w:p w14:paraId="762EE6FB" w14:textId="77777777" w:rsidR="0077376D" w:rsidRDefault="0077376D" w:rsidP="0077376D">
      <w:pPr>
        <w:pStyle w:val="Zdrojovkd"/>
      </w:pPr>
      <w:r>
        <w:t xml:space="preserve">    /// &lt;/summary&gt;</w:t>
      </w:r>
    </w:p>
    <w:p w14:paraId="0060337B" w14:textId="77777777" w:rsidR="0077376D" w:rsidRDefault="0077376D" w:rsidP="0077376D">
      <w:pPr>
        <w:pStyle w:val="Zdrojovkd"/>
      </w:pPr>
      <w:r>
        <w:t xml:space="preserve">    public static class Database</w:t>
      </w:r>
    </w:p>
    <w:p w14:paraId="05A3B8C0" w14:textId="77777777" w:rsidR="0077376D" w:rsidRDefault="0077376D" w:rsidP="0077376D">
      <w:pPr>
        <w:pStyle w:val="Zdrojovkd"/>
      </w:pPr>
      <w:r>
        <w:t xml:space="preserve">    {</w:t>
      </w:r>
    </w:p>
    <w:p w14:paraId="74F340AA" w14:textId="77777777" w:rsidR="0077376D" w:rsidRDefault="0077376D" w:rsidP="0077376D">
      <w:pPr>
        <w:pStyle w:val="Zdrojovkd"/>
      </w:pPr>
      <w:r>
        <w:t xml:space="preserve">        private enum Font</w:t>
      </w:r>
    </w:p>
    <w:p w14:paraId="3304BAB2" w14:textId="77777777" w:rsidR="0077376D" w:rsidRDefault="0077376D" w:rsidP="0077376D">
      <w:pPr>
        <w:pStyle w:val="Zdrojovkd"/>
      </w:pPr>
      <w:r>
        <w:t xml:space="preserve">        {</w:t>
      </w:r>
    </w:p>
    <w:p w14:paraId="577B18CD" w14:textId="77777777" w:rsidR="0077376D" w:rsidRDefault="0077376D" w:rsidP="0077376D">
      <w:pPr>
        <w:pStyle w:val="Zdrojovkd"/>
      </w:pPr>
      <w:r>
        <w:t xml:space="preserve">            Num0,</w:t>
      </w:r>
    </w:p>
    <w:p w14:paraId="28735E05" w14:textId="77777777" w:rsidR="0077376D" w:rsidRDefault="0077376D" w:rsidP="0077376D">
      <w:pPr>
        <w:pStyle w:val="Zdrojovkd"/>
      </w:pPr>
      <w:r>
        <w:t xml:space="preserve">            Num1,</w:t>
      </w:r>
    </w:p>
    <w:p w14:paraId="6CEAAEB8" w14:textId="77777777" w:rsidR="0077376D" w:rsidRDefault="0077376D" w:rsidP="0077376D">
      <w:pPr>
        <w:pStyle w:val="Zdrojovkd"/>
      </w:pPr>
      <w:r>
        <w:t xml:space="preserve">            Num2,</w:t>
      </w:r>
    </w:p>
    <w:p w14:paraId="023DBEEF" w14:textId="77777777" w:rsidR="0077376D" w:rsidRDefault="0077376D" w:rsidP="0077376D">
      <w:pPr>
        <w:pStyle w:val="Zdrojovkd"/>
      </w:pPr>
      <w:r>
        <w:t xml:space="preserve">            Num3,</w:t>
      </w:r>
    </w:p>
    <w:p w14:paraId="15D2947E" w14:textId="77777777" w:rsidR="0077376D" w:rsidRDefault="0077376D" w:rsidP="0077376D">
      <w:pPr>
        <w:pStyle w:val="Zdrojovkd"/>
      </w:pPr>
      <w:r>
        <w:t xml:space="preserve">            Num4,</w:t>
      </w:r>
    </w:p>
    <w:p w14:paraId="4A976C0F" w14:textId="77777777" w:rsidR="0077376D" w:rsidRDefault="0077376D" w:rsidP="0077376D">
      <w:pPr>
        <w:pStyle w:val="Zdrojovkd"/>
      </w:pPr>
      <w:r>
        <w:t xml:space="preserve">            Num5,</w:t>
      </w:r>
    </w:p>
    <w:p w14:paraId="2E195477" w14:textId="77777777" w:rsidR="0077376D" w:rsidRDefault="0077376D" w:rsidP="0077376D">
      <w:pPr>
        <w:pStyle w:val="Zdrojovkd"/>
      </w:pPr>
      <w:r>
        <w:t xml:space="preserve">            Num6,</w:t>
      </w:r>
    </w:p>
    <w:p w14:paraId="1CCA2AFB" w14:textId="77777777" w:rsidR="0077376D" w:rsidRDefault="0077376D" w:rsidP="0077376D">
      <w:pPr>
        <w:pStyle w:val="Zdrojovkd"/>
      </w:pPr>
      <w:r>
        <w:t xml:space="preserve">            Num7,</w:t>
      </w:r>
    </w:p>
    <w:p w14:paraId="12DF992E" w14:textId="77777777" w:rsidR="0077376D" w:rsidRDefault="0077376D" w:rsidP="0077376D">
      <w:pPr>
        <w:pStyle w:val="Zdrojovkd"/>
      </w:pPr>
      <w:r>
        <w:t xml:space="preserve">            Num8,</w:t>
      </w:r>
    </w:p>
    <w:p w14:paraId="270443D1" w14:textId="77777777" w:rsidR="0077376D" w:rsidRDefault="0077376D" w:rsidP="0077376D">
      <w:pPr>
        <w:pStyle w:val="Zdrojovkd"/>
      </w:pPr>
      <w:r>
        <w:t xml:space="preserve">            Num9,</w:t>
      </w:r>
    </w:p>
    <w:p w14:paraId="69AA750D" w14:textId="77777777" w:rsidR="0077376D" w:rsidRDefault="0077376D" w:rsidP="0077376D">
      <w:pPr>
        <w:pStyle w:val="Zdrojovkd"/>
      </w:pPr>
      <w:r>
        <w:t xml:space="preserve">            A,</w:t>
      </w:r>
    </w:p>
    <w:p w14:paraId="4B59628B" w14:textId="77777777" w:rsidR="0077376D" w:rsidRDefault="0077376D" w:rsidP="0077376D">
      <w:pPr>
        <w:pStyle w:val="Zdrojovkd"/>
      </w:pPr>
      <w:r>
        <w:t xml:space="preserve">            AngleBracketLeft,</w:t>
      </w:r>
    </w:p>
    <w:p w14:paraId="3F263AC6" w14:textId="77777777" w:rsidR="0077376D" w:rsidRDefault="0077376D" w:rsidP="0077376D">
      <w:pPr>
        <w:pStyle w:val="Zdrojovkd"/>
      </w:pPr>
      <w:r>
        <w:t xml:space="preserve">            AngleBracketRight,</w:t>
      </w:r>
    </w:p>
    <w:p w14:paraId="38A99453" w14:textId="77777777" w:rsidR="0077376D" w:rsidRDefault="0077376D" w:rsidP="0077376D">
      <w:pPr>
        <w:pStyle w:val="Zdrojovkd"/>
      </w:pPr>
      <w:r>
        <w:t xml:space="preserve">            ArrowToLeft,</w:t>
      </w:r>
    </w:p>
    <w:p w14:paraId="5CABF830" w14:textId="77777777" w:rsidR="0077376D" w:rsidRDefault="0077376D" w:rsidP="0077376D">
      <w:pPr>
        <w:pStyle w:val="Zdrojovkd"/>
      </w:pPr>
      <w:r>
        <w:t xml:space="preserve">            ArrowToRight,</w:t>
      </w:r>
    </w:p>
    <w:p w14:paraId="4C5D2094" w14:textId="77777777" w:rsidR="0077376D" w:rsidRDefault="0077376D" w:rsidP="0077376D">
      <w:pPr>
        <w:pStyle w:val="Zdrojovkd"/>
      </w:pPr>
      <w:r>
        <w:t xml:space="preserve">            ArrowToTop,</w:t>
      </w:r>
    </w:p>
    <w:p w14:paraId="2BB7B11F" w14:textId="77777777" w:rsidR="0077376D" w:rsidRDefault="0077376D" w:rsidP="0077376D">
      <w:pPr>
        <w:pStyle w:val="Zdrojovkd"/>
      </w:pPr>
      <w:r>
        <w:t xml:space="preserve">            B,</w:t>
      </w:r>
    </w:p>
    <w:p w14:paraId="4112C68E" w14:textId="77777777" w:rsidR="0077376D" w:rsidRDefault="0077376D" w:rsidP="0077376D">
      <w:pPr>
        <w:pStyle w:val="Zdrojovkd"/>
      </w:pPr>
      <w:r>
        <w:t xml:space="preserve">            Backslash,</w:t>
      </w:r>
    </w:p>
    <w:p w14:paraId="08581CB1" w14:textId="77777777" w:rsidR="0077376D" w:rsidRDefault="0077376D" w:rsidP="0077376D">
      <w:pPr>
        <w:pStyle w:val="Zdrojovkd"/>
      </w:pPr>
      <w:r>
        <w:t xml:space="preserve">            BraceLeft,</w:t>
      </w:r>
    </w:p>
    <w:p w14:paraId="37516361" w14:textId="77777777" w:rsidR="0077376D" w:rsidRDefault="0077376D" w:rsidP="0077376D">
      <w:pPr>
        <w:pStyle w:val="Zdrojovkd"/>
      </w:pPr>
      <w:r>
        <w:t xml:space="preserve">            BraceRight,</w:t>
      </w:r>
    </w:p>
    <w:p w14:paraId="485E591A" w14:textId="77777777" w:rsidR="0077376D" w:rsidRDefault="0077376D" w:rsidP="0077376D">
      <w:pPr>
        <w:pStyle w:val="Zdrojovkd"/>
      </w:pPr>
      <w:r>
        <w:t xml:space="preserve">            BracketLeft,</w:t>
      </w:r>
    </w:p>
    <w:p w14:paraId="668D249E" w14:textId="77777777" w:rsidR="0077376D" w:rsidRDefault="0077376D" w:rsidP="0077376D">
      <w:pPr>
        <w:pStyle w:val="Zdrojovkd"/>
      </w:pPr>
      <w:r>
        <w:t xml:space="preserve">            BracketRight,</w:t>
      </w:r>
    </w:p>
    <w:p w14:paraId="4FC2A9FF" w14:textId="77777777" w:rsidR="0077376D" w:rsidRDefault="0077376D" w:rsidP="0077376D">
      <w:pPr>
        <w:pStyle w:val="Zdrojovkd"/>
      </w:pPr>
      <w:r>
        <w:t xml:space="preserve">            C,</w:t>
      </w:r>
    </w:p>
    <w:p w14:paraId="7A008B5A" w14:textId="77777777" w:rsidR="0077376D" w:rsidRDefault="0077376D" w:rsidP="0077376D">
      <w:pPr>
        <w:pStyle w:val="Zdrojovkd"/>
      </w:pPr>
      <w:r>
        <w:t xml:space="preserve">            Colon,</w:t>
      </w:r>
    </w:p>
    <w:p w14:paraId="01EEF53C" w14:textId="77777777" w:rsidR="0077376D" w:rsidRDefault="0077376D" w:rsidP="0077376D">
      <w:pPr>
        <w:pStyle w:val="Zdrojovkd"/>
      </w:pPr>
      <w:r>
        <w:t xml:space="preserve">            Comma,</w:t>
      </w:r>
    </w:p>
    <w:p w14:paraId="4742A3E3" w14:textId="77777777" w:rsidR="0077376D" w:rsidRDefault="0077376D" w:rsidP="0077376D">
      <w:pPr>
        <w:pStyle w:val="Zdrojovkd"/>
      </w:pPr>
      <w:r>
        <w:t xml:space="preserve">            D,</w:t>
      </w:r>
    </w:p>
    <w:p w14:paraId="629611EF" w14:textId="77777777" w:rsidR="0077376D" w:rsidRDefault="0077376D" w:rsidP="0077376D">
      <w:pPr>
        <w:pStyle w:val="Zdrojovkd"/>
      </w:pPr>
      <w:r>
        <w:t xml:space="preserve">            Dot,</w:t>
      </w:r>
    </w:p>
    <w:p w14:paraId="323ADFD5" w14:textId="77777777" w:rsidR="0077376D" w:rsidRDefault="0077376D" w:rsidP="0077376D">
      <w:pPr>
        <w:pStyle w:val="Zdrojovkd"/>
      </w:pPr>
      <w:r>
        <w:t xml:space="preserve">            E,</w:t>
      </w:r>
    </w:p>
    <w:p w14:paraId="17A9B856" w14:textId="77777777" w:rsidR="0077376D" w:rsidRDefault="0077376D" w:rsidP="0077376D">
      <w:pPr>
        <w:pStyle w:val="Zdrojovkd"/>
      </w:pPr>
      <w:r>
        <w:t xml:space="preserve">            Equals,</w:t>
      </w:r>
    </w:p>
    <w:p w14:paraId="6511796E" w14:textId="77777777" w:rsidR="0077376D" w:rsidRDefault="0077376D" w:rsidP="0077376D">
      <w:pPr>
        <w:pStyle w:val="Zdrojovkd"/>
      </w:pPr>
      <w:r>
        <w:t xml:space="preserve">            ExclamationMark,</w:t>
      </w:r>
    </w:p>
    <w:p w14:paraId="6A6C6805" w14:textId="77777777" w:rsidR="0077376D" w:rsidRDefault="0077376D" w:rsidP="0077376D">
      <w:pPr>
        <w:pStyle w:val="Zdrojovkd"/>
      </w:pPr>
      <w:r>
        <w:t xml:space="preserve">            F,</w:t>
      </w:r>
    </w:p>
    <w:p w14:paraId="5BDF79B5" w14:textId="77777777" w:rsidR="0077376D" w:rsidRDefault="0077376D" w:rsidP="0077376D">
      <w:pPr>
        <w:pStyle w:val="Zdrojovkd"/>
      </w:pPr>
      <w:r>
        <w:t xml:space="preserve">            G,</w:t>
      </w:r>
    </w:p>
    <w:p w14:paraId="274CF231" w14:textId="77777777" w:rsidR="0077376D" w:rsidRDefault="0077376D" w:rsidP="0077376D">
      <w:pPr>
        <w:pStyle w:val="Zdrojovkd"/>
      </w:pPr>
      <w:r>
        <w:t xml:space="preserve">            H,</w:t>
      </w:r>
    </w:p>
    <w:p w14:paraId="4DF408AF" w14:textId="77777777" w:rsidR="0077376D" w:rsidRDefault="0077376D" w:rsidP="0077376D">
      <w:pPr>
        <w:pStyle w:val="Zdrojovkd"/>
      </w:pPr>
      <w:r>
        <w:t xml:space="preserve">            Hashtag,</w:t>
      </w:r>
    </w:p>
    <w:p w14:paraId="25FDF4F9" w14:textId="77777777" w:rsidR="0077376D" w:rsidRDefault="0077376D" w:rsidP="0077376D">
      <w:pPr>
        <w:pStyle w:val="Zdrojovkd"/>
      </w:pPr>
      <w:r>
        <w:t xml:space="preserve">            I,</w:t>
      </w:r>
    </w:p>
    <w:p w14:paraId="1AABAE4E" w14:textId="77777777" w:rsidR="0077376D" w:rsidRDefault="0077376D" w:rsidP="0077376D">
      <w:pPr>
        <w:pStyle w:val="Zdrojovkd"/>
      </w:pPr>
      <w:r>
        <w:t xml:space="preserve">            J,</w:t>
      </w:r>
    </w:p>
    <w:p w14:paraId="474AA281" w14:textId="77777777" w:rsidR="0077376D" w:rsidRDefault="0077376D" w:rsidP="0077376D">
      <w:pPr>
        <w:pStyle w:val="Zdrojovkd"/>
      </w:pPr>
      <w:r>
        <w:t xml:space="preserve">            K,</w:t>
      </w:r>
    </w:p>
    <w:p w14:paraId="1549033C" w14:textId="77777777" w:rsidR="0077376D" w:rsidRDefault="0077376D" w:rsidP="0077376D">
      <w:pPr>
        <w:pStyle w:val="Zdrojovkd"/>
      </w:pPr>
      <w:r>
        <w:t xml:space="preserve">            L,</w:t>
      </w:r>
    </w:p>
    <w:p w14:paraId="2D0DDC81" w14:textId="77777777" w:rsidR="0077376D" w:rsidRDefault="0077376D" w:rsidP="0077376D">
      <w:pPr>
        <w:pStyle w:val="Zdrojovkd"/>
      </w:pPr>
      <w:r>
        <w:t xml:space="preserve">            M,</w:t>
      </w:r>
    </w:p>
    <w:p w14:paraId="07D11430" w14:textId="77777777" w:rsidR="0077376D" w:rsidRDefault="0077376D" w:rsidP="0077376D">
      <w:pPr>
        <w:pStyle w:val="Zdrojovkd"/>
      </w:pPr>
      <w:r>
        <w:t xml:space="preserve">            Minus,</w:t>
      </w:r>
    </w:p>
    <w:p w14:paraId="7B00284F" w14:textId="77777777" w:rsidR="0077376D" w:rsidRDefault="0077376D" w:rsidP="0077376D">
      <w:pPr>
        <w:pStyle w:val="Zdrojovkd"/>
      </w:pPr>
      <w:r>
        <w:t xml:space="preserve">            N,</w:t>
      </w:r>
    </w:p>
    <w:p w14:paraId="50176BB7" w14:textId="77777777" w:rsidR="0077376D" w:rsidRDefault="0077376D" w:rsidP="0077376D">
      <w:pPr>
        <w:pStyle w:val="Zdrojovkd"/>
      </w:pPr>
      <w:r>
        <w:t xml:space="preserve">            O,</w:t>
      </w:r>
    </w:p>
    <w:p w14:paraId="2D8C1FA0" w14:textId="77777777" w:rsidR="0077376D" w:rsidRDefault="0077376D" w:rsidP="0077376D">
      <w:pPr>
        <w:pStyle w:val="Zdrojovkd"/>
      </w:pPr>
      <w:r>
        <w:t xml:space="preserve">            P,</w:t>
      </w:r>
    </w:p>
    <w:p w14:paraId="73A61649" w14:textId="77777777" w:rsidR="0077376D" w:rsidRDefault="0077376D" w:rsidP="0077376D">
      <w:pPr>
        <w:pStyle w:val="Zdrojovkd"/>
      </w:pPr>
      <w:r>
        <w:t xml:space="preserve">            Percent,</w:t>
      </w:r>
    </w:p>
    <w:p w14:paraId="45B1F491" w14:textId="77777777" w:rsidR="0077376D" w:rsidRDefault="0077376D" w:rsidP="0077376D">
      <w:pPr>
        <w:pStyle w:val="Zdrojovkd"/>
      </w:pPr>
      <w:r>
        <w:t xml:space="preserve">            Q,</w:t>
      </w:r>
    </w:p>
    <w:p w14:paraId="570036DE" w14:textId="77777777" w:rsidR="0077376D" w:rsidRDefault="0077376D" w:rsidP="0077376D">
      <w:pPr>
        <w:pStyle w:val="Zdrojovkd"/>
      </w:pPr>
      <w:r>
        <w:t xml:space="preserve">            QuestionMark,</w:t>
      </w:r>
    </w:p>
    <w:p w14:paraId="3E45B478" w14:textId="77777777" w:rsidR="0077376D" w:rsidRDefault="0077376D" w:rsidP="0077376D">
      <w:pPr>
        <w:pStyle w:val="Zdrojovkd"/>
      </w:pPr>
      <w:r>
        <w:t xml:space="preserve">            QuotationMarks,</w:t>
      </w:r>
    </w:p>
    <w:p w14:paraId="132946EC" w14:textId="77777777" w:rsidR="0077376D" w:rsidRDefault="0077376D" w:rsidP="0077376D">
      <w:pPr>
        <w:pStyle w:val="Zdrojovkd"/>
      </w:pPr>
      <w:r>
        <w:t xml:space="preserve">            R,</w:t>
      </w:r>
    </w:p>
    <w:p w14:paraId="319291B8" w14:textId="77777777" w:rsidR="0077376D" w:rsidRDefault="0077376D" w:rsidP="0077376D">
      <w:pPr>
        <w:pStyle w:val="Zdrojovkd"/>
      </w:pPr>
      <w:r>
        <w:t xml:space="preserve">            S,</w:t>
      </w:r>
    </w:p>
    <w:p w14:paraId="5EED0C58" w14:textId="77777777" w:rsidR="0077376D" w:rsidRDefault="0077376D" w:rsidP="0077376D">
      <w:pPr>
        <w:pStyle w:val="Zdrojovkd"/>
      </w:pPr>
      <w:r>
        <w:t xml:space="preserve">            Semicolon,</w:t>
      </w:r>
    </w:p>
    <w:p w14:paraId="46FF7744" w14:textId="77777777" w:rsidR="0077376D" w:rsidRDefault="0077376D" w:rsidP="0077376D">
      <w:pPr>
        <w:pStyle w:val="Zdrojovkd"/>
      </w:pPr>
      <w:r>
        <w:t xml:space="preserve">            Slash,</w:t>
      </w:r>
    </w:p>
    <w:p w14:paraId="518F49BD" w14:textId="77777777" w:rsidR="0077376D" w:rsidRDefault="0077376D" w:rsidP="0077376D">
      <w:pPr>
        <w:pStyle w:val="Zdrojovkd"/>
      </w:pPr>
      <w:r>
        <w:t xml:space="preserve">            StarLarge,</w:t>
      </w:r>
    </w:p>
    <w:p w14:paraId="010CAFEE" w14:textId="77777777" w:rsidR="0077376D" w:rsidRDefault="0077376D" w:rsidP="0077376D">
      <w:pPr>
        <w:pStyle w:val="Zdrojovkd"/>
      </w:pPr>
      <w:r>
        <w:t xml:space="preserve">            StarSmall,</w:t>
      </w:r>
    </w:p>
    <w:p w14:paraId="5EC5EFE3" w14:textId="77777777" w:rsidR="0077376D" w:rsidRDefault="0077376D" w:rsidP="0077376D">
      <w:pPr>
        <w:pStyle w:val="Zdrojovkd"/>
      </w:pPr>
      <w:r>
        <w:t xml:space="preserve">            T,</w:t>
      </w:r>
    </w:p>
    <w:p w14:paraId="6A90BAAB" w14:textId="77777777" w:rsidR="0077376D" w:rsidRDefault="0077376D" w:rsidP="0077376D">
      <w:pPr>
        <w:pStyle w:val="Zdrojovkd"/>
      </w:pPr>
      <w:r>
        <w:t xml:space="preserve">            U,</w:t>
      </w:r>
    </w:p>
    <w:p w14:paraId="4D562A4E" w14:textId="77777777" w:rsidR="0077376D" w:rsidRDefault="0077376D" w:rsidP="0077376D">
      <w:pPr>
        <w:pStyle w:val="Zdrojovkd"/>
      </w:pPr>
      <w:r>
        <w:t xml:space="preserve">            Underscore,</w:t>
      </w:r>
    </w:p>
    <w:p w14:paraId="7DA1D9A9" w14:textId="77777777" w:rsidR="0077376D" w:rsidRDefault="0077376D" w:rsidP="0077376D">
      <w:pPr>
        <w:pStyle w:val="Zdrojovkd"/>
      </w:pPr>
      <w:r>
        <w:t xml:space="preserve">            V,</w:t>
      </w:r>
    </w:p>
    <w:p w14:paraId="452814BE" w14:textId="77777777" w:rsidR="0077376D" w:rsidRDefault="0077376D" w:rsidP="0077376D">
      <w:pPr>
        <w:pStyle w:val="Zdrojovkd"/>
      </w:pPr>
      <w:r>
        <w:t xml:space="preserve">            W,</w:t>
      </w:r>
    </w:p>
    <w:p w14:paraId="2DB089AD" w14:textId="77777777" w:rsidR="0077376D" w:rsidRDefault="0077376D" w:rsidP="0077376D">
      <w:pPr>
        <w:pStyle w:val="Zdrojovkd"/>
      </w:pPr>
      <w:r>
        <w:t xml:space="preserve">            X,</w:t>
      </w:r>
    </w:p>
    <w:p w14:paraId="689E84B7" w14:textId="77777777" w:rsidR="0077376D" w:rsidRDefault="0077376D" w:rsidP="0077376D">
      <w:pPr>
        <w:pStyle w:val="Zdrojovkd"/>
      </w:pPr>
      <w:r>
        <w:t xml:space="preserve">            Y,</w:t>
      </w:r>
    </w:p>
    <w:p w14:paraId="24565CA3" w14:textId="77777777" w:rsidR="0077376D" w:rsidRDefault="0077376D" w:rsidP="0077376D">
      <w:pPr>
        <w:pStyle w:val="Zdrojovkd"/>
      </w:pPr>
      <w:r>
        <w:t xml:space="preserve">            Z,</w:t>
      </w:r>
    </w:p>
    <w:p w14:paraId="202CB23B" w14:textId="77777777" w:rsidR="0077376D" w:rsidRDefault="0077376D" w:rsidP="0077376D">
      <w:pPr>
        <w:pStyle w:val="Zdrojovkd"/>
      </w:pPr>
      <w:r>
        <w:t xml:space="preserve">            NumberOfTypes</w:t>
      </w:r>
    </w:p>
    <w:p w14:paraId="6DBE532E" w14:textId="77777777" w:rsidR="0077376D" w:rsidRDefault="0077376D" w:rsidP="0077376D">
      <w:pPr>
        <w:pStyle w:val="Zdrojovkd"/>
      </w:pPr>
      <w:r>
        <w:t xml:space="preserve">        };</w:t>
      </w:r>
    </w:p>
    <w:p w14:paraId="3989EC12" w14:textId="77777777" w:rsidR="0077376D" w:rsidRDefault="0077376D" w:rsidP="0077376D">
      <w:pPr>
        <w:pStyle w:val="Zdrojovkd"/>
      </w:pPr>
    </w:p>
    <w:p w14:paraId="7B3238CA" w14:textId="77777777" w:rsidR="0077376D" w:rsidRDefault="0077376D" w:rsidP="0077376D">
      <w:pPr>
        <w:pStyle w:val="Zdrojovkd"/>
      </w:pPr>
      <w:r>
        <w:lastRenderedPageBreak/>
        <w:t xml:space="preserve">        private static Dictionary&lt;char, Font&gt; font = new Dictionary&lt;char, Font&gt;()</w:t>
      </w:r>
    </w:p>
    <w:p w14:paraId="50B99DCF" w14:textId="77777777" w:rsidR="0077376D" w:rsidRDefault="0077376D" w:rsidP="0077376D">
      <w:pPr>
        <w:pStyle w:val="Zdrojovkd"/>
      </w:pPr>
      <w:r>
        <w:t xml:space="preserve">        {</w:t>
      </w:r>
    </w:p>
    <w:p w14:paraId="7BE7F4EC" w14:textId="77777777" w:rsidR="0077376D" w:rsidRDefault="0077376D" w:rsidP="0077376D">
      <w:pPr>
        <w:pStyle w:val="Zdrojovkd"/>
      </w:pPr>
      <w:r>
        <w:t xml:space="preserve">            { '0' , Font.Num0 },</w:t>
      </w:r>
    </w:p>
    <w:p w14:paraId="0CAC0310" w14:textId="77777777" w:rsidR="0077376D" w:rsidRDefault="0077376D" w:rsidP="0077376D">
      <w:pPr>
        <w:pStyle w:val="Zdrojovkd"/>
      </w:pPr>
      <w:r>
        <w:t xml:space="preserve">            { '1' , Font.Num1 },</w:t>
      </w:r>
    </w:p>
    <w:p w14:paraId="3DFE4412" w14:textId="77777777" w:rsidR="0077376D" w:rsidRDefault="0077376D" w:rsidP="0077376D">
      <w:pPr>
        <w:pStyle w:val="Zdrojovkd"/>
      </w:pPr>
      <w:r>
        <w:t xml:space="preserve">            { '2' , Font.Num2 },</w:t>
      </w:r>
    </w:p>
    <w:p w14:paraId="5E863669" w14:textId="77777777" w:rsidR="0077376D" w:rsidRDefault="0077376D" w:rsidP="0077376D">
      <w:pPr>
        <w:pStyle w:val="Zdrojovkd"/>
      </w:pPr>
      <w:r>
        <w:t xml:space="preserve">            { '3' , Font.Num3 },</w:t>
      </w:r>
    </w:p>
    <w:p w14:paraId="5DE24C1C" w14:textId="77777777" w:rsidR="0077376D" w:rsidRDefault="0077376D" w:rsidP="0077376D">
      <w:pPr>
        <w:pStyle w:val="Zdrojovkd"/>
      </w:pPr>
      <w:r>
        <w:t xml:space="preserve">            { '4' , Font.Num4 },</w:t>
      </w:r>
    </w:p>
    <w:p w14:paraId="4D8EB293" w14:textId="77777777" w:rsidR="0077376D" w:rsidRDefault="0077376D" w:rsidP="0077376D">
      <w:pPr>
        <w:pStyle w:val="Zdrojovkd"/>
      </w:pPr>
      <w:r>
        <w:t xml:space="preserve">            { '5' , Font.Num5 },</w:t>
      </w:r>
    </w:p>
    <w:p w14:paraId="76659A86" w14:textId="77777777" w:rsidR="0077376D" w:rsidRDefault="0077376D" w:rsidP="0077376D">
      <w:pPr>
        <w:pStyle w:val="Zdrojovkd"/>
      </w:pPr>
      <w:r>
        <w:t xml:space="preserve">            { '6' , Font.Num6 },</w:t>
      </w:r>
    </w:p>
    <w:p w14:paraId="32E600D0" w14:textId="77777777" w:rsidR="0077376D" w:rsidRDefault="0077376D" w:rsidP="0077376D">
      <w:pPr>
        <w:pStyle w:val="Zdrojovkd"/>
      </w:pPr>
      <w:r>
        <w:t xml:space="preserve">            { '7' , Font.Num7 },</w:t>
      </w:r>
    </w:p>
    <w:p w14:paraId="3CBA0866" w14:textId="77777777" w:rsidR="0077376D" w:rsidRDefault="0077376D" w:rsidP="0077376D">
      <w:pPr>
        <w:pStyle w:val="Zdrojovkd"/>
      </w:pPr>
      <w:r>
        <w:t xml:space="preserve">            { '8' , Font.Num8 },</w:t>
      </w:r>
    </w:p>
    <w:p w14:paraId="47E10CEB" w14:textId="77777777" w:rsidR="0077376D" w:rsidRDefault="0077376D" w:rsidP="0077376D">
      <w:pPr>
        <w:pStyle w:val="Zdrojovkd"/>
      </w:pPr>
      <w:r>
        <w:t xml:space="preserve">            { '9' , Font.Num9 },</w:t>
      </w:r>
    </w:p>
    <w:p w14:paraId="1FB96160" w14:textId="77777777" w:rsidR="0077376D" w:rsidRDefault="0077376D" w:rsidP="0077376D">
      <w:pPr>
        <w:pStyle w:val="Zdrojovkd"/>
      </w:pPr>
      <w:r>
        <w:t xml:space="preserve">            { 'A' , Font.A },</w:t>
      </w:r>
    </w:p>
    <w:p w14:paraId="25D956B9" w14:textId="77777777" w:rsidR="0077376D" w:rsidRDefault="0077376D" w:rsidP="0077376D">
      <w:pPr>
        <w:pStyle w:val="Zdrojovkd"/>
      </w:pPr>
      <w:r>
        <w:t xml:space="preserve">            { 'B' , Font.B },</w:t>
      </w:r>
    </w:p>
    <w:p w14:paraId="1DE0CF8D" w14:textId="77777777" w:rsidR="0077376D" w:rsidRDefault="0077376D" w:rsidP="0077376D">
      <w:pPr>
        <w:pStyle w:val="Zdrojovkd"/>
      </w:pPr>
      <w:r>
        <w:t xml:space="preserve">            { 'C' , Font.C },</w:t>
      </w:r>
    </w:p>
    <w:p w14:paraId="54870D9E" w14:textId="77777777" w:rsidR="0077376D" w:rsidRDefault="0077376D" w:rsidP="0077376D">
      <w:pPr>
        <w:pStyle w:val="Zdrojovkd"/>
      </w:pPr>
      <w:r>
        <w:t xml:space="preserve">            { 'D' , Font.D },</w:t>
      </w:r>
    </w:p>
    <w:p w14:paraId="5C22457B" w14:textId="77777777" w:rsidR="0077376D" w:rsidRDefault="0077376D" w:rsidP="0077376D">
      <w:pPr>
        <w:pStyle w:val="Zdrojovkd"/>
      </w:pPr>
      <w:r>
        <w:t xml:space="preserve">            { 'E' , Font.E },</w:t>
      </w:r>
    </w:p>
    <w:p w14:paraId="29D06CC8" w14:textId="77777777" w:rsidR="0077376D" w:rsidRDefault="0077376D" w:rsidP="0077376D">
      <w:pPr>
        <w:pStyle w:val="Zdrojovkd"/>
      </w:pPr>
      <w:r>
        <w:t xml:space="preserve">            { 'F' , Font.F },</w:t>
      </w:r>
    </w:p>
    <w:p w14:paraId="3BE9FA1E" w14:textId="77777777" w:rsidR="0077376D" w:rsidRDefault="0077376D" w:rsidP="0077376D">
      <w:pPr>
        <w:pStyle w:val="Zdrojovkd"/>
      </w:pPr>
      <w:r>
        <w:t xml:space="preserve">            { 'G' , Font.G },</w:t>
      </w:r>
    </w:p>
    <w:p w14:paraId="1A2D12FD" w14:textId="77777777" w:rsidR="0077376D" w:rsidRDefault="0077376D" w:rsidP="0077376D">
      <w:pPr>
        <w:pStyle w:val="Zdrojovkd"/>
      </w:pPr>
      <w:r>
        <w:t xml:space="preserve">            { 'H' , Font.H },</w:t>
      </w:r>
    </w:p>
    <w:p w14:paraId="4E3E2F54" w14:textId="77777777" w:rsidR="0077376D" w:rsidRDefault="0077376D" w:rsidP="0077376D">
      <w:pPr>
        <w:pStyle w:val="Zdrojovkd"/>
      </w:pPr>
      <w:r>
        <w:t xml:space="preserve">            { 'I' , Font.I },</w:t>
      </w:r>
    </w:p>
    <w:p w14:paraId="42AA84EE" w14:textId="77777777" w:rsidR="0077376D" w:rsidRDefault="0077376D" w:rsidP="0077376D">
      <w:pPr>
        <w:pStyle w:val="Zdrojovkd"/>
      </w:pPr>
      <w:r>
        <w:t xml:space="preserve">            { 'J' , Font.J },</w:t>
      </w:r>
    </w:p>
    <w:p w14:paraId="22BA6904" w14:textId="77777777" w:rsidR="0077376D" w:rsidRDefault="0077376D" w:rsidP="0077376D">
      <w:pPr>
        <w:pStyle w:val="Zdrojovkd"/>
      </w:pPr>
      <w:r>
        <w:t xml:space="preserve">            { 'K' , Font.K },</w:t>
      </w:r>
    </w:p>
    <w:p w14:paraId="645B8E06" w14:textId="77777777" w:rsidR="0077376D" w:rsidRDefault="0077376D" w:rsidP="0077376D">
      <w:pPr>
        <w:pStyle w:val="Zdrojovkd"/>
      </w:pPr>
      <w:r>
        <w:t xml:space="preserve">            { 'L' , Font.L },</w:t>
      </w:r>
    </w:p>
    <w:p w14:paraId="276478A3" w14:textId="77777777" w:rsidR="0077376D" w:rsidRDefault="0077376D" w:rsidP="0077376D">
      <w:pPr>
        <w:pStyle w:val="Zdrojovkd"/>
      </w:pPr>
      <w:r>
        <w:t xml:space="preserve">            { 'M' , Font.M },</w:t>
      </w:r>
    </w:p>
    <w:p w14:paraId="5474D3BD" w14:textId="77777777" w:rsidR="0077376D" w:rsidRDefault="0077376D" w:rsidP="0077376D">
      <w:pPr>
        <w:pStyle w:val="Zdrojovkd"/>
      </w:pPr>
      <w:r>
        <w:t xml:space="preserve">            { 'N' , Font.N },</w:t>
      </w:r>
    </w:p>
    <w:p w14:paraId="20EBE14A" w14:textId="77777777" w:rsidR="0077376D" w:rsidRDefault="0077376D" w:rsidP="0077376D">
      <w:pPr>
        <w:pStyle w:val="Zdrojovkd"/>
      </w:pPr>
      <w:r>
        <w:t xml:space="preserve">            { 'O' , Font.O },</w:t>
      </w:r>
    </w:p>
    <w:p w14:paraId="142E8F61" w14:textId="77777777" w:rsidR="0077376D" w:rsidRDefault="0077376D" w:rsidP="0077376D">
      <w:pPr>
        <w:pStyle w:val="Zdrojovkd"/>
      </w:pPr>
      <w:r>
        <w:t xml:space="preserve">            { 'P' , Font.P },</w:t>
      </w:r>
    </w:p>
    <w:p w14:paraId="593F3841" w14:textId="77777777" w:rsidR="0077376D" w:rsidRDefault="0077376D" w:rsidP="0077376D">
      <w:pPr>
        <w:pStyle w:val="Zdrojovkd"/>
      </w:pPr>
      <w:r>
        <w:t xml:space="preserve">            { 'Q' , Font.Q },</w:t>
      </w:r>
    </w:p>
    <w:p w14:paraId="695E0268" w14:textId="77777777" w:rsidR="0077376D" w:rsidRDefault="0077376D" w:rsidP="0077376D">
      <w:pPr>
        <w:pStyle w:val="Zdrojovkd"/>
      </w:pPr>
      <w:r>
        <w:t xml:space="preserve">            { 'R' , Font.R },</w:t>
      </w:r>
    </w:p>
    <w:p w14:paraId="568F4618" w14:textId="77777777" w:rsidR="0077376D" w:rsidRDefault="0077376D" w:rsidP="0077376D">
      <w:pPr>
        <w:pStyle w:val="Zdrojovkd"/>
      </w:pPr>
      <w:r>
        <w:t xml:space="preserve">            { 'S' , Font.S },</w:t>
      </w:r>
    </w:p>
    <w:p w14:paraId="5180D94A" w14:textId="77777777" w:rsidR="0077376D" w:rsidRDefault="0077376D" w:rsidP="0077376D">
      <w:pPr>
        <w:pStyle w:val="Zdrojovkd"/>
      </w:pPr>
      <w:r>
        <w:t xml:space="preserve">            { 'T' , Font.T },</w:t>
      </w:r>
    </w:p>
    <w:p w14:paraId="571CCC2A" w14:textId="77777777" w:rsidR="0077376D" w:rsidRDefault="0077376D" w:rsidP="0077376D">
      <w:pPr>
        <w:pStyle w:val="Zdrojovkd"/>
      </w:pPr>
      <w:r>
        <w:t xml:space="preserve">            { 'U' , Font.U },</w:t>
      </w:r>
    </w:p>
    <w:p w14:paraId="06D150C3" w14:textId="77777777" w:rsidR="0077376D" w:rsidRDefault="0077376D" w:rsidP="0077376D">
      <w:pPr>
        <w:pStyle w:val="Zdrojovkd"/>
      </w:pPr>
      <w:r>
        <w:t xml:space="preserve">            { 'V' , Font.V },</w:t>
      </w:r>
    </w:p>
    <w:p w14:paraId="2713F2BA" w14:textId="77777777" w:rsidR="0077376D" w:rsidRDefault="0077376D" w:rsidP="0077376D">
      <w:pPr>
        <w:pStyle w:val="Zdrojovkd"/>
      </w:pPr>
      <w:r>
        <w:t xml:space="preserve">            { 'W' , Font.W },</w:t>
      </w:r>
    </w:p>
    <w:p w14:paraId="435391A7" w14:textId="77777777" w:rsidR="0077376D" w:rsidRDefault="0077376D" w:rsidP="0077376D">
      <w:pPr>
        <w:pStyle w:val="Zdrojovkd"/>
      </w:pPr>
      <w:r>
        <w:t xml:space="preserve">            { 'X' , Font.X },</w:t>
      </w:r>
    </w:p>
    <w:p w14:paraId="78078377" w14:textId="77777777" w:rsidR="0077376D" w:rsidRDefault="0077376D" w:rsidP="0077376D">
      <w:pPr>
        <w:pStyle w:val="Zdrojovkd"/>
      </w:pPr>
      <w:r>
        <w:t xml:space="preserve">            { 'Y' , Font.Y },</w:t>
      </w:r>
    </w:p>
    <w:p w14:paraId="534B573A" w14:textId="77777777" w:rsidR="0077376D" w:rsidRDefault="0077376D" w:rsidP="0077376D">
      <w:pPr>
        <w:pStyle w:val="Zdrojovkd"/>
      </w:pPr>
      <w:r>
        <w:t xml:space="preserve">            { 'Z' , Font.Z },</w:t>
      </w:r>
    </w:p>
    <w:p w14:paraId="0C5E3499" w14:textId="77777777" w:rsidR="0077376D" w:rsidRDefault="0077376D" w:rsidP="0077376D">
      <w:pPr>
        <w:pStyle w:val="Zdrojovkd"/>
      </w:pPr>
      <w:r>
        <w:t xml:space="preserve">            { '-' , Font.Minus },</w:t>
      </w:r>
    </w:p>
    <w:p w14:paraId="151493F9" w14:textId="77777777" w:rsidR="0077376D" w:rsidRDefault="0077376D" w:rsidP="0077376D">
      <w:pPr>
        <w:pStyle w:val="Zdrojovkd"/>
      </w:pPr>
      <w:r>
        <w:t xml:space="preserve">            { '?' , Font.QuestionMark },</w:t>
      </w:r>
    </w:p>
    <w:p w14:paraId="517D6862" w14:textId="77777777" w:rsidR="0077376D" w:rsidRDefault="0077376D" w:rsidP="0077376D">
      <w:pPr>
        <w:pStyle w:val="Zdrojovkd"/>
      </w:pPr>
      <w:r>
        <w:t xml:space="preserve">            { '!' , Font.ExclamationMark },</w:t>
      </w:r>
    </w:p>
    <w:p w14:paraId="531A68E4" w14:textId="77777777" w:rsidR="0077376D" w:rsidRDefault="0077376D" w:rsidP="0077376D">
      <w:pPr>
        <w:pStyle w:val="Zdrojovkd"/>
      </w:pPr>
      <w:r>
        <w:t xml:space="preserve">            { '.' , Font.Dot },</w:t>
      </w:r>
    </w:p>
    <w:p w14:paraId="3736E53F" w14:textId="77777777" w:rsidR="0077376D" w:rsidRDefault="0077376D" w:rsidP="0077376D">
      <w:pPr>
        <w:pStyle w:val="Zdrojovkd"/>
      </w:pPr>
      <w:r>
        <w:t xml:space="preserve">            { ':' , Font.Colon },</w:t>
      </w:r>
    </w:p>
    <w:p w14:paraId="50056360" w14:textId="77777777" w:rsidR="0077376D" w:rsidRDefault="0077376D" w:rsidP="0077376D">
      <w:pPr>
        <w:pStyle w:val="Zdrojovkd"/>
      </w:pPr>
      <w:r>
        <w:t xml:space="preserve">            { ',' , Font.Comma },</w:t>
      </w:r>
    </w:p>
    <w:p w14:paraId="79C22A45" w14:textId="77777777" w:rsidR="0077376D" w:rsidRDefault="0077376D" w:rsidP="0077376D">
      <w:pPr>
        <w:pStyle w:val="Zdrojovkd"/>
      </w:pPr>
      <w:r>
        <w:t xml:space="preserve">            { '[' , Font.AngleBracketLeft },</w:t>
      </w:r>
    </w:p>
    <w:p w14:paraId="28DC9573" w14:textId="77777777" w:rsidR="0077376D" w:rsidRDefault="0077376D" w:rsidP="0077376D">
      <w:pPr>
        <w:pStyle w:val="Zdrojovkd"/>
      </w:pPr>
      <w:r>
        <w:t xml:space="preserve">            { ']' , Font.AngleBracketRight },</w:t>
      </w:r>
    </w:p>
    <w:p w14:paraId="315E2456" w14:textId="77777777" w:rsidR="0077376D" w:rsidRDefault="0077376D" w:rsidP="0077376D">
      <w:pPr>
        <w:pStyle w:val="Zdrojovkd"/>
      </w:pPr>
      <w:r>
        <w:t xml:space="preserve">            { '&gt;' , Font.ArrowToRight },</w:t>
      </w:r>
    </w:p>
    <w:p w14:paraId="03A4BCA1" w14:textId="77777777" w:rsidR="0077376D" w:rsidRDefault="0077376D" w:rsidP="0077376D">
      <w:pPr>
        <w:pStyle w:val="Zdrojovkd"/>
      </w:pPr>
      <w:r>
        <w:t xml:space="preserve">            { '&lt;' , Font.ArrowToLeft },</w:t>
      </w:r>
    </w:p>
    <w:p w14:paraId="61E5279B" w14:textId="77777777" w:rsidR="0077376D" w:rsidRDefault="0077376D" w:rsidP="0077376D">
      <w:pPr>
        <w:pStyle w:val="Zdrojovkd"/>
      </w:pPr>
      <w:r>
        <w:t xml:space="preserve">            { '^' , Font.ArrowToTop },</w:t>
      </w:r>
    </w:p>
    <w:p w14:paraId="2F2D4B36" w14:textId="77777777" w:rsidR="0077376D" w:rsidRDefault="0077376D" w:rsidP="0077376D">
      <w:pPr>
        <w:pStyle w:val="Zdrojovkd"/>
      </w:pPr>
      <w:r>
        <w:t xml:space="preserve">            { '{' , Font.BraceLeft },</w:t>
      </w:r>
    </w:p>
    <w:p w14:paraId="77AB31A7" w14:textId="77777777" w:rsidR="0077376D" w:rsidRDefault="0077376D" w:rsidP="0077376D">
      <w:pPr>
        <w:pStyle w:val="Zdrojovkd"/>
      </w:pPr>
      <w:r>
        <w:t xml:space="preserve">            { '}' , Font.BraceRight },</w:t>
      </w:r>
    </w:p>
    <w:p w14:paraId="7D9CC81A" w14:textId="77777777" w:rsidR="0077376D" w:rsidRDefault="0077376D" w:rsidP="0077376D">
      <w:pPr>
        <w:pStyle w:val="Zdrojovkd"/>
      </w:pPr>
      <w:r>
        <w:t xml:space="preserve">            { '(' , Font.BracketLeft },</w:t>
      </w:r>
    </w:p>
    <w:p w14:paraId="02B59824" w14:textId="77777777" w:rsidR="0077376D" w:rsidRDefault="0077376D" w:rsidP="0077376D">
      <w:pPr>
        <w:pStyle w:val="Zdrojovkd"/>
      </w:pPr>
      <w:r>
        <w:t xml:space="preserve">            { ')' , Font.BracketRight },</w:t>
      </w:r>
    </w:p>
    <w:p w14:paraId="0B9A58F3" w14:textId="77777777" w:rsidR="0077376D" w:rsidRDefault="0077376D" w:rsidP="0077376D">
      <w:pPr>
        <w:pStyle w:val="Zdrojovkd"/>
      </w:pPr>
      <w:r>
        <w:t xml:space="preserve">            { '=' , Font.Equals },</w:t>
      </w:r>
    </w:p>
    <w:p w14:paraId="3B531AC7" w14:textId="77777777" w:rsidR="0077376D" w:rsidRDefault="0077376D" w:rsidP="0077376D">
      <w:pPr>
        <w:pStyle w:val="Zdrojovkd"/>
      </w:pPr>
      <w:r>
        <w:t xml:space="preserve">            { '#' , Font.Hashtag },</w:t>
      </w:r>
    </w:p>
    <w:p w14:paraId="7E370D1C" w14:textId="77777777" w:rsidR="0077376D" w:rsidRDefault="0077376D" w:rsidP="0077376D">
      <w:pPr>
        <w:pStyle w:val="Zdrojovkd"/>
      </w:pPr>
      <w:r>
        <w:t xml:space="preserve">            { '%' , Font.Percent },</w:t>
      </w:r>
    </w:p>
    <w:p w14:paraId="20FEF15F" w14:textId="77777777" w:rsidR="0077376D" w:rsidRDefault="0077376D" w:rsidP="0077376D">
      <w:pPr>
        <w:pStyle w:val="Zdrojovkd"/>
      </w:pPr>
      <w:r>
        <w:t xml:space="preserve">            { '"' , Font.QuotationMarks },</w:t>
      </w:r>
    </w:p>
    <w:p w14:paraId="6F7E8946" w14:textId="77777777" w:rsidR="0077376D" w:rsidRDefault="0077376D" w:rsidP="0077376D">
      <w:pPr>
        <w:pStyle w:val="Zdrojovkd"/>
      </w:pPr>
      <w:r>
        <w:t xml:space="preserve">            { ';' , Font.Semicolon },</w:t>
      </w:r>
    </w:p>
    <w:p w14:paraId="6465325F" w14:textId="77777777" w:rsidR="0077376D" w:rsidRDefault="0077376D" w:rsidP="0077376D">
      <w:pPr>
        <w:pStyle w:val="Zdrojovkd"/>
      </w:pPr>
      <w:r>
        <w:t xml:space="preserve">            { '☼' , Font.StarLarge },</w:t>
      </w:r>
    </w:p>
    <w:p w14:paraId="194A4EBD" w14:textId="77777777" w:rsidR="0077376D" w:rsidRDefault="0077376D" w:rsidP="0077376D">
      <w:pPr>
        <w:pStyle w:val="Zdrojovkd"/>
      </w:pPr>
      <w:r>
        <w:t xml:space="preserve">            { '*' , Font.StarSmall },</w:t>
      </w:r>
    </w:p>
    <w:p w14:paraId="52BB7589" w14:textId="77777777" w:rsidR="0077376D" w:rsidRDefault="0077376D" w:rsidP="0077376D">
      <w:pPr>
        <w:pStyle w:val="Zdrojovkd"/>
      </w:pPr>
      <w:r>
        <w:t xml:space="preserve">            { '_' , Font.Underscore },</w:t>
      </w:r>
    </w:p>
    <w:p w14:paraId="7C98F08B" w14:textId="77777777" w:rsidR="0077376D" w:rsidRDefault="0077376D" w:rsidP="0077376D">
      <w:pPr>
        <w:pStyle w:val="Zdrojovkd"/>
      </w:pPr>
      <w:r>
        <w:t xml:space="preserve">            { '/' , Font.Slash },</w:t>
      </w:r>
    </w:p>
    <w:p w14:paraId="1250F44B" w14:textId="77777777" w:rsidR="0077376D" w:rsidRDefault="0077376D" w:rsidP="0077376D">
      <w:pPr>
        <w:pStyle w:val="Zdrojovkd"/>
      </w:pPr>
      <w:r>
        <w:t xml:space="preserve">            { '\\' , Font.Backslash }</w:t>
      </w:r>
    </w:p>
    <w:p w14:paraId="46B89505" w14:textId="77777777" w:rsidR="0077376D" w:rsidRDefault="0077376D" w:rsidP="0077376D">
      <w:pPr>
        <w:pStyle w:val="Zdrojovkd"/>
      </w:pPr>
      <w:r>
        <w:t xml:space="preserve">        };</w:t>
      </w:r>
    </w:p>
    <w:p w14:paraId="3239CE5D" w14:textId="77777777" w:rsidR="0077376D" w:rsidRDefault="0077376D" w:rsidP="0077376D">
      <w:pPr>
        <w:pStyle w:val="Zdrojovkd"/>
      </w:pPr>
    </w:p>
    <w:p w14:paraId="6EAE8EB0" w14:textId="77777777" w:rsidR="0077376D" w:rsidRDefault="0077376D" w:rsidP="0077376D">
      <w:pPr>
        <w:pStyle w:val="Zdrojovkd"/>
      </w:pPr>
      <w:r>
        <w:t xml:space="preserve">        private static List&lt;Material&gt; letterMaterial = new List&lt;Material&gt;();</w:t>
      </w:r>
    </w:p>
    <w:p w14:paraId="39A4EC06" w14:textId="77777777" w:rsidR="0077376D" w:rsidRDefault="0077376D" w:rsidP="0077376D">
      <w:pPr>
        <w:pStyle w:val="Zdrojovkd"/>
      </w:pPr>
    </w:p>
    <w:p w14:paraId="06FF8636" w14:textId="77777777" w:rsidR="0077376D" w:rsidRDefault="0077376D" w:rsidP="0077376D">
      <w:pPr>
        <w:pStyle w:val="Zdrojovkd"/>
      </w:pPr>
      <w:r>
        <w:t xml:space="preserve">        private static void CreateLetterReferences()</w:t>
      </w:r>
    </w:p>
    <w:p w14:paraId="13CC8BE7" w14:textId="77777777" w:rsidR="0077376D" w:rsidRDefault="0077376D" w:rsidP="0077376D">
      <w:pPr>
        <w:pStyle w:val="Zdrojovkd"/>
      </w:pPr>
      <w:r>
        <w:t xml:space="preserve">        {</w:t>
      </w:r>
    </w:p>
    <w:p w14:paraId="291FDEEE" w14:textId="77777777" w:rsidR="0077376D" w:rsidRDefault="0077376D" w:rsidP="0077376D">
      <w:pPr>
        <w:pStyle w:val="Zdrojovkd"/>
      </w:pPr>
      <w:r>
        <w:t xml:space="preserve">            using (BinaryReader br = new BinaryReader(new MemoryStream(Resources.FontFile)))</w:t>
      </w:r>
    </w:p>
    <w:p w14:paraId="46B82B46" w14:textId="77777777" w:rsidR="0077376D" w:rsidRDefault="0077376D" w:rsidP="0077376D">
      <w:pPr>
        <w:pStyle w:val="Zdrojovkd"/>
      </w:pPr>
      <w:r>
        <w:t xml:space="preserve">            {</w:t>
      </w:r>
    </w:p>
    <w:p w14:paraId="2260FBF7" w14:textId="77777777" w:rsidR="0077376D" w:rsidRDefault="0077376D" w:rsidP="0077376D">
      <w:pPr>
        <w:pStyle w:val="Zdrojovkd"/>
      </w:pPr>
      <w:r>
        <w:t xml:space="preserve">                int lenght = br.ReadInt32();</w:t>
      </w:r>
    </w:p>
    <w:p w14:paraId="7DAEFCE8" w14:textId="77777777" w:rsidR="0077376D" w:rsidRDefault="0077376D" w:rsidP="0077376D">
      <w:pPr>
        <w:pStyle w:val="Zdrojovkd"/>
      </w:pPr>
    </w:p>
    <w:p w14:paraId="3D2949BE" w14:textId="77777777" w:rsidR="0077376D" w:rsidRDefault="0077376D" w:rsidP="0077376D">
      <w:pPr>
        <w:pStyle w:val="Zdrojovkd"/>
      </w:pPr>
      <w:r>
        <w:t xml:space="preserve">                for (int index = 0; index &lt; lenght; index++)</w:t>
      </w:r>
    </w:p>
    <w:p w14:paraId="73FEC26E" w14:textId="77777777" w:rsidR="0077376D" w:rsidRDefault="0077376D" w:rsidP="0077376D">
      <w:pPr>
        <w:pStyle w:val="Zdrojovkd"/>
      </w:pPr>
      <w:r>
        <w:t xml:space="preserve">                {</w:t>
      </w:r>
    </w:p>
    <w:p w14:paraId="0F75EFF3" w14:textId="77777777" w:rsidR="0077376D" w:rsidRDefault="0077376D" w:rsidP="0077376D">
      <w:pPr>
        <w:pStyle w:val="Zdrojovkd"/>
      </w:pPr>
      <w:r>
        <w:t xml:space="preserve">                    byte[] byteArray = br.ReadBytes(br.ReadInt32());</w:t>
      </w:r>
    </w:p>
    <w:p w14:paraId="3A82E5AA" w14:textId="77777777" w:rsidR="0077376D" w:rsidRDefault="0077376D" w:rsidP="0077376D">
      <w:pPr>
        <w:pStyle w:val="Zdrojovkd"/>
      </w:pPr>
    </w:p>
    <w:p w14:paraId="4AB180ED" w14:textId="77777777" w:rsidR="0077376D" w:rsidRDefault="0077376D" w:rsidP="0077376D">
      <w:pPr>
        <w:pStyle w:val="Zdrojovkd"/>
      </w:pPr>
      <w:r>
        <w:lastRenderedPageBreak/>
        <w:t xml:space="preserve">                    using (MemoryStream ms = new MemoryStream(byteArray))</w:t>
      </w:r>
    </w:p>
    <w:p w14:paraId="16ABD998" w14:textId="77777777" w:rsidR="0077376D" w:rsidRDefault="0077376D" w:rsidP="0077376D">
      <w:pPr>
        <w:pStyle w:val="Zdrojovkd"/>
      </w:pPr>
      <w:r>
        <w:t xml:space="preserve">                    {</w:t>
      </w:r>
    </w:p>
    <w:p w14:paraId="59C7595C" w14:textId="77777777" w:rsidR="0077376D" w:rsidRDefault="0077376D" w:rsidP="0077376D">
      <w:pPr>
        <w:pStyle w:val="Zdrojovkd"/>
      </w:pPr>
      <w:r>
        <w:t xml:space="preserve">                        letterMaterial.Add(new Material((Bitmap)Image.FromStream(ms)));</w:t>
      </w:r>
    </w:p>
    <w:p w14:paraId="4FBC00A7" w14:textId="77777777" w:rsidR="0077376D" w:rsidRDefault="0077376D" w:rsidP="0077376D">
      <w:pPr>
        <w:pStyle w:val="Zdrojovkd"/>
      </w:pPr>
      <w:r>
        <w:t xml:space="preserve">                    }</w:t>
      </w:r>
    </w:p>
    <w:p w14:paraId="7A71E586" w14:textId="77777777" w:rsidR="0077376D" w:rsidRDefault="0077376D" w:rsidP="0077376D">
      <w:pPr>
        <w:pStyle w:val="Zdrojovkd"/>
      </w:pPr>
      <w:r>
        <w:t xml:space="preserve">                }</w:t>
      </w:r>
    </w:p>
    <w:p w14:paraId="7E7F443B" w14:textId="77777777" w:rsidR="0077376D" w:rsidRDefault="0077376D" w:rsidP="0077376D">
      <w:pPr>
        <w:pStyle w:val="Zdrojovkd"/>
      </w:pPr>
      <w:r>
        <w:t xml:space="preserve">            }</w:t>
      </w:r>
    </w:p>
    <w:p w14:paraId="736983B1" w14:textId="77777777" w:rsidR="0077376D" w:rsidRDefault="0077376D" w:rsidP="0077376D">
      <w:pPr>
        <w:pStyle w:val="Zdrojovkd"/>
      </w:pPr>
      <w:r>
        <w:t xml:space="preserve">        }</w:t>
      </w:r>
    </w:p>
    <w:p w14:paraId="31EE0BAC" w14:textId="77777777" w:rsidR="0077376D" w:rsidRDefault="0077376D" w:rsidP="0077376D">
      <w:pPr>
        <w:pStyle w:val="Zdrojovkd"/>
      </w:pPr>
    </w:p>
    <w:p w14:paraId="14428E65" w14:textId="77777777" w:rsidR="0077376D" w:rsidRDefault="0077376D" w:rsidP="0077376D">
      <w:pPr>
        <w:pStyle w:val="Zdrojovkd"/>
      </w:pPr>
      <w:r>
        <w:t xml:space="preserve">        private static Dictionary&lt;string, Material&gt; CachedMaterials = new Dictionary&lt;string, Material&gt;();</w:t>
      </w:r>
    </w:p>
    <w:p w14:paraId="585D620D" w14:textId="77777777" w:rsidR="0077376D" w:rsidRDefault="0077376D" w:rsidP="0077376D">
      <w:pPr>
        <w:pStyle w:val="Zdrojovkd"/>
      </w:pPr>
      <w:r>
        <w:t xml:space="preserve">        private static Dictionary&lt;string, Scene&gt; CachedScenes = new Dictionary&lt;string, Scene&gt;();</w:t>
      </w:r>
    </w:p>
    <w:p w14:paraId="118770C1" w14:textId="77777777" w:rsidR="0077376D" w:rsidRDefault="0077376D" w:rsidP="0077376D">
      <w:pPr>
        <w:pStyle w:val="Zdrojovkd"/>
      </w:pPr>
    </w:p>
    <w:p w14:paraId="13FD6266" w14:textId="77777777" w:rsidR="0077376D" w:rsidRDefault="0077376D" w:rsidP="0077376D">
      <w:pPr>
        <w:pStyle w:val="Zdrojovkd"/>
      </w:pPr>
      <w:r>
        <w:t xml:space="preserve">        internal static void InitDatabase()</w:t>
      </w:r>
    </w:p>
    <w:p w14:paraId="7AB4A510" w14:textId="77777777" w:rsidR="0077376D" w:rsidRDefault="0077376D" w:rsidP="0077376D">
      <w:pPr>
        <w:pStyle w:val="Zdrojovkd"/>
      </w:pPr>
      <w:r>
        <w:t xml:space="preserve">        {</w:t>
      </w:r>
    </w:p>
    <w:p w14:paraId="7F2D57FC" w14:textId="77777777" w:rsidR="0077376D" w:rsidRDefault="0077376D" w:rsidP="0077376D">
      <w:pPr>
        <w:pStyle w:val="Zdrojovkd"/>
      </w:pPr>
      <w:r>
        <w:t xml:space="preserve">            AddNewGameObjectMaterial("border", new Material(Resources.border));</w:t>
      </w:r>
    </w:p>
    <w:p w14:paraId="09956473" w14:textId="77777777" w:rsidR="0077376D" w:rsidRDefault="0077376D" w:rsidP="0077376D">
      <w:pPr>
        <w:pStyle w:val="Zdrojovkd"/>
      </w:pPr>
      <w:r>
        <w:t xml:space="preserve">            AddNewGameObjectMaterial("splashScreen", new Material(Resources.DKEngine_splash2));</w:t>
      </w:r>
    </w:p>
    <w:p w14:paraId="433B33AB" w14:textId="77777777" w:rsidR="0077376D" w:rsidRDefault="0077376D" w:rsidP="0077376D">
      <w:pPr>
        <w:pStyle w:val="Zdrojovkd"/>
      </w:pPr>
    </w:p>
    <w:p w14:paraId="513A012F" w14:textId="77777777" w:rsidR="0077376D" w:rsidRDefault="0077376D" w:rsidP="0077376D">
      <w:pPr>
        <w:pStyle w:val="Zdrojovkd"/>
      </w:pPr>
      <w:r>
        <w:t xml:space="preserve">            CreateLetterReferences();</w:t>
      </w:r>
    </w:p>
    <w:p w14:paraId="394C4EA7" w14:textId="77777777" w:rsidR="0077376D" w:rsidRDefault="0077376D" w:rsidP="0077376D">
      <w:pPr>
        <w:pStyle w:val="Zdrojovkd"/>
      </w:pPr>
      <w:r>
        <w:t xml:space="preserve">        }</w:t>
      </w:r>
    </w:p>
    <w:p w14:paraId="3F7229B2" w14:textId="77777777" w:rsidR="0077376D" w:rsidRDefault="0077376D" w:rsidP="0077376D">
      <w:pPr>
        <w:pStyle w:val="Zdrojovkd"/>
      </w:pPr>
    </w:p>
    <w:p w14:paraId="19B66104" w14:textId="77777777" w:rsidR="0077376D" w:rsidRDefault="0077376D" w:rsidP="0077376D">
      <w:pPr>
        <w:pStyle w:val="Zdrojovkd"/>
      </w:pPr>
      <w:r>
        <w:t xml:space="preserve">        internal static Scene GetScene(string Key)</w:t>
      </w:r>
    </w:p>
    <w:p w14:paraId="04B497A5" w14:textId="77777777" w:rsidR="0077376D" w:rsidRDefault="0077376D" w:rsidP="0077376D">
      <w:pPr>
        <w:pStyle w:val="Zdrojovkd"/>
      </w:pPr>
      <w:r>
        <w:t xml:space="preserve">        {</w:t>
      </w:r>
    </w:p>
    <w:p w14:paraId="1F2A4978" w14:textId="77777777" w:rsidR="0077376D" w:rsidRDefault="0077376D" w:rsidP="0077376D">
      <w:pPr>
        <w:pStyle w:val="Zdrojovkd"/>
      </w:pPr>
      <w:r>
        <w:t xml:space="preserve">            Scene retValue = null;</w:t>
      </w:r>
    </w:p>
    <w:p w14:paraId="345140BC" w14:textId="77777777" w:rsidR="0077376D" w:rsidRDefault="0077376D" w:rsidP="0077376D">
      <w:pPr>
        <w:pStyle w:val="Zdrojovkd"/>
      </w:pPr>
    </w:p>
    <w:p w14:paraId="2C2D325B" w14:textId="77777777" w:rsidR="0077376D" w:rsidRDefault="0077376D" w:rsidP="0077376D">
      <w:pPr>
        <w:pStyle w:val="Zdrojovkd"/>
      </w:pPr>
      <w:r>
        <w:t xml:space="preserve">            try</w:t>
      </w:r>
    </w:p>
    <w:p w14:paraId="5CF1A087" w14:textId="77777777" w:rsidR="0077376D" w:rsidRDefault="0077376D" w:rsidP="0077376D">
      <w:pPr>
        <w:pStyle w:val="Zdrojovkd"/>
      </w:pPr>
      <w:r>
        <w:t xml:space="preserve">            {</w:t>
      </w:r>
    </w:p>
    <w:p w14:paraId="3CA84238" w14:textId="77777777" w:rsidR="0077376D" w:rsidRDefault="0077376D" w:rsidP="0077376D">
      <w:pPr>
        <w:pStyle w:val="Zdrojovkd"/>
      </w:pPr>
      <w:r>
        <w:t xml:space="preserve">                retValue = CachedScenes[Key];</w:t>
      </w:r>
    </w:p>
    <w:p w14:paraId="1E013CC1" w14:textId="77777777" w:rsidR="0077376D" w:rsidRDefault="0077376D" w:rsidP="0077376D">
      <w:pPr>
        <w:pStyle w:val="Zdrojovkd"/>
      </w:pPr>
      <w:r>
        <w:t xml:space="preserve">            }</w:t>
      </w:r>
    </w:p>
    <w:p w14:paraId="30848CDC" w14:textId="77777777" w:rsidR="0077376D" w:rsidRDefault="0077376D" w:rsidP="0077376D">
      <w:pPr>
        <w:pStyle w:val="Zdrojovkd"/>
      </w:pPr>
      <w:r>
        <w:t xml:space="preserve">            catch</w:t>
      </w:r>
    </w:p>
    <w:p w14:paraId="681C981B" w14:textId="77777777" w:rsidR="0077376D" w:rsidRDefault="0077376D" w:rsidP="0077376D">
      <w:pPr>
        <w:pStyle w:val="Zdrojovkd"/>
      </w:pPr>
      <w:r>
        <w:t xml:space="preserve">            { }</w:t>
      </w:r>
    </w:p>
    <w:p w14:paraId="2C0428E3" w14:textId="77777777" w:rsidR="0077376D" w:rsidRDefault="0077376D" w:rsidP="0077376D">
      <w:pPr>
        <w:pStyle w:val="Zdrojovkd"/>
      </w:pPr>
    </w:p>
    <w:p w14:paraId="36A16794" w14:textId="77777777" w:rsidR="0077376D" w:rsidRDefault="0077376D" w:rsidP="0077376D">
      <w:pPr>
        <w:pStyle w:val="Zdrojovkd"/>
      </w:pPr>
      <w:r>
        <w:t xml:space="preserve">            return retValue;</w:t>
      </w:r>
    </w:p>
    <w:p w14:paraId="690F6DCF" w14:textId="77777777" w:rsidR="0077376D" w:rsidRDefault="0077376D" w:rsidP="0077376D">
      <w:pPr>
        <w:pStyle w:val="Zdrojovkd"/>
      </w:pPr>
      <w:r>
        <w:t xml:space="preserve">        }</w:t>
      </w:r>
    </w:p>
    <w:p w14:paraId="0FF47E43" w14:textId="77777777" w:rsidR="0077376D" w:rsidRDefault="0077376D" w:rsidP="0077376D">
      <w:pPr>
        <w:pStyle w:val="Zdrojovkd"/>
      </w:pPr>
    </w:p>
    <w:p w14:paraId="319C7E92" w14:textId="77777777" w:rsidR="0077376D" w:rsidRDefault="0077376D" w:rsidP="0077376D">
      <w:pPr>
        <w:pStyle w:val="Zdrojovkd"/>
      </w:pPr>
      <w:r>
        <w:t xml:space="preserve">        public static Material GetLetter(this char ch)</w:t>
      </w:r>
    </w:p>
    <w:p w14:paraId="5BB083A6" w14:textId="77777777" w:rsidR="0077376D" w:rsidRDefault="0077376D" w:rsidP="0077376D">
      <w:pPr>
        <w:pStyle w:val="Zdrojovkd"/>
      </w:pPr>
      <w:r>
        <w:t xml:space="preserve">        {</w:t>
      </w:r>
    </w:p>
    <w:p w14:paraId="1DB764A1" w14:textId="77777777" w:rsidR="0077376D" w:rsidRDefault="0077376D" w:rsidP="0077376D">
      <w:pPr>
        <w:pStyle w:val="Zdrojovkd"/>
      </w:pPr>
      <w:r>
        <w:t xml:space="preserve">            Material retValue = null;</w:t>
      </w:r>
    </w:p>
    <w:p w14:paraId="1F9C287E" w14:textId="77777777" w:rsidR="0077376D" w:rsidRDefault="0077376D" w:rsidP="0077376D">
      <w:pPr>
        <w:pStyle w:val="Zdrojovkd"/>
      </w:pPr>
    </w:p>
    <w:p w14:paraId="44CA1F7F" w14:textId="77777777" w:rsidR="0077376D" w:rsidRDefault="0077376D" w:rsidP="0077376D">
      <w:pPr>
        <w:pStyle w:val="Zdrojovkd"/>
      </w:pPr>
      <w:r>
        <w:t xml:space="preserve">            try</w:t>
      </w:r>
    </w:p>
    <w:p w14:paraId="19272E0B" w14:textId="77777777" w:rsidR="0077376D" w:rsidRDefault="0077376D" w:rsidP="0077376D">
      <w:pPr>
        <w:pStyle w:val="Zdrojovkd"/>
      </w:pPr>
      <w:r>
        <w:t xml:space="preserve">            {</w:t>
      </w:r>
    </w:p>
    <w:p w14:paraId="0F1E2CD9" w14:textId="77777777" w:rsidR="0077376D" w:rsidRDefault="0077376D" w:rsidP="0077376D">
      <w:pPr>
        <w:pStyle w:val="Zdrojovkd"/>
      </w:pPr>
      <w:r>
        <w:t xml:space="preserve">                retValue = letterMaterial[(int)font[Char.ToUpper(ch)]];</w:t>
      </w:r>
    </w:p>
    <w:p w14:paraId="13AB33F0" w14:textId="77777777" w:rsidR="0077376D" w:rsidRDefault="0077376D" w:rsidP="0077376D">
      <w:pPr>
        <w:pStyle w:val="Zdrojovkd"/>
      </w:pPr>
      <w:r>
        <w:t xml:space="preserve">            }</w:t>
      </w:r>
    </w:p>
    <w:p w14:paraId="29F42D05" w14:textId="77777777" w:rsidR="0077376D" w:rsidRDefault="0077376D" w:rsidP="0077376D">
      <w:pPr>
        <w:pStyle w:val="Zdrojovkd"/>
      </w:pPr>
      <w:r>
        <w:t xml:space="preserve">            catch</w:t>
      </w:r>
    </w:p>
    <w:p w14:paraId="176FE073" w14:textId="77777777" w:rsidR="0077376D" w:rsidRDefault="0077376D" w:rsidP="0077376D">
      <w:pPr>
        <w:pStyle w:val="Zdrojovkd"/>
      </w:pPr>
      <w:r>
        <w:t xml:space="preserve">            {</w:t>
      </w:r>
    </w:p>
    <w:p w14:paraId="3A026821" w14:textId="77777777" w:rsidR="0077376D" w:rsidRDefault="0077376D" w:rsidP="0077376D">
      <w:pPr>
        <w:pStyle w:val="Zdrojovkd"/>
      </w:pPr>
      <w:r>
        <w:t xml:space="preserve">                retValue = letterMaterial[(int)font['?']];</w:t>
      </w:r>
    </w:p>
    <w:p w14:paraId="0961975A" w14:textId="77777777" w:rsidR="0077376D" w:rsidRDefault="0077376D" w:rsidP="0077376D">
      <w:pPr>
        <w:pStyle w:val="Zdrojovkd"/>
      </w:pPr>
      <w:r>
        <w:t xml:space="preserve">            }</w:t>
      </w:r>
    </w:p>
    <w:p w14:paraId="7FF8179B" w14:textId="77777777" w:rsidR="0077376D" w:rsidRDefault="0077376D" w:rsidP="0077376D">
      <w:pPr>
        <w:pStyle w:val="Zdrojovkd"/>
      </w:pPr>
    </w:p>
    <w:p w14:paraId="6BAE9330" w14:textId="77777777" w:rsidR="0077376D" w:rsidRDefault="0077376D" w:rsidP="0077376D">
      <w:pPr>
        <w:pStyle w:val="Zdrojovkd"/>
      </w:pPr>
      <w:r>
        <w:t xml:space="preserve">            return retValue;</w:t>
      </w:r>
    </w:p>
    <w:p w14:paraId="23517846" w14:textId="77777777" w:rsidR="0077376D" w:rsidRDefault="0077376D" w:rsidP="0077376D">
      <w:pPr>
        <w:pStyle w:val="Zdrojovkd"/>
      </w:pPr>
      <w:r>
        <w:t xml:space="preserve">        }</w:t>
      </w:r>
    </w:p>
    <w:p w14:paraId="077FD533" w14:textId="77777777" w:rsidR="0077376D" w:rsidRDefault="0077376D" w:rsidP="0077376D">
      <w:pPr>
        <w:pStyle w:val="Zdrojovkd"/>
      </w:pPr>
    </w:p>
    <w:p w14:paraId="4E22A8BE" w14:textId="77777777" w:rsidR="0077376D" w:rsidRDefault="0077376D" w:rsidP="0077376D">
      <w:pPr>
        <w:pStyle w:val="Zdrojovkd"/>
      </w:pPr>
      <w:r>
        <w:t xml:space="preserve">        public static void AddNewGameObjectMaterial(string ObjectName, Material Object)</w:t>
      </w:r>
    </w:p>
    <w:p w14:paraId="22B0691A" w14:textId="77777777" w:rsidR="0077376D" w:rsidRDefault="0077376D" w:rsidP="0077376D">
      <w:pPr>
        <w:pStyle w:val="Zdrojovkd"/>
      </w:pPr>
      <w:r>
        <w:t xml:space="preserve">        {</w:t>
      </w:r>
    </w:p>
    <w:p w14:paraId="64BCC962" w14:textId="77777777" w:rsidR="0077376D" w:rsidRDefault="0077376D" w:rsidP="0077376D">
      <w:pPr>
        <w:pStyle w:val="Zdrojovkd"/>
      </w:pPr>
      <w:r>
        <w:t xml:space="preserve">            try</w:t>
      </w:r>
    </w:p>
    <w:p w14:paraId="3986A49F" w14:textId="77777777" w:rsidR="0077376D" w:rsidRDefault="0077376D" w:rsidP="0077376D">
      <w:pPr>
        <w:pStyle w:val="Zdrojovkd"/>
      </w:pPr>
      <w:r>
        <w:t xml:space="preserve">            {</w:t>
      </w:r>
    </w:p>
    <w:p w14:paraId="7D663070" w14:textId="77777777" w:rsidR="0077376D" w:rsidRDefault="0077376D" w:rsidP="0077376D">
      <w:pPr>
        <w:pStyle w:val="Zdrojovkd"/>
      </w:pPr>
      <w:r>
        <w:t xml:space="preserve">                if (Object != null)</w:t>
      </w:r>
    </w:p>
    <w:p w14:paraId="545D403B" w14:textId="77777777" w:rsidR="0077376D" w:rsidRDefault="0077376D" w:rsidP="0077376D">
      <w:pPr>
        <w:pStyle w:val="Zdrojovkd"/>
      </w:pPr>
      <w:r>
        <w:t xml:space="preserve">                {</w:t>
      </w:r>
    </w:p>
    <w:p w14:paraId="187607E7" w14:textId="77777777" w:rsidR="0077376D" w:rsidRDefault="0077376D" w:rsidP="0077376D">
      <w:pPr>
        <w:pStyle w:val="Zdrojovkd"/>
      </w:pPr>
      <w:r>
        <w:t xml:space="preserve">                    CachedMaterials.Add(ObjectName, Object);</w:t>
      </w:r>
    </w:p>
    <w:p w14:paraId="0319F50D" w14:textId="77777777" w:rsidR="0077376D" w:rsidRDefault="0077376D" w:rsidP="0077376D">
      <w:pPr>
        <w:pStyle w:val="Zdrojovkd"/>
      </w:pPr>
      <w:r>
        <w:t xml:space="preserve">                }</w:t>
      </w:r>
    </w:p>
    <w:p w14:paraId="15DA95D1" w14:textId="77777777" w:rsidR="0077376D" w:rsidRDefault="0077376D" w:rsidP="0077376D">
      <w:pPr>
        <w:pStyle w:val="Zdrojovkd"/>
      </w:pPr>
      <w:r>
        <w:t xml:space="preserve">                else</w:t>
      </w:r>
    </w:p>
    <w:p w14:paraId="7DB23F34" w14:textId="77777777" w:rsidR="0077376D" w:rsidRDefault="0077376D" w:rsidP="0077376D">
      <w:pPr>
        <w:pStyle w:val="Zdrojovkd"/>
      </w:pPr>
      <w:r>
        <w:t xml:space="preserve">                    throw new Exception("Material is null\n" + Object.ToString());</w:t>
      </w:r>
    </w:p>
    <w:p w14:paraId="3A2F9B49" w14:textId="77777777" w:rsidR="0077376D" w:rsidRDefault="0077376D" w:rsidP="0077376D">
      <w:pPr>
        <w:pStyle w:val="Zdrojovkd"/>
      </w:pPr>
      <w:r>
        <w:t xml:space="preserve">            }</w:t>
      </w:r>
    </w:p>
    <w:p w14:paraId="4F6520DA" w14:textId="77777777" w:rsidR="0077376D" w:rsidRDefault="0077376D" w:rsidP="0077376D">
      <w:pPr>
        <w:pStyle w:val="Zdrojovkd"/>
      </w:pPr>
      <w:r>
        <w:t xml:space="preserve">            catch (Exception e)</w:t>
      </w:r>
    </w:p>
    <w:p w14:paraId="75AA2328" w14:textId="77777777" w:rsidR="0077376D" w:rsidRDefault="0077376D" w:rsidP="0077376D">
      <w:pPr>
        <w:pStyle w:val="Zdrojovkd"/>
      </w:pPr>
      <w:r>
        <w:t xml:space="preserve">            {</w:t>
      </w:r>
    </w:p>
    <w:p w14:paraId="1B13BF2D" w14:textId="77777777" w:rsidR="0077376D" w:rsidRDefault="0077376D" w:rsidP="0077376D">
      <w:pPr>
        <w:pStyle w:val="Zdrojovkd"/>
      </w:pPr>
      <w:r>
        <w:t xml:space="preserve">                Debug.WriteLine("Object not found\n" + e);</w:t>
      </w:r>
    </w:p>
    <w:p w14:paraId="5F99EEBF" w14:textId="77777777" w:rsidR="0077376D" w:rsidRDefault="0077376D" w:rsidP="0077376D">
      <w:pPr>
        <w:pStyle w:val="Zdrojovkd"/>
      </w:pPr>
      <w:r>
        <w:t xml:space="preserve">            }</w:t>
      </w:r>
    </w:p>
    <w:p w14:paraId="2F690794" w14:textId="77777777" w:rsidR="0077376D" w:rsidRDefault="0077376D" w:rsidP="0077376D">
      <w:pPr>
        <w:pStyle w:val="Zdrojovkd"/>
      </w:pPr>
      <w:r>
        <w:t xml:space="preserve">        }</w:t>
      </w:r>
    </w:p>
    <w:p w14:paraId="6B548BB5" w14:textId="77777777" w:rsidR="0077376D" w:rsidRDefault="0077376D" w:rsidP="0077376D">
      <w:pPr>
        <w:pStyle w:val="Zdrojovkd"/>
      </w:pPr>
    </w:p>
    <w:p w14:paraId="2580A1E1" w14:textId="77777777" w:rsidR="0077376D" w:rsidRDefault="0077376D" w:rsidP="0077376D">
      <w:pPr>
        <w:pStyle w:val="Zdrojovkd"/>
      </w:pPr>
      <w:r>
        <w:t xml:space="preserve">        public static Material GetGameObjectMaterial(string Key)</w:t>
      </w:r>
    </w:p>
    <w:p w14:paraId="52CF09C8" w14:textId="77777777" w:rsidR="0077376D" w:rsidRDefault="0077376D" w:rsidP="0077376D">
      <w:pPr>
        <w:pStyle w:val="Zdrojovkd"/>
      </w:pPr>
      <w:r>
        <w:t xml:space="preserve">        {</w:t>
      </w:r>
    </w:p>
    <w:p w14:paraId="6BB71DB6" w14:textId="77777777" w:rsidR="0077376D" w:rsidRDefault="0077376D" w:rsidP="0077376D">
      <w:pPr>
        <w:pStyle w:val="Zdrojovkd"/>
      </w:pPr>
      <w:r>
        <w:t xml:space="preserve">            Material retValue = null;</w:t>
      </w:r>
    </w:p>
    <w:p w14:paraId="6AFBCA12" w14:textId="77777777" w:rsidR="0077376D" w:rsidRDefault="0077376D" w:rsidP="0077376D">
      <w:pPr>
        <w:pStyle w:val="Zdrojovkd"/>
      </w:pPr>
    </w:p>
    <w:p w14:paraId="58841796" w14:textId="77777777" w:rsidR="0077376D" w:rsidRDefault="0077376D" w:rsidP="0077376D">
      <w:pPr>
        <w:pStyle w:val="Zdrojovkd"/>
      </w:pPr>
      <w:r>
        <w:t xml:space="preserve">            try</w:t>
      </w:r>
    </w:p>
    <w:p w14:paraId="5E89C9DB" w14:textId="77777777" w:rsidR="0077376D" w:rsidRDefault="0077376D" w:rsidP="0077376D">
      <w:pPr>
        <w:pStyle w:val="Zdrojovkd"/>
      </w:pPr>
      <w:r>
        <w:t xml:space="preserve">            {</w:t>
      </w:r>
    </w:p>
    <w:p w14:paraId="6711B3C4" w14:textId="77777777" w:rsidR="0077376D" w:rsidRDefault="0077376D" w:rsidP="0077376D">
      <w:pPr>
        <w:pStyle w:val="Zdrojovkd"/>
      </w:pPr>
      <w:r>
        <w:t xml:space="preserve">                retValue = CachedMaterials[Key];</w:t>
      </w:r>
    </w:p>
    <w:p w14:paraId="2D2A64E9" w14:textId="77777777" w:rsidR="0077376D" w:rsidRDefault="0077376D" w:rsidP="0077376D">
      <w:pPr>
        <w:pStyle w:val="Zdrojovkd"/>
      </w:pPr>
      <w:r>
        <w:t xml:space="preserve">            }</w:t>
      </w:r>
    </w:p>
    <w:p w14:paraId="4E6DF80A" w14:textId="77777777" w:rsidR="0077376D" w:rsidRDefault="0077376D" w:rsidP="0077376D">
      <w:pPr>
        <w:pStyle w:val="Zdrojovkd"/>
      </w:pPr>
      <w:r>
        <w:t xml:space="preserve">            catch (Exception e)</w:t>
      </w:r>
    </w:p>
    <w:p w14:paraId="6BD176B7" w14:textId="77777777" w:rsidR="0077376D" w:rsidRDefault="0077376D" w:rsidP="0077376D">
      <w:pPr>
        <w:pStyle w:val="Zdrojovkd"/>
      </w:pPr>
      <w:r>
        <w:t xml:space="preserve">            {</w:t>
      </w:r>
    </w:p>
    <w:p w14:paraId="5DC43793" w14:textId="77777777" w:rsidR="0077376D" w:rsidRDefault="0077376D" w:rsidP="0077376D">
      <w:pPr>
        <w:pStyle w:val="Zdrojovkd"/>
      </w:pPr>
      <w:r>
        <w:t xml:space="preserve">                Debug.WriteLine("Object not found\n" + e);</w:t>
      </w:r>
    </w:p>
    <w:p w14:paraId="4B94EE39" w14:textId="77777777" w:rsidR="0077376D" w:rsidRDefault="0077376D" w:rsidP="0077376D">
      <w:pPr>
        <w:pStyle w:val="Zdrojovkd"/>
      </w:pPr>
      <w:r>
        <w:lastRenderedPageBreak/>
        <w:t xml:space="preserve">            }</w:t>
      </w:r>
    </w:p>
    <w:p w14:paraId="2B83E929" w14:textId="77777777" w:rsidR="0077376D" w:rsidRDefault="0077376D" w:rsidP="0077376D">
      <w:pPr>
        <w:pStyle w:val="Zdrojovkd"/>
      </w:pPr>
    </w:p>
    <w:p w14:paraId="7E94854F" w14:textId="77777777" w:rsidR="0077376D" w:rsidRDefault="0077376D" w:rsidP="0077376D">
      <w:pPr>
        <w:pStyle w:val="Zdrojovkd"/>
      </w:pPr>
      <w:r>
        <w:t xml:space="preserve">            return retValue;</w:t>
      </w:r>
    </w:p>
    <w:p w14:paraId="22CB297A" w14:textId="77777777" w:rsidR="0077376D" w:rsidRDefault="0077376D" w:rsidP="0077376D">
      <w:pPr>
        <w:pStyle w:val="Zdrojovkd"/>
      </w:pPr>
      <w:r>
        <w:t xml:space="preserve">        }</w:t>
      </w:r>
    </w:p>
    <w:p w14:paraId="6702F7DF" w14:textId="77777777" w:rsidR="0077376D" w:rsidRDefault="0077376D" w:rsidP="0077376D">
      <w:pPr>
        <w:pStyle w:val="Zdrojovkd"/>
      </w:pPr>
    </w:p>
    <w:p w14:paraId="77EC1BF2" w14:textId="77777777" w:rsidR="0077376D" w:rsidRDefault="0077376D" w:rsidP="0077376D">
      <w:pPr>
        <w:pStyle w:val="Zdrojovkd"/>
      </w:pPr>
      <w:r>
        <w:t xml:space="preserve">        public static Material GetGameObjectMaterial(int Position)</w:t>
      </w:r>
    </w:p>
    <w:p w14:paraId="37F90F5F" w14:textId="77777777" w:rsidR="0077376D" w:rsidRDefault="0077376D" w:rsidP="0077376D">
      <w:pPr>
        <w:pStyle w:val="Zdrojovkd"/>
      </w:pPr>
      <w:r>
        <w:t xml:space="preserve">        {</w:t>
      </w:r>
    </w:p>
    <w:p w14:paraId="68CF7E1C" w14:textId="77777777" w:rsidR="0077376D" w:rsidRDefault="0077376D" w:rsidP="0077376D">
      <w:pPr>
        <w:pStyle w:val="Zdrojovkd"/>
      </w:pPr>
      <w:r>
        <w:t xml:space="preserve">            Material retValue = null;</w:t>
      </w:r>
    </w:p>
    <w:p w14:paraId="7B25E6C3" w14:textId="77777777" w:rsidR="0077376D" w:rsidRDefault="0077376D" w:rsidP="0077376D">
      <w:pPr>
        <w:pStyle w:val="Zdrojovkd"/>
      </w:pPr>
    </w:p>
    <w:p w14:paraId="7812CAEF" w14:textId="77777777" w:rsidR="0077376D" w:rsidRDefault="0077376D" w:rsidP="0077376D">
      <w:pPr>
        <w:pStyle w:val="Zdrojovkd"/>
      </w:pPr>
      <w:r>
        <w:t xml:space="preserve">            try</w:t>
      </w:r>
    </w:p>
    <w:p w14:paraId="04003C06" w14:textId="77777777" w:rsidR="0077376D" w:rsidRDefault="0077376D" w:rsidP="0077376D">
      <w:pPr>
        <w:pStyle w:val="Zdrojovkd"/>
      </w:pPr>
      <w:r>
        <w:t xml:space="preserve">            {</w:t>
      </w:r>
    </w:p>
    <w:p w14:paraId="180B55C6" w14:textId="77777777" w:rsidR="0077376D" w:rsidRDefault="0077376D" w:rsidP="0077376D">
      <w:pPr>
        <w:pStyle w:val="Zdrojovkd"/>
      </w:pPr>
      <w:r>
        <w:t xml:space="preserve">                retValue = CachedMaterials.ElementAtOrDefault(Position).Value;</w:t>
      </w:r>
    </w:p>
    <w:p w14:paraId="05E64B20" w14:textId="77777777" w:rsidR="0077376D" w:rsidRDefault="0077376D" w:rsidP="0077376D">
      <w:pPr>
        <w:pStyle w:val="Zdrojovkd"/>
      </w:pPr>
      <w:r>
        <w:t xml:space="preserve">            }</w:t>
      </w:r>
    </w:p>
    <w:p w14:paraId="6EDCB4F5" w14:textId="77777777" w:rsidR="0077376D" w:rsidRDefault="0077376D" w:rsidP="0077376D">
      <w:pPr>
        <w:pStyle w:val="Zdrojovkd"/>
      </w:pPr>
      <w:r>
        <w:t xml:space="preserve">            catch (Exception e)</w:t>
      </w:r>
    </w:p>
    <w:p w14:paraId="24170CE6" w14:textId="77777777" w:rsidR="0077376D" w:rsidRDefault="0077376D" w:rsidP="0077376D">
      <w:pPr>
        <w:pStyle w:val="Zdrojovkd"/>
      </w:pPr>
      <w:r>
        <w:t xml:space="preserve">            {</w:t>
      </w:r>
    </w:p>
    <w:p w14:paraId="23568AA1" w14:textId="77777777" w:rsidR="0077376D" w:rsidRDefault="0077376D" w:rsidP="0077376D">
      <w:pPr>
        <w:pStyle w:val="Zdrojovkd"/>
      </w:pPr>
      <w:r>
        <w:t xml:space="preserve">                Debug.WriteLine("Object not found\n" + e);</w:t>
      </w:r>
    </w:p>
    <w:p w14:paraId="4A11095F" w14:textId="77777777" w:rsidR="0077376D" w:rsidRDefault="0077376D" w:rsidP="0077376D">
      <w:pPr>
        <w:pStyle w:val="Zdrojovkd"/>
      </w:pPr>
      <w:r>
        <w:t xml:space="preserve">            }</w:t>
      </w:r>
    </w:p>
    <w:p w14:paraId="0AA154E9" w14:textId="77777777" w:rsidR="0077376D" w:rsidRDefault="0077376D" w:rsidP="0077376D">
      <w:pPr>
        <w:pStyle w:val="Zdrojovkd"/>
      </w:pPr>
    </w:p>
    <w:p w14:paraId="6A43287D" w14:textId="77777777" w:rsidR="0077376D" w:rsidRDefault="0077376D" w:rsidP="0077376D">
      <w:pPr>
        <w:pStyle w:val="Zdrojovkd"/>
      </w:pPr>
      <w:r>
        <w:t xml:space="preserve">            return retValue;</w:t>
      </w:r>
    </w:p>
    <w:p w14:paraId="2D7525F1" w14:textId="77777777" w:rsidR="0077376D" w:rsidRDefault="0077376D" w:rsidP="0077376D">
      <w:pPr>
        <w:pStyle w:val="Zdrojovkd"/>
      </w:pPr>
      <w:r>
        <w:t xml:space="preserve">        }</w:t>
      </w:r>
    </w:p>
    <w:p w14:paraId="023D62ED" w14:textId="77777777" w:rsidR="0077376D" w:rsidRDefault="0077376D" w:rsidP="0077376D">
      <w:pPr>
        <w:pStyle w:val="Zdrojovkd"/>
      </w:pPr>
    </w:p>
    <w:p w14:paraId="0808BF72" w14:textId="77777777" w:rsidR="0077376D" w:rsidRDefault="0077376D" w:rsidP="0077376D">
      <w:pPr>
        <w:pStyle w:val="Zdrojovkd"/>
      </w:pPr>
      <w:r>
        <w:t xml:space="preserve">        public static string GetMaterialDatabaseKey(int Position)</w:t>
      </w:r>
    </w:p>
    <w:p w14:paraId="52A5255F" w14:textId="77777777" w:rsidR="0077376D" w:rsidRDefault="0077376D" w:rsidP="0077376D">
      <w:pPr>
        <w:pStyle w:val="Zdrojovkd"/>
      </w:pPr>
      <w:r>
        <w:t xml:space="preserve">        {</w:t>
      </w:r>
    </w:p>
    <w:p w14:paraId="24979DBF" w14:textId="77777777" w:rsidR="0077376D" w:rsidRDefault="0077376D" w:rsidP="0077376D">
      <w:pPr>
        <w:pStyle w:val="Zdrojovkd"/>
      </w:pPr>
      <w:r>
        <w:t xml:space="preserve">            return CachedMaterials.ElementAtOrDefault(Position).Key; //.FirstOrDefault(x =&gt; x.Value == Position).Key;</w:t>
      </w:r>
    </w:p>
    <w:p w14:paraId="678B76AF" w14:textId="77777777" w:rsidR="0077376D" w:rsidRDefault="0077376D" w:rsidP="0077376D">
      <w:pPr>
        <w:pStyle w:val="Zdrojovkd"/>
      </w:pPr>
      <w:r>
        <w:t xml:space="preserve">        }</w:t>
      </w:r>
    </w:p>
    <w:p w14:paraId="6C5510A8" w14:textId="77777777" w:rsidR="0077376D" w:rsidRDefault="0077376D" w:rsidP="0077376D">
      <w:pPr>
        <w:pStyle w:val="Zdrojovkd"/>
      </w:pPr>
    </w:p>
    <w:p w14:paraId="166CEB41" w14:textId="77777777" w:rsidR="0077376D" w:rsidRDefault="0077376D" w:rsidP="0077376D">
      <w:pPr>
        <w:pStyle w:val="Zdrojovkd"/>
      </w:pPr>
      <w:r>
        <w:t xml:space="preserve">        public static void LoadResources(ResourceSet source)</w:t>
      </w:r>
    </w:p>
    <w:p w14:paraId="6B89D794" w14:textId="77777777" w:rsidR="0077376D" w:rsidRDefault="0077376D" w:rsidP="0077376D">
      <w:pPr>
        <w:pStyle w:val="Zdrojovkd"/>
      </w:pPr>
      <w:r>
        <w:t xml:space="preserve">        {</w:t>
      </w:r>
    </w:p>
    <w:p w14:paraId="22204719" w14:textId="77777777" w:rsidR="0077376D" w:rsidRDefault="0077376D" w:rsidP="0077376D">
      <w:pPr>
        <w:pStyle w:val="Zdrojovkd"/>
      </w:pPr>
      <w:r>
        <w:t xml:space="preserve">            foreach (DictionaryEntry entry in source)</w:t>
      </w:r>
    </w:p>
    <w:p w14:paraId="4B544726" w14:textId="77777777" w:rsidR="0077376D" w:rsidRDefault="0077376D" w:rsidP="0077376D">
      <w:pPr>
        <w:pStyle w:val="Zdrojovkd"/>
      </w:pPr>
      <w:r>
        <w:t xml:space="preserve">            {</w:t>
      </w:r>
    </w:p>
    <w:p w14:paraId="7B3A5810" w14:textId="77777777" w:rsidR="0077376D" w:rsidRDefault="0077376D" w:rsidP="0077376D">
      <w:pPr>
        <w:pStyle w:val="Zdrojovkd"/>
      </w:pPr>
      <w:r>
        <w:t xml:space="preserve">                if (entry.Value is Image)</w:t>
      </w:r>
    </w:p>
    <w:p w14:paraId="08516729" w14:textId="77777777" w:rsidR="0077376D" w:rsidRDefault="0077376D" w:rsidP="0077376D">
      <w:pPr>
        <w:pStyle w:val="Zdrojovkd"/>
      </w:pPr>
      <w:r>
        <w:t xml:space="preserve">                {</w:t>
      </w:r>
    </w:p>
    <w:p w14:paraId="35EF416C" w14:textId="77777777" w:rsidR="0077376D" w:rsidRDefault="0077376D" w:rsidP="0077376D">
      <w:pPr>
        <w:pStyle w:val="Zdrojovkd"/>
      </w:pPr>
      <w:r>
        <w:t xml:space="preserve">                    AddNewGameObjectMaterial((string)entry.Key, new Material((Bitmap)entry.Value));</w:t>
      </w:r>
    </w:p>
    <w:p w14:paraId="36ADA88C" w14:textId="77777777" w:rsidR="0077376D" w:rsidRDefault="0077376D" w:rsidP="0077376D">
      <w:pPr>
        <w:pStyle w:val="Zdrojovkd"/>
      </w:pPr>
      <w:r>
        <w:t xml:space="preserve">                }</w:t>
      </w:r>
    </w:p>
    <w:p w14:paraId="3F27D44F" w14:textId="77777777" w:rsidR="0077376D" w:rsidRDefault="0077376D" w:rsidP="0077376D">
      <w:pPr>
        <w:pStyle w:val="Zdrojovkd"/>
      </w:pPr>
      <w:r>
        <w:t xml:space="preserve">            }</w:t>
      </w:r>
    </w:p>
    <w:p w14:paraId="76089F2E" w14:textId="77777777" w:rsidR="0077376D" w:rsidRDefault="0077376D" w:rsidP="0077376D">
      <w:pPr>
        <w:pStyle w:val="Zdrojovkd"/>
      </w:pPr>
      <w:r>
        <w:t xml:space="preserve">        }</w:t>
      </w:r>
    </w:p>
    <w:p w14:paraId="43CFA8AA" w14:textId="77777777" w:rsidR="0077376D" w:rsidRDefault="0077376D" w:rsidP="0077376D">
      <w:pPr>
        <w:pStyle w:val="Zdrojovkd"/>
      </w:pPr>
    </w:p>
    <w:p w14:paraId="10864C77" w14:textId="77777777" w:rsidR="0077376D" w:rsidRDefault="0077376D" w:rsidP="0077376D">
      <w:pPr>
        <w:pStyle w:val="Zdrojovkd"/>
      </w:pPr>
      <w:r>
        <w:t xml:space="preserve">        internal static void RewriteWorld(string Name, object[] argsPreLoad = null)</w:t>
      </w:r>
    </w:p>
    <w:p w14:paraId="0B302862" w14:textId="77777777" w:rsidR="0077376D" w:rsidRDefault="0077376D" w:rsidP="0077376D">
      <w:pPr>
        <w:pStyle w:val="Zdrojovkd"/>
      </w:pPr>
      <w:r>
        <w:t xml:space="preserve">        {</w:t>
      </w:r>
    </w:p>
    <w:p w14:paraId="5189DF17" w14:textId="77777777" w:rsidR="0077376D" w:rsidRDefault="0077376D" w:rsidP="0077376D">
      <w:pPr>
        <w:pStyle w:val="Zdrojovkd"/>
      </w:pPr>
      <w:r>
        <w:t xml:space="preserve">            try</w:t>
      </w:r>
    </w:p>
    <w:p w14:paraId="314044A1" w14:textId="77777777" w:rsidR="0077376D" w:rsidRDefault="0077376D" w:rsidP="0077376D">
      <w:pPr>
        <w:pStyle w:val="Zdrojovkd"/>
      </w:pPr>
      <w:r>
        <w:t xml:space="preserve">            {</w:t>
      </w:r>
    </w:p>
    <w:p w14:paraId="0995B513" w14:textId="77777777" w:rsidR="0077376D" w:rsidRDefault="0077376D" w:rsidP="0077376D">
      <w:pPr>
        <w:pStyle w:val="Zdrojovkd"/>
      </w:pPr>
      <w:r>
        <w:t xml:space="preserve">                Engine.LoadingScene = CachedScenes[Name];</w:t>
      </w:r>
    </w:p>
    <w:p w14:paraId="4F50528C" w14:textId="77777777" w:rsidR="0077376D" w:rsidRDefault="0077376D" w:rsidP="0077376D">
      <w:pPr>
        <w:pStyle w:val="Zdrojovkd"/>
      </w:pPr>
    </w:p>
    <w:p w14:paraId="577BAAFC" w14:textId="77777777" w:rsidR="0077376D" w:rsidRDefault="0077376D" w:rsidP="0077376D">
      <w:pPr>
        <w:pStyle w:val="Zdrojovkd"/>
      </w:pPr>
      <w:r>
        <w:t xml:space="preserve">                object[] preArgs = argsPreLoad ?? Engine.LoadingScene.argsPreLoad;</w:t>
      </w:r>
    </w:p>
    <w:p w14:paraId="3E5B757D" w14:textId="77777777" w:rsidR="0077376D" w:rsidRDefault="0077376D" w:rsidP="0077376D">
      <w:pPr>
        <w:pStyle w:val="Zdrojovkd"/>
      </w:pPr>
      <w:r>
        <w:t xml:space="preserve">                object[] postArgs = Engine.LoadingScene.argsPostLoad;</w:t>
      </w:r>
    </w:p>
    <w:p w14:paraId="55B7247C" w14:textId="77777777" w:rsidR="0077376D" w:rsidRDefault="0077376D" w:rsidP="0077376D">
      <w:pPr>
        <w:pStyle w:val="Zdrojovkd"/>
      </w:pPr>
    </w:p>
    <w:p w14:paraId="6DFF8E59" w14:textId="77777777" w:rsidR="0077376D" w:rsidRDefault="0077376D" w:rsidP="0077376D">
      <w:pPr>
        <w:pStyle w:val="Zdrojovkd"/>
      </w:pPr>
      <w:r>
        <w:t xml:space="preserve">                var list = Engine.LoadingScene.AllComponents.ToList();</w:t>
      </w:r>
    </w:p>
    <w:p w14:paraId="0004DC5B" w14:textId="77777777" w:rsidR="0077376D" w:rsidRDefault="0077376D" w:rsidP="0077376D">
      <w:pPr>
        <w:pStyle w:val="Zdrojovkd"/>
      </w:pPr>
      <w:r>
        <w:t xml:space="preserve">                for (int i = 0; i &lt; list.Count; i++)</w:t>
      </w:r>
    </w:p>
    <w:p w14:paraId="55863173" w14:textId="77777777" w:rsidR="0077376D" w:rsidRDefault="0077376D" w:rsidP="0077376D">
      <w:pPr>
        <w:pStyle w:val="Zdrojovkd"/>
      </w:pPr>
      <w:r>
        <w:t xml:space="preserve">                {</w:t>
      </w:r>
    </w:p>
    <w:p w14:paraId="1823F0EF" w14:textId="77777777" w:rsidR="0077376D" w:rsidRDefault="0077376D" w:rsidP="0077376D">
      <w:pPr>
        <w:pStyle w:val="Zdrojovkd"/>
      </w:pPr>
      <w:r>
        <w:t xml:space="preserve">                    list[0].Value.Destroy();</w:t>
      </w:r>
    </w:p>
    <w:p w14:paraId="35DEAE3B" w14:textId="77777777" w:rsidR="0077376D" w:rsidRDefault="0077376D" w:rsidP="0077376D">
      <w:pPr>
        <w:pStyle w:val="Zdrojovkd"/>
      </w:pPr>
      <w:r>
        <w:t xml:space="preserve">                    list.RemoveAt(0);</w:t>
      </w:r>
    </w:p>
    <w:p w14:paraId="3ACEEA1F" w14:textId="77777777" w:rsidR="0077376D" w:rsidRDefault="0077376D" w:rsidP="0077376D">
      <w:pPr>
        <w:pStyle w:val="Zdrojovkd"/>
      </w:pPr>
      <w:r>
        <w:t xml:space="preserve">                    list = Engine.LoadingScene.AllComponents.ToList();</w:t>
      </w:r>
    </w:p>
    <w:p w14:paraId="2EF87530" w14:textId="77777777" w:rsidR="0077376D" w:rsidRDefault="0077376D" w:rsidP="0077376D">
      <w:pPr>
        <w:pStyle w:val="Zdrojovkd"/>
      </w:pPr>
      <w:r>
        <w:t xml:space="preserve">                }</w:t>
      </w:r>
    </w:p>
    <w:p w14:paraId="0CB488AF" w14:textId="77777777" w:rsidR="0077376D" w:rsidRDefault="0077376D" w:rsidP="0077376D">
      <w:pPr>
        <w:pStyle w:val="Zdrojovkd"/>
      </w:pPr>
    </w:p>
    <w:p w14:paraId="04EC57AD" w14:textId="77777777" w:rsidR="0077376D" w:rsidRDefault="0077376D" w:rsidP="0077376D">
      <w:pPr>
        <w:pStyle w:val="Zdrojovkd"/>
      </w:pPr>
      <w:r>
        <w:t xml:space="preserve">                for (int i = 0; i &lt; Engine.LoadingScene.AllBehaviors.Count; i++)</w:t>
      </w:r>
    </w:p>
    <w:p w14:paraId="79EC40DD" w14:textId="77777777" w:rsidR="0077376D" w:rsidRDefault="0077376D" w:rsidP="0077376D">
      <w:pPr>
        <w:pStyle w:val="Zdrojovkd"/>
      </w:pPr>
      <w:r>
        <w:t xml:space="preserve">                {</w:t>
      </w:r>
    </w:p>
    <w:p w14:paraId="77816740" w14:textId="77777777" w:rsidR="0077376D" w:rsidRDefault="0077376D" w:rsidP="0077376D">
      <w:pPr>
        <w:pStyle w:val="Zdrojovkd"/>
      </w:pPr>
      <w:r>
        <w:t xml:space="preserve">                    Engine.LoadingScene.AllBehaviors[0].Destroy();</w:t>
      </w:r>
    </w:p>
    <w:p w14:paraId="3A6303F4" w14:textId="77777777" w:rsidR="0077376D" w:rsidRDefault="0077376D" w:rsidP="0077376D">
      <w:pPr>
        <w:pStyle w:val="Zdrojovkd"/>
      </w:pPr>
      <w:r>
        <w:t xml:space="preserve">                }</w:t>
      </w:r>
    </w:p>
    <w:p w14:paraId="039B6B4E" w14:textId="77777777" w:rsidR="0077376D" w:rsidRDefault="0077376D" w:rsidP="0077376D">
      <w:pPr>
        <w:pStyle w:val="Zdrojovkd"/>
      </w:pPr>
    </w:p>
    <w:p w14:paraId="7C7043A2" w14:textId="77777777" w:rsidR="0077376D" w:rsidRDefault="0077376D" w:rsidP="0077376D">
      <w:pPr>
        <w:pStyle w:val="Zdrojovkd"/>
      </w:pPr>
      <w:r>
        <w:t xml:space="preserve">                Engine.LoadingScene = (Scene)Activator.CreateInstance(Engine.LoadingScene.GetType());</w:t>
      </w:r>
    </w:p>
    <w:p w14:paraId="79DF95CF" w14:textId="77777777" w:rsidR="0077376D" w:rsidRDefault="0077376D" w:rsidP="0077376D">
      <w:pPr>
        <w:pStyle w:val="Zdrojovkd"/>
      </w:pPr>
    </w:p>
    <w:p w14:paraId="11831F10" w14:textId="77777777" w:rsidR="0077376D" w:rsidRDefault="0077376D" w:rsidP="0077376D">
      <w:pPr>
        <w:pStyle w:val="Zdrojovkd"/>
      </w:pPr>
      <w:r>
        <w:t xml:space="preserve">                Engine.LoadingScene.argsPreLoad = preArgs;</w:t>
      </w:r>
    </w:p>
    <w:p w14:paraId="6E4B5BD6" w14:textId="77777777" w:rsidR="0077376D" w:rsidRDefault="0077376D" w:rsidP="0077376D">
      <w:pPr>
        <w:pStyle w:val="Zdrojovkd"/>
      </w:pPr>
      <w:r>
        <w:t xml:space="preserve">                Engine.LoadingScene.argsPostLoad = postArgs;</w:t>
      </w:r>
    </w:p>
    <w:p w14:paraId="5C0F1554" w14:textId="77777777" w:rsidR="0077376D" w:rsidRDefault="0077376D" w:rsidP="0077376D">
      <w:pPr>
        <w:pStyle w:val="Zdrojovkd"/>
      </w:pPr>
    </w:p>
    <w:p w14:paraId="49B229A2" w14:textId="77777777" w:rsidR="0077376D" w:rsidRDefault="0077376D" w:rsidP="0077376D">
      <w:pPr>
        <w:pStyle w:val="Zdrojovkd"/>
      </w:pPr>
      <w:r>
        <w:t xml:space="preserve">                Engine.LoadingScene.Set(Engine.LoadingScene.argsPreLoad);</w:t>
      </w:r>
    </w:p>
    <w:p w14:paraId="52F3F7D4" w14:textId="77777777" w:rsidR="0077376D" w:rsidRDefault="0077376D" w:rsidP="0077376D">
      <w:pPr>
        <w:pStyle w:val="Zdrojovkd"/>
      </w:pPr>
      <w:r>
        <w:t xml:space="preserve">                Engine.LoadingScene.Init();</w:t>
      </w:r>
    </w:p>
    <w:p w14:paraId="747760E5" w14:textId="77777777" w:rsidR="0077376D" w:rsidRDefault="0077376D" w:rsidP="0077376D">
      <w:pPr>
        <w:pStyle w:val="Zdrojovkd"/>
      </w:pPr>
      <w:r>
        <w:t xml:space="preserve">                CachedScenes[Name] = Engine.LoadingScene;</w:t>
      </w:r>
    </w:p>
    <w:p w14:paraId="22CD2C13" w14:textId="77777777" w:rsidR="0077376D" w:rsidRDefault="0077376D" w:rsidP="0077376D">
      <w:pPr>
        <w:pStyle w:val="Zdrojovkd"/>
      </w:pPr>
      <w:r>
        <w:t xml:space="preserve">            }</w:t>
      </w:r>
    </w:p>
    <w:p w14:paraId="3420AA8C" w14:textId="77777777" w:rsidR="0077376D" w:rsidRDefault="0077376D" w:rsidP="0077376D">
      <w:pPr>
        <w:pStyle w:val="Zdrojovkd"/>
      </w:pPr>
      <w:r>
        <w:t xml:space="preserve">            catch</w:t>
      </w:r>
    </w:p>
    <w:p w14:paraId="643B87F0" w14:textId="77777777" w:rsidR="0077376D" w:rsidRDefault="0077376D" w:rsidP="0077376D">
      <w:pPr>
        <w:pStyle w:val="Zdrojovkd"/>
      </w:pPr>
      <w:r>
        <w:t xml:space="preserve">            { }</w:t>
      </w:r>
    </w:p>
    <w:p w14:paraId="5ADADC2D" w14:textId="77777777" w:rsidR="0077376D" w:rsidRDefault="0077376D" w:rsidP="0077376D">
      <w:pPr>
        <w:pStyle w:val="Zdrojovkd"/>
      </w:pPr>
      <w:r>
        <w:t xml:space="preserve">        }</w:t>
      </w:r>
    </w:p>
    <w:p w14:paraId="193D89F5" w14:textId="77777777" w:rsidR="0077376D" w:rsidRDefault="0077376D" w:rsidP="0077376D">
      <w:pPr>
        <w:pStyle w:val="Zdrojovkd"/>
      </w:pPr>
    </w:p>
    <w:p w14:paraId="68E24D26" w14:textId="77777777" w:rsidR="0077376D" w:rsidRDefault="0077376D" w:rsidP="0077376D">
      <w:pPr>
        <w:pStyle w:val="Zdrojovkd"/>
      </w:pPr>
      <w:r>
        <w:t xml:space="preserve">        internal static void AddScene(Scene Source)</w:t>
      </w:r>
    </w:p>
    <w:p w14:paraId="4CB6A024" w14:textId="77777777" w:rsidR="0077376D" w:rsidRDefault="0077376D" w:rsidP="0077376D">
      <w:pPr>
        <w:pStyle w:val="Zdrojovkd"/>
      </w:pPr>
      <w:r>
        <w:t xml:space="preserve">        {</w:t>
      </w:r>
    </w:p>
    <w:p w14:paraId="152A7027" w14:textId="77777777" w:rsidR="0077376D" w:rsidRDefault="0077376D" w:rsidP="0077376D">
      <w:pPr>
        <w:pStyle w:val="Zdrojovkd"/>
      </w:pPr>
      <w:r>
        <w:t xml:space="preserve">            try</w:t>
      </w:r>
    </w:p>
    <w:p w14:paraId="181D514D" w14:textId="77777777" w:rsidR="0077376D" w:rsidRDefault="0077376D" w:rsidP="0077376D">
      <w:pPr>
        <w:pStyle w:val="Zdrojovkd"/>
      </w:pPr>
      <w:r>
        <w:t xml:space="preserve">            {</w:t>
      </w:r>
    </w:p>
    <w:p w14:paraId="37C4B53D" w14:textId="77777777" w:rsidR="0077376D" w:rsidRDefault="0077376D" w:rsidP="0077376D">
      <w:pPr>
        <w:pStyle w:val="Zdrojovkd"/>
      </w:pPr>
      <w:r>
        <w:t xml:space="preserve">                CachedScenes.Add(Source.Name, Source);</w:t>
      </w:r>
    </w:p>
    <w:p w14:paraId="1069BCD4" w14:textId="77777777" w:rsidR="0077376D" w:rsidRDefault="0077376D" w:rsidP="0077376D">
      <w:pPr>
        <w:pStyle w:val="Zdrojovkd"/>
      </w:pPr>
      <w:r>
        <w:lastRenderedPageBreak/>
        <w:t xml:space="preserve">            }</w:t>
      </w:r>
    </w:p>
    <w:p w14:paraId="437DD86C" w14:textId="77777777" w:rsidR="0077376D" w:rsidRDefault="0077376D" w:rsidP="0077376D">
      <w:pPr>
        <w:pStyle w:val="Zdrojovkd"/>
      </w:pPr>
      <w:r>
        <w:t xml:space="preserve">            catch { }</w:t>
      </w:r>
    </w:p>
    <w:p w14:paraId="4DE4850B" w14:textId="77777777" w:rsidR="0077376D" w:rsidRDefault="0077376D" w:rsidP="0077376D">
      <w:pPr>
        <w:pStyle w:val="Zdrojovkd"/>
      </w:pPr>
      <w:r>
        <w:t xml:space="preserve">        }</w:t>
      </w:r>
    </w:p>
    <w:p w14:paraId="52D0E0B8" w14:textId="77777777" w:rsidR="0077376D" w:rsidRDefault="0077376D" w:rsidP="0077376D">
      <w:pPr>
        <w:pStyle w:val="Zdrojovkd"/>
      </w:pPr>
      <w:r>
        <w:t xml:space="preserve">    }</w:t>
      </w:r>
    </w:p>
    <w:p w14:paraId="77280443" w14:textId="3249D800" w:rsidR="0077376D" w:rsidRPr="0077376D" w:rsidRDefault="0077376D" w:rsidP="0077376D">
      <w:pPr>
        <w:pStyle w:val="Zdrojovkd"/>
      </w:pPr>
      <w:r>
        <w:t>}</w:t>
      </w:r>
    </w:p>
    <w:p w14:paraId="5DD9037A" w14:textId="628668B3" w:rsidR="006668F6" w:rsidRDefault="006668F6" w:rsidP="006668F6">
      <w:pPr>
        <w:pStyle w:val="Nadpis4"/>
      </w:pPr>
      <w:r>
        <w:t>Core/GameObject.cs</w:t>
      </w:r>
    </w:p>
    <w:p w14:paraId="713F0A50" w14:textId="77777777" w:rsidR="0077376D" w:rsidRDefault="0077376D" w:rsidP="0077376D">
      <w:pPr>
        <w:pStyle w:val="Zdrojovkd"/>
      </w:pPr>
      <w:r>
        <w:t>using DKEngine.Core.Components;</w:t>
      </w:r>
    </w:p>
    <w:p w14:paraId="1A7B9886" w14:textId="77777777" w:rsidR="0077376D" w:rsidRDefault="0077376D" w:rsidP="0077376D">
      <w:pPr>
        <w:pStyle w:val="Zdrojovkd"/>
      </w:pPr>
      <w:r>
        <w:t>using System;</w:t>
      </w:r>
    </w:p>
    <w:p w14:paraId="12971118" w14:textId="77777777" w:rsidR="0077376D" w:rsidRDefault="0077376D" w:rsidP="0077376D">
      <w:pPr>
        <w:pStyle w:val="Zdrojovkd"/>
      </w:pPr>
      <w:r>
        <w:t>using System.Collections.Generic;</w:t>
      </w:r>
    </w:p>
    <w:p w14:paraId="487772FA" w14:textId="77777777" w:rsidR="0077376D" w:rsidRDefault="0077376D" w:rsidP="0077376D">
      <w:pPr>
        <w:pStyle w:val="Zdrojovkd"/>
      </w:pPr>
      <w:r>
        <w:t>using System.Diagnostics;</w:t>
      </w:r>
    </w:p>
    <w:p w14:paraId="2982AF92" w14:textId="77777777" w:rsidR="0077376D" w:rsidRDefault="0077376D" w:rsidP="0077376D">
      <w:pPr>
        <w:pStyle w:val="Zdrojovkd"/>
      </w:pPr>
      <w:r>
        <w:t>using System.Drawing;</w:t>
      </w:r>
    </w:p>
    <w:p w14:paraId="15964A36" w14:textId="77777777" w:rsidR="0077376D" w:rsidRDefault="0077376D" w:rsidP="0077376D">
      <w:pPr>
        <w:pStyle w:val="Zdrojovkd"/>
      </w:pPr>
      <w:r>
        <w:t>using System.Reflection;</w:t>
      </w:r>
    </w:p>
    <w:p w14:paraId="41A9A8BF" w14:textId="77777777" w:rsidR="0077376D" w:rsidRDefault="0077376D" w:rsidP="0077376D">
      <w:pPr>
        <w:pStyle w:val="Zdrojovkd"/>
      </w:pPr>
    </w:p>
    <w:p w14:paraId="24BB8AE5" w14:textId="77777777" w:rsidR="0077376D" w:rsidRDefault="0077376D" w:rsidP="0077376D">
      <w:pPr>
        <w:pStyle w:val="Zdrojovkd"/>
      </w:pPr>
      <w:r>
        <w:t>namespace DKEngine.Core</w:t>
      </w:r>
    </w:p>
    <w:p w14:paraId="49CC2F0F" w14:textId="77777777" w:rsidR="0077376D" w:rsidRDefault="0077376D" w:rsidP="0077376D">
      <w:pPr>
        <w:pStyle w:val="Zdrojovkd"/>
      </w:pPr>
      <w:r>
        <w:t>{</w:t>
      </w:r>
    </w:p>
    <w:p w14:paraId="3936314F" w14:textId="77777777" w:rsidR="0077376D" w:rsidRDefault="0077376D" w:rsidP="0077376D">
      <w:pPr>
        <w:pStyle w:val="Zdrojovkd"/>
      </w:pPr>
      <w:r>
        <w:t xml:space="preserve">    /// &lt;summary&gt;</w:t>
      </w:r>
    </w:p>
    <w:p w14:paraId="6F0E7BE3" w14:textId="77777777" w:rsidR="0077376D" w:rsidRDefault="0077376D" w:rsidP="0077376D">
      <w:pPr>
        <w:pStyle w:val="Zdrojovkd"/>
      </w:pPr>
      <w:r>
        <w:t xml:space="preserve">    /// Primitive type for all renderable objects</w:t>
      </w:r>
    </w:p>
    <w:p w14:paraId="19B3ABA7" w14:textId="77777777" w:rsidR="0077376D" w:rsidRDefault="0077376D" w:rsidP="0077376D">
      <w:pPr>
        <w:pStyle w:val="Zdrojovkd"/>
      </w:pPr>
      <w:r>
        <w:t xml:space="preserve">    /// &lt;/summary&gt;</w:t>
      </w:r>
    </w:p>
    <w:p w14:paraId="1CCCE6A2" w14:textId="77777777" w:rsidR="0077376D" w:rsidRDefault="0077376D" w:rsidP="0077376D">
      <w:pPr>
        <w:pStyle w:val="Zdrojovkd"/>
      </w:pPr>
      <w:r>
        <w:t xml:space="preserve">    /// &lt;seealso cref="DKEngine.Core.Components.Component" /&gt;</w:t>
      </w:r>
    </w:p>
    <w:p w14:paraId="7BB89AD5" w14:textId="77777777" w:rsidR="0077376D" w:rsidRDefault="0077376D" w:rsidP="0077376D">
      <w:pPr>
        <w:pStyle w:val="Zdrojovkd"/>
      </w:pPr>
      <w:r>
        <w:t xml:space="preserve">    public class GameObject : Component</w:t>
      </w:r>
    </w:p>
    <w:p w14:paraId="7418D03E" w14:textId="77777777" w:rsidR="0077376D" w:rsidRDefault="0077376D" w:rsidP="0077376D">
      <w:pPr>
        <w:pStyle w:val="Zdrojovkd"/>
      </w:pPr>
      <w:r>
        <w:t xml:space="preserve">    {</w:t>
      </w:r>
    </w:p>
    <w:p w14:paraId="76F9C5E5" w14:textId="77777777" w:rsidR="0077376D" w:rsidRDefault="0077376D" w:rsidP="0077376D">
      <w:pPr>
        <w:pStyle w:val="Zdrojovkd"/>
      </w:pPr>
      <w:r>
        <w:t xml:space="preserve">        /// &lt;summary&gt;</w:t>
      </w:r>
    </w:p>
    <w:p w14:paraId="6729C745" w14:textId="77777777" w:rsidR="0077376D" w:rsidRDefault="0077376D" w:rsidP="0077376D">
      <w:pPr>
        <w:pStyle w:val="Zdrojovkd"/>
      </w:pPr>
      <w:r>
        <w:t xml:space="preserve">        /// The GameObject has shadow</w:t>
      </w:r>
    </w:p>
    <w:p w14:paraId="48CE7D41" w14:textId="77777777" w:rsidR="0077376D" w:rsidRDefault="0077376D" w:rsidP="0077376D">
      <w:pPr>
        <w:pStyle w:val="Zdrojovkd"/>
      </w:pPr>
      <w:r>
        <w:t xml:space="preserve">        /// &lt;/summary&gt;</w:t>
      </w:r>
    </w:p>
    <w:p w14:paraId="34A802A0" w14:textId="77777777" w:rsidR="0077376D" w:rsidRDefault="0077376D" w:rsidP="0077376D">
      <w:pPr>
        <w:pStyle w:val="Zdrojovkd"/>
      </w:pPr>
      <w:r>
        <w:t xml:space="preserve">        public bool HasShadow = false;</w:t>
      </w:r>
    </w:p>
    <w:p w14:paraId="2C799010" w14:textId="77777777" w:rsidR="0077376D" w:rsidRDefault="0077376D" w:rsidP="0077376D">
      <w:pPr>
        <w:pStyle w:val="Zdrojovkd"/>
      </w:pPr>
    </w:p>
    <w:p w14:paraId="4E988AC8" w14:textId="77777777" w:rsidR="0077376D" w:rsidRDefault="0077376D" w:rsidP="0077376D">
      <w:pPr>
        <w:pStyle w:val="Zdrojovkd"/>
      </w:pPr>
      <w:r>
        <w:t xml:space="preserve">        /// &lt;summary&gt;</w:t>
      </w:r>
    </w:p>
    <w:p w14:paraId="4D10F3BF" w14:textId="77777777" w:rsidR="0077376D" w:rsidRDefault="0077376D" w:rsidP="0077376D">
      <w:pPr>
        <w:pStyle w:val="Zdrojovkd"/>
      </w:pPr>
      <w:r>
        <w:t xml:space="preserve">        /// Gets a value indicating whether this instance is in view.</w:t>
      </w:r>
    </w:p>
    <w:p w14:paraId="1E63BF1B" w14:textId="77777777" w:rsidR="0077376D" w:rsidRDefault="0077376D" w:rsidP="0077376D">
      <w:pPr>
        <w:pStyle w:val="Zdrojovkd"/>
      </w:pPr>
      <w:r>
        <w:t xml:space="preserve">        /// &lt;/summary&gt;</w:t>
      </w:r>
    </w:p>
    <w:p w14:paraId="73A724AE" w14:textId="77777777" w:rsidR="0077376D" w:rsidRDefault="0077376D" w:rsidP="0077376D">
      <w:pPr>
        <w:pStyle w:val="Zdrojovkd"/>
      </w:pPr>
      <w:r>
        <w:t xml:space="preserve">        /// &lt;value&gt;</w:t>
      </w:r>
    </w:p>
    <w:p w14:paraId="6E37180D" w14:textId="77777777" w:rsidR="0077376D" w:rsidRDefault="0077376D" w:rsidP="0077376D">
      <w:pPr>
        <w:pStyle w:val="Zdrojovkd"/>
      </w:pPr>
      <w:r>
        <w:t xml:space="preserve">        ///   &lt;c&gt;true&lt;/c&gt; if this instance is in view; otherwise, &lt;c&gt;false&lt;/c&gt;.</w:t>
      </w:r>
    </w:p>
    <w:p w14:paraId="52A299D7" w14:textId="77777777" w:rsidR="0077376D" w:rsidRDefault="0077376D" w:rsidP="0077376D">
      <w:pPr>
        <w:pStyle w:val="Zdrojovkd"/>
      </w:pPr>
      <w:r>
        <w:t xml:space="preserve">        /// &lt;/value&gt;</w:t>
      </w:r>
    </w:p>
    <w:p w14:paraId="42F4B555" w14:textId="77777777" w:rsidR="0077376D" w:rsidRDefault="0077376D" w:rsidP="0077376D">
      <w:pPr>
        <w:pStyle w:val="Zdrojovkd"/>
      </w:pPr>
      <w:r>
        <w:t xml:space="preserve">        public bool IsInView</w:t>
      </w:r>
    </w:p>
    <w:p w14:paraId="40DD4AC1" w14:textId="77777777" w:rsidR="0077376D" w:rsidRDefault="0077376D" w:rsidP="0077376D">
      <w:pPr>
        <w:pStyle w:val="Zdrojovkd"/>
      </w:pPr>
      <w:r>
        <w:t xml:space="preserve">        {</w:t>
      </w:r>
    </w:p>
    <w:p w14:paraId="0489B5E5" w14:textId="77777777" w:rsidR="0077376D" w:rsidRDefault="0077376D" w:rsidP="0077376D">
      <w:pPr>
        <w:pStyle w:val="Zdrojovkd"/>
      </w:pPr>
      <w:r>
        <w:t xml:space="preserve">            get</w:t>
      </w:r>
    </w:p>
    <w:p w14:paraId="3213B542" w14:textId="77777777" w:rsidR="0077376D" w:rsidRDefault="0077376D" w:rsidP="0077376D">
      <w:pPr>
        <w:pStyle w:val="Zdrojovkd"/>
      </w:pPr>
      <w:r>
        <w:t xml:space="preserve">            {</w:t>
      </w:r>
    </w:p>
    <w:p w14:paraId="391D7F1E" w14:textId="77777777" w:rsidR="0077376D" w:rsidRDefault="0077376D" w:rsidP="0077376D">
      <w:pPr>
        <w:pStyle w:val="Zdrojovkd"/>
      </w:pPr>
      <w:r>
        <w:t xml:space="preserve">                float X = this.IsGUI ? 0 : Engine.BaseCam != null ? Engine.BaseCam.X : 0;</w:t>
      </w:r>
    </w:p>
    <w:p w14:paraId="3BA26915" w14:textId="77777777" w:rsidR="0077376D" w:rsidRDefault="0077376D" w:rsidP="0077376D">
      <w:pPr>
        <w:pStyle w:val="Zdrojovkd"/>
      </w:pPr>
      <w:r>
        <w:t xml:space="preserve">                float Y = this.IsGUI ? 0 : Engine.BaseCam != null ? Engine.BaseCam.Y : 0;</w:t>
      </w:r>
    </w:p>
    <w:p w14:paraId="60A61388" w14:textId="77777777" w:rsidR="0077376D" w:rsidRDefault="0077376D" w:rsidP="0077376D">
      <w:pPr>
        <w:pStyle w:val="Zdrojovkd"/>
      </w:pPr>
    </w:p>
    <w:p w14:paraId="5E483E7E" w14:textId="77777777" w:rsidR="0077376D" w:rsidRDefault="0077376D" w:rsidP="0077376D">
      <w:pPr>
        <w:pStyle w:val="Zdrojovkd"/>
      </w:pPr>
      <w:r>
        <w:t xml:space="preserve">                return (this.Transform.Position.X + this.Transform._ScaledDimensions.X &gt;= X &amp;&amp; this.Transform.Position.X &lt; X + Engine.Render.RenderWidth &amp;&amp; this.Transform.Position.Y + this.Transform._ScaledDimensions.Y &gt;= Y &amp;&amp; this.Transform.Position.Y &lt; Y + Engine.Render.RenderHeight);</w:t>
      </w:r>
    </w:p>
    <w:p w14:paraId="14924BCE" w14:textId="77777777" w:rsidR="0077376D" w:rsidRDefault="0077376D" w:rsidP="0077376D">
      <w:pPr>
        <w:pStyle w:val="Zdrojovkd"/>
      </w:pPr>
      <w:r>
        <w:t xml:space="preserve">            }</w:t>
      </w:r>
    </w:p>
    <w:p w14:paraId="4B72E41E" w14:textId="77777777" w:rsidR="0077376D" w:rsidRDefault="0077376D" w:rsidP="0077376D">
      <w:pPr>
        <w:pStyle w:val="Zdrojovkd"/>
      </w:pPr>
      <w:r>
        <w:t xml:space="preserve">        }</w:t>
      </w:r>
    </w:p>
    <w:p w14:paraId="11A63B47" w14:textId="77777777" w:rsidR="0077376D" w:rsidRDefault="0077376D" w:rsidP="0077376D">
      <w:pPr>
        <w:pStyle w:val="Zdrojovkd"/>
      </w:pPr>
    </w:p>
    <w:p w14:paraId="313CC73E" w14:textId="77777777" w:rsidR="0077376D" w:rsidRDefault="0077376D" w:rsidP="0077376D">
      <w:pPr>
        <w:pStyle w:val="Zdrojovkd"/>
      </w:pPr>
      <w:r>
        <w:t xml:space="preserve">        /// &lt;summary&gt;</w:t>
      </w:r>
    </w:p>
    <w:p w14:paraId="03B47510" w14:textId="77777777" w:rsidR="0077376D" w:rsidRDefault="0077376D" w:rsidP="0077376D">
      <w:pPr>
        <w:pStyle w:val="Zdrojovkd"/>
      </w:pPr>
      <w:r>
        <w:t xml:space="preserve">        /// Gets or sets a value indicating whether this instance is GUI.</w:t>
      </w:r>
    </w:p>
    <w:p w14:paraId="3CFB8AA1" w14:textId="77777777" w:rsidR="0077376D" w:rsidRDefault="0077376D" w:rsidP="0077376D">
      <w:pPr>
        <w:pStyle w:val="Zdrojovkd"/>
      </w:pPr>
      <w:r>
        <w:t xml:space="preserve">        /// &lt;/summary&gt;</w:t>
      </w:r>
    </w:p>
    <w:p w14:paraId="19021596" w14:textId="77777777" w:rsidR="0077376D" w:rsidRDefault="0077376D" w:rsidP="0077376D">
      <w:pPr>
        <w:pStyle w:val="Zdrojovkd"/>
      </w:pPr>
      <w:r>
        <w:t xml:space="preserve">        /// &lt;value&gt;</w:t>
      </w:r>
    </w:p>
    <w:p w14:paraId="0002DFD5" w14:textId="77777777" w:rsidR="0077376D" w:rsidRDefault="0077376D" w:rsidP="0077376D">
      <w:pPr>
        <w:pStyle w:val="Zdrojovkd"/>
      </w:pPr>
      <w:r>
        <w:t xml:space="preserve">        ///   &lt;c&gt;true&lt;/c&gt; if this instance is GUI; otherwise, &lt;c&gt;false&lt;/c&gt;.</w:t>
      </w:r>
    </w:p>
    <w:p w14:paraId="095194AC" w14:textId="77777777" w:rsidR="0077376D" w:rsidRDefault="0077376D" w:rsidP="0077376D">
      <w:pPr>
        <w:pStyle w:val="Zdrojovkd"/>
      </w:pPr>
      <w:r>
        <w:t xml:space="preserve">        /// &lt;/value&gt;</w:t>
      </w:r>
    </w:p>
    <w:p w14:paraId="19C136FF" w14:textId="77777777" w:rsidR="0077376D" w:rsidRDefault="0077376D" w:rsidP="0077376D">
      <w:pPr>
        <w:pStyle w:val="Zdrojovkd"/>
      </w:pPr>
      <w:r>
        <w:t xml:space="preserve">        public bool IsGUI</w:t>
      </w:r>
    </w:p>
    <w:p w14:paraId="246791E7" w14:textId="77777777" w:rsidR="0077376D" w:rsidRDefault="0077376D" w:rsidP="0077376D">
      <w:pPr>
        <w:pStyle w:val="Zdrojovkd"/>
      </w:pPr>
      <w:r>
        <w:t xml:space="preserve">        {</w:t>
      </w:r>
    </w:p>
    <w:p w14:paraId="34550D4E" w14:textId="77777777" w:rsidR="0077376D" w:rsidRDefault="0077376D" w:rsidP="0077376D">
      <w:pPr>
        <w:pStyle w:val="Zdrojovkd"/>
      </w:pPr>
      <w:r>
        <w:t xml:space="preserve">            get { return Parent != null ? Parent.IsGUI : _IsGUI; }</w:t>
      </w:r>
    </w:p>
    <w:p w14:paraId="3DEC40A1" w14:textId="77777777" w:rsidR="0077376D" w:rsidRDefault="0077376D" w:rsidP="0077376D">
      <w:pPr>
        <w:pStyle w:val="Zdrojovkd"/>
      </w:pPr>
      <w:r>
        <w:t xml:space="preserve">            set { _IsGUI = value; }</w:t>
      </w:r>
    </w:p>
    <w:p w14:paraId="2B782B6B" w14:textId="77777777" w:rsidR="0077376D" w:rsidRDefault="0077376D" w:rsidP="0077376D">
      <w:pPr>
        <w:pStyle w:val="Zdrojovkd"/>
      </w:pPr>
      <w:r>
        <w:t xml:space="preserve">        }</w:t>
      </w:r>
    </w:p>
    <w:p w14:paraId="3C2673ED" w14:textId="77777777" w:rsidR="0077376D" w:rsidRDefault="0077376D" w:rsidP="0077376D">
      <w:pPr>
        <w:pStyle w:val="Zdrojovkd"/>
      </w:pPr>
    </w:p>
    <w:p w14:paraId="2A3A0C96" w14:textId="77777777" w:rsidR="0077376D" w:rsidRDefault="0077376D" w:rsidP="0077376D">
      <w:pPr>
        <w:pStyle w:val="Zdrojovkd"/>
      </w:pPr>
      <w:r>
        <w:t xml:space="preserve">        /// &lt;summary&gt;</w:t>
      </w:r>
    </w:p>
    <w:p w14:paraId="1001A6E5" w14:textId="77777777" w:rsidR="0077376D" w:rsidRDefault="0077376D" w:rsidP="0077376D">
      <w:pPr>
        <w:pStyle w:val="Zdrojovkd"/>
      </w:pPr>
      <w:r>
        <w:t xml:space="preserve">        /// Gets or sets the name of the type.</w:t>
      </w:r>
    </w:p>
    <w:p w14:paraId="2A6C4ED9" w14:textId="77777777" w:rsidR="0077376D" w:rsidRDefault="0077376D" w:rsidP="0077376D">
      <w:pPr>
        <w:pStyle w:val="Zdrojovkd"/>
      </w:pPr>
      <w:r>
        <w:t xml:space="preserve">        /// &lt;/summary&gt;</w:t>
      </w:r>
    </w:p>
    <w:p w14:paraId="1819A264" w14:textId="77777777" w:rsidR="0077376D" w:rsidRDefault="0077376D" w:rsidP="0077376D">
      <w:pPr>
        <w:pStyle w:val="Zdrojovkd"/>
      </w:pPr>
      <w:r>
        <w:t xml:space="preserve">        /// &lt;value&gt;</w:t>
      </w:r>
    </w:p>
    <w:p w14:paraId="2A779BB7" w14:textId="77777777" w:rsidR="0077376D" w:rsidRDefault="0077376D" w:rsidP="0077376D">
      <w:pPr>
        <w:pStyle w:val="Zdrojovkd"/>
      </w:pPr>
      <w:r>
        <w:t xml:space="preserve">        /// The name of the type.</w:t>
      </w:r>
    </w:p>
    <w:p w14:paraId="499D7699" w14:textId="77777777" w:rsidR="0077376D" w:rsidRDefault="0077376D" w:rsidP="0077376D">
      <w:pPr>
        <w:pStyle w:val="Zdrojovkd"/>
      </w:pPr>
      <w:r>
        <w:t xml:space="preserve">        /// &lt;/value&gt;</w:t>
      </w:r>
    </w:p>
    <w:p w14:paraId="38DBB17C" w14:textId="77777777" w:rsidR="0077376D" w:rsidRDefault="0077376D" w:rsidP="0077376D">
      <w:pPr>
        <w:pStyle w:val="Zdrojovkd"/>
      </w:pPr>
      <w:r>
        <w:t xml:space="preserve">        public string TypeName</w:t>
      </w:r>
    </w:p>
    <w:p w14:paraId="5F34BD15" w14:textId="77777777" w:rsidR="0077376D" w:rsidRDefault="0077376D" w:rsidP="0077376D">
      <w:pPr>
        <w:pStyle w:val="Zdrojovkd"/>
      </w:pPr>
      <w:r>
        <w:t xml:space="preserve">        {</w:t>
      </w:r>
    </w:p>
    <w:p w14:paraId="0546C312" w14:textId="77777777" w:rsidR="0077376D" w:rsidRDefault="0077376D" w:rsidP="0077376D">
      <w:pPr>
        <w:pStyle w:val="Zdrojovkd"/>
      </w:pPr>
      <w:r>
        <w:t xml:space="preserve">            get { return _typeName; }</w:t>
      </w:r>
    </w:p>
    <w:p w14:paraId="06B6475C" w14:textId="77777777" w:rsidR="0077376D" w:rsidRDefault="0077376D" w:rsidP="0077376D">
      <w:pPr>
        <w:pStyle w:val="Zdrojovkd"/>
      </w:pPr>
      <w:r>
        <w:t xml:space="preserve">            set</w:t>
      </w:r>
    </w:p>
    <w:p w14:paraId="19DC4248" w14:textId="77777777" w:rsidR="0077376D" w:rsidRDefault="0077376D" w:rsidP="0077376D">
      <w:pPr>
        <w:pStyle w:val="Zdrojovkd"/>
      </w:pPr>
      <w:r>
        <w:t xml:space="preserve">            {</w:t>
      </w:r>
    </w:p>
    <w:p w14:paraId="31E77DED" w14:textId="77777777" w:rsidR="0077376D" w:rsidRDefault="0077376D" w:rsidP="0077376D">
      <w:pPr>
        <w:pStyle w:val="Zdrojovkd"/>
      </w:pPr>
      <w:r>
        <w:t xml:space="preserve">                _typeName = value;</w:t>
      </w:r>
    </w:p>
    <w:p w14:paraId="18D6C8AA" w14:textId="77777777" w:rsidR="0077376D" w:rsidRDefault="0077376D" w:rsidP="0077376D">
      <w:pPr>
        <w:pStyle w:val="Zdrojovkd"/>
      </w:pPr>
      <w:r>
        <w:t xml:space="preserve">                this.Model = Database.GetGameObjectMaterial(value);</w:t>
      </w:r>
    </w:p>
    <w:p w14:paraId="02DCD3E4" w14:textId="77777777" w:rsidR="0077376D" w:rsidRDefault="0077376D" w:rsidP="0077376D">
      <w:pPr>
        <w:pStyle w:val="Zdrojovkd"/>
      </w:pPr>
      <w:r>
        <w:t xml:space="preserve">            }</w:t>
      </w:r>
    </w:p>
    <w:p w14:paraId="6CB972CB" w14:textId="77777777" w:rsidR="0077376D" w:rsidRDefault="0077376D" w:rsidP="0077376D">
      <w:pPr>
        <w:pStyle w:val="Zdrojovkd"/>
      </w:pPr>
      <w:r>
        <w:t xml:space="preserve">        }</w:t>
      </w:r>
    </w:p>
    <w:p w14:paraId="2175D2F5" w14:textId="77777777" w:rsidR="0077376D" w:rsidRDefault="0077376D" w:rsidP="0077376D">
      <w:pPr>
        <w:pStyle w:val="Zdrojovkd"/>
      </w:pPr>
    </w:p>
    <w:p w14:paraId="402AB920" w14:textId="77777777" w:rsidR="0077376D" w:rsidRDefault="0077376D" w:rsidP="0077376D">
      <w:pPr>
        <w:pStyle w:val="Zdrojovkd"/>
      </w:pPr>
      <w:r>
        <w:t xml:space="preserve">        /// &lt;summary&gt;</w:t>
      </w:r>
    </w:p>
    <w:p w14:paraId="420CDC56" w14:textId="77777777" w:rsidR="0077376D" w:rsidRDefault="0077376D" w:rsidP="0077376D">
      <w:pPr>
        <w:pStyle w:val="Zdrojovkd"/>
      </w:pPr>
      <w:r>
        <w:t xml:space="preserve">        /// Gets or sets the model.</w:t>
      </w:r>
    </w:p>
    <w:p w14:paraId="026DB5AC" w14:textId="77777777" w:rsidR="0077376D" w:rsidRDefault="0077376D" w:rsidP="0077376D">
      <w:pPr>
        <w:pStyle w:val="Zdrojovkd"/>
      </w:pPr>
      <w:r>
        <w:lastRenderedPageBreak/>
        <w:t xml:space="preserve">        /// &lt;/summary&gt;</w:t>
      </w:r>
    </w:p>
    <w:p w14:paraId="45DF4693" w14:textId="77777777" w:rsidR="0077376D" w:rsidRDefault="0077376D" w:rsidP="0077376D">
      <w:pPr>
        <w:pStyle w:val="Zdrojovkd"/>
      </w:pPr>
      <w:r>
        <w:t xml:space="preserve">        /// &lt;value&gt;</w:t>
      </w:r>
    </w:p>
    <w:p w14:paraId="21A34CFF" w14:textId="77777777" w:rsidR="0077376D" w:rsidRDefault="0077376D" w:rsidP="0077376D">
      <w:pPr>
        <w:pStyle w:val="Zdrojovkd"/>
      </w:pPr>
      <w:r>
        <w:t xml:space="preserve">        /// The model.</w:t>
      </w:r>
    </w:p>
    <w:p w14:paraId="10CDAA15" w14:textId="77777777" w:rsidR="0077376D" w:rsidRDefault="0077376D" w:rsidP="0077376D">
      <w:pPr>
        <w:pStyle w:val="Zdrojovkd"/>
      </w:pPr>
      <w:r>
        <w:t xml:space="preserve">        /// &lt;/value&gt;</w:t>
      </w:r>
    </w:p>
    <w:p w14:paraId="3D029A22" w14:textId="77777777" w:rsidR="0077376D" w:rsidRDefault="0077376D" w:rsidP="0077376D">
      <w:pPr>
        <w:pStyle w:val="Zdrojovkd"/>
      </w:pPr>
      <w:r>
        <w:t xml:space="preserve">        public Material Model</w:t>
      </w:r>
    </w:p>
    <w:p w14:paraId="27DFCE2A" w14:textId="77777777" w:rsidR="0077376D" w:rsidRDefault="0077376D" w:rsidP="0077376D">
      <w:pPr>
        <w:pStyle w:val="Zdrojovkd"/>
      </w:pPr>
      <w:r>
        <w:t xml:space="preserve">        {</w:t>
      </w:r>
    </w:p>
    <w:p w14:paraId="4FF4E37E" w14:textId="77777777" w:rsidR="0077376D" w:rsidRDefault="0077376D" w:rsidP="0077376D">
      <w:pPr>
        <w:pStyle w:val="Zdrojovkd"/>
      </w:pPr>
      <w:r>
        <w:t xml:space="preserve">            get { return _Model; }</w:t>
      </w:r>
    </w:p>
    <w:p w14:paraId="00C8487F" w14:textId="77777777" w:rsidR="0077376D" w:rsidRDefault="0077376D" w:rsidP="0077376D">
      <w:pPr>
        <w:pStyle w:val="Zdrojovkd"/>
      </w:pPr>
      <w:r>
        <w:t xml:space="preserve">            set</w:t>
      </w:r>
    </w:p>
    <w:p w14:paraId="1E91DCF2" w14:textId="77777777" w:rsidR="0077376D" w:rsidRDefault="0077376D" w:rsidP="0077376D">
      <w:pPr>
        <w:pStyle w:val="Zdrojovkd"/>
      </w:pPr>
      <w:r>
        <w:t xml:space="preserve">            {</w:t>
      </w:r>
    </w:p>
    <w:p w14:paraId="5CD5FB37" w14:textId="77777777" w:rsidR="0077376D" w:rsidRDefault="0077376D" w:rsidP="0077376D">
      <w:pPr>
        <w:pStyle w:val="Zdrojovkd"/>
      </w:pPr>
      <w:r>
        <w:t xml:space="preserve">                if (value != _Model &amp;&amp; value != null)</w:t>
      </w:r>
    </w:p>
    <w:p w14:paraId="18136761" w14:textId="77777777" w:rsidR="0077376D" w:rsidRDefault="0077376D" w:rsidP="0077376D">
      <w:pPr>
        <w:pStyle w:val="Zdrojovkd"/>
      </w:pPr>
      <w:r>
        <w:t xml:space="preserve">                {</w:t>
      </w:r>
    </w:p>
    <w:p w14:paraId="3B71AFBB" w14:textId="77777777" w:rsidR="0077376D" w:rsidRDefault="0077376D" w:rsidP="0077376D">
      <w:pPr>
        <w:pStyle w:val="Zdrojovkd"/>
      </w:pPr>
      <w:r>
        <w:t xml:space="preserve">                    _Model = value;</w:t>
      </w:r>
    </w:p>
    <w:p w14:paraId="136F7B51" w14:textId="77777777" w:rsidR="0077376D" w:rsidRDefault="0077376D" w:rsidP="0077376D">
      <w:pPr>
        <w:pStyle w:val="Zdrojovkd"/>
      </w:pPr>
      <w:r>
        <w:t xml:space="preserve">                    this.Transform.Dimensions = new Vector3(value.Width, value.Height, 1);</w:t>
      </w:r>
    </w:p>
    <w:p w14:paraId="36DA98DC" w14:textId="77777777" w:rsidR="0077376D" w:rsidRDefault="0077376D" w:rsidP="0077376D">
      <w:pPr>
        <w:pStyle w:val="Zdrojovkd"/>
      </w:pPr>
    </w:p>
    <w:p w14:paraId="7B26FFDE" w14:textId="77777777" w:rsidR="0077376D" w:rsidRDefault="0077376D" w:rsidP="0077376D">
      <w:pPr>
        <w:pStyle w:val="Zdrojovkd"/>
      </w:pPr>
      <w:r>
        <w:t xml:space="preserve">                    if (Animator?.Animations.Count == 0)</w:t>
      </w:r>
    </w:p>
    <w:p w14:paraId="2232E096" w14:textId="77777777" w:rsidR="0077376D" w:rsidRDefault="0077376D" w:rsidP="0077376D">
      <w:pPr>
        <w:pStyle w:val="Zdrojovkd"/>
      </w:pPr>
      <w:r>
        <w:t xml:space="preserve">                    {</w:t>
      </w:r>
    </w:p>
    <w:p w14:paraId="14DE9491" w14:textId="77777777" w:rsidR="0077376D" w:rsidRDefault="0077376D" w:rsidP="0077376D">
      <w:pPr>
        <w:pStyle w:val="Zdrojovkd"/>
      </w:pPr>
      <w:r>
        <w:t xml:space="preserve">                        Animator.AddAnimation("default", _Model);</w:t>
      </w:r>
    </w:p>
    <w:p w14:paraId="39F62963" w14:textId="77777777" w:rsidR="0077376D" w:rsidRDefault="0077376D" w:rsidP="0077376D">
      <w:pPr>
        <w:pStyle w:val="Zdrojovkd"/>
      </w:pPr>
      <w:r>
        <w:t xml:space="preserve">                        Animator.Play("default");</w:t>
      </w:r>
    </w:p>
    <w:p w14:paraId="339E82F9" w14:textId="77777777" w:rsidR="0077376D" w:rsidRDefault="0077376D" w:rsidP="0077376D">
      <w:pPr>
        <w:pStyle w:val="Zdrojovkd"/>
      </w:pPr>
      <w:r>
        <w:t xml:space="preserve">                    }</w:t>
      </w:r>
    </w:p>
    <w:p w14:paraId="63135349" w14:textId="77777777" w:rsidR="0077376D" w:rsidRDefault="0077376D" w:rsidP="0077376D">
      <w:pPr>
        <w:pStyle w:val="Zdrojovkd"/>
      </w:pPr>
      <w:r>
        <w:t xml:space="preserve">                }</w:t>
      </w:r>
    </w:p>
    <w:p w14:paraId="776F06A3" w14:textId="77777777" w:rsidR="0077376D" w:rsidRDefault="0077376D" w:rsidP="0077376D">
      <w:pPr>
        <w:pStyle w:val="Zdrojovkd"/>
      </w:pPr>
      <w:r>
        <w:t xml:space="preserve">            }</w:t>
      </w:r>
    </w:p>
    <w:p w14:paraId="795E835D" w14:textId="77777777" w:rsidR="0077376D" w:rsidRDefault="0077376D" w:rsidP="0077376D">
      <w:pPr>
        <w:pStyle w:val="Zdrojovkd"/>
      </w:pPr>
      <w:r>
        <w:t xml:space="preserve">        }</w:t>
      </w:r>
    </w:p>
    <w:p w14:paraId="39E27335" w14:textId="77777777" w:rsidR="0077376D" w:rsidRDefault="0077376D" w:rsidP="0077376D">
      <w:pPr>
        <w:pStyle w:val="Zdrojovkd"/>
      </w:pPr>
    </w:p>
    <w:p w14:paraId="3F6A8BCD" w14:textId="77777777" w:rsidR="0077376D" w:rsidRDefault="0077376D" w:rsidP="0077376D">
      <w:pPr>
        <w:pStyle w:val="Zdrojovkd"/>
      </w:pPr>
      <w:r>
        <w:t xml:space="preserve">        /// &lt;summary&gt;</w:t>
      </w:r>
    </w:p>
    <w:p w14:paraId="7581FF40" w14:textId="77777777" w:rsidR="0077376D" w:rsidRDefault="0077376D" w:rsidP="0077376D">
      <w:pPr>
        <w:pStyle w:val="Zdrojovkd"/>
      </w:pPr>
      <w:r>
        <w:t xml:space="preserve">        /// Gets or sets the collider.</w:t>
      </w:r>
    </w:p>
    <w:p w14:paraId="172A3AE8" w14:textId="77777777" w:rsidR="0077376D" w:rsidRDefault="0077376D" w:rsidP="0077376D">
      <w:pPr>
        <w:pStyle w:val="Zdrojovkd"/>
      </w:pPr>
      <w:r>
        <w:t xml:space="preserve">        /// &lt;/summary&gt;</w:t>
      </w:r>
    </w:p>
    <w:p w14:paraId="4A22851C" w14:textId="77777777" w:rsidR="0077376D" w:rsidRDefault="0077376D" w:rsidP="0077376D">
      <w:pPr>
        <w:pStyle w:val="Zdrojovkd"/>
      </w:pPr>
      <w:r>
        <w:t xml:space="preserve">        /// &lt;value&gt;</w:t>
      </w:r>
    </w:p>
    <w:p w14:paraId="2959712B" w14:textId="77777777" w:rsidR="0077376D" w:rsidRDefault="0077376D" w:rsidP="0077376D">
      <w:pPr>
        <w:pStyle w:val="Zdrojovkd"/>
      </w:pPr>
      <w:r>
        <w:t xml:space="preserve">        /// The collider.</w:t>
      </w:r>
    </w:p>
    <w:p w14:paraId="67574AF9" w14:textId="77777777" w:rsidR="0077376D" w:rsidRDefault="0077376D" w:rsidP="0077376D">
      <w:pPr>
        <w:pStyle w:val="Zdrojovkd"/>
      </w:pPr>
      <w:r>
        <w:t xml:space="preserve">        /// &lt;/value&gt;</w:t>
      </w:r>
    </w:p>
    <w:p w14:paraId="1AE40FD2" w14:textId="77777777" w:rsidR="0077376D" w:rsidRDefault="0077376D" w:rsidP="0077376D">
      <w:pPr>
        <w:pStyle w:val="Zdrojovkd"/>
      </w:pPr>
      <w:r>
        <w:t xml:space="preserve">        public Collider Collider</w:t>
      </w:r>
    </w:p>
    <w:p w14:paraId="3A3FAB34" w14:textId="77777777" w:rsidR="0077376D" w:rsidRDefault="0077376D" w:rsidP="0077376D">
      <w:pPr>
        <w:pStyle w:val="Zdrojovkd"/>
      </w:pPr>
      <w:r>
        <w:t xml:space="preserve">        {</w:t>
      </w:r>
    </w:p>
    <w:p w14:paraId="3797C168" w14:textId="77777777" w:rsidR="0077376D" w:rsidRDefault="0077376D" w:rsidP="0077376D">
      <w:pPr>
        <w:pStyle w:val="Zdrojovkd"/>
      </w:pPr>
      <w:r>
        <w:t xml:space="preserve">            get { return _collider; }</w:t>
      </w:r>
    </w:p>
    <w:p w14:paraId="53E3929D" w14:textId="77777777" w:rsidR="0077376D" w:rsidRDefault="0077376D" w:rsidP="0077376D">
      <w:pPr>
        <w:pStyle w:val="Zdrojovkd"/>
      </w:pPr>
      <w:r>
        <w:t xml:space="preserve">            set</w:t>
      </w:r>
    </w:p>
    <w:p w14:paraId="5C7C7716" w14:textId="77777777" w:rsidR="0077376D" w:rsidRDefault="0077376D" w:rsidP="0077376D">
      <w:pPr>
        <w:pStyle w:val="Zdrojovkd"/>
      </w:pPr>
      <w:r>
        <w:t xml:space="preserve">            {</w:t>
      </w:r>
    </w:p>
    <w:p w14:paraId="2DF16FF8" w14:textId="77777777" w:rsidR="0077376D" w:rsidRDefault="0077376D" w:rsidP="0077376D">
      <w:pPr>
        <w:pStyle w:val="Zdrojovkd"/>
      </w:pPr>
      <w:r>
        <w:t xml:space="preserve">                if (_collider != value)</w:t>
      </w:r>
    </w:p>
    <w:p w14:paraId="226142EE" w14:textId="77777777" w:rsidR="0077376D" w:rsidRDefault="0077376D" w:rsidP="0077376D">
      <w:pPr>
        <w:pStyle w:val="Zdrojovkd"/>
      </w:pPr>
      <w:r>
        <w:t xml:space="preserve">                {</w:t>
      </w:r>
    </w:p>
    <w:p w14:paraId="08516308" w14:textId="77777777" w:rsidR="0077376D" w:rsidRDefault="0077376D" w:rsidP="0077376D">
      <w:pPr>
        <w:pStyle w:val="Zdrojovkd"/>
      </w:pPr>
      <w:r>
        <w:t xml:space="preserve">                    if (_collider != null)</w:t>
      </w:r>
    </w:p>
    <w:p w14:paraId="3550D0B8" w14:textId="77777777" w:rsidR="0077376D" w:rsidRDefault="0077376D" w:rsidP="0077376D">
      <w:pPr>
        <w:pStyle w:val="Zdrojovkd"/>
      </w:pPr>
      <w:r>
        <w:t xml:space="preserve">                    {</w:t>
      </w:r>
    </w:p>
    <w:p w14:paraId="78640020" w14:textId="77777777" w:rsidR="0077376D" w:rsidRDefault="0077376D" w:rsidP="0077376D">
      <w:pPr>
        <w:pStyle w:val="Zdrojovkd"/>
      </w:pPr>
      <w:r>
        <w:t xml:space="preserve">                        foreach (Script scr in this.Scripts)</w:t>
      </w:r>
    </w:p>
    <w:p w14:paraId="2F65D14C" w14:textId="77777777" w:rsidR="0077376D" w:rsidRDefault="0077376D" w:rsidP="0077376D">
      <w:pPr>
        <w:pStyle w:val="Zdrojovkd"/>
      </w:pPr>
      <w:r>
        <w:t xml:space="preserve">                        {</w:t>
      </w:r>
    </w:p>
    <w:p w14:paraId="701B2C3E" w14:textId="77777777" w:rsidR="0077376D" w:rsidRDefault="0077376D" w:rsidP="0077376D">
      <w:pPr>
        <w:pStyle w:val="Zdrojovkd"/>
      </w:pPr>
      <w:r>
        <w:t xml:space="preserve">                            _collider.CollisionEvent -= scr.CollisionHandler;</w:t>
      </w:r>
    </w:p>
    <w:p w14:paraId="5D7D4C58" w14:textId="77777777" w:rsidR="0077376D" w:rsidRDefault="0077376D" w:rsidP="0077376D">
      <w:pPr>
        <w:pStyle w:val="Zdrojovkd"/>
      </w:pPr>
      <w:r>
        <w:t xml:space="preserve">                            scr.CollisionHandler = null;</w:t>
      </w:r>
    </w:p>
    <w:p w14:paraId="2AE6B5B2" w14:textId="77777777" w:rsidR="0077376D" w:rsidRDefault="0077376D" w:rsidP="0077376D">
      <w:pPr>
        <w:pStyle w:val="Zdrojovkd"/>
      </w:pPr>
      <w:r>
        <w:t xml:space="preserve">                        }</w:t>
      </w:r>
    </w:p>
    <w:p w14:paraId="6FD52C74" w14:textId="77777777" w:rsidR="0077376D" w:rsidRDefault="0077376D" w:rsidP="0077376D">
      <w:pPr>
        <w:pStyle w:val="Zdrojovkd"/>
      </w:pPr>
      <w:r>
        <w:t xml:space="preserve">                    }</w:t>
      </w:r>
    </w:p>
    <w:p w14:paraId="60174038" w14:textId="77777777" w:rsidR="0077376D" w:rsidRDefault="0077376D" w:rsidP="0077376D">
      <w:pPr>
        <w:pStyle w:val="Zdrojovkd"/>
      </w:pPr>
    </w:p>
    <w:p w14:paraId="77079BB4" w14:textId="77777777" w:rsidR="0077376D" w:rsidRDefault="0077376D" w:rsidP="0077376D">
      <w:pPr>
        <w:pStyle w:val="Zdrojovkd"/>
      </w:pPr>
      <w:r>
        <w:t xml:space="preserve">                    if (value != null)</w:t>
      </w:r>
    </w:p>
    <w:p w14:paraId="79ED2FCA" w14:textId="77777777" w:rsidR="0077376D" w:rsidRDefault="0077376D" w:rsidP="0077376D">
      <w:pPr>
        <w:pStyle w:val="Zdrojovkd"/>
      </w:pPr>
      <w:r>
        <w:t xml:space="preserve">                    {</w:t>
      </w:r>
    </w:p>
    <w:p w14:paraId="1B4F4BB3" w14:textId="77777777" w:rsidR="0077376D" w:rsidRDefault="0077376D" w:rsidP="0077376D">
      <w:pPr>
        <w:pStyle w:val="Zdrojovkd"/>
      </w:pPr>
      <w:r>
        <w:t xml:space="preserve">                        foreach (Script scr in this.Scripts)</w:t>
      </w:r>
    </w:p>
    <w:p w14:paraId="4C17DA7C" w14:textId="77777777" w:rsidR="0077376D" w:rsidRDefault="0077376D" w:rsidP="0077376D">
      <w:pPr>
        <w:pStyle w:val="Zdrojovkd"/>
      </w:pPr>
      <w:r>
        <w:t xml:space="preserve">                        {</w:t>
      </w:r>
    </w:p>
    <w:p w14:paraId="4A259353" w14:textId="77777777" w:rsidR="0077376D" w:rsidRDefault="0077376D" w:rsidP="0077376D">
      <w:pPr>
        <w:pStyle w:val="Zdrojovkd"/>
      </w:pPr>
      <w:r>
        <w:t xml:space="preserve">                            scr.CollisionHandler = new Collider.CollisionEnterHandler(scr.OnColliderEnter);</w:t>
      </w:r>
    </w:p>
    <w:p w14:paraId="1E91AD8C" w14:textId="77777777" w:rsidR="0077376D" w:rsidRDefault="0077376D" w:rsidP="0077376D">
      <w:pPr>
        <w:pStyle w:val="Zdrojovkd"/>
      </w:pPr>
      <w:r>
        <w:t xml:space="preserve">                            value.CollisionEvent += scr.CollisionHandler;</w:t>
      </w:r>
    </w:p>
    <w:p w14:paraId="55BB97E5" w14:textId="77777777" w:rsidR="0077376D" w:rsidRDefault="0077376D" w:rsidP="0077376D">
      <w:pPr>
        <w:pStyle w:val="Zdrojovkd"/>
      </w:pPr>
      <w:r>
        <w:t xml:space="preserve">                        }</w:t>
      </w:r>
    </w:p>
    <w:p w14:paraId="18BF0356" w14:textId="77777777" w:rsidR="0077376D" w:rsidRDefault="0077376D" w:rsidP="0077376D">
      <w:pPr>
        <w:pStyle w:val="Zdrojovkd"/>
      </w:pPr>
      <w:r>
        <w:t xml:space="preserve">                    }</w:t>
      </w:r>
    </w:p>
    <w:p w14:paraId="72EFB73B" w14:textId="77777777" w:rsidR="0077376D" w:rsidRDefault="0077376D" w:rsidP="0077376D">
      <w:pPr>
        <w:pStyle w:val="Zdrojovkd"/>
      </w:pPr>
    </w:p>
    <w:p w14:paraId="71554D17" w14:textId="77777777" w:rsidR="0077376D" w:rsidRDefault="0077376D" w:rsidP="0077376D">
      <w:pPr>
        <w:pStyle w:val="Zdrojovkd"/>
      </w:pPr>
      <w:r>
        <w:t xml:space="preserve">                    _collider = value;</w:t>
      </w:r>
    </w:p>
    <w:p w14:paraId="707B5287" w14:textId="77777777" w:rsidR="0077376D" w:rsidRDefault="0077376D" w:rsidP="0077376D">
      <w:pPr>
        <w:pStyle w:val="Zdrojovkd"/>
      </w:pPr>
      <w:r>
        <w:t xml:space="preserve">                }</w:t>
      </w:r>
    </w:p>
    <w:p w14:paraId="461A09E4" w14:textId="77777777" w:rsidR="0077376D" w:rsidRDefault="0077376D" w:rsidP="0077376D">
      <w:pPr>
        <w:pStyle w:val="Zdrojovkd"/>
      </w:pPr>
      <w:r>
        <w:t xml:space="preserve">            }</w:t>
      </w:r>
    </w:p>
    <w:p w14:paraId="6FFA4B9D" w14:textId="77777777" w:rsidR="0077376D" w:rsidRDefault="0077376D" w:rsidP="0077376D">
      <w:pPr>
        <w:pStyle w:val="Zdrojovkd"/>
      </w:pPr>
      <w:r>
        <w:t xml:space="preserve">        }</w:t>
      </w:r>
    </w:p>
    <w:p w14:paraId="7033B36E" w14:textId="77777777" w:rsidR="0077376D" w:rsidRDefault="0077376D" w:rsidP="0077376D">
      <w:pPr>
        <w:pStyle w:val="Zdrojovkd"/>
      </w:pPr>
    </w:p>
    <w:p w14:paraId="0A77644C" w14:textId="77777777" w:rsidR="0077376D" w:rsidRDefault="0077376D" w:rsidP="0077376D">
      <w:pPr>
        <w:pStyle w:val="Zdrojovkd"/>
      </w:pPr>
      <w:r>
        <w:t xml:space="preserve">        /// &lt;summary&gt;</w:t>
      </w:r>
    </w:p>
    <w:p w14:paraId="214F694A" w14:textId="77777777" w:rsidR="0077376D" w:rsidRDefault="0077376D" w:rsidP="0077376D">
      <w:pPr>
        <w:pStyle w:val="Zdrojovkd"/>
      </w:pPr>
      <w:r>
        <w:t xml:space="preserve">        /// Gets or sets the animator.</w:t>
      </w:r>
    </w:p>
    <w:p w14:paraId="7E86FFC4" w14:textId="77777777" w:rsidR="0077376D" w:rsidRDefault="0077376D" w:rsidP="0077376D">
      <w:pPr>
        <w:pStyle w:val="Zdrojovkd"/>
      </w:pPr>
      <w:r>
        <w:t xml:space="preserve">        /// &lt;/summary&gt;</w:t>
      </w:r>
    </w:p>
    <w:p w14:paraId="1C0EF1C6" w14:textId="77777777" w:rsidR="0077376D" w:rsidRDefault="0077376D" w:rsidP="0077376D">
      <w:pPr>
        <w:pStyle w:val="Zdrojovkd"/>
      </w:pPr>
      <w:r>
        <w:t xml:space="preserve">        /// &lt;value&gt;</w:t>
      </w:r>
    </w:p>
    <w:p w14:paraId="045DFE3E" w14:textId="77777777" w:rsidR="0077376D" w:rsidRDefault="0077376D" w:rsidP="0077376D">
      <w:pPr>
        <w:pStyle w:val="Zdrojovkd"/>
      </w:pPr>
      <w:r>
        <w:t xml:space="preserve">        /// The animator.</w:t>
      </w:r>
    </w:p>
    <w:p w14:paraId="24EF44AD" w14:textId="77777777" w:rsidR="0077376D" w:rsidRDefault="0077376D" w:rsidP="0077376D">
      <w:pPr>
        <w:pStyle w:val="Zdrojovkd"/>
      </w:pPr>
      <w:r>
        <w:t xml:space="preserve">        /// &lt;/value&gt;</w:t>
      </w:r>
    </w:p>
    <w:p w14:paraId="0A2A6483" w14:textId="77777777" w:rsidR="0077376D" w:rsidRDefault="0077376D" w:rsidP="0077376D">
      <w:pPr>
        <w:pStyle w:val="Zdrojovkd"/>
      </w:pPr>
      <w:r>
        <w:t xml:space="preserve">        public Animator Animator { get; set; }</w:t>
      </w:r>
    </w:p>
    <w:p w14:paraId="175EA9E5" w14:textId="77777777" w:rsidR="0077376D" w:rsidRDefault="0077376D" w:rsidP="0077376D">
      <w:pPr>
        <w:pStyle w:val="Zdrojovkd"/>
      </w:pPr>
    </w:p>
    <w:p w14:paraId="25A8616D" w14:textId="77777777" w:rsidR="0077376D" w:rsidRDefault="0077376D" w:rsidP="0077376D">
      <w:pPr>
        <w:pStyle w:val="Zdrojovkd"/>
      </w:pPr>
      <w:r>
        <w:t xml:space="preserve">        /// &lt;summary&gt;</w:t>
      </w:r>
    </w:p>
    <w:p w14:paraId="47AE6505" w14:textId="77777777" w:rsidR="0077376D" w:rsidRDefault="0077376D" w:rsidP="0077376D">
      <w:pPr>
        <w:pStyle w:val="Zdrojovkd"/>
      </w:pPr>
      <w:r>
        <w:t xml:space="preserve">        /// Gets or sets the sound source.</w:t>
      </w:r>
    </w:p>
    <w:p w14:paraId="0866432B" w14:textId="77777777" w:rsidR="0077376D" w:rsidRDefault="0077376D" w:rsidP="0077376D">
      <w:pPr>
        <w:pStyle w:val="Zdrojovkd"/>
      </w:pPr>
      <w:r>
        <w:t xml:space="preserve">        /// &lt;/summary&gt;</w:t>
      </w:r>
    </w:p>
    <w:p w14:paraId="562B6DA2" w14:textId="77777777" w:rsidR="0077376D" w:rsidRDefault="0077376D" w:rsidP="0077376D">
      <w:pPr>
        <w:pStyle w:val="Zdrojovkd"/>
      </w:pPr>
      <w:r>
        <w:t xml:space="preserve">        /// &lt;value&gt;</w:t>
      </w:r>
    </w:p>
    <w:p w14:paraId="5B19D5B6" w14:textId="77777777" w:rsidR="0077376D" w:rsidRDefault="0077376D" w:rsidP="0077376D">
      <w:pPr>
        <w:pStyle w:val="Zdrojovkd"/>
      </w:pPr>
      <w:r>
        <w:t xml:space="preserve">        /// The sound source.</w:t>
      </w:r>
    </w:p>
    <w:p w14:paraId="09289C9C" w14:textId="77777777" w:rsidR="0077376D" w:rsidRDefault="0077376D" w:rsidP="0077376D">
      <w:pPr>
        <w:pStyle w:val="Zdrojovkd"/>
      </w:pPr>
      <w:r>
        <w:t xml:space="preserve">        /// &lt;/value&gt;</w:t>
      </w:r>
    </w:p>
    <w:p w14:paraId="760CB8F4" w14:textId="77777777" w:rsidR="0077376D" w:rsidRDefault="0077376D" w:rsidP="0077376D">
      <w:pPr>
        <w:pStyle w:val="Zdrojovkd"/>
      </w:pPr>
      <w:r>
        <w:t xml:space="preserve">        public SoundSource SoundSource { get; set; }</w:t>
      </w:r>
    </w:p>
    <w:p w14:paraId="61204FE4" w14:textId="77777777" w:rsidR="0077376D" w:rsidRDefault="0077376D" w:rsidP="0077376D">
      <w:pPr>
        <w:pStyle w:val="Zdrojovkd"/>
      </w:pPr>
    </w:p>
    <w:p w14:paraId="2FA5C35B" w14:textId="77777777" w:rsidR="0077376D" w:rsidRDefault="0077376D" w:rsidP="0077376D">
      <w:pPr>
        <w:pStyle w:val="Zdrojovkd"/>
      </w:pPr>
      <w:r>
        <w:t xml:space="preserve">        /// &lt;summary&gt;</w:t>
      </w:r>
    </w:p>
    <w:p w14:paraId="0544589F" w14:textId="77777777" w:rsidR="0077376D" w:rsidRDefault="0077376D" w:rsidP="0077376D">
      <w:pPr>
        <w:pStyle w:val="Zdrojovkd"/>
      </w:pPr>
      <w:r>
        <w:t xml:space="preserve">        /// Gets or sets the foreground.</w:t>
      </w:r>
    </w:p>
    <w:p w14:paraId="2A088815" w14:textId="77777777" w:rsidR="0077376D" w:rsidRDefault="0077376D" w:rsidP="0077376D">
      <w:pPr>
        <w:pStyle w:val="Zdrojovkd"/>
      </w:pPr>
      <w:r>
        <w:lastRenderedPageBreak/>
        <w:t xml:space="preserve">        /// &lt;/summary&gt;</w:t>
      </w:r>
    </w:p>
    <w:p w14:paraId="24594993" w14:textId="77777777" w:rsidR="0077376D" w:rsidRDefault="0077376D" w:rsidP="0077376D">
      <w:pPr>
        <w:pStyle w:val="Zdrojovkd"/>
      </w:pPr>
      <w:r>
        <w:t xml:space="preserve">        /// &lt;value&gt;</w:t>
      </w:r>
    </w:p>
    <w:p w14:paraId="10684BDF" w14:textId="77777777" w:rsidR="0077376D" w:rsidRDefault="0077376D" w:rsidP="0077376D">
      <w:pPr>
        <w:pStyle w:val="Zdrojovkd"/>
      </w:pPr>
      <w:r>
        <w:t xml:space="preserve">        /// The foreground.</w:t>
      </w:r>
    </w:p>
    <w:p w14:paraId="0C3357B9" w14:textId="77777777" w:rsidR="0077376D" w:rsidRDefault="0077376D" w:rsidP="0077376D">
      <w:pPr>
        <w:pStyle w:val="Zdrojovkd"/>
      </w:pPr>
      <w:r>
        <w:t xml:space="preserve">        /// &lt;/value&gt;</w:t>
      </w:r>
    </w:p>
    <w:p w14:paraId="28B9000B" w14:textId="77777777" w:rsidR="0077376D" w:rsidRDefault="0077376D" w:rsidP="0077376D">
      <w:pPr>
        <w:pStyle w:val="Zdrojovkd"/>
      </w:pPr>
      <w:r>
        <w:t xml:space="preserve">        public Color? Foreground { get; set; }</w:t>
      </w:r>
    </w:p>
    <w:p w14:paraId="5C436370" w14:textId="77777777" w:rsidR="0077376D" w:rsidRDefault="0077376D" w:rsidP="0077376D">
      <w:pPr>
        <w:pStyle w:val="Zdrojovkd"/>
      </w:pPr>
    </w:p>
    <w:p w14:paraId="204A976E" w14:textId="77777777" w:rsidR="0077376D" w:rsidRDefault="0077376D" w:rsidP="0077376D">
      <w:pPr>
        <w:pStyle w:val="Zdrojovkd"/>
      </w:pPr>
      <w:r>
        <w:t xml:space="preserve">        /// &lt;summary&gt;</w:t>
      </w:r>
    </w:p>
    <w:p w14:paraId="68A02555" w14:textId="77777777" w:rsidR="0077376D" w:rsidRDefault="0077376D" w:rsidP="0077376D">
      <w:pPr>
        <w:pStyle w:val="Zdrojovkd"/>
      </w:pPr>
      <w:r>
        <w:t xml:space="preserve">        /// Gets the transform.</w:t>
      </w:r>
    </w:p>
    <w:p w14:paraId="62C52DEE" w14:textId="77777777" w:rsidR="0077376D" w:rsidRDefault="0077376D" w:rsidP="0077376D">
      <w:pPr>
        <w:pStyle w:val="Zdrojovkd"/>
      </w:pPr>
      <w:r>
        <w:t xml:space="preserve">        /// &lt;/summary&gt;</w:t>
      </w:r>
    </w:p>
    <w:p w14:paraId="417FED8F" w14:textId="77777777" w:rsidR="0077376D" w:rsidRDefault="0077376D" w:rsidP="0077376D">
      <w:pPr>
        <w:pStyle w:val="Zdrojovkd"/>
      </w:pPr>
      <w:r>
        <w:t xml:space="preserve">        /// &lt;value&gt;</w:t>
      </w:r>
    </w:p>
    <w:p w14:paraId="63C96894" w14:textId="77777777" w:rsidR="0077376D" w:rsidRDefault="0077376D" w:rsidP="0077376D">
      <w:pPr>
        <w:pStyle w:val="Zdrojovkd"/>
      </w:pPr>
      <w:r>
        <w:t xml:space="preserve">        /// The transform.</w:t>
      </w:r>
    </w:p>
    <w:p w14:paraId="40BDE99B" w14:textId="77777777" w:rsidR="0077376D" w:rsidRDefault="0077376D" w:rsidP="0077376D">
      <w:pPr>
        <w:pStyle w:val="Zdrojovkd"/>
      </w:pPr>
      <w:r>
        <w:t xml:space="preserve">        /// &lt;/value&gt;</w:t>
      </w:r>
    </w:p>
    <w:p w14:paraId="50B7B21B" w14:textId="77777777" w:rsidR="0077376D" w:rsidRDefault="0077376D" w:rsidP="0077376D">
      <w:pPr>
        <w:pStyle w:val="Zdrojovkd"/>
      </w:pPr>
      <w:r>
        <w:t xml:space="preserve">        public Transform Transform { get; }</w:t>
      </w:r>
    </w:p>
    <w:p w14:paraId="323884A2" w14:textId="77777777" w:rsidR="0077376D" w:rsidRDefault="0077376D" w:rsidP="0077376D">
      <w:pPr>
        <w:pStyle w:val="Zdrojovkd"/>
      </w:pPr>
    </w:p>
    <w:p w14:paraId="3D4517FD" w14:textId="77777777" w:rsidR="0077376D" w:rsidRDefault="0077376D" w:rsidP="0077376D">
      <w:pPr>
        <w:pStyle w:val="Zdrojovkd"/>
      </w:pPr>
      <w:r>
        <w:t xml:space="preserve">        /// &lt;summary&gt;</w:t>
      </w:r>
    </w:p>
    <w:p w14:paraId="1EB61649" w14:textId="77777777" w:rsidR="0077376D" w:rsidRDefault="0077376D" w:rsidP="0077376D">
      <w:pPr>
        <w:pStyle w:val="Zdrojovkd"/>
      </w:pPr>
      <w:r>
        <w:t xml:space="preserve">        /// Gets the list of childs.</w:t>
      </w:r>
    </w:p>
    <w:p w14:paraId="4A81AC09" w14:textId="77777777" w:rsidR="0077376D" w:rsidRDefault="0077376D" w:rsidP="0077376D">
      <w:pPr>
        <w:pStyle w:val="Zdrojovkd"/>
      </w:pPr>
      <w:r>
        <w:t xml:space="preserve">        /// &lt;/summary&gt;</w:t>
      </w:r>
    </w:p>
    <w:p w14:paraId="6BB1B3FA" w14:textId="77777777" w:rsidR="0077376D" w:rsidRDefault="0077376D" w:rsidP="0077376D">
      <w:pPr>
        <w:pStyle w:val="Zdrojovkd"/>
      </w:pPr>
      <w:r>
        <w:t xml:space="preserve">        /// &lt;value&gt;</w:t>
      </w:r>
    </w:p>
    <w:p w14:paraId="1B526E71" w14:textId="77777777" w:rsidR="0077376D" w:rsidRDefault="0077376D" w:rsidP="0077376D">
      <w:pPr>
        <w:pStyle w:val="Zdrojovkd"/>
      </w:pPr>
      <w:r>
        <w:t xml:space="preserve">        /// The child.</w:t>
      </w:r>
    </w:p>
    <w:p w14:paraId="446398D4" w14:textId="77777777" w:rsidR="0077376D" w:rsidRDefault="0077376D" w:rsidP="0077376D">
      <w:pPr>
        <w:pStyle w:val="Zdrojovkd"/>
      </w:pPr>
      <w:r>
        <w:t xml:space="preserve">        /// &lt;/value&gt;</w:t>
      </w:r>
    </w:p>
    <w:p w14:paraId="3BEAC433" w14:textId="77777777" w:rsidR="0077376D" w:rsidRDefault="0077376D" w:rsidP="0077376D">
      <w:pPr>
        <w:pStyle w:val="Zdrojovkd"/>
      </w:pPr>
      <w:r>
        <w:t xml:space="preserve">        public List&lt;GameObject&gt; Child { get; }</w:t>
      </w:r>
    </w:p>
    <w:p w14:paraId="3875A16F" w14:textId="77777777" w:rsidR="0077376D" w:rsidRDefault="0077376D" w:rsidP="0077376D">
      <w:pPr>
        <w:pStyle w:val="Zdrojovkd"/>
      </w:pPr>
    </w:p>
    <w:p w14:paraId="13BEEF0D" w14:textId="77777777" w:rsidR="0077376D" w:rsidRDefault="0077376D" w:rsidP="0077376D">
      <w:pPr>
        <w:pStyle w:val="Zdrojovkd"/>
      </w:pPr>
      <w:r>
        <w:t xml:space="preserve">        internal List&lt;Script&gt; Scripts { get; }</w:t>
      </w:r>
    </w:p>
    <w:p w14:paraId="1EE58364" w14:textId="77777777" w:rsidR="0077376D" w:rsidRDefault="0077376D" w:rsidP="0077376D">
      <w:pPr>
        <w:pStyle w:val="Zdrojovkd"/>
      </w:pPr>
      <w:r>
        <w:t xml:space="preserve">        internal bool _IsGUI = false;</w:t>
      </w:r>
    </w:p>
    <w:p w14:paraId="65EE599C" w14:textId="77777777" w:rsidR="0077376D" w:rsidRDefault="0077376D" w:rsidP="0077376D">
      <w:pPr>
        <w:pStyle w:val="Zdrojovkd"/>
      </w:pPr>
      <w:r>
        <w:t xml:space="preserve">        internal string _typeName = "";</w:t>
      </w:r>
    </w:p>
    <w:p w14:paraId="03F09E0D" w14:textId="77777777" w:rsidR="0077376D" w:rsidRDefault="0077376D" w:rsidP="0077376D">
      <w:pPr>
        <w:pStyle w:val="Zdrojovkd"/>
      </w:pPr>
      <w:r>
        <w:t xml:space="preserve">        internal Material _Model = null;</w:t>
      </w:r>
    </w:p>
    <w:p w14:paraId="40EC0D2C" w14:textId="77777777" w:rsidR="0077376D" w:rsidRDefault="0077376D" w:rsidP="0077376D">
      <w:pPr>
        <w:pStyle w:val="Zdrojovkd"/>
      </w:pPr>
      <w:r>
        <w:t xml:space="preserve">        internal Collider _collider = null;</w:t>
      </w:r>
    </w:p>
    <w:p w14:paraId="3AC23085" w14:textId="77777777" w:rsidR="0077376D" w:rsidRDefault="0077376D" w:rsidP="0077376D">
      <w:pPr>
        <w:pStyle w:val="Zdrojovkd"/>
      </w:pPr>
    </w:p>
    <w:p w14:paraId="46CC287F" w14:textId="77777777" w:rsidR="0077376D" w:rsidRDefault="0077376D" w:rsidP="0077376D">
      <w:pPr>
        <w:pStyle w:val="Zdrojovkd"/>
      </w:pPr>
      <w:r>
        <w:t xml:space="preserve">        public GameObject()</w:t>
      </w:r>
    </w:p>
    <w:p w14:paraId="213A633C" w14:textId="77777777" w:rsidR="0077376D" w:rsidRDefault="0077376D" w:rsidP="0077376D">
      <w:pPr>
        <w:pStyle w:val="Zdrojovkd"/>
      </w:pPr>
      <w:r>
        <w:t xml:space="preserve">            : base(null)</w:t>
      </w:r>
    </w:p>
    <w:p w14:paraId="57FDB921" w14:textId="77777777" w:rsidR="0077376D" w:rsidRDefault="0077376D" w:rsidP="0077376D">
      <w:pPr>
        <w:pStyle w:val="Zdrojovkd"/>
      </w:pPr>
      <w:r>
        <w:t xml:space="preserve">        {</w:t>
      </w:r>
    </w:p>
    <w:p w14:paraId="3BB41A01" w14:textId="77777777" w:rsidR="0077376D" w:rsidRDefault="0077376D" w:rsidP="0077376D">
      <w:pPr>
        <w:pStyle w:val="Zdrojovkd"/>
      </w:pPr>
      <w:r>
        <w:t xml:space="preserve">            this.Child = new List&lt;GameObject&gt;();</w:t>
      </w:r>
    </w:p>
    <w:p w14:paraId="07566B3D" w14:textId="77777777" w:rsidR="0077376D" w:rsidRDefault="0077376D" w:rsidP="0077376D">
      <w:pPr>
        <w:pStyle w:val="Zdrojovkd"/>
      </w:pPr>
      <w:r>
        <w:t xml:space="preserve">            this.Scripts = new List&lt;Script&gt;();</w:t>
      </w:r>
    </w:p>
    <w:p w14:paraId="195CB298" w14:textId="77777777" w:rsidR="0077376D" w:rsidRDefault="0077376D" w:rsidP="0077376D">
      <w:pPr>
        <w:pStyle w:val="Zdrojovkd"/>
      </w:pPr>
      <w:r>
        <w:t xml:space="preserve">            this.Transform = new Transform(this)</w:t>
      </w:r>
    </w:p>
    <w:p w14:paraId="143C23E0" w14:textId="77777777" w:rsidR="0077376D" w:rsidRDefault="0077376D" w:rsidP="0077376D">
      <w:pPr>
        <w:pStyle w:val="Zdrojovkd"/>
      </w:pPr>
      <w:r>
        <w:t xml:space="preserve">            {</w:t>
      </w:r>
    </w:p>
    <w:p w14:paraId="6238F3C2" w14:textId="77777777" w:rsidR="0077376D" w:rsidRDefault="0077376D" w:rsidP="0077376D">
      <w:pPr>
        <w:pStyle w:val="Zdrojovkd"/>
      </w:pPr>
      <w:r>
        <w:t xml:space="preserve">                Dimensions = new Vector3(1, 1, 1),</w:t>
      </w:r>
    </w:p>
    <w:p w14:paraId="3DEC39D6" w14:textId="77777777" w:rsidR="0077376D" w:rsidRDefault="0077376D" w:rsidP="0077376D">
      <w:pPr>
        <w:pStyle w:val="Zdrojovkd"/>
      </w:pPr>
      <w:r>
        <w:t xml:space="preserve">                Scale = new Vector3(1, 1, 1),</w:t>
      </w:r>
    </w:p>
    <w:p w14:paraId="2A7390D9" w14:textId="77777777" w:rsidR="0077376D" w:rsidRDefault="0077376D" w:rsidP="0077376D">
      <w:pPr>
        <w:pStyle w:val="Zdrojovkd"/>
      </w:pPr>
      <w:r>
        <w:t xml:space="preserve">                Position = new Vector3(0, 0, 0)</w:t>
      </w:r>
    </w:p>
    <w:p w14:paraId="2E88A0F6" w14:textId="77777777" w:rsidR="0077376D" w:rsidRDefault="0077376D" w:rsidP="0077376D">
      <w:pPr>
        <w:pStyle w:val="Zdrojovkd"/>
      </w:pPr>
      <w:r>
        <w:t xml:space="preserve">            };</w:t>
      </w:r>
    </w:p>
    <w:p w14:paraId="4A93C5D3" w14:textId="77777777" w:rsidR="0077376D" w:rsidRDefault="0077376D" w:rsidP="0077376D">
      <w:pPr>
        <w:pStyle w:val="Zdrojovkd"/>
      </w:pPr>
      <w:r>
        <w:t xml:space="preserve">        }</w:t>
      </w:r>
    </w:p>
    <w:p w14:paraId="2218FBEE" w14:textId="77777777" w:rsidR="0077376D" w:rsidRDefault="0077376D" w:rsidP="0077376D">
      <w:pPr>
        <w:pStyle w:val="Zdrojovkd"/>
      </w:pPr>
    </w:p>
    <w:p w14:paraId="3385AFDB" w14:textId="77777777" w:rsidR="0077376D" w:rsidRDefault="0077376D" w:rsidP="0077376D">
      <w:pPr>
        <w:pStyle w:val="Zdrojovkd"/>
      </w:pPr>
      <w:r>
        <w:t xml:space="preserve">        public GameObject(GameObject Parent)</w:t>
      </w:r>
    </w:p>
    <w:p w14:paraId="2AB82898" w14:textId="77777777" w:rsidR="0077376D" w:rsidRDefault="0077376D" w:rsidP="0077376D">
      <w:pPr>
        <w:pStyle w:val="Zdrojovkd"/>
      </w:pPr>
      <w:r>
        <w:t xml:space="preserve">            : base(Parent)</w:t>
      </w:r>
    </w:p>
    <w:p w14:paraId="75FA265B" w14:textId="77777777" w:rsidR="0077376D" w:rsidRDefault="0077376D" w:rsidP="0077376D">
      <w:pPr>
        <w:pStyle w:val="Zdrojovkd"/>
      </w:pPr>
      <w:r>
        <w:t xml:space="preserve">        {</w:t>
      </w:r>
    </w:p>
    <w:p w14:paraId="189E7AC8" w14:textId="77777777" w:rsidR="0077376D" w:rsidRDefault="0077376D" w:rsidP="0077376D">
      <w:pPr>
        <w:pStyle w:val="Zdrojovkd"/>
      </w:pPr>
      <w:r>
        <w:t xml:space="preserve">            this.Child = new List&lt;GameObject&gt;();</w:t>
      </w:r>
    </w:p>
    <w:p w14:paraId="12D8F8BE" w14:textId="77777777" w:rsidR="0077376D" w:rsidRDefault="0077376D" w:rsidP="0077376D">
      <w:pPr>
        <w:pStyle w:val="Zdrojovkd"/>
      </w:pPr>
      <w:r>
        <w:t xml:space="preserve">            this.Scripts = new List&lt;Script&gt;();</w:t>
      </w:r>
    </w:p>
    <w:p w14:paraId="28CB3956" w14:textId="77777777" w:rsidR="0077376D" w:rsidRDefault="0077376D" w:rsidP="0077376D">
      <w:pPr>
        <w:pStyle w:val="Zdrojovkd"/>
      </w:pPr>
      <w:r>
        <w:t xml:space="preserve">            this.Transform = new Transform(this)</w:t>
      </w:r>
    </w:p>
    <w:p w14:paraId="17636772" w14:textId="77777777" w:rsidR="0077376D" w:rsidRDefault="0077376D" w:rsidP="0077376D">
      <w:pPr>
        <w:pStyle w:val="Zdrojovkd"/>
      </w:pPr>
      <w:r>
        <w:t xml:space="preserve">            {</w:t>
      </w:r>
    </w:p>
    <w:p w14:paraId="5B8433AA" w14:textId="77777777" w:rsidR="0077376D" w:rsidRDefault="0077376D" w:rsidP="0077376D">
      <w:pPr>
        <w:pStyle w:val="Zdrojovkd"/>
      </w:pPr>
      <w:r>
        <w:t xml:space="preserve">                Dimensions = new Vector3(1, 1, 1),</w:t>
      </w:r>
    </w:p>
    <w:p w14:paraId="79BEE3E2" w14:textId="77777777" w:rsidR="0077376D" w:rsidRDefault="0077376D" w:rsidP="0077376D">
      <w:pPr>
        <w:pStyle w:val="Zdrojovkd"/>
      </w:pPr>
      <w:r>
        <w:t xml:space="preserve">                Scale = new Vector3(1, 1, 1),</w:t>
      </w:r>
    </w:p>
    <w:p w14:paraId="2B396138" w14:textId="77777777" w:rsidR="0077376D" w:rsidRDefault="0077376D" w:rsidP="0077376D">
      <w:pPr>
        <w:pStyle w:val="Zdrojovkd"/>
      </w:pPr>
      <w:r>
        <w:t xml:space="preserve">                Position = new Vector3(0, 0, 0)</w:t>
      </w:r>
    </w:p>
    <w:p w14:paraId="53536E98" w14:textId="77777777" w:rsidR="0077376D" w:rsidRDefault="0077376D" w:rsidP="0077376D">
      <w:pPr>
        <w:pStyle w:val="Zdrojovkd"/>
      </w:pPr>
      <w:r>
        <w:t xml:space="preserve">            };</w:t>
      </w:r>
    </w:p>
    <w:p w14:paraId="42C6A179" w14:textId="77777777" w:rsidR="0077376D" w:rsidRDefault="0077376D" w:rsidP="0077376D">
      <w:pPr>
        <w:pStyle w:val="Zdrojovkd"/>
      </w:pPr>
    </w:p>
    <w:p w14:paraId="592D7A25" w14:textId="77777777" w:rsidR="0077376D" w:rsidRDefault="0077376D" w:rsidP="0077376D">
      <w:pPr>
        <w:pStyle w:val="Zdrojovkd"/>
      </w:pPr>
      <w:r>
        <w:t xml:space="preserve">            if (Parent != null)</w:t>
      </w:r>
    </w:p>
    <w:p w14:paraId="40B3B974" w14:textId="77777777" w:rsidR="0077376D" w:rsidRDefault="0077376D" w:rsidP="0077376D">
      <w:pPr>
        <w:pStyle w:val="Zdrojovkd"/>
      </w:pPr>
      <w:r>
        <w:t xml:space="preserve">            {</w:t>
      </w:r>
    </w:p>
    <w:p w14:paraId="49DE7314" w14:textId="77777777" w:rsidR="0077376D" w:rsidRDefault="0077376D" w:rsidP="0077376D">
      <w:pPr>
        <w:pStyle w:val="Zdrojovkd"/>
      </w:pPr>
      <w:r>
        <w:t xml:space="preserve">                this.Parent = Parent;</w:t>
      </w:r>
    </w:p>
    <w:p w14:paraId="75F19B3B" w14:textId="77777777" w:rsidR="0077376D" w:rsidRDefault="0077376D" w:rsidP="0077376D">
      <w:pPr>
        <w:pStyle w:val="Zdrojovkd"/>
      </w:pPr>
    </w:p>
    <w:p w14:paraId="50DD25E3" w14:textId="77777777" w:rsidR="0077376D" w:rsidRDefault="0077376D" w:rsidP="0077376D">
      <w:pPr>
        <w:pStyle w:val="Zdrojovkd"/>
      </w:pPr>
      <w:r>
        <w:t xml:space="preserve">                Parent.Child.Add(this);</w:t>
      </w:r>
    </w:p>
    <w:p w14:paraId="4F034E41" w14:textId="77777777" w:rsidR="0077376D" w:rsidRDefault="0077376D" w:rsidP="0077376D">
      <w:pPr>
        <w:pStyle w:val="Zdrojovkd"/>
      </w:pPr>
      <w:r>
        <w:t xml:space="preserve">                this.Transform.Position = Parent.Transform.Position;</w:t>
      </w:r>
    </w:p>
    <w:p w14:paraId="4CDDF6D1" w14:textId="77777777" w:rsidR="0077376D" w:rsidRDefault="0077376D" w:rsidP="0077376D">
      <w:pPr>
        <w:pStyle w:val="Zdrojovkd"/>
      </w:pPr>
      <w:r>
        <w:t xml:space="preserve">                this.Transform.Scale = Parent.Transform.Scale;</w:t>
      </w:r>
    </w:p>
    <w:p w14:paraId="7A529CA5" w14:textId="77777777" w:rsidR="0077376D" w:rsidRDefault="0077376D" w:rsidP="0077376D">
      <w:pPr>
        <w:pStyle w:val="Zdrojovkd"/>
      </w:pPr>
      <w:r>
        <w:t xml:space="preserve">            }</w:t>
      </w:r>
    </w:p>
    <w:p w14:paraId="4E505549" w14:textId="77777777" w:rsidR="0077376D" w:rsidRDefault="0077376D" w:rsidP="0077376D">
      <w:pPr>
        <w:pStyle w:val="Zdrojovkd"/>
      </w:pPr>
      <w:r>
        <w:t xml:space="preserve">        }</w:t>
      </w:r>
    </w:p>
    <w:p w14:paraId="7AE4A85C" w14:textId="77777777" w:rsidR="0077376D" w:rsidRDefault="0077376D" w:rsidP="0077376D">
      <w:pPr>
        <w:pStyle w:val="Zdrojovkd"/>
      </w:pPr>
    </w:p>
    <w:p w14:paraId="311BBF45" w14:textId="77777777" w:rsidR="0077376D" w:rsidRDefault="0077376D" w:rsidP="0077376D">
      <w:pPr>
        <w:pStyle w:val="Zdrojovkd"/>
      </w:pPr>
      <w:r>
        <w:t xml:space="preserve">        internal override void Init()</w:t>
      </w:r>
    </w:p>
    <w:p w14:paraId="108578A2" w14:textId="77777777" w:rsidR="0077376D" w:rsidRDefault="0077376D" w:rsidP="0077376D">
      <w:pPr>
        <w:pStyle w:val="Zdrojovkd"/>
      </w:pPr>
      <w:r>
        <w:t xml:space="preserve">        {</w:t>
      </w:r>
    </w:p>
    <w:p w14:paraId="6B71AC06" w14:textId="77777777" w:rsidR="0077376D" w:rsidRDefault="0077376D" w:rsidP="0077376D">
      <w:pPr>
        <w:pStyle w:val="Zdrojovkd"/>
      </w:pPr>
      <w:r>
        <w:t xml:space="preserve">            Initialize();</w:t>
      </w:r>
    </w:p>
    <w:p w14:paraId="02E165D5" w14:textId="77777777" w:rsidR="0077376D" w:rsidRDefault="0077376D" w:rsidP="0077376D">
      <w:pPr>
        <w:pStyle w:val="Zdrojovkd"/>
      </w:pPr>
    </w:p>
    <w:p w14:paraId="1C0C5567" w14:textId="77777777" w:rsidR="0077376D" w:rsidRDefault="0077376D" w:rsidP="0077376D">
      <w:pPr>
        <w:pStyle w:val="Zdrojovkd"/>
      </w:pPr>
      <w:r>
        <w:t xml:space="preserve">            try</w:t>
      </w:r>
    </w:p>
    <w:p w14:paraId="20350CAA" w14:textId="77777777" w:rsidR="0077376D" w:rsidRDefault="0077376D" w:rsidP="0077376D">
      <w:pPr>
        <w:pStyle w:val="Zdrojovkd"/>
      </w:pPr>
      <w:r>
        <w:t xml:space="preserve">            {</w:t>
      </w:r>
    </w:p>
    <w:p w14:paraId="2E33A1BD" w14:textId="77777777" w:rsidR="0077376D" w:rsidRDefault="0077376D" w:rsidP="0077376D">
      <w:pPr>
        <w:pStyle w:val="Zdrojovkd"/>
      </w:pPr>
      <w:r>
        <w:t xml:space="preserve">                if (Parent == null)</w:t>
      </w:r>
    </w:p>
    <w:p w14:paraId="0DD08A2F" w14:textId="77777777" w:rsidR="0077376D" w:rsidRDefault="0077376D" w:rsidP="0077376D">
      <w:pPr>
        <w:pStyle w:val="Zdrojovkd"/>
      </w:pPr>
      <w:r>
        <w:t xml:space="preserve">                    Engine.LoadingScene.Model.Add(this);</w:t>
      </w:r>
    </w:p>
    <w:p w14:paraId="1451DB3C" w14:textId="77777777" w:rsidR="0077376D" w:rsidRDefault="0077376D" w:rsidP="0077376D">
      <w:pPr>
        <w:pStyle w:val="Zdrojovkd"/>
      </w:pPr>
    </w:p>
    <w:p w14:paraId="23543C14" w14:textId="77777777" w:rsidR="0077376D" w:rsidRDefault="0077376D" w:rsidP="0077376D">
      <w:pPr>
        <w:pStyle w:val="Zdrojovkd"/>
      </w:pPr>
      <w:r>
        <w:t xml:space="preserve">                Engine.LoadingScene.GameObjectsToAddToRender.Push(this);</w:t>
      </w:r>
    </w:p>
    <w:p w14:paraId="71919657" w14:textId="77777777" w:rsidR="0077376D" w:rsidRDefault="0077376D" w:rsidP="0077376D">
      <w:pPr>
        <w:pStyle w:val="Zdrojovkd"/>
      </w:pPr>
      <w:r>
        <w:t xml:space="preserve">            }</w:t>
      </w:r>
    </w:p>
    <w:p w14:paraId="794187F4" w14:textId="77777777" w:rsidR="0077376D" w:rsidRDefault="0077376D" w:rsidP="0077376D">
      <w:pPr>
        <w:pStyle w:val="Zdrojovkd"/>
      </w:pPr>
      <w:r>
        <w:t xml:space="preserve">            catch (Exception e)</w:t>
      </w:r>
    </w:p>
    <w:p w14:paraId="6209A1B0" w14:textId="77777777" w:rsidR="0077376D" w:rsidRDefault="0077376D" w:rsidP="0077376D">
      <w:pPr>
        <w:pStyle w:val="Zdrojovkd"/>
      </w:pPr>
      <w:r>
        <w:t xml:space="preserve">            {</w:t>
      </w:r>
    </w:p>
    <w:p w14:paraId="268CB521" w14:textId="77777777" w:rsidR="0077376D" w:rsidRDefault="0077376D" w:rsidP="0077376D">
      <w:pPr>
        <w:pStyle w:val="Zdrojovkd"/>
      </w:pPr>
      <w:r>
        <w:t xml:space="preserve">                Debug.WriteLine("Loading scene is NULL\n\n{0}", e);</w:t>
      </w:r>
    </w:p>
    <w:p w14:paraId="7F0D84CE" w14:textId="77777777" w:rsidR="0077376D" w:rsidRDefault="0077376D" w:rsidP="0077376D">
      <w:pPr>
        <w:pStyle w:val="Zdrojovkd"/>
      </w:pPr>
      <w:r>
        <w:lastRenderedPageBreak/>
        <w:t xml:space="preserve">            }</w:t>
      </w:r>
    </w:p>
    <w:p w14:paraId="44ACE086" w14:textId="77777777" w:rsidR="0077376D" w:rsidRDefault="0077376D" w:rsidP="0077376D">
      <w:pPr>
        <w:pStyle w:val="Zdrojovkd"/>
      </w:pPr>
      <w:r>
        <w:t xml:space="preserve">        }</w:t>
      </w:r>
    </w:p>
    <w:p w14:paraId="372E611A" w14:textId="77777777" w:rsidR="0077376D" w:rsidRDefault="0077376D" w:rsidP="0077376D">
      <w:pPr>
        <w:pStyle w:val="Zdrojovkd"/>
      </w:pPr>
    </w:p>
    <w:p w14:paraId="094FF5EB" w14:textId="77777777" w:rsidR="0077376D" w:rsidRDefault="0077376D" w:rsidP="0077376D">
      <w:pPr>
        <w:pStyle w:val="Zdrojovkd"/>
      </w:pPr>
      <w:r>
        <w:t xml:space="preserve">        protected virtual void Initialize()</w:t>
      </w:r>
    </w:p>
    <w:p w14:paraId="5B99F92F" w14:textId="77777777" w:rsidR="0077376D" w:rsidRDefault="0077376D" w:rsidP="0077376D">
      <w:pPr>
        <w:pStyle w:val="Zdrojovkd"/>
      </w:pPr>
      <w:r>
        <w:t xml:space="preserve">        { }</w:t>
      </w:r>
    </w:p>
    <w:p w14:paraId="3CF95E7C" w14:textId="77777777" w:rsidR="0077376D" w:rsidRDefault="0077376D" w:rsidP="0077376D">
      <w:pPr>
        <w:pStyle w:val="Zdrojovkd"/>
      </w:pPr>
    </w:p>
    <w:p w14:paraId="45AA8FCA" w14:textId="77777777" w:rsidR="0077376D" w:rsidRDefault="0077376D" w:rsidP="0077376D">
      <w:pPr>
        <w:pStyle w:val="Zdrojovkd"/>
      </w:pPr>
      <w:r>
        <w:t xml:space="preserve">        /// &lt;summary&gt;</w:t>
      </w:r>
    </w:p>
    <w:p w14:paraId="3B5B22EE" w14:textId="77777777" w:rsidR="0077376D" w:rsidRDefault="0077376D" w:rsidP="0077376D">
      <w:pPr>
        <w:pStyle w:val="Zdrojovkd"/>
      </w:pPr>
      <w:r>
        <w:t xml:space="preserve">        /// Initializes the new script.</w:t>
      </w:r>
    </w:p>
    <w:p w14:paraId="3257E98A" w14:textId="77777777" w:rsidR="0077376D" w:rsidRDefault="0077376D" w:rsidP="0077376D">
      <w:pPr>
        <w:pStyle w:val="Zdrojovkd"/>
      </w:pPr>
      <w:r>
        <w:t xml:space="preserve">        /// &lt;/summary&gt;</w:t>
      </w:r>
    </w:p>
    <w:p w14:paraId="71A72E3E" w14:textId="77777777" w:rsidR="0077376D" w:rsidRDefault="0077376D" w:rsidP="0077376D">
      <w:pPr>
        <w:pStyle w:val="Zdrojovkd"/>
      </w:pPr>
      <w:r>
        <w:t xml:space="preserve">        /// &lt;typeparam name="T"&gt;Scirpt&lt;/typeparam&gt;</w:t>
      </w:r>
    </w:p>
    <w:p w14:paraId="35A5FBEE" w14:textId="77777777" w:rsidR="0077376D" w:rsidRDefault="0077376D" w:rsidP="0077376D">
      <w:pPr>
        <w:pStyle w:val="Zdrojovkd"/>
      </w:pPr>
      <w:r>
        <w:t xml:space="preserve">        public void InitNewScript&lt;T&gt;() where T : Script</w:t>
      </w:r>
    </w:p>
    <w:p w14:paraId="3BBEB998" w14:textId="77777777" w:rsidR="0077376D" w:rsidRDefault="0077376D" w:rsidP="0077376D">
      <w:pPr>
        <w:pStyle w:val="Zdrojovkd"/>
      </w:pPr>
      <w:r>
        <w:t xml:space="preserve">        {</w:t>
      </w:r>
    </w:p>
    <w:p w14:paraId="1EE2D7C9" w14:textId="77777777" w:rsidR="0077376D" w:rsidRDefault="0077376D" w:rsidP="0077376D">
      <w:pPr>
        <w:pStyle w:val="Zdrojovkd"/>
      </w:pPr>
      <w:r>
        <w:t xml:space="preserve">            this.Scripts.Add((T)Activator.CreateInstance(typeof(T), this));</w:t>
      </w:r>
    </w:p>
    <w:p w14:paraId="7F7CEC25" w14:textId="77777777" w:rsidR="0077376D" w:rsidRDefault="0077376D" w:rsidP="0077376D">
      <w:pPr>
        <w:pStyle w:val="Zdrojovkd"/>
      </w:pPr>
      <w:r>
        <w:t xml:space="preserve">        }</w:t>
      </w:r>
    </w:p>
    <w:p w14:paraId="767C3522" w14:textId="77777777" w:rsidR="0077376D" w:rsidRDefault="0077376D" w:rsidP="0077376D">
      <w:pPr>
        <w:pStyle w:val="Zdrojovkd"/>
      </w:pPr>
    </w:p>
    <w:p w14:paraId="160F568F" w14:textId="77777777" w:rsidR="0077376D" w:rsidRDefault="0077376D" w:rsidP="0077376D">
      <w:pPr>
        <w:pStyle w:val="Zdrojovkd"/>
      </w:pPr>
      <w:r>
        <w:t xml:space="preserve">        /// &lt;summary&gt;</w:t>
      </w:r>
    </w:p>
    <w:p w14:paraId="65787381" w14:textId="77777777" w:rsidR="0077376D" w:rsidRDefault="0077376D" w:rsidP="0077376D">
      <w:pPr>
        <w:pStyle w:val="Zdrojovkd"/>
      </w:pPr>
      <w:r>
        <w:t xml:space="preserve">        /// Initializes the new component.</w:t>
      </w:r>
    </w:p>
    <w:p w14:paraId="58F4079C" w14:textId="77777777" w:rsidR="0077376D" w:rsidRDefault="0077376D" w:rsidP="0077376D">
      <w:pPr>
        <w:pStyle w:val="Zdrojovkd"/>
      </w:pPr>
      <w:r>
        <w:t xml:space="preserve">        /// &lt;/summary&gt;</w:t>
      </w:r>
    </w:p>
    <w:p w14:paraId="24D4CD28" w14:textId="77777777" w:rsidR="0077376D" w:rsidRDefault="0077376D" w:rsidP="0077376D">
      <w:pPr>
        <w:pStyle w:val="Zdrojovkd"/>
      </w:pPr>
      <w:r>
        <w:t xml:space="preserve">        /// &lt;typeparam name="T"&gt;Component&lt;/typeparam&gt;</w:t>
      </w:r>
    </w:p>
    <w:p w14:paraId="12CF3713" w14:textId="77777777" w:rsidR="0077376D" w:rsidRDefault="0077376D" w:rsidP="0077376D">
      <w:pPr>
        <w:pStyle w:val="Zdrojovkd"/>
      </w:pPr>
      <w:r>
        <w:t xml:space="preserve">        public void InitNewComponent&lt;T&gt;() where T : Component</w:t>
      </w:r>
    </w:p>
    <w:p w14:paraId="32808894" w14:textId="77777777" w:rsidR="0077376D" w:rsidRDefault="0077376D" w:rsidP="0077376D">
      <w:pPr>
        <w:pStyle w:val="Zdrojovkd"/>
      </w:pPr>
      <w:r>
        <w:t xml:space="preserve">        {</w:t>
      </w:r>
    </w:p>
    <w:p w14:paraId="080463D8" w14:textId="77777777" w:rsidR="0077376D" w:rsidRDefault="0077376D" w:rsidP="0077376D">
      <w:pPr>
        <w:pStyle w:val="Zdrojovkd"/>
      </w:pPr>
      <w:r>
        <w:t xml:space="preserve">            if (typeof(T) == typeof(Animator) || typeof(T).IsSubclassOf(typeof(Animator)))</w:t>
      </w:r>
    </w:p>
    <w:p w14:paraId="2B771349" w14:textId="77777777" w:rsidR="0077376D" w:rsidRDefault="0077376D" w:rsidP="0077376D">
      <w:pPr>
        <w:pStyle w:val="Zdrojovkd"/>
      </w:pPr>
      <w:r>
        <w:t xml:space="preserve">            {</w:t>
      </w:r>
    </w:p>
    <w:p w14:paraId="122BABBE" w14:textId="77777777" w:rsidR="0077376D" w:rsidRDefault="0077376D" w:rsidP="0077376D">
      <w:pPr>
        <w:pStyle w:val="Zdrojovkd"/>
      </w:pPr>
      <w:r>
        <w:t xml:space="preserve">                if (this.Animator == null)</w:t>
      </w:r>
    </w:p>
    <w:p w14:paraId="306851CB" w14:textId="77777777" w:rsidR="0077376D" w:rsidRDefault="0077376D" w:rsidP="0077376D">
      <w:pPr>
        <w:pStyle w:val="Zdrojovkd"/>
      </w:pPr>
      <w:r>
        <w:t xml:space="preserve">                {</w:t>
      </w:r>
    </w:p>
    <w:p w14:paraId="2D16B44F" w14:textId="77777777" w:rsidR="0077376D" w:rsidRDefault="0077376D" w:rsidP="0077376D">
      <w:pPr>
        <w:pStyle w:val="Zdrojovkd"/>
      </w:pPr>
      <w:r>
        <w:t xml:space="preserve">                    this.Animator = new Animator(this);</w:t>
      </w:r>
    </w:p>
    <w:p w14:paraId="5B101330" w14:textId="77777777" w:rsidR="0077376D" w:rsidRDefault="0077376D" w:rsidP="0077376D">
      <w:pPr>
        <w:pStyle w:val="Zdrojovkd"/>
      </w:pPr>
      <w:r>
        <w:t xml:space="preserve">                }</w:t>
      </w:r>
    </w:p>
    <w:p w14:paraId="12BD0623" w14:textId="77777777" w:rsidR="0077376D" w:rsidRDefault="0077376D" w:rsidP="0077376D">
      <w:pPr>
        <w:pStyle w:val="Zdrojovkd"/>
      </w:pPr>
    </w:p>
    <w:p w14:paraId="78A11D31" w14:textId="77777777" w:rsidR="0077376D" w:rsidRDefault="0077376D" w:rsidP="0077376D">
      <w:pPr>
        <w:pStyle w:val="Zdrojovkd"/>
      </w:pPr>
      <w:r>
        <w:t xml:space="preserve">                return;</w:t>
      </w:r>
    </w:p>
    <w:p w14:paraId="57E9CEA5" w14:textId="77777777" w:rsidR="0077376D" w:rsidRDefault="0077376D" w:rsidP="0077376D">
      <w:pPr>
        <w:pStyle w:val="Zdrojovkd"/>
      </w:pPr>
      <w:r>
        <w:t xml:space="preserve">            }</w:t>
      </w:r>
    </w:p>
    <w:p w14:paraId="3FA974DF" w14:textId="77777777" w:rsidR="0077376D" w:rsidRDefault="0077376D" w:rsidP="0077376D">
      <w:pPr>
        <w:pStyle w:val="Zdrojovkd"/>
      </w:pPr>
    </w:p>
    <w:p w14:paraId="62F55C30" w14:textId="77777777" w:rsidR="0077376D" w:rsidRDefault="0077376D" w:rsidP="0077376D">
      <w:pPr>
        <w:pStyle w:val="Zdrojovkd"/>
      </w:pPr>
      <w:r>
        <w:t xml:space="preserve">            if (typeof(T) == typeof(Collider) || typeof(T).IsSubclassOf(typeof(Collider)))</w:t>
      </w:r>
    </w:p>
    <w:p w14:paraId="79DE7AB8" w14:textId="77777777" w:rsidR="0077376D" w:rsidRDefault="0077376D" w:rsidP="0077376D">
      <w:pPr>
        <w:pStyle w:val="Zdrojovkd"/>
      </w:pPr>
      <w:r>
        <w:t xml:space="preserve">            {</w:t>
      </w:r>
    </w:p>
    <w:p w14:paraId="6716EA84" w14:textId="77777777" w:rsidR="0077376D" w:rsidRDefault="0077376D" w:rsidP="0077376D">
      <w:pPr>
        <w:pStyle w:val="Zdrojovkd"/>
      </w:pPr>
      <w:r>
        <w:t xml:space="preserve">                if (this.Collider == null)</w:t>
      </w:r>
    </w:p>
    <w:p w14:paraId="752FA596" w14:textId="77777777" w:rsidR="0077376D" w:rsidRDefault="0077376D" w:rsidP="0077376D">
      <w:pPr>
        <w:pStyle w:val="Zdrojovkd"/>
      </w:pPr>
      <w:r>
        <w:t xml:space="preserve">                {</w:t>
      </w:r>
    </w:p>
    <w:p w14:paraId="3FF07151" w14:textId="77777777" w:rsidR="0077376D" w:rsidRDefault="0077376D" w:rsidP="0077376D">
      <w:pPr>
        <w:pStyle w:val="Zdrojovkd"/>
      </w:pPr>
      <w:r>
        <w:t xml:space="preserve">                    Type t = typeof(T);</w:t>
      </w:r>
    </w:p>
    <w:p w14:paraId="0637F3CA" w14:textId="77777777" w:rsidR="0077376D" w:rsidRDefault="0077376D" w:rsidP="0077376D">
      <w:pPr>
        <w:pStyle w:val="Zdrojovkd"/>
      </w:pPr>
      <w:r>
        <w:t xml:space="preserve">                    this.Collider = (Collider)t.Assembly.CreateInstance(t.FullName, false, BindingFlags.Instance | BindingFlags.NonPublic | BindingFlags.Public, null, new object[] { this }, null, null);</w:t>
      </w:r>
    </w:p>
    <w:p w14:paraId="2B904B2D" w14:textId="77777777" w:rsidR="0077376D" w:rsidRDefault="0077376D" w:rsidP="0077376D">
      <w:pPr>
        <w:pStyle w:val="Zdrojovkd"/>
      </w:pPr>
      <w:r>
        <w:t xml:space="preserve">                }</w:t>
      </w:r>
    </w:p>
    <w:p w14:paraId="59A0B910" w14:textId="77777777" w:rsidR="0077376D" w:rsidRDefault="0077376D" w:rsidP="0077376D">
      <w:pPr>
        <w:pStyle w:val="Zdrojovkd"/>
      </w:pPr>
    </w:p>
    <w:p w14:paraId="05E8921A" w14:textId="77777777" w:rsidR="0077376D" w:rsidRDefault="0077376D" w:rsidP="0077376D">
      <w:pPr>
        <w:pStyle w:val="Zdrojovkd"/>
      </w:pPr>
      <w:r>
        <w:t xml:space="preserve">                return;</w:t>
      </w:r>
    </w:p>
    <w:p w14:paraId="4639A984" w14:textId="77777777" w:rsidR="0077376D" w:rsidRDefault="0077376D" w:rsidP="0077376D">
      <w:pPr>
        <w:pStyle w:val="Zdrojovkd"/>
      </w:pPr>
      <w:r>
        <w:t xml:space="preserve">            }</w:t>
      </w:r>
    </w:p>
    <w:p w14:paraId="2D28FE07" w14:textId="77777777" w:rsidR="0077376D" w:rsidRDefault="0077376D" w:rsidP="0077376D">
      <w:pPr>
        <w:pStyle w:val="Zdrojovkd"/>
      </w:pPr>
    </w:p>
    <w:p w14:paraId="18A61A8D" w14:textId="77777777" w:rsidR="0077376D" w:rsidRDefault="0077376D" w:rsidP="0077376D">
      <w:pPr>
        <w:pStyle w:val="Zdrojovkd"/>
      </w:pPr>
      <w:r>
        <w:t xml:space="preserve">            if (typeof(T) == typeof(SoundSource) || typeof(T).IsSubclassOf(typeof(SoundSource)))</w:t>
      </w:r>
    </w:p>
    <w:p w14:paraId="37555C0E" w14:textId="77777777" w:rsidR="0077376D" w:rsidRDefault="0077376D" w:rsidP="0077376D">
      <w:pPr>
        <w:pStyle w:val="Zdrojovkd"/>
      </w:pPr>
      <w:r>
        <w:t xml:space="preserve">            {</w:t>
      </w:r>
    </w:p>
    <w:p w14:paraId="60B94DD7" w14:textId="77777777" w:rsidR="0077376D" w:rsidRDefault="0077376D" w:rsidP="0077376D">
      <w:pPr>
        <w:pStyle w:val="Zdrojovkd"/>
      </w:pPr>
      <w:r>
        <w:t xml:space="preserve">                if (this.SoundSource == null)</w:t>
      </w:r>
    </w:p>
    <w:p w14:paraId="3FEC1942" w14:textId="77777777" w:rsidR="0077376D" w:rsidRDefault="0077376D" w:rsidP="0077376D">
      <w:pPr>
        <w:pStyle w:val="Zdrojovkd"/>
      </w:pPr>
      <w:r>
        <w:t xml:space="preserve">                {</w:t>
      </w:r>
    </w:p>
    <w:p w14:paraId="5F91BEE2" w14:textId="77777777" w:rsidR="0077376D" w:rsidRDefault="0077376D" w:rsidP="0077376D">
      <w:pPr>
        <w:pStyle w:val="Zdrojovkd"/>
      </w:pPr>
      <w:r>
        <w:t xml:space="preserve">                    Type t = typeof(T);</w:t>
      </w:r>
    </w:p>
    <w:p w14:paraId="7554CFFF" w14:textId="77777777" w:rsidR="0077376D" w:rsidRDefault="0077376D" w:rsidP="0077376D">
      <w:pPr>
        <w:pStyle w:val="Zdrojovkd"/>
      </w:pPr>
      <w:r>
        <w:t xml:space="preserve">                    this.SoundSource = (SoundSource)t.Assembly.CreateInstance(t.FullName, false, BindingFlags.Instance | BindingFlags.NonPublic | BindingFlags.Public, null, new object[] { this }, null, null);</w:t>
      </w:r>
    </w:p>
    <w:p w14:paraId="51BC590E" w14:textId="77777777" w:rsidR="0077376D" w:rsidRDefault="0077376D" w:rsidP="0077376D">
      <w:pPr>
        <w:pStyle w:val="Zdrojovkd"/>
      </w:pPr>
      <w:r>
        <w:t xml:space="preserve">                }</w:t>
      </w:r>
    </w:p>
    <w:p w14:paraId="41B14BD2" w14:textId="77777777" w:rsidR="0077376D" w:rsidRDefault="0077376D" w:rsidP="0077376D">
      <w:pPr>
        <w:pStyle w:val="Zdrojovkd"/>
      </w:pPr>
    </w:p>
    <w:p w14:paraId="49B69A0B" w14:textId="77777777" w:rsidR="0077376D" w:rsidRDefault="0077376D" w:rsidP="0077376D">
      <w:pPr>
        <w:pStyle w:val="Zdrojovkd"/>
      </w:pPr>
      <w:r>
        <w:t xml:space="preserve">                return;</w:t>
      </w:r>
    </w:p>
    <w:p w14:paraId="7D408144" w14:textId="77777777" w:rsidR="0077376D" w:rsidRDefault="0077376D" w:rsidP="0077376D">
      <w:pPr>
        <w:pStyle w:val="Zdrojovkd"/>
      </w:pPr>
      <w:r>
        <w:t xml:space="preserve">            }</w:t>
      </w:r>
    </w:p>
    <w:p w14:paraId="2EAC15C6" w14:textId="77777777" w:rsidR="0077376D" w:rsidRDefault="0077376D" w:rsidP="0077376D">
      <w:pPr>
        <w:pStyle w:val="Zdrojovkd"/>
      </w:pPr>
      <w:r>
        <w:t xml:space="preserve">        }</w:t>
      </w:r>
    </w:p>
    <w:p w14:paraId="1ACC2160" w14:textId="77777777" w:rsidR="0077376D" w:rsidRDefault="0077376D" w:rsidP="0077376D">
      <w:pPr>
        <w:pStyle w:val="Zdrojovkd"/>
      </w:pPr>
    </w:p>
    <w:p w14:paraId="24292E8D" w14:textId="77777777" w:rsidR="0077376D" w:rsidRDefault="0077376D" w:rsidP="0077376D">
      <w:pPr>
        <w:pStyle w:val="Zdrojovkd"/>
      </w:pPr>
      <w:r>
        <w:t xml:space="preserve">        public override void Destroy()</w:t>
      </w:r>
    </w:p>
    <w:p w14:paraId="5AEBA66C" w14:textId="77777777" w:rsidR="0077376D" w:rsidRDefault="0077376D" w:rsidP="0077376D">
      <w:pPr>
        <w:pStyle w:val="Zdrojovkd"/>
      </w:pPr>
      <w:r>
        <w:t xml:space="preserve">        {</w:t>
      </w:r>
    </w:p>
    <w:p w14:paraId="1D5C56DA" w14:textId="77777777" w:rsidR="0077376D" w:rsidRDefault="0077376D" w:rsidP="0077376D">
      <w:pPr>
        <w:pStyle w:val="Zdrojovkd"/>
      </w:pPr>
      <w:r>
        <w:t xml:space="preserve">            try</w:t>
      </w:r>
    </w:p>
    <w:p w14:paraId="7A7CA5F5" w14:textId="77777777" w:rsidR="0077376D" w:rsidRDefault="0077376D" w:rsidP="0077376D">
      <w:pPr>
        <w:pStyle w:val="Zdrojovkd"/>
      </w:pPr>
      <w:r>
        <w:t xml:space="preserve">            {</w:t>
      </w:r>
    </w:p>
    <w:p w14:paraId="1AF7B41F" w14:textId="77777777" w:rsidR="0077376D" w:rsidRDefault="0077376D" w:rsidP="0077376D">
      <w:pPr>
        <w:pStyle w:val="Zdrojovkd"/>
      </w:pPr>
      <w:r>
        <w:t xml:space="preserve">                if (Engine.LoadingScene.NewlyGeneratedComponents.Contains(this))</w:t>
      </w:r>
    </w:p>
    <w:p w14:paraId="2BC5D684" w14:textId="77777777" w:rsidR="0077376D" w:rsidRDefault="0077376D" w:rsidP="0077376D">
      <w:pPr>
        <w:pStyle w:val="Zdrojovkd"/>
      </w:pPr>
      <w:r>
        <w:t xml:space="preserve">                {</w:t>
      </w:r>
    </w:p>
    <w:p w14:paraId="5FC343D8" w14:textId="77777777" w:rsidR="0077376D" w:rsidRDefault="0077376D" w:rsidP="0077376D">
      <w:pPr>
        <w:pStyle w:val="Zdrojovkd"/>
      </w:pPr>
      <w:r>
        <w:t xml:space="preserve">                    Engine.LoadingScene.DestroyObjectAwaitList.Add(this);</w:t>
      </w:r>
    </w:p>
    <w:p w14:paraId="610E90A8" w14:textId="77777777" w:rsidR="0077376D" w:rsidRDefault="0077376D" w:rsidP="0077376D">
      <w:pPr>
        <w:pStyle w:val="Zdrojovkd"/>
      </w:pPr>
      <w:r>
        <w:t xml:space="preserve">                    return;</w:t>
      </w:r>
    </w:p>
    <w:p w14:paraId="06D0590C" w14:textId="77777777" w:rsidR="0077376D" w:rsidRDefault="0077376D" w:rsidP="0077376D">
      <w:pPr>
        <w:pStyle w:val="Zdrojovkd"/>
      </w:pPr>
      <w:r>
        <w:t xml:space="preserve">                }</w:t>
      </w:r>
    </w:p>
    <w:p w14:paraId="01F4D6F0" w14:textId="77777777" w:rsidR="0077376D" w:rsidRDefault="0077376D" w:rsidP="0077376D">
      <w:pPr>
        <w:pStyle w:val="Zdrojovkd"/>
      </w:pPr>
      <w:r>
        <w:t xml:space="preserve">            }</w:t>
      </w:r>
    </w:p>
    <w:p w14:paraId="28E663CB" w14:textId="77777777" w:rsidR="0077376D" w:rsidRDefault="0077376D" w:rsidP="0077376D">
      <w:pPr>
        <w:pStyle w:val="Zdrojovkd"/>
      </w:pPr>
      <w:r>
        <w:t xml:space="preserve">            catch { }</w:t>
      </w:r>
    </w:p>
    <w:p w14:paraId="298F3BD7" w14:textId="77777777" w:rsidR="0077376D" w:rsidRDefault="0077376D" w:rsidP="0077376D">
      <w:pPr>
        <w:pStyle w:val="Zdrojovkd"/>
      </w:pPr>
    </w:p>
    <w:p w14:paraId="76F77075" w14:textId="77777777" w:rsidR="0077376D" w:rsidRDefault="0077376D" w:rsidP="0077376D">
      <w:pPr>
        <w:pStyle w:val="Zdrojovkd"/>
      </w:pPr>
      <w:r>
        <w:t xml:space="preserve">            try</w:t>
      </w:r>
    </w:p>
    <w:p w14:paraId="0DA2320A" w14:textId="77777777" w:rsidR="0077376D" w:rsidRDefault="0077376D" w:rsidP="0077376D">
      <w:pPr>
        <w:pStyle w:val="Zdrojovkd"/>
      </w:pPr>
      <w:r>
        <w:t xml:space="preserve">            {</w:t>
      </w:r>
    </w:p>
    <w:p w14:paraId="22667516" w14:textId="77777777" w:rsidR="0077376D" w:rsidRDefault="0077376D" w:rsidP="0077376D">
      <w:pPr>
        <w:pStyle w:val="Zdrojovkd"/>
      </w:pPr>
      <w:r>
        <w:t xml:space="preserve">                Engine.LoadingScene.AllComponents.Remove(this.Name);</w:t>
      </w:r>
    </w:p>
    <w:p w14:paraId="4FA6A375" w14:textId="77777777" w:rsidR="0077376D" w:rsidRDefault="0077376D" w:rsidP="0077376D">
      <w:pPr>
        <w:pStyle w:val="Zdrojovkd"/>
      </w:pPr>
      <w:r>
        <w:t xml:space="preserve">            }</w:t>
      </w:r>
    </w:p>
    <w:p w14:paraId="46D9B0DF" w14:textId="77777777" w:rsidR="0077376D" w:rsidRDefault="0077376D" w:rsidP="0077376D">
      <w:pPr>
        <w:pStyle w:val="Zdrojovkd"/>
      </w:pPr>
      <w:r>
        <w:t xml:space="preserve">            catch { }</w:t>
      </w:r>
    </w:p>
    <w:p w14:paraId="28632E09" w14:textId="77777777" w:rsidR="0077376D" w:rsidRDefault="0077376D" w:rsidP="0077376D">
      <w:pPr>
        <w:pStyle w:val="Zdrojovkd"/>
      </w:pPr>
    </w:p>
    <w:p w14:paraId="7FE9CCA2" w14:textId="77777777" w:rsidR="0077376D" w:rsidRDefault="0077376D" w:rsidP="0077376D">
      <w:pPr>
        <w:pStyle w:val="Zdrojovkd"/>
      </w:pPr>
      <w:r>
        <w:t xml:space="preserve">            try</w:t>
      </w:r>
    </w:p>
    <w:p w14:paraId="475C59FD" w14:textId="77777777" w:rsidR="0077376D" w:rsidRDefault="0077376D" w:rsidP="0077376D">
      <w:pPr>
        <w:pStyle w:val="Zdrojovkd"/>
      </w:pPr>
      <w:r>
        <w:t xml:space="preserve">            {</w:t>
      </w:r>
    </w:p>
    <w:p w14:paraId="3CF5118E" w14:textId="77777777" w:rsidR="0077376D" w:rsidRDefault="0077376D" w:rsidP="0077376D">
      <w:pPr>
        <w:pStyle w:val="Zdrojovkd"/>
      </w:pPr>
      <w:r>
        <w:t xml:space="preserve">                Engine.RenderObjects.Remove(this);</w:t>
      </w:r>
    </w:p>
    <w:p w14:paraId="20AF5BD7" w14:textId="77777777" w:rsidR="0077376D" w:rsidRDefault="0077376D" w:rsidP="0077376D">
      <w:pPr>
        <w:pStyle w:val="Zdrojovkd"/>
      </w:pPr>
      <w:r>
        <w:lastRenderedPageBreak/>
        <w:t xml:space="preserve">            }</w:t>
      </w:r>
    </w:p>
    <w:p w14:paraId="02630620" w14:textId="77777777" w:rsidR="0077376D" w:rsidRDefault="0077376D" w:rsidP="0077376D">
      <w:pPr>
        <w:pStyle w:val="Zdrojovkd"/>
      </w:pPr>
      <w:r>
        <w:t xml:space="preserve">            catch { }</w:t>
      </w:r>
    </w:p>
    <w:p w14:paraId="2BEEA3E3" w14:textId="77777777" w:rsidR="0077376D" w:rsidRDefault="0077376D" w:rsidP="0077376D">
      <w:pPr>
        <w:pStyle w:val="Zdrojovkd"/>
      </w:pPr>
    </w:p>
    <w:p w14:paraId="7D120006" w14:textId="77777777" w:rsidR="0077376D" w:rsidRDefault="0077376D" w:rsidP="0077376D">
      <w:pPr>
        <w:pStyle w:val="Zdrojovkd"/>
      </w:pPr>
      <w:r>
        <w:t xml:space="preserve">            try</w:t>
      </w:r>
    </w:p>
    <w:p w14:paraId="3697DEBD" w14:textId="77777777" w:rsidR="0077376D" w:rsidRDefault="0077376D" w:rsidP="0077376D">
      <w:pPr>
        <w:pStyle w:val="Zdrojovkd"/>
      </w:pPr>
      <w:r>
        <w:t xml:space="preserve">            {</w:t>
      </w:r>
    </w:p>
    <w:p w14:paraId="7B48DC89" w14:textId="77777777" w:rsidR="0077376D" w:rsidRDefault="0077376D" w:rsidP="0077376D">
      <w:pPr>
        <w:pStyle w:val="Zdrojovkd"/>
      </w:pPr>
      <w:r>
        <w:t xml:space="preserve">                Engine.LoadingScene.Model.Remove(this);</w:t>
      </w:r>
    </w:p>
    <w:p w14:paraId="354178D8" w14:textId="77777777" w:rsidR="0077376D" w:rsidRDefault="0077376D" w:rsidP="0077376D">
      <w:pPr>
        <w:pStyle w:val="Zdrojovkd"/>
      </w:pPr>
      <w:r>
        <w:t xml:space="preserve">            }</w:t>
      </w:r>
    </w:p>
    <w:p w14:paraId="2BC5C0B9" w14:textId="77777777" w:rsidR="0077376D" w:rsidRDefault="0077376D" w:rsidP="0077376D">
      <w:pPr>
        <w:pStyle w:val="Zdrojovkd"/>
      </w:pPr>
      <w:r>
        <w:t xml:space="preserve">            catch { }</w:t>
      </w:r>
    </w:p>
    <w:p w14:paraId="5C7F5345" w14:textId="77777777" w:rsidR="0077376D" w:rsidRDefault="0077376D" w:rsidP="0077376D">
      <w:pPr>
        <w:pStyle w:val="Zdrojovkd"/>
      </w:pPr>
    </w:p>
    <w:p w14:paraId="1BAA64A5" w14:textId="77777777" w:rsidR="0077376D" w:rsidRDefault="0077376D" w:rsidP="0077376D">
      <w:pPr>
        <w:pStyle w:val="Zdrojovkd"/>
      </w:pPr>
      <w:r>
        <w:t xml:space="preserve">            int ScriptCount = this.Scripts.Count;</w:t>
      </w:r>
    </w:p>
    <w:p w14:paraId="72E3DAF7" w14:textId="77777777" w:rsidR="0077376D" w:rsidRDefault="0077376D" w:rsidP="0077376D">
      <w:pPr>
        <w:pStyle w:val="Zdrojovkd"/>
      </w:pPr>
      <w:r>
        <w:t xml:space="preserve">            for (int i = 0; i &lt; ScriptCount; i++)</w:t>
      </w:r>
    </w:p>
    <w:p w14:paraId="2A542B72" w14:textId="77777777" w:rsidR="0077376D" w:rsidRDefault="0077376D" w:rsidP="0077376D">
      <w:pPr>
        <w:pStyle w:val="Zdrojovkd"/>
      </w:pPr>
      <w:r>
        <w:t xml:space="preserve">                Scripts[0].Destroy();</w:t>
      </w:r>
    </w:p>
    <w:p w14:paraId="7A1375AC" w14:textId="77777777" w:rsidR="0077376D" w:rsidRDefault="0077376D" w:rsidP="0077376D">
      <w:pPr>
        <w:pStyle w:val="Zdrojovkd"/>
      </w:pPr>
    </w:p>
    <w:p w14:paraId="57964FB4" w14:textId="77777777" w:rsidR="0077376D" w:rsidRDefault="0077376D" w:rsidP="0077376D">
      <w:pPr>
        <w:pStyle w:val="Zdrojovkd"/>
      </w:pPr>
      <w:r>
        <w:t xml:space="preserve">            int ChildCount = this.Child.Count;</w:t>
      </w:r>
    </w:p>
    <w:p w14:paraId="3C7C8EEC" w14:textId="77777777" w:rsidR="0077376D" w:rsidRDefault="0077376D" w:rsidP="0077376D">
      <w:pPr>
        <w:pStyle w:val="Zdrojovkd"/>
      </w:pPr>
      <w:r>
        <w:t xml:space="preserve">            for (int i = 0; i &lt; ChildCount; i++)</w:t>
      </w:r>
    </w:p>
    <w:p w14:paraId="1183C81B" w14:textId="77777777" w:rsidR="0077376D" w:rsidRDefault="0077376D" w:rsidP="0077376D">
      <w:pPr>
        <w:pStyle w:val="Zdrojovkd"/>
      </w:pPr>
      <w:r>
        <w:t xml:space="preserve">                Child[0].Destroy();</w:t>
      </w:r>
    </w:p>
    <w:p w14:paraId="07A07B85" w14:textId="77777777" w:rsidR="0077376D" w:rsidRDefault="0077376D" w:rsidP="0077376D">
      <w:pPr>
        <w:pStyle w:val="Zdrojovkd"/>
      </w:pPr>
    </w:p>
    <w:p w14:paraId="32AF4A46" w14:textId="77777777" w:rsidR="0077376D" w:rsidRDefault="0077376D" w:rsidP="0077376D">
      <w:pPr>
        <w:pStyle w:val="Zdrojovkd"/>
      </w:pPr>
      <w:r>
        <w:t xml:space="preserve">            this.Animator?.Destroy();</w:t>
      </w:r>
    </w:p>
    <w:p w14:paraId="09C138AC" w14:textId="77777777" w:rsidR="0077376D" w:rsidRDefault="0077376D" w:rsidP="0077376D">
      <w:pPr>
        <w:pStyle w:val="Zdrojovkd"/>
      </w:pPr>
      <w:r>
        <w:t xml:space="preserve">            this.Animator = null;</w:t>
      </w:r>
    </w:p>
    <w:p w14:paraId="54A7DEC6" w14:textId="77777777" w:rsidR="0077376D" w:rsidRDefault="0077376D" w:rsidP="0077376D">
      <w:pPr>
        <w:pStyle w:val="Zdrojovkd"/>
      </w:pPr>
    </w:p>
    <w:p w14:paraId="471A25ED" w14:textId="77777777" w:rsidR="0077376D" w:rsidRDefault="0077376D" w:rsidP="0077376D">
      <w:pPr>
        <w:pStyle w:val="Zdrojovkd"/>
      </w:pPr>
      <w:r>
        <w:t xml:space="preserve">            this.Collider?.Destroy();</w:t>
      </w:r>
    </w:p>
    <w:p w14:paraId="512DC053" w14:textId="77777777" w:rsidR="0077376D" w:rsidRDefault="0077376D" w:rsidP="0077376D">
      <w:pPr>
        <w:pStyle w:val="Zdrojovkd"/>
      </w:pPr>
      <w:r>
        <w:t xml:space="preserve">            this.Collider = null;</w:t>
      </w:r>
    </w:p>
    <w:p w14:paraId="63381813" w14:textId="77777777" w:rsidR="0077376D" w:rsidRDefault="0077376D" w:rsidP="0077376D">
      <w:pPr>
        <w:pStyle w:val="Zdrojovkd"/>
      </w:pPr>
    </w:p>
    <w:p w14:paraId="7A008EA1" w14:textId="77777777" w:rsidR="0077376D" w:rsidRDefault="0077376D" w:rsidP="0077376D">
      <w:pPr>
        <w:pStyle w:val="Zdrojovkd"/>
      </w:pPr>
      <w:r>
        <w:t xml:space="preserve">            this.Parent = null;</w:t>
      </w:r>
    </w:p>
    <w:p w14:paraId="026CAEC1" w14:textId="77777777" w:rsidR="0077376D" w:rsidRDefault="0077376D" w:rsidP="0077376D">
      <w:pPr>
        <w:pStyle w:val="Zdrojovkd"/>
      </w:pPr>
      <w:r>
        <w:t xml:space="preserve">        }</w:t>
      </w:r>
    </w:p>
    <w:p w14:paraId="1E78C3C2" w14:textId="77777777" w:rsidR="0077376D" w:rsidRDefault="0077376D" w:rsidP="0077376D">
      <w:pPr>
        <w:pStyle w:val="Zdrojovkd"/>
      </w:pPr>
    </w:p>
    <w:p w14:paraId="19FAB250" w14:textId="77777777" w:rsidR="0077376D" w:rsidRDefault="0077376D" w:rsidP="0077376D">
      <w:pPr>
        <w:pStyle w:val="Zdrojovkd"/>
      </w:pPr>
      <w:r>
        <w:t xml:space="preserve">        internal virtual void Render()</w:t>
      </w:r>
    </w:p>
    <w:p w14:paraId="41976075" w14:textId="77777777" w:rsidR="0077376D" w:rsidRDefault="0077376D" w:rsidP="0077376D">
      <w:pPr>
        <w:pStyle w:val="Zdrojovkd"/>
      </w:pPr>
      <w:r>
        <w:t xml:space="preserve">        { Model?.Render(this, Foreground); }</w:t>
      </w:r>
    </w:p>
    <w:p w14:paraId="675C4796" w14:textId="77777777" w:rsidR="0077376D" w:rsidRDefault="0077376D" w:rsidP="0077376D">
      <w:pPr>
        <w:pStyle w:val="Zdrojovkd"/>
      </w:pPr>
    </w:p>
    <w:p w14:paraId="5A333296" w14:textId="77777777" w:rsidR="0077376D" w:rsidRDefault="0077376D" w:rsidP="0077376D">
      <w:pPr>
        <w:pStyle w:val="Zdrojovkd"/>
      </w:pPr>
      <w:r>
        <w:t xml:space="preserve">        /// &lt;summary&gt;</w:t>
      </w:r>
    </w:p>
    <w:p w14:paraId="79289050" w14:textId="77777777" w:rsidR="0077376D" w:rsidRDefault="0077376D" w:rsidP="0077376D">
      <w:pPr>
        <w:pStyle w:val="Zdrojovkd"/>
      </w:pPr>
      <w:r>
        <w:t xml:space="preserve">        /// Finds the specified GameObject of desired name.</w:t>
      </w:r>
    </w:p>
    <w:p w14:paraId="24353584" w14:textId="77777777" w:rsidR="0077376D" w:rsidRDefault="0077376D" w:rsidP="0077376D">
      <w:pPr>
        <w:pStyle w:val="Zdrojovkd"/>
      </w:pPr>
      <w:r>
        <w:t xml:space="preserve">        /// &lt;/summary&gt;</w:t>
      </w:r>
    </w:p>
    <w:p w14:paraId="2852C486" w14:textId="77777777" w:rsidR="0077376D" w:rsidRDefault="0077376D" w:rsidP="0077376D">
      <w:pPr>
        <w:pStyle w:val="Zdrojovkd"/>
      </w:pPr>
      <w:r>
        <w:t xml:space="preserve">        /// &lt;typeparam name="T"&gt;Type&lt;/typeparam&gt;</w:t>
      </w:r>
    </w:p>
    <w:p w14:paraId="0A4A0BAB" w14:textId="77777777" w:rsidR="0077376D" w:rsidRDefault="0077376D" w:rsidP="0077376D">
      <w:pPr>
        <w:pStyle w:val="Zdrojovkd"/>
      </w:pPr>
      <w:r>
        <w:t xml:space="preserve">        /// &lt;param name="Name"&gt;Desired name&lt;/param&gt;</w:t>
      </w:r>
    </w:p>
    <w:p w14:paraId="55AE616E" w14:textId="77777777" w:rsidR="0077376D" w:rsidRDefault="0077376D" w:rsidP="0077376D">
      <w:pPr>
        <w:pStyle w:val="Zdrojovkd"/>
      </w:pPr>
      <w:r>
        <w:t xml:space="preserve">        /// &lt;returns&gt;&lt;/returns&gt;</w:t>
      </w:r>
    </w:p>
    <w:p w14:paraId="1DDCAFA6" w14:textId="77777777" w:rsidR="0077376D" w:rsidRDefault="0077376D" w:rsidP="0077376D">
      <w:pPr>
        <w:pStyle w:val="Zdrojovkd"/>
      </w:pPr>
      <w:r>
        <w:t xml:space="preserve">        public static new T Find&lt;T&gt;(string Name) where T : GameObject</w:t>
      </w:r>
    </w:p>
    <w:p w14:paraId="364B425B" w14:textId="77777777" w:rsidR="0077376D" w:rsidRDefault="0077376D" w:rsidP="0077376D">
      <w:pPr>
        <w:pStyle w:val="Zdrojovkd"/>
      </w:pPr>
      <w:r>
        <w:t xml:space="preserve">        {</w:t>
      </w:r>
    </w:p>
    <w:p w14:paraId="003D68BE" w14:textId="77777777" w:rsidR="0077376D" w:rsidRDefault="0077376D" w:rsidP="0077376D">
      <w:pPr>
        <w:pStyle w:val="Zdrojovkd"/>
      </w:pPr>
      <w:r>
        <w:t xml:space="preserve">            T retValue = null;</w:t>
      </w:r>
    </w:p>
    <w:p w14:paraId="4EE7DFAB" w14:textId="77777777" w:rsidR="0077376D" w:rsidRDefault="0077376D" w:rsidP="0077376D">
      <w:pPr>
        <w:pStyle w:val="Zdrojovkd"/>
      </w:pPr>
    </w:p>
    <w:p w14:paraId="307C8821" w14:textId="77777777" w:rsidR="0077376D" w:rsidRDefault="0077376D" w:rsidP="0077376D">
      <w:pPr>
        <w:pStyle w:val="Zdrojovkd"/>
      </w:pPr>
      <w:r>
        <w:t xml:space="preserve">            try</w:t>
      </w:r>
    </w:p>
    <w:p w14:paraId="347F1628" w14:textId="77777777" w:rsidR="0077376D" w:rsidRDefault="0077376D" w:rsidP="0077376D">
      <w:pPr>
        <w:pStyle w:val="Zdrojovkd"/>
      </w:pPr>
      <w:r>
        <w:t xml:space="preserve">            {</w:t>
      </w:r>
    </w:p>
    <w:p w14:paraId="0A81D0E7" w14:textId="77777777" w:rsidR="0077376D" w:rsidRDefault="0077376D" w:rsidP="0077376D">
      <w:pPr>
        <w:pStyle w:val="Zdrojovkd"/>
      </w:pPr>
      <w:r>
        <w:t xml:space="preserve">                retValue = (T)Engine.LoadingScene.AllComponents[Name];</w:t>
      </w:r>
    </w:p>
    <w:p w14:paraId="3137F5A0" w14:textId="77777777" w:rsidR="0077376D" w:rsidRDefault="0077376D" w:rsidP="0077376D">
      <w:pPr>
        <w:pStyle w:val="Zdrojovkd"/>
      </w:pPr>
      <w:r>
        <w:t xml:space="preserve">            }</w:t>
      </w:r>
    </w:p>
    <w:p w14:paraId="4AD6CE72" w14:textId="77777777" w:rsidR="0077376D" w:rsidRDefault="0077376D" w:rsidP="0077376D">
      <w:pPr>
        <w:pStyle w:val="Zdrojovkd"/>
      </w:pPr>
      <w:r>
        <w:t xml:space="preserve">            catch (Exception ex)</w:t>
      </w:r>
    </w:p>
    <w:p w14:paraId="2DBAC4A8" w14:textId="77777777" w:rsidR="0077376D" w:rsidRDefault="0077376D" w:rsidP="0077376D">
      <w:pPr>
        <w:pStyle w:val="Zdrojovkd"/>
      </w:pPr>
      <w:r>
        <w:t xml:space="preserve">            {</w:t>
      </w:r>
    </w:p>
    <w:p w14:paraId="71172151" w14:textId="77777777" w:rsidR="0077376D" w:rsidRDefault="0077376D" w:rsidP="0077376D">
      <w:pPr>
        <w:pStyle w:val="Zdrojovkd"/>
      </w:pPr>
      <w:r>
        <w:t xml:space="preserve">                Debug.WriteLine("Object not found\n" + ex);</w:t>
      </w:r>
    </w:p>
    <w:p w14:paraId="1F661AC9" w14:textId="77777777" w:rsidR="0077376D" w:rsidRDefault="0077376D" w:rsidP="0077376D">
      <w:pPr>
        <w:pStyle w:val="Zdrojovkd"/>
      </w:pPr>
      <w:r>
        <w:t xml:space="preserve">            }</w:t>
      </w:r>
    </w:p>
    <w:p w14:paraId="2B1E5C53" w14:textId="77777777" w:rsidR="0077376D" w:rsidRDefault="0077376D" w:rsidP="0077376D">
      <w:pPr>
        <w:pStyle w:val="Zdrojovkd"/>
      </w:pPr>
    </w:p>
    <w:p w14:paraId="46C8A4AF" w14:textId="77777777" w:rsidR="0077376D" w:rsidRDefault="0077376D" w:rsidP="0077376D">
      <w:pPr>
        <w:pStyle w:val="Zdrojovkd"/>
      </w:pPr>
      <w:r>
        <w:t xml:space="preserve">            return retValue;</w:t>
      </w:r>
    </w:p>
    <w:p w14:paraId="1A62A0D2" w14:textId="77777777" w:rsidR="0077376D" w:rsidRDefault="0077376D" w:rsidP="0077376D">
      <w:pPr>
        <w:pStyle w:val="Zdrojovkd"/>
      </w:pPr>
      <w:r>
        <w:t xml:space="preserve">        }</w:t>
      </w:r>
    </w:p>
    <w:p w14:paraId="54C06A8F" w14:textId="77777777" w:rsidR="0077376D" w:rsidRDefault="0077376D" w:rsidP="0077376D">
      <w:pPr>
        <w:pStyle w:val="Zdrojovkd"/>
      </w:pPr>
    </w:p>
    <w:p w14:paraId="74C4DAB8" w14:textId="77777777" w:rsidR="0077376D" w:rsidRDefault="0077376D" w:rsidP="0077376D">
      <w:pPr>
        <w:pStyle w:val="Zdrojovkd"/>
      </w:pPr>
      <w:r>
        <w:t xml:space="preserve">        /// &lt;summary&gt;</w:t>
      </w:r>
    </w:p>
    <w:p w14:paraId="3F07BED4" w14:textId="77777777" w:rsidR="0077376D" w:rsidRDefault="0077376D" w:rsidP="0077376D">
      <w:pPr>
        <w:pStyle w:val="Zdrojovkd"/>
      </w:pPr>
      <w:r>
        <w:t xml:space="preserve">        /// Finds the specified GameObject of desired name.</w:t>
      </w:r>
    </w:p>
    <w:p w14:paraId="273099C4" w14:textId="77777777" w:rsidR="0077376D" w:rsidRDefault="0077376D" w:rsidP="0077376D">
      <w:pPr>
        <w:pStyle w:val="Zdrojovkd"/>
      </w:pPr>
      <w:r>
        <w:t xml:space="preserve">        /// &lt;/summary&gt;</w:t>
      </w:r>
    </w:p>
    <w:p w14:paraId="0E87CA60" w14:textId="77777777" w:rsidR="0077376D" w:rsidRDefault="0077376D" w:rsidP="0077376D">
      <w:pPr>
        <w:pStyle w:val="Zdrojovkd"/>
      </w:pPr>
      <w:r>
        <w:t xml:space="preserve">        /// &lt;param name="Name"&gt;Desired name&lt;/param&gt;</w:t>
      </w:r>
    </w:p>
    <w:p w14:paraId="0A6B7402" w14:textId="77777777" w:rsidR="0077376D" w:rsidRDefault="0077376D" w:rsidP="0077376D">
      <w:pPr>
        <w:pStyle w:val="Zdrojovkd"/>
      </w:pPr>
      <w:r>
        <w:t xml:space="preserve">        /// &lt;returns&gt;&lt;/returns&gt;</w:t>
      </w:r>
    </w:p>
    <w:p w14:paraId="574E2DDE" w14:textId="77777777" w:rsidR="0077376D" w:rsidRDefault="0077376D" w:rsidP="0077376D">
      <w:pPr>
        <w:pStyle w:val="Zdrojovkd"/>
      </w:pPr>
      <w:r>
        <w:t xml:space="preserve">        public static GameObject Find(string Name)</w:t>
      </w:r>
    </w:p>
    <w:p w14:paraId="6D427FE1" w14:textId="77777777" w:rsidR="0077376D" w:rsidRDefault="0077376D" w:rsidP="0077376D">
      <w:pPr>
        <w:pStyle w:val="Zdrojovkd"/>
      </w:pPr>
      <w:r>
        <w:t xml:space="preserve">        {</w:t>
      </w:r>
    </w:p>
    <w:p w14:paraId="2B30B999" w14:textId="77777777" w:rsidR="0077376D" w:rsidRDefault="0077376D" w:rsidP="0077376D">
      <w:pPr>
        <w:pStyle w:val="Zdrojovkd"/>
      </w:pPr>
      <w:r>
        <w:t xml:space="preserve">            GameObject retValue = null;</w:t>
      </w:r>
    </w:p>
    <w:p w14:paraId="074CFAED" w14:textId="77777777" w:rsidR="0077376D" w:rsidRDefault="0077376D" w:rsidP="0077376D">
      <w:pPr>
        <w:pStyle w:val="Zdrojovkd"/>
      </w:pPr>
    </w:p>
    <w:p w14:paraId="2F430F7E" w14:textId="77777777" w:rsidR="0077376D" w:rsidRDefault="0077376D" w:rsidP="0077376D">
      <w:pPr>
        <w:pStyle w:val="Zdrojovkd"/>
      </w:pPr>
      <w:r>
        <w:t xml:space="preserve">            try</w:t>
      </w:r>
    </w:p>
    <w:p w14:paraId="3AB633DC" w14:textId="77777777" w:rsidR="0077376D" w:rsidRDefault="0077376D" w:rsidP="0077376D">
      <w:pPr>
        <w:pStyle w:val="Zdrojovkd"/>
      </w:pPr>
      <w:r>
        <w:t xml:space="preserve">            {</w:t>
      </w:r>
    </w:p>
    <w:p w14:paraId="7AF045A7" w14:textId="77777777" w:rsidR="0077376D" w:rsidRDefault="0077376D" w:rsidP="0077376D">
      <w:pPr>
        <w:pStyle w:val="Zdrojovkd"/>
      </w:pPr>
      <w:r>
        <w:t xml:space="preserve">                retValue = (GameObject)Engine.LoadingScene.AllComponents[Name];</w:t>
      </w:r>
    </w:p>
    <w:p w14:paraId="6EAD037D" w14:textId="77777777" w:rsidR="0077376D" w:rsidRDefault="0077376D" w:rsidP="0077376D">
      <w:pPr>
        <w:pStyle w:val="Zdrojovkd"/>
      </w:pPr>
      <w:r>
        <w:t xml:space="preserve">            }</w:t>
      </w:r>
    </w:p>
    <w:p w14:paraId="7E6BBAEF" w14:textId="77777777" w:rsidR="0077376D" w:rsidRDefault="0077376D" w:rsidP="0077376D">
      <w:pPr>
        <w:pStyle w:val="Zdrojovkd"/>
      </w:pPr>
      <w:r>
        <w:t xml:space="preserve">            catch (Exception ex)</w:t>
      </w:r>
    </w:p>
    <w:p w14:paraId="05EF4BA7" w14:textId="77777777" w:rsidR="0077376D" w:rsidRDefault="0077376D" w:rsidP="0077376D">
      <w:pPr>
        <w:pStyle w:val="Zdrojovkd"/>
      </w:pPr>
      <w:r>
        <w:t xml:space="preserve">            {</w:t>
      </w:r>
    </w:p>
    <w:p w14:paraId="4835FDA4" w14:textId="77777777" w:rsidR="0077376D" w:rsidRDefault="0077376D" w:rsidP="0077376D">
      <w:pPr>
        <w:pStyle w:val="Zdrojovkd"/>
      </w:pPr>
      <w:r>
        <w:t xml:space="preserve">                Debug.WriteLine("Object not found\n" + ex);</w:t>
      </w:r>
    </w:p>
    <w:p w14:paraId="5A504A5A" w14:textId="77777777" w:rsidR="0077376D" w:rsidRDefault="0077376D" w:rsidP="0077376D">
      <w:pPr>
        <w:pStyle w:val="Zdrojovkd"/>
      </w:pPr>
      <w:r>
        <w:t xml:space="preserve">            }</w:t>
      </w:r>
    </w:p>
    <w:p w14:paraId="55414D5D" w14:textId="77777777" w:rsidR="0077376D" w:rsidRDefault="0077376D" w:rsidP="0077376D">
      <w:pPr>
        <w:pStyle w:val="Zdrojovkd"/>
      </w:pPr>
    </w:p>
    <w:p w14:paraId="4541CD7D" w14:textId="77777777" w:rsidR="0077376D" w:rsidRDefault="0077376D" w:rsidP="0077376D">
      <w:pPr>
        <w:pStyle w:val="Zdrojovkd"/>
      </w:pPr>
      <w:r>
        <w:t xml:space="preserve">            return retValue;</w:t>
      </w:r>
    </w:p>
    <w:p w14:paraId="0875130C" w14:textId="77777777" w:rsidR="0077376D" w:rsidRDefault="0077376D" w:rsidP="0077376D">
      <w:pPr>
        <w:pStyle w:val="Zdrojovkd"/>
      </w:pPr>
      <w:r>
        <w:t xml:space="preserve">        }</w:t>
      </w:r>
    </w:p>
    <w:p w14:paraId="0E6876A6" w14:textId="77777777" w:rsidR="0077376D" w:rsidRDefault="0077376D" w:rsidP="0077376D">
      <w:pPr>
        <w:pStyle w:val="Zdrojovkd"/>
      </w:pPr>
    </w:p>
    <w:p w14:paraId="589C7620" w14:textId="77777777" w:rsidR="0077376D" w:rsidRDefault="0077376D" w:rsidP="0077376D">
      <w:pPr>
        <w:pStyle w:val="Zdrojovkd"/>
      </w:pPr>
      <w:r>
        <w:t xml:space="preserve">        /// &lt;summary&gt;</w:t>
      </w:r>
    </w:p>
    <w:p w14:paraId="056C8FD5" w14:textId="77777777" w:rsidR="0077376D" w:rsidRDefault="0077376D" w:rsidP="0077376D">
      <w:pPr>
        <w:pStyle w:val="Zdrojovkd"/>
      </w:pPr>
      <w:r>
        <w:t xml:space="preserve">        /// Instantiates GameObject.</w:t>
      </w:r>
    </w:p>
    <w:p w14:paraId="30D68891" w14:textId="77777777" w:rsidR="0077376D" w:rsidRDefault="0077376D" w:rsidP="0077376D">
      <w:pPr>
        <w:pStyle w:val="Zdrojovkd"/>
      </w:pPr>
      <w:r>
        <w:t xml:space="preserve">        /// &lt;/summary&gt;</w:t>
      </w:r>
    </w:p>
    <w:p w14:paraId="3141E045" w14:textId="77777777" w:rsidR="0077376D" w:rsidRDefault="0077376D" w:rsidP="0077376D">
      <w:pPr>
        <w:pStyle w:val="Zdrojovkd"/>
      </w:pPr>
      <w:r>
        <w:t xml:space="preserve">        /// &lt;typeparam name="T"&gt;Type&lt;/typeparam&gt;</w:t>
      </w:r>
    </w:p>
    <w:p w14:paraId="47457661" w14:textId="77777777" w:rsidR="0077376D" w:rsidRDefault="0077376D" w:rsidP="0077376D">
      <w:pPr>
        <w:pStyle w:val="Zdrojovkd"/>
      </w:pPr>
      <w:r>
        <w:t xml:space="preserve">        /// &lt;param name="Position"&gt;The position&lt;/param&gt;</w:t>
      </w:r>
    </w:p>
    <w:p w14:paraId="4EDB53BC" w14:textId="77777777" w:rsidR="0077376D" w:rsidRDefault="0077376D" w:rsidP="0077376D">
      <w:pPr>
        <w:pStyle w:val="Zdrojovkd"/>
      </w:pPr>
      <w:r>
        <w:lastRenderedPageBreak/>
        <w:t xml:space="preserve">        /// &lt;param name="Dimensions"&gt;The dimensions&lt;/param&gt;</w:t>
      </w:r>
    </w:p>
    <w:p w14:paraId="4F282DBC" w14:textId="77777777" w:rsidR="0077376D" w:rsidRDefault="0077376D" w:rsidP="0077376D">
      <w:pPr>
        <w:pStyle w:val="Zdrojovkd"/>
      </w:pPr>
      <w:r>
        <w:t xml:space="preserve">        /// &lt;param name="Scale"&gt;The scale&lt;/param&gt;</w:t>
      </w:r>
    </w:p>
    <w:p w14:paraId="536F685A" w14:textId="77777777" w:rsidR="0077376D" w:rsidRDefault="0077376D" w:rsidP="0077376D">
      <w:pPr>
        <w:pStyle w:val="Zdrojovkd"/>
      </w:pPr>
      <w:r>
        <w:t xml:space="preserve">        /// &lt;returns&gt;&lt;/returns&gt;</w:t>
      </w:r>
    </w:p>
    <w:p w14:paraId="7403237A" w14:textId="77777777" w:rsidR="0077376D" w:rsidRDefault="0077376D" w:rsidP="0077376D">
      <w:pPr>
        <w:pStyle w:val="Zdrojovkd"/>
      </w:pPr>
      <w:r>
        <w:t xml:space="preserve">        public static T Instantiate&lt;T&gt;(Vector3 Position, Vector3 Dimensions, Vector3 Scale)</w:t>
      </w:r>
    </w:p>
    <w:p w14:paraId="3774F6E8" w14:textId="77777777" w:rsidR="0077376D" w:rsidRDefault="0077376D" w:rsidP="0077376D">
      <w:pPr>
        <w:pStyle w:val="Zdrojovkd"/>
      </w:pPr>
      <w:r>
        <w:t xml:space="preserve">            where T : GameObject, new()</w:t>
      </w:r>
    </w:p>
    <w:p w14:paraId="1D30F83A" w14:textId="77777777" w:rsidR="0077376D" w:rsidRDefault="0077376D" w:rsidP="0077376D">
      <w:pPr>
        <w:pStyle w:val="Zdrojovkd"/>
      </w:pPr>
      <w:r>
        <w:t xml:space="preserve">        {</w:t>
      </w:r>
    </w:p>
    <w:p w14:paraId="7AAF89A8" w14:textId="77777777" w:rsidR="0077376D" w:rsidRDefault="0077376D" w:rsidP="0077376D">
      <w:pPr>
        <w:pStyle w:val="Zdrojovkd"/>
      </w:pPr>
      <w:r>
        <w:t xml:space="preserve">            T retValue = new T();</w:t>
      </w:r>
    </w:p>
    <w:p w14:paraId="3B40E1E6" w14:textId="77777777" w:rsidR="0077376D" w:rsidRDefault="0077376D" w:rsidP="0077376D">
      <w:pPr>
        <w:pStyle w:val="Zdrojovkd"/>
      </w:pPr>
    </w:p>
    <w:p w14:paraId="432715BD" w14:textId="77777777" w:rsidR="0077376D" w:rsidRDefault="0077376D" w:rsidP="0077376D">
      <w:pPr>
        <w:pStyle w:val="Zdrojovkd"/>
      </w:pPr>
      <w:r>
        <w:t xml:space="preserve">            retValue.Transform.Position = Position;</w:t>
      </w:r>
    </w:p>
    <w:p w14:paraId="4D79BDB0" w14:textId="77777777" w:rsidR="0077376D" w:rsidRDefault="0077376D" w:rsidP="0077376D">
      <w:pPr>
        <w:pStyle w:val="Zdrojovkd"/>
      </w:pPr>
      <w:r>
        <w:t xml:space="preserve">            retValue.Transform.Dimensions = Dimensions;</w:t>
      </w:r>
    </w:p>
    <w:p w14:paraId="526EF475" w14:textId="77777777" w:rsidR="0077376D" w:rsidRDefault="0077376D" w:rsidP="0077376D">
      <w:pPr>
        <w:pStyle w:val="Zdrojovkd"/>
      </w:pPr>
      <w:r>
        <w:t xml:space="preserve">            retValue.Transform.Scale = Scale;</w:t>
      </w:r>
    </w:p>
    <w:p w14:paraId="05A51F73" w14:textId="77777777" w:rsidR="0077376D" w:rsidRDefault="0077376D" w:rsidP="0077376D">
      <w:pPr>
        <w:pStyle w:val="Zdrojovkd"/>
      </w:pPr>
    </w:p>
    <w:p w14:paraId="2AB42451" w14:textId="77777777" w:rsidR="0077376D" w:rsidRDefault="0077376D" w:rsidP="0077376D">
      <w:pPr>
        <w:pStyle w:val="Zdrojovkd"/>
      </w:pPr>
      <w:r>
        <w:t xml:space="preserve">            return retValue;</w:t>
      </w:r>
    </w:p>
    <w:p w14:paraId="5BE21157" w14:textId="77777777" w:rsidR="0077376D" w:rsidRDefault="0077376D" w:rsidP="0077376D">
      <w:pPr>
        <w:pStyle w:val="Zdrojovkd"/>
      </w:pPr>
      <w:r>
        <w:t xml:space="preserve">        }</w:t>
      </w:r>
    </w:p>
    <w:p w14:paraId="0AC00F40" w14:textId="77777777" w:rsidR="0077376D" w:rsidRDefault="0077376D" w:rsidP="0077376D">
      <w:pPr>
        <w:pStyle w:val="Zdrojovkd"/>
      </w:pPr>
    </w:p>
    <w:p w14:paraId="0515B929" w14:textId="77777777" w:rsidR="0077376D" w:rsidRDefault="0077376D" w:rsidP="0077376D">
      <w:pPr>
        <w:pStyle w:val="Zdrojovkd"/>
      </w:pPr>
      <w:r>
        <w:t xml:space="preserve">        /// &lt;summary&gt;</w:t>
      </w:r>
    </w:p>
    <w:p w14:paraId="2D6D0222" w14:textId="77777777" w:rsidR="0077376D" w:rsidRDefault="0077376D" w:rsidP="0077376D">
      <w:pPr>
        <w:pStyle w:val="Zdrojovkd"/>
      </w:pPr>
      <w:r>
        <w:t xml:space="preserve">        /// Instantiates GameObject.</w:t>
      </w:r>
    </w:p>
    <w:p w14:paraId="49F79A95" w14:textId="77777777" w:rsidR="0077376D" w:rsidRDefault="0077376D" w:rsidP="0077376D">
      <w:pPr>
        <w:pStyle w:val="Zdrojovkd"/>
      </w:pPr>
      <w:r>
        <w:t xml:space="preserve">        /// &lt;/summary&gt;</w:t>
      </w:r>
    </w:p>
    <w:p w14:paraId="3AF223DD" w14:textId="77777777" w:rsidR="0077376D" w:rsidRDefault="0077376D" w:rsidP="0077376D">
      <w:pPr>
        <w:pStyle w:val="Zdrojovkd"/>
      </w:pPr>
      <w:r>
        <w:t xml:space="preserve">        /// &lt;typeparam name="T"&gt;Type&lt;/typeparam&gt;</w:t>
      </w:r>
    </w:p>
    <w:p w14:paraId="7656B80A" w14:textId="77777777" w:rsidR="0077376D" w:rsidRDefault="0077376D" w:rsidP="0077376D">
      <w:pPr>
        <w:pStyle w:val="Zdrojovkd"/>
      </w:pPr>
      <w:r>
        <w:t xml:space="preserve">        /// &lt;param name="Transform"&gt;The transform&lt;/param&gt;</w:t>
      </w:r>
    </w:p>
    <w:p w14:paraId="77DF40E7" w14:textId="77777777" w:rsidR="0077376D" w:rsidRDefault="0077376D" w:rsidP="0077376D">
      <w:pPr>
        <w:pStyle w:val="Zdrojovkd"/>
      </w:pPr>
      <w:r>
        <w:t xml:space="preserve">        /// &lt;returns&gt;&lt;/returns&gt;</w:t>
      </w:r>
    </w:p>
    <w:p w14:paraId="4AC9E610" w14:textId="77777777" w:rsidR="0077376D" w:rsidRDefault="0077376D" w:rsidP="0077376D">
      <w:pPr>
        <w:pStyle w:val="Zdrojovkd"/>
      </w:pPr>
      <w:r>
        <w:t xml:space="preserve">        public static T Instantiate&lt;T&gt;(Transform @Transform)</w:t>
      </w:r>
    </w:p>
    <w:p w14:paraId="3E8BCF4D" w14:textId="77777777" w:rsidR="0077376D" w:rsidRDefault="0077376D" w:rsidP="0077376D">
      <w:pPr>
        <w:pStyle w:val="Zdrojovkd"/>
      </w:pPr>
      <w:r>
        <w:t xml:space="preserve">            where T : GameObject, new()</w:t>
      </w:r>
    </w:p>
    <w:p w14:paraId="149C8E7F" w14:textId="77777777" w:rsidR="0077376D" w:rsidRDefault="0077376D" w:rsidP="0077376D">
      <w:pPr>
        <w:pStyle w:val="Zdrojovkd"/>
      </w:pPr>
      <w:r>
        <w:t xml:space="preserve">        {</w:t>
      </w:r>
    </w:p>
    <w:p w14:paraId="55136997" w14:textId="77777777" w:rsidR="0077376D" w:rsidRDefault="0077376D" w:rsidP="0077376D">
      <w:pPr>
        <w:pStyle w:val="Zdrojovkd"/>
      </w:pPr>
      <w:r>
        <w:t xml:space="preserve">            return Instantiate&lt;T&gt;(@Transform.Position, @Transform.Dimensions, @Transform.Scale);</w:t>
      </w:r>
    </w:p>
    <w:p w14:paraId="64C69C52" w14:textId="77777777" w:rsidR="0077376D" w:rsidRDefault="0077376D" w:rsidP="0077376D">
      <w:pPr>
        <w:pStyle w:val="Zdrojovkd"/>
      </w:pPr>
      <w:r>
        <w:t xml:space="preserve">        }</w:t>
      </w:r>
    </w:p>
    <w:p w14:paraId="3267E728" w14:textId="77777777" w:rsidR="0077376D" w:rsidRDefault="0077376D" w:rsidP="0077376D">
      <w:pPr>
        <w:pStyle w:val="Zdrojovkd"/>
      </w:pPr>
      <w:r>
        <w:t xml:space="preserve">    }</w:t>
      </w:r>
    </w:p>
    <w:p w14:paraId="596B79F6" w14:textId="571BBC8D" w:rsidR="0077376D" w:rsidRPr="0077376D" w:rsidRDefault="0077376D" w:rsidP="0077376D">
      <w:pPr>
        <w:pStyle w:val="Zdrojovkd"/>
      </w:pPr>
      <w:r>
        <w:t>}</w:t>
      </w:r>
    </w:p>
    <w:p w14:paraId="19A6F7A5" w14:textId="15F48567" w:rsidR="006668F6" w:rsidRDefault="006668F6" w:rsidP="006668F6">
      <w:pPr>
        <w:pStyle w:val="Nadpis4"/>
      </w:pPr>
      <w:r>
        <w:t>Core/Scene.cs</w:t>
      </w:r>
    </w:p>
    <w:p w14:paraId="05A7F942" w14:textId="77777777" w:rsidR="0077376D" w:rsidRDefault="0077376D" w:rsidP="0077376D">
      <w:pPr>
        <w:pStyle w:val="Zdrojovkd"/>
      </w:pPr>
      <w:r>
        <w:t>using DKEngine.Core.Components;</w:t>
      </w:r>
    </w:p>
    <w:p w14:paraId="18121F7D" w14:textId="77777777" w:rsidR="0077376D" w:rsidRDefault="0077376D" w:rsidP="0077376D">
      <w:pPr>
        <w:pStyle w:val="Zdrojovkd"/>
      </w:pPr>
      <w:r>
        <w:t>using System.Collections.Generic;</w:t>
      </w:r>
    </w:p>
    <w:p w14:paraId="0A4EAEF8" w14:textId="77777777" w:rsidR="0077376D" w:rsidRDefault="0077376D" w:rsidP="0077376D">
      <w:pPr>
        <w:pStyle w:val="Zdrojovkd"/>
      </w:pPr>
    </w:p>
    <w:p w14:paraId="079B082F" w14:textId="77777777" w:rsidR="0077376D" w:rsidRDefault="0077376D" w:rsidP="0077376D">
      <w:pPr>
        <w:pStyle w:val="Zdrojovkd"/>
      </w:pPr>
      <w:r>
        <w:t>namespace DKEngine.Core</w:t>
      </w:r>
    </w:p>
    <w:p w14:paraId="6195AD5E" w14:textId="77777777" w:rsidR="0077376D" w:rsidRDefault="0077376D" w:rsidP="0077376D">
      <w:pPr>
        <w:pStyle w:val="Zdrojovkd"/>
      </w:pPr>
      <w:r>
        <w:t>{</w:t>
      </w:r>
    </w:p>
    <w:p w14:paraId="4628D520" w14:textId="77777777" w:rsidR="0077376D" w:rsidRDefault="0077376D" w:rsidP="0077376D">
      <w:pPr>
        <w:pStyle w:val="Zdrojovkd"/>
      </w:pPr>
      <w:r>
        <w:t xml:space="preserve">    /// &lt;summary&gt;</w:t>
      </w:r>
    </w:p>
    <w:p w14:paraId="27850EA2" w14:textId="77777777" w:rsidR="0077376D" w:rsidRDefault="0077376D" w:rsidP="0077376D">
      <w:pPr>
        <w:pStyle w:val="Zdrojovkd"/>
      </w:pPr>
      <w:r>
        <w:t xml:space="preserve">    /// DKEngine library scene</w:t>
      </w:r>
    </w:p>
    <w:p w14:paraId="368F26CF" w14:textId="77777777" w:rsidR="0077376D" w:rsidRDefault="0077376D" w:rsidP="0077376D">
      <w:pPr>
        <w:pStyle w:val="Zdrojovkd"/>
      </w:pPr>
      <w:r>
        <w:t xml:space="preserve">    /// &lt;/summary&gt;</w:t>
      </w:r>
    </w:p>
    <w:p w14:paraId="2CD09164" w14:textId="77777777" w:rsidR="0077376D" w:rsidRDefault="0077376D" w:rsidP="0077376D">
      <w:pPr>
        <w:pStyle w:val="Zdrojovkd"/>
      </w:pPr>
      <w:r>
        <w:t xml:space="preserve">    /// &lt;seealso cref="DKEngine.IPage" /&gt;</w:t>
      </w:r>
    </w:p>
    <w:p w14:paraId="58667A06" w14:textId="77777777" w:rsidR="0077376D" w:rsidRDefault="0077376D" w:rsidP="0077376D">
      <w:pPr>
        <w:pStyle w:val="Zdrojovkd"/>
      </w:pPr>
      <w:r>
        <w:t xml:space="preserve">    public abstract class Scene : IPage</w:t>
      </w:r>
    </w:p>
    <w:p w14:paraId="6E642A11" w14:textId="77777777" w:rsidR="0077376D" w:rsidRDefault="0077376D" w:rsidP="0077376D">
      <w:pPr>
        <w:pStyle w:val="Zdrojovkd"/>
      </w:pPr>
      <w:r>
        <w:t xml:space="preserve">    {</w:t>
      </w:r>
    </w:p>
    <w:p w14:paraId="13AED1FA" w14:textId="77777777" w:rsidR="0077376D" w:rsidRDefault="0077376D" w:rsidP="0077376D">
      <w:pPr>
        <w:pStyle w:val="Zdrojovkd"/>
      </w:pPr>
      <w:r>
        <w:t xml:space="preserve">        public string Name = "";</w:t>
      </w:r>
    </w:p>
    <w:p w14:paraId="34BA2AC7" w14:textId="77777777" w:rsidR="0077376D" w:rsidRDefault="0077376D" w:rsidP="0077376D">
      <w:pPr>
        <w:pStyle w:val="Zdrojovkd"/>
      </w:pPr>
    </w:p>
    <w:p w14:paraId="6507EEA8" w14:textId="77777777" w:rsidR="0077376D" w:rsidRDefault="0077376D" w:rsidP="0077376D">
      <w:pPr>
        <w:pStyle w:val="Zdrojovkd"/>
      </w:pPr>
      <w:r>
        <w:t xml:space="preserve">        internal Camera BaseCamera;</w:t>
      </w:r>
    </w:p>
    <w:p w14:paraId="7C5B7F1D" w14:textId="77777777" w:rsidR="0077376D" w:rsidRDefault="0077376D" w:rsidP="0077376D">
      <w:pPr>
        <w:pStyle w:val="Zdrojovkd"/>
      </w:pPr>
    </w:p>
    <w:p w14:paraId="5D2884CD" w14:textId="77777777" w:rsidR="0077376D" w:rsidRDefault="0077376D" w:rsidP="0077376D">
      <w:pPr>
        <w:pStyle w:val="Zdrojovkd"/>
      </w:pPr>
      <w:r>
        <w:t xml:space="preserve">        internal readonly Dictionary&lt;string, Component&gt; AllComponents;</w:t>
      </w:r>
    </w:p>
    <w:p w14:paraId="767BA3AE" w14:textId="77777777" w:rsidR="0077376D" w:rsidRDefault="0077376D" w:rsidP="0077376D">
      <w:pPr>
        <w:pStyle w:val="Zdrojovkd"/>
      </w:pPr>
      <w:r>
        <w:t xml:space="preserve">        internal readonly Dictionary&lt;string, int&gt; ComponentCount;</w:t>
      </w:r>
    </w:p>
    <w:p w14:paraId="00434A0B" w14:textId="77777777" w:rsidR="0077376D" w:rsidRDefault="0077376D" w:rsidP="0077376D">
      <w:pPr>
        <w:pStyle w:val="Zdrojovkd"/>
      </w:pPr>
      <w:r>
        <w:t xml:space="preserve">        //internal readonly Dictionary&lt;string, GameObject&gt; AllGameObjects;</w:t>
      </w:r>
    </w:p>
    <w:p w14:paraId="307C36FA" w14:textId="77777777" w:rsidR="0077376D" w:rsidRDefault="0077376D" w:rsidP="0077376D">
      <w:pPr>
        <w:pStyle w:val="Zdrojovkd"/>
      </w:pPr>
    </w:p>
    <w:p w14:paraId="2855EA64" w14:textId="77777777" w:rsidR="0077376D" w:rsidRDefault="0077376D" w:rsidP="0077376D">
      <w:pPr>
        <w:pStyle w:val="Zdrojovkd"/>
      </w:pPr>
      <w:r>
        <w:t xml:space="preserve">        internal readonly List&lt;GameObject&gt; Model;</w:t>
      </w:r>
    </w:p>
    <w:p w14:paraId="030DD0D4" w14:textId="77777777" w:rsidR="0077376D" w:rsidRDefault="0077376D" w:rsidP="0077376D">
      <w:pPr>
        <w:pStyle w:val="Zdrojovkd"/>
      </w:pPr>
      <w:r>
        <w:t xml:space="preserve">        internal readonly List&lt;Behavior&gt; AllBehaviors;</w:t>
      </w:r>
    </w:p>
    <w:p w14:paraId="441107F8" w14:textId="77777777" w:rsidR="0077376D" w:rsidRDefault="0077376D" w:rsidP="0077376D">
      <w:pPr>
        <w:pStyle w:val="Zdrojovkd"/>
      </w:pPr>
      <w:r>
        <w:t xml:space="preserve">        internal readonly List&lt;Collider&gt; AllGameObjectsColliders;</w:t>
      </w:r>
    </w:p>
    <w:p w14:paraId="5C6B7C5A" w14:textId="77777777" w:rsidR="0077376D" w:rsidRDefault="0077376D" w:rsidP="0077376D">
      <w:pPr>
        <w:pStyle w:val="Zdrojovkd"/>
      </w:pPr>
    </w:p>
    <w:p w14:paraId="228E6F93" w14:textId="77777777" w:rsidR="0077376D" w:rsidRDefault="0077376D" w:rsidP="0077376D">
      <w:pPr>
        <w:pStyle w:val="Zdrojovkd"/>
      </w:pPr>
      <w:r>
        <w:t xml:space="preserve">        internal readonly Stack&lt;Component&gt; NewlyGeneratedComponents;</w:t>
      </w:r>
    </w:p>
    <w:p w14:paraId="4D5B1CF0" w14:textId="77777777" w:rsidR="0077376D" w:rsidRDefault="0077376D" w:rsidP="0077376D">
      <w:pPr>
        <w:pStyle w:val="Zdrojovkd"/>
      </w:pPr>
      <w:r>
        <w:t xml:space="preserve">        internal readonly Stack&lt;Behavior&gt; NewlyGeneratedBehaviors;</w:t>
      </w:r>
    </w:p>
    <w:p w14:paraId="3B72086B" w14:textId="77777777" w:rsidR="0077376D" w:rsidRDefault="0077376D" w:rsidP="0077376D">
      <w:pPr>
        <w:pStyle w:val="Zdrojovkd"/>
      </w:pPr>
    </w:p>
    <w:p w14:paraId="20B9B38F" w14:textId="77777777" w:rsidR="0077376D" w:rsidRDefault="0077376D" w:rsidP="0077376D">
      <w:pPr>
        <w:pStyle w:val="Zdrojovkd"/>
      </w:pPr>
      <w:r>
        <w:t xml:space="preserve">        internal readonly Stack&lt;GameObject&gt; GameObjectsToAddToRender;</w:t>
      </w:r>
    </w:p>
    <w:p w14:paraId="0F2A41C1" w14:textId="77777777" w:rsidR="0077376D" w:rsidRDefault="0077376D" w:rsidP="0077376D">
      <w:pPr>
        <w:pStyle w:val="Zdrojovkd"/>
      </w:pPr>
      <w:r>
        <w:t xml:space="preserve">        internal readonly Stack&lt;GameObject&gt; GameObjectsAddedToRender;</w:t>
      </w:r>
    </w:p>
    <w:p w14:paraId="6329438E" w14:textId="77777777" w:rsidR="0077376D" w:rsidRDefault="0077376D" w:rsidP="0077376D">
      <w:pPr>
        <w:pStyle w:val="Zdrojovkd"/>
      </w:pPr>
    </w:p>
    <w:p w14:paraId="41119280" w14:textId="77777777" w:rsidR="0077376D" w:rsidRDefault="0077376D" w:rsidP="0077376D">
      <w:pPr>
        <w:pStyle w:val="Zdrojovkd"/>
      </w:pPr>
      <w:r>
        <w:t xml:space="preserve">        internal readonly List&lt;GameObject&gt; DestroyObjectAwaitList;</w:t>
      </w:r>
    </w:p>
    <w:p w14:paraId="5A2E1243" w14:textId="77777777" w:rsidR="0077376D" w:rsidRDefault="0077376D" w:rsidP="0077376D">
      <w:pPr>
        <w:pStyle w:val="Zdrojovkd"/>
      </w:pPr>
    </w:p>
    <w:p w14:paraId="347F8568" w14:textId="77777777" w:rsidR="0077376D" w:rsidRDefault="0077376D" w:rsidP="0077376D">
      <w:pPr>
        <w:pStyle w:val="Zdrojovkd"/>
      </w:pPr>
      <w:r>
        <w:t xml:space="preserve">        internal object[] argsPreLoad;</w:t>
      </w:r>
    </w:p>
    <w:p w14:paraId="1B2DC44B" w14:textId="77777777" w:rsidR="0077376D" w:rsidRDefault="0077376D" w:rsidP="0077376D">
      <w:pPr>
        <w:pStyle w:val="Zdrojovkd"/>
      </w:pPr>
      <w:r>
        <w:t xml:space="preserve">        internal object[] argsPostLoad;</w:t>
      </w:r>
    </w:p>
    <w:p w14:paraId="45D03F19" w14:textId="77777777" w:rsidR="0077376D" w:rsidRDefault="0077376D" w:rsidP="0077376D">
      <w:pPr>
        <w:pStyle w:val="Zdrojovkd"/>
      </w:pPr>
    </w:p>
    <w:p w14:paraId="6111715B" w14:textId="77777777" w:rsidR="0077376D" w:rsidRDefault="0077376D" w:rsidP="0077376D">
      <w:pPr>
        <w:pStyle w:val="Zdrojovkd"/>
      </w:pPr>
      <w:r>
        <w:t xml:space="preserve">        public Scene()</w:t>
      </w:r>
    </w:p>
    <w:p w14:paraId="753690A3" w14:textId="77777777" w:rsidR="0077376D" w:rsidRDefault="0077376D" w:rsidP="0077376D">
      <w:pPr>
        <w:pStyle w:val="Zdrojovkd"/>
      </w:pPr>
      <w:r>
        <w:t xml:space="preserve">        {</w:t>
      </w:r>
    </w:p>
    <w:p w14:paraId="4957C296" w14:textId="77777777" w:rsidR="0077376D" w:rsidRDefault="0077376D" w:rsidP="0077376D">
      <w:pPr>
        <w:pStyle w:val="Zdrojovkd"/>
      </w:pPr>
      <w:r>
        <w:t xml:space="preserve">            AllComponents = new Dictionary&lt;string, Component&gt;(0xFFFF);</w:t>
      </w:r>
    </w:p>
    <w:p w14:paraId="46D0DA9F" w14:textId="77777777" w:rsidR="0077376D" w:rsidRDefault="0077376D" w:rsidP="0077376D">
      <w:pPr>
        <w:pStyle w:val="Zdrojovkd"/>
      </w:pPr>
      <w:r>
        <w:t xml:space="preserve">            ComponentCount = new Dictionary&lt;string, int&gt;(0xFFFF);</w:t>
      </w:r>
    </w:p>
    <w:p w14:paraId="555FCF57" w14:textId="77777777" w:rsidR="0077376D" w:rsidRDefault="0077376D" w:rsidP="0077376D">
      <w:pPr>
        <w:pStyle w:val="Zdrojovkd"/>
      </w:pPr>
    </w:p>
    <w:p w14:paraId="57A224AE" w14:textId="77777777" w:rsidR="0077376D" w:rsidRDefault="0077376D" w:rsidP="0077376D">
      <w:pPr>
        <w:pStyle w:val="Zdrojovkd"/>
      </w:pPr>
      <w:r>
        <w:t xml:space="preserve">            AllBehaviors = new List&lt;Behavior&gt;(0xFFFF);</w:t>
      </w:r>
    </w:p>
    <w:p w14:paraId="02660C85" w14:textId="77777777" w:rsidR="0077376D" w:rsidRDefault="0077376D" w:rsidP="0077376D">
      <w:pPr>
        <w:pStyle w:val="Zdrojovkd"/>
      </w:pPr>
      <w:r>
        <w:t xml:space="preserve">            Model = new List&lt;GameObject&gt;(0xFFFF);</w:t>
      </w:r>
    </w:p>
    <w:p w14:paraId="1FFAED9C" w14:textId="77777777" w:rsidR="0077376D" w:rsidRDefault="0077376D" w:rsidP="0077376D">
      <w:pPr>
        <w:pStyle w:val="Zdrojovkd"/>
      </w:pPr>
      <w:r>
        <w:t xml:space="preserve">            AllGameObjectsColliders = new List&lt;Collider&gt;(0xFFFF);</w:t>
      </w:r>
    </w:p>
    <w:p w14:paraId="787A425A" w14:textId="77777777" w:rsidR="0077376D" w:rsidRDefault="0077376D" w:rsidP="0077376D">
      <w:pPr>
        <w:pStyle w:val="Zdrojovkd"/>
      </w:pPr>
    </w:p>
    <w:p w14:paraId="05506EE2" w14:textId="77777777" w:rsidR="0077376D" w:rsidRDefault="0077376D" w:rsidP="0077376D">
      <w:pPr>
        <w:pStyle w:val="Zdrojovkd"/>
      </w:pPr>
      <w:r>
        <w:t xml:space="preserve">            NewlyGeneratedComponents = new Stack&lt;Component&gt;(0xFFFF);</w:t>
      </w:r>
    </w:p>
    <w:p w14:paraId="79BA9510" w14:textId="77777777" w:rsidR="0077376D" w:rsidRDefault="0077376D" w:rsidP="0077376D">
      <w:pPr>
        <w:pStyle w:val="Zdrojovkd"/>
      </w:pPr>
      <w:r>
        <w:t xml:space="preserve">            NewlyGeneratedBehaviors = new Stack&lt;Behavior&gt;(0xFFFF);</w:t>
      </w:r>
    </w:p>
    <w:p w14:paraId="05F5732A" w14:textId="77777777" w:rsidR="0077376D" w:rsidRDefault="0077376D" w:rsidP="0077376D">
      <w:pPr>
        <w:pStyle w:val="Zdrojovkd"/>
      </w:pPr>
    </w:p>
    <w:p w14:paraId="344FB88C" w14:textId="77777777" w:rsidR="0077376D" w:rsidRDefault="0077376D" w:rsidP="0077376D">
      <w:pPr>
        <w:pStyle w:val="Zdrojovkd"/>
      </w:pPr>
      <w:r>
        <w:lastRenderedPageBreak/>
        <w:t xml:space="preserve">            GameObjectsToAddToRender = new Stack&lt;GameObject&gt;(0xFFFF);</w:t>
      </w:r>
    </w:p>
    <w:p w14:paraId="7167A5BA" w14:textId="77777777" w:rsidR="0077376D" w:rsidRDefault="0077376D" w:rsidP="0077376D">
      <w:pPr>
        <w:pStyle w:val="Zdrojovkd"/>
      </w:pPr>
      <w:r>
        <w:t xml:space="preserve">            GameObjectsAddedToRender = new Stack&lt;GameObject&gt;(0xFFFF);</w:t>
      </w:r>
    </w:p>
    <w:p w14:paraId="304DCCBA" w14:textId="77777777" w:rsidR="0077376D" w:rsidRDefault="0077376D" w:rsidP="0077376D">
      <w:pPr>
        <w:pStyle w:val="Zdrojovkd"/>
      </w:pPr>
    </w:p>
    <w:p w14:paraId="33B3D4A9" w14:textId="77777777" w:rsidR="0077376D" w:rsidRDefault="0077376D" w:rsidP="0077376D">
      <w:pPr>
        <w:pStyle w:val="Zdrojovkd"/>
      </w:pPr>
      <w:r>
        <w:t xml:space="preserve">            DestroyObjectAwaitList = new List&lt;GameObject&gt;(0xFFFF);</w:t>
      </w:r>
    </w:p>
    <w:p w14:paraId="14F2301D" w14:textId="77777777" w:rsidR="0077376D" w:rsidRDefault="0077376D" w:rsidP="0077376D">
      <w:pPr>
        <w:pStyle w:val="Zdrojovkd"/>
      </w:pPr>
      <w:r>
        <w:t xml:space="preserve">        }</w:t>
      </w:r>
    </w:p>
    <w:p w14:paraId="2A2C7E69" w14:textId="77777777" w:rsidR="0077376D" w:rsidRDefault="0077376D" w:rsidP="0077376D">
      <w:pPr>
        <w:pStyle w:val="Zdrojovkd"/>
      </w:pPr>
    </w:p>
    <w:p w14:paraId="07FA4CA1" w14:textId="77777777" w:rsidR="0077376D" w:rsidRDefault="0077376D" w:rsidP="0077376D">
      <w:pPr>
        <w:pStyle w:val="Zdrojovkd"/>
      </w:pPr>
      <w:r>
        <w:t xml:space="preserve">        /// &lt;summary&gt;</w:t>
      </w:r>
    </w:p>
    <w:p w14:paraId="285A5EBB" w14:textId="77777777" w:rsidR="0077376D" w:rsidRDefault="0077376D" w:rsidP="0077376D">
      <w:pPr>
        <w:pStyle w:val="Zdrojovkd"/>
      </w:pPr>
      <w:r>
        <w:t xml:space="preserve">        /// Initializes model of Scene.</w:t>
      </w:r>
    </w:p>
    <w:p w14:paraId="2DF10626" w14:textId="77777777" w:rsidR="0077376D" w:rsidRDefault="0077376D" w:rsidP="0077376D">
      <w:pPr>
        <w:pStyle w:val="Zdrojovkd"/>
      </w:pPr>
      <w:r>
        <w:t xml:space="preserve">        /// &lt;/summary&gt;</w:t>
      </w:r>
    </w:p>
    <w:p w14:paraId="1285ADF5" w14:textId="77777777" w:rsidR="0077376D" w:rsidRDefault="0077376D" w:rsidP="0077376D">
      <w:pPr>
        <w:pStyle w:val="Zdrojovkd"/>
      </w:pPr>
      <w:r>
        <w:t xml:space="preserve">        public abstract void Init();</w:t>
      </w:r>
    </w:p>
    <w:p w14:paraId="2D6F54CA" w14:textId="77777777" w:rsidR="0077376D" w:rsidRDefault="0077376D" w:rsidP="0077376D">
      <w:pPr>
        <w:pStyle w:val="Zdrojovkd"/>
      </w:pPr>
    </w:p>
    <w:p w14:paraId="2314997C" w14:textId="77777777" w:rsidR="0077376D" w:rsidRDefault="0077376D" w:rsidP="0077376D">
      <w:pPr>
        <w:pStyle w:val="Zdrojovkd"/>
      </w:pPr>
      <w:r>
        <w:t xml:space="preserve">        /// &lt;summary&gt;</w:t>
      </w:r>
    </w:p>
    <w:p w14:paraId="6850E430" w14:textId="77777777" w:rsidR="0077376D" w:rsidRDefault="0077376D" w:rsidP="0077376D">
      <w:pPr>
        <w:pStyle w:val="Zdrojovkd"/>
      </w:pPr>
      <w:r>
        <w:t xml:space="preserve">        /// Sets the specified arguments.</w:t>
      </w:r>
    </w:p>
    <w:p w14:paraId="024F03D8" w14:textId="77777777" w:rsidR="0077376D" w:rsidRDefault="0077376D" w:rsidP="0077376D">
      <w:pPr>
        <w:pStyle w:val="Zdrojovkd"/>
      </w:pPr>
      <w:r>
        <w:t xml:space="preserve">        /// &lt;/summary&gt;</w:t>
      </w:r>
    </w:p>
    <w:p w14:paraId="2C53395B" w14:textId="77777777" w:rsidR="0077376D" w:rsidRDefault="0077376D" w:rsidP="0077376D">
      <w:pPr>
        <w:pStyle w:val="Zdrojovkd"/>
      </w:pPr>
      <w:r>
        <w:t xml:space="preserve">        /// &lt;param name="args"&gt;The arguments&lt;/param&gt;</w:t>
      </w:r>
    </w:p>
    <w:p w14:paraId="0FCC2145" w14:textId="77777777" w:rsidR="0077376D" w:rsidRDefault="0077376D" w:rsidP="0077376D">
      <w:pPr>
        <w:pStyle w:val="Zdrojovkd"/>
      </w:pPr>
      <w:r>
        <w:t xml:space="preserve">        public virtual void Set(params object[] args)</w:t>
      </w:r>
    </w:p>
    <w:p w14:paraId="252509F1" w14:textId="77777777" w:rsidR="0077376D" w:rsidRDefault="0077376D" w:rsidP="0077376D">
      <w:pPr>
        <w:pStyle w:val="Zdrojovkd"/>
      </w:pPr>
      <w:r>
        <w:t xml:space="preserve">        { }</w:t>
      </w:r>
    </w:p>
    <w:p w14:paraId="18FB2D08" w14:textId="77777777" w:rsidR="0077376D" w:rsidRDefault="0077376D" w:rsidP="0077376D">
      <w:pPr>
        <w:pStyle w:val="Zdrojovkd"/>
      </w:pPr>
    </w:p>
    <w:p w14:paraId="76FB5482" w14:textId="77777777" w:rsidR="0077376D" w:rsidRDefault="0077376D" w:rsidP="0077376D">
      <w:pPr>
        <w:pStyle w:val="Zdrojovkd"/>
      </w:pPr>
      <w:r>
        <w:t xml:space="preserve">        /// &lt;summary&gt;</w:t>
      </w:r>
    </w:p>
    <w:p w14:paraId="22E5FFCE" w14:textId="77777777" w:rsidR="0077376D" w:rsidRDefault="0077376D" w:rsidP="0077376D">
      <w:pPr>
        <w:pStyle w:val="Zdrojovkd"/>
      </w:pPr>
      <w:r>
        <w:t xml:space="preserve">        /// Unloads this instance.</w:t>
      </w:r>
    </w:p>
    <w:p w14:paraId="6C934FFC" w14:textId="77777777" w:rsidR="0077376D" w:rsidRDefault="0077376D" w:rsidP="0077376D">
      <w:pPr>
        <w:pStyle w:val="Zdrojovkd"/>
      </w:pPr>
      <w:r>
        <w:t xml:space="preserve">        /// &lt;/summary&gt;</w:t>
      </w:r>
    </w:p>
    <w:p w14:paraId="6A7061B1" w14:textId="77777777" w:rsidR="0077376D" w:rsidRDefault="0077376D" w:rsidP="0077376D">
      <w:pPr>
        <w:pStyle w:val="Zdrojovkd"/>
      </w:pPr>
      <w:r>
        <w:t xml:space="preserve">        public abstract void Unload();</w:t>
      </w:r>
    </w:p>
    <w:p w14:paraId="7460B9E9" w14:textId="77777777" w:rsidR="0077376D" w:rsidRDefault="0077376D" w:rsidP="0077376D">
      <w:pPr>
        <w:pStyle w:val="Zdrojovkd"/>
      </w:pPr>
    </w:p>
    <w:p w14:paraId="3DC90E17" w14:textId="77777777" w:rsidR="0077376D" w:rsidRDefault="0077376D" w:rsidP="0077376D">
      <w:pPr>
        <w:pStyle w:val="Zdrojovkd"/>
      </w:pPr>
      <w:r>
        <w:t xml:space="preserve">        public static T Find&lt;T&gt;(string name)</w:t>
      </w:r>
    </w:p>
    <w:p w14:paraId="652E584D" w14:textId="77777777" w:rsidR="0077376D" w:rsidRDefault="0077376D" w:rsidP="0077376D">
      <w:pPr>
        <w:pStyle w:val="Zdrojovkd"/>
      </w:pPr>
      <w:r>
        <w:t xml:space="preserve">            where T : Scene</w:t>
      </w:r>
    </w:p>
    <w:p w14:paraId="3DFE7AE8" w14:textId="77777777" w:rsidR="0077376D" w:rsidRDefault="0077376D" w:rsidP="0077376D">
      <w:pPr>
        <w:pStyle w:val="Zdrojovkd"/>
      </w:pPr>
      <w:r>
        <w:t xml:space="preserve">        {</w:t>
      </w:r>
    </w:p>
    <w:p w14:paraId="66BDF690" w14:textId="77777777" w:rsidR="0077376D" w:rsidRDefault="0077376D" w:rsidP="0077376D">
      <w:pPr>
        <w:pStyle w:val="Zdrojovkd"/>
      </w:pPr>
      <w:r>
        <w:t xml:space="preserve">            return (T)Database.GetScene(name);</w:t>
      </w:r>
    </w:p>
    <w:p w14:paraId="20A8DBD0" w14:textId="77777777" w:rsidR="0077376D" w:rsidRDefault="0077376D" w:rsidP="0077376D">
      <w:pPr>
        <w:pStyle w:val="Zdrojovkd"/>
      </w:pPr>
      <w:r>
        <w:t xml:space="preserve">        }</w:t>
      </w:r>
    </w:p>
    <w:p w14:paraId="09058AD0" w14:textId="77777777" w:rsidR="0077376D" w:rsidRDefault="0077376D" w:rsidP="0077376D">
      <w:pPr>
        <w:pStyle w:val="Zdrojovkd"/>
      </w:pPr>
      <w:r>
        <w:t xml:space="preserve">    }</w:t>
      </w:r>
    </w:p>
    <w:p w14:paraId="60AE7025" w14:textId="34AB15A5" w:rsidR="0077376D" w:rsidRPr="0077376D" w:rsidRDefault="0077376D" w:rsidP="0077376D">
      <w:pPr>
        <w:pStyle w:val="Zdrojovkd"/>
      </w:pPr>
      <w:r>
        <w:t>}</w:t>
      </w:r>
    </w:p>
    <w:p w14:paraId="0B299EDD" w14:textId="22164D6A" w:rsidR="006668F6" w:rsidRDefault="006668F6" w:rsidP="006668F6">
      <w:pPr>
        <w:pStyle w:val="Nadpis4"/>
      </w:pPr>
      <w:r>
        <w:t>Core/Script.cs</w:t>
      </w:r>
    </w:p>
    <w:p w14:paraId="6566C867" w14:textId="77777777" w:rsidR="0077376D" w:rsidRDefault="0077376D" w:rsidP="0077376D">
      <w:pPr>
        <w:pStyle w:val="Zdrojovkd"/>
      </w:pPr>
      <w:r>
        <w:t>using DKEngine.Core.Components;</w:t>
      </w:r>
    </w:p>
    <w:p w14:paraId="33230C3B" w14:textId="77777777" w:rsidR="0077376D" w:rsidRDefault="0077376D" w:rsidP="0077376D">
      <w:pPr>
        <w:pStyle w:val="Zdrojovkd"/>
      </w:pPr>
    </w:p>
    <w:p w14:paraId="62991417" w14:textId="77777777" w:rsidR="0077376D" w:rsidRDefault="0077376D" w:rsidP="0077376D">
      <w:pPr>
        <w:pStyle w:val="Zdrojovkd"/>
      </w:pPr>
      <w:r>
        <w:t>namespace DKEngine.Core</w:t>
      </w:r>
    </w:p>
    <w:p w14:paraId="25A49C56" w14:textId="77777777" w:rsidR="0077376D" w:rsidRDefault="0077376D" w:rsidP="0077376D">
      <w:pPr>
        <w:pStyle w:val="Zdrojovkd"/>
      </w:pPr>
      <w:r>
        <w:t>{</w:t>
      </w:r>
    </w:p>
    <w:p w14:paraId="370E4AE3" w14:textId="77777777" w:rsidR="0077376D" w:rsidRDefault="0077376D" w:rsidP="0077376D">
      <w:pPr>
        <w:pStyle w:val="Zdrojovkd"/>
      </w:pPr>
      <w:r>
        <w:t xml:space="preserve">    /// &lt;summary&gt;</w:t>
      </w:r>
    </w:p>
    <w:p w14:paraId="3A5BB06B" w14:textId="77777777" w:rsidR="0077376D" w:rsidRDefault="0077376D" w:rsidP="0077376D">
      <w:pPr>
        <w:pStyle w:val="Zdrojovkd"/>
      </w:pPr>
      <w:r>
        <w:t xml:space="preserve">    /// Script base class</w:t>
      </w:r>
    </w:p>
    <w:p w14:paraId="6A8BDD6C" w14:textId="77777777" w:rsidR="0077376D" w:rsidRDefault="0077376D" w:rsidP="0077376D">
      <w:pPr>
        <w:pStyle w:val="Zdrojovkd"/>
      </w:pPr>
      <w:r>
        <w:t xml:space="preserve">    /// &lt;/summary&gt;</w:t>
      </w:r>
    </w:p>
    <w:p w14:paraId="12BA6F4C" w14:textId="77777777" w:rsidR="0077376D" w:rsidRDefault="0077376D" w:rsidP="0077376D">
      <w:pPr>
        <w:pStyle w:val="Zdrojovkd"/>
      </w:pPr>
      <w:r>
        <w:t xml:space="preserve">    /// &lt;seealso cref="DKEngine.Core.Components.Behavior" /&gt;</w:t>
      </w:r>
    </w:p>
    <w:p w14:paraId="154C8224" w14:textId="77777777" w:rsidR="0077376D" w:rsidRDefault="0077376D" w:rsidP="0077376D">
      <w:pPr>
        <w:pStyle w:val="Zdrojovkd"/>
      </w:pPr>
      <w:r>
        <w:t xml:space="preserve">    public abstract class Script : Behavior</w:t>
      </w:r>
    </w:p>
    <w:p w14:paraId="33295627" w14:textId="77777777" w:rsidR="0077376D" w:rsidRDefault="0077376D" w:rsidP="0077376D">
      <w:pPr>
        <w:pStyle w:val="Zdrojovkd"/>
      </w:pPr>
      <w:r>
        <w:t xml:space="preserve">    {</w:t>
      </w:r>
    </w:p>
    <w:p w14:paraId="53DADD0D" w14:textId="77777777" w:rsidR="0077376D" w:rsidRDefault="0077376D" w:rsidP="0077376D">
      <w:pPr>
        <w:pStyle w:val="Zdrojovkd"/>
      </w:pPr>
      <w:r>
        <w:t xml:space="preserve">        internal Collider.CollisionEnterHandler CollisionHandler;</w:t>
      </w:r>
    </w:p>
    <w:p w14:paraId="0E5F0F1F" w14:textId="77777777" w:rsidR="0077376D" w:rsidRDefault="0077376D" w:rsidP="0077376D">
      <w:pPr>
        <w:pStyle w:val="Zdrojovkd"/>
      </w:pPr>
    </w:p>
    <w:p w14:paraId="6FD3D21B" w14:textId="77777777" w:rsidR="0077376D" w:rsidRDefault="0077376D" w:rsidP="0077376D">
      <w:pPr>
        <w:pStyle w:val="Zdrojovkd"/>
      </w:pPr>
      <w:r>
        <w:t xml:space="preserve">        public Script(GameObject Parent)</w:t>
      </w:r>
    </w:p>
    <w:p w14:paraId="2C303857" w14:textId="77777777" w:rsidR="0077376D" w:rsidRDefault="0077376D" w:rsidP="0077376D">
      <w:pPr>
        <w:pStyle w:val="Zdrojovkd"/>
      </w:pPr>
      <w:r>
        <w:t xml:space="preserve">            : base(Parent)</w:t>
      </w:r>
    </w:p>
    <w:p w14:paraId="50EE360D" w14:textId="77777777" w:rsidR="0077376D" w:rsidRDefault="0077376D" w:rsidP="0077376D">
      <w:pPr>
        <w:pStyle w:val="Zdrojovkd"/>
      </w:pPr>
      <w:r>
        <w:t xml:space="preserve">        {</w:t>
      </w:r>
    </w:p>
    <w:p w14:paraId="5D9C5F65" w14:textId="77777777" w:rsidR="0077376D" w:rsidRDefault="0077376D" w:rsidP="0077376D">
      <w:pPr>
        <w:pStyle w:val="Zdrojovkd"/>
      </w:pPr>
      <w:r>
        <w:t xml:space="preserve">            if (Parent.Collider != null)</w:t>
      </w:r>
    </w:p>
    <w:p w14:paraId="53049B41" w14:textId="77777777" w:rsidR="0077376D" w:rsidRDefault="0077376D" w:rsidP="0077376D">
      <w:pPr>
        <w:pStyle w:val="Zdrojovkd"/>
      </w:pPr>
      <w:r>
        <w:t xml:space="preserve">            {</w:t>
      </w:r>
    </w:p>
    <w:p w14:paraId="72C4E63A" w14:textId="77777777" w:rsidR="0077376D" w:rsidRDefault="0077376D" w:rsidP="0077376D">
      <w:pPr>
        <w:pStyle w:val="Zdrojovkd"/>
      </w:pPr>
      <w:r>
        <w:t xml:space="preserve">                CollisionHandler = new Collider.CollisionEnterHandler(OnColliderEnter);</w:t>
      </w:r>
    </w:p>
    <w:p w14:paraId="06C12234" w14:textId="77777777" w:rsidR="0077376D" w:rsidRDefault="0077376D" w:rsidP="0077376D">
      <w:pPr>
        <w:pStyle w:val="Zdrojovkd"/>
      </w:pPr>
      <w:r>
        <w:t xml:space="preserve">                Parent.Collider.CollisionEvent += CollisionHandler;</w:t>
      </w:r>
    </w:p>
    <w:p w14:paraId="3A49E45B" w14:textId="77777777" w:rsidR="0077376D" w:rsidRDefault="0077376D" w:rsidP="0077376D">
      <w:pPr>
        <w:pStyle w:val="Zdrojovkd"/>
      </w:pPr>
      <w:r>
        <w:t xml:space="preserve">            }</w:t>
      </w:r>
    </w:p>
    <w:p w14:paraId="3FCA4B21" w14:textId="77777777" w:rsidR="0077376D" w:rsidRDefault="0077376D" w:rsidP="0077376D">
      <w:pPr>
        <w:pStyle w:val="Zdrojovkd"/>
      </w:pPr>
      <w:r>
        <w:t xml:space="preserve">        }</w:t>
      </w:r>
    </w:p>
    <w:p w14:paraId="4EB1032F" w14:textId="77777777" w:rsidR="0077376D" w:rsidRDefault="0077376D" w:rsidP="0077376D">
      <w:pPr>
        <w:pStyle w:val="Zdrojovkd"/>
      </w:pPr>
    </w:p>
    <w:p w14:paraId="77D405E0" w14:textId="77777777" w:rsidR="0077376D" w:rsidRDefault="0077376D" w:rsidP="0077376D">
      <w:pPr>
        <w:pStyle w:val="Zdrojovkd"/>
      </w:pPr>
      <w:r>
        <w:t xml:space="preserve">        protected internal abstract void OnColliderEnter(Collider e);</w:t>
      </w:r>
    </w:p>
    <w:p w14:paraId="1BF2607B" w14:textId="77777777" w:rsidR="0077376D" w:rsidRDefault="0077376D" w:rsidP="0077376D">
      <w:pPr>
        <w:pStyle w:val="Zdrojovkd"/>
      </w:pPr>
    </w:p>
    <w:p w14:paraId="3C6C1D22" w14:textId="77777777" w:rsidR="0077376D" w:rsidRDefault="0077376D" w:rsidP="0077376D">
      <w:pPr>
        <w:pStyle w:val="Zdrojovkd"/>
      </w:pPr>
      <w:r>
        <w:t xml:space="preserve">        public override void Destroy()</w:t>
      </w:r>
    </w:p>
    <w:p w14:paraId="1AA68203" w14:textId="77777777" w:rsidR="0077376D" w:rsidRDefault="0077376D" w:rsidP="0077376D">
      <w:pPr>
        <w:pStyle w:val="Zdrojovkd"/>
      </w:pPr>
      <w:r>
        <w:t xml:space="preserve">        {</w:t>
      </w:r>
    </w:p>
    <w:p w14:paraId="00D66CB5" w14:textId="77777777" w:rsidR="0077376D" w:rsidRDefault="0077376D" w:rsidP="0077376D">
      <w:pPr>
        <w:pStyle w:val="Zdrojovkd"/>
      </w:pPr>
      <w:r>
        <w:t xml:space="preserve">            try</w:t>
      </w:r>
    </w:p>
    <w:p w14:paraId="3D151766" w14:textId="77777777" w:rsidR="0077376D" w:rsidRDefault="0077376D" w:rsidP="0077376D">
      <w:pPr>
        <w:pStyle w:val="Zdrojovkd"/>
      </w:pPr>
      <w:r>
        <w:t xml:space="preserve">            {</w:t>
      </w:r>
    </w:p>
    <w:p w14:paraId="6D2F6E02" w14:textId="77777777" w:rsidR="0077376D" w:rsidRDefault="0077376D" w:rsidP="0077376D">
      <w:pPr>
        <w:pStyle w:val="Zdrojovkd"/>
      </w:pPr>
      <w:r>
        <w:t xml:space="preserve">                Engine.LoadingScene.AllComponents.Remove(this.Name);</w:t>
      </w:r>
    </w:p>
    <w:p w14:paraId="4F9C32BE" w14:textId="77777777" w:rsidR="0077376D" w:rsidRDefault="0077376D" w:rsidP="0077376D">
      <w:pPr>
        <w:pStyle w:val="Zdrojovkd"/>
      </w:pPr>
      <w:r>
        <w:t xml:space="preserve">            }</w:t>
      </w:r>
    </w:p>
    <w:p w14:paraId="36539225" w14:textId="77777777" w:rsidR="0077376D" w:rsidRDefault="0077376D" w:rsidP="0077376D">
      <w:pPr>
        <w:pStyle w:val="Zdrojovkd"/>
      </w:pPr>
      <w:r>
        <w:t xml:space="preserve">            catch { }</w:t>
      </w:r>
    </w:p>
    <w:p w14:paraId="3F1A573B" w14:textId="77777777" w:rsidR="0077376D" w:rsidRDefault="0077376D" w:rsidP="0077376D">
      <w:pPr>
        <w:pStyle w:val="Zdrojovkd"/>
      </w:pPr>
    </w:p>
    <w:p w14:paraId="70913857" w14:textId="77777777" w:rsidR="0077376D" w:rsidRDefault="0077376D" w:rsidP="0077376D">
      <w:pPr>
        <w:pStyle w:val="Zdrojovkd"/>
      </w:pPr>
      <w:r>
        <w:t xml:space="preserve">            try</w:t>
      </w:r>
    </w:p>
    <w:p w14:paraId="0E2B4D81" w14:textId="77777777" w:rsidR="0077376D" w:rsidRDefault="0077376D" w:rsidP="0077376D">
      <w:pPr>
        <w:pStyle w:val="Zdrojovkd"/>
      </w:pPr>
      <w:r>
        <w:t xml:space="preserve">            {</w:t>
      </w:r>
    </w:p>
    <w:p w14:paraId="2E4916EB" w14:textId="77777777" w:rsidR="0077376D" w:rsidRDefault="0077376D" w:rsidP="0077376D">
      <w:pPr>
        <w:pStyle w:val="Zdrojovkd"/>
      </w:pPr>
      <w:r>
        <w:t xml:space="preserve">                Engine.LoadingScene.AllBehaviors.Remove(this);</w:t>
      </w:r>
    </w:p>
    <w:p w14:paraId="45011308" w14:textId="77777777" w:rsidR="0077376D" w:rsidRDefault="0077376D" w:rsidP="0077376D">
      <w:pPr>
        <w:pStyle w:val="Zdrojovkd"/>
      </w:pPr>
      <w:r>
        <w:t xml:space="preserve">            }</w:t>
      </w:r>
    </w:p>
    <w:p w14:paraId="5543F5B1" w14:textId="77777777" w:rsidR="0077376D" w:rsidRDefault="0077376D" w:rsidP="0077376D">
      <w:pPr>
        <w:pStyle w:val="Zdrojovkd"/>
      </w:pPr>
      <w:r>
        <w:t xml:space="preserve">            catch { }</w:t>
      </w:r>
    </w:p>
    <w:p w14:paraId="2B3574B3" w14:textId="77777777" w:rsidR="0077376D" w:rsidRDefault="0077376D" w:rsidP="0077376D">
      <w:pPr>
        <w:pStyle w:val="Zdrojovkd"/>
      </w:pPr>
    </w:p>
    <w:p w14:paraId="3CCAB1FF" w14:textId="77777777" w:rsidR="0077376D" w:rsidRDefault="0077376D" w:rsidP="0077376D">
      <w:pPr>
        <w:pStyle w:val="Zdrojovkd"/>
      </w:pPr>
      <w:r>
        <w:t xml:space="preserve">            if (UpdateHandle != null)</w:t>
      </w:r>
    </w:p>
    <w:p w14:paraId="471B5B9A" w14:textId="77777777" w:rsidR="0077376D" w:rsidRDefault="0077376D" w:rsidP="0077376D">
      <w:pPr>
        <w:pStyle w:val="Zdrojovkd"/>
      </w:pPr>
      <w:r>
        <w:t xml:space="preserve">                Engine.UpdateEvent -= UpdateHandle;</w:t>
      </w:r>
    </w:p>
    <w:p w14:paraId="7F960639" w14:textId="77777777" w:rsidR="0077376D" w:rsidRDefault="0077376D" w:rsidP="0077376D">
      <w:pPr>
        <w:pStyle w:val="Zdrojovkd"/>
      </w:pPr>
    </w:p>
    <w:p w14:paraId="3979AC66" w14:textId="77777777" w:rsidR="0077376D" w:rsidRDefault="0077376D" w:rsidP="0077376D">
      <w:pPr>
        <w:pStyle w:val="Zdrojovkd"/>
      </w:pPr>
      <w:r>
        <w:t xml:space="preserve">            if (CollisionHandler != null)</w:t>
      </w:r>
    </w:p>
    <w:p w14:paraId="0BD789EB" w14:textId="77777777" w:rsidR="0077376D" w:rsidRDefault="0077376D" w:rsidP="0077376D">
      <w:pPr>
        <w:pStyle w:val="Zdrojovkd"/>
      </w:pPr>
      <w:r>
        <w:t xml:space="preserve">                Parent.Collider.CollisionEvent -= CollisionHandler;</w:t>
      </w:r>
    </w:p>
    <w:p w14:paraId="66D2AD13" w14:textId="77777777" w:rsidR="0077376D" w:rsidRDefault="0077376D" w:rsidP="0077376D">
      <w:pPr>
        <w:pStyle w:val="Zdrojovkd"/>
      </w:pPr>
    </w:p>
    <w:p w14:paraId="3B468E4A" w14:textId="77777777" w:rsidR="0077376D" w:rsidRDefault="0077376D" w:rsidP="0077376D">
      <w:pPr>
        <w:pStyle w:val="Zdrojovkd"/>
      </w:pPr>
      <w:r>
        <w:lastRenderedPageBreak/>
        <w:t xml:space="preserve">            Parent.Scripts.Remove(this);</w:t>
      </w:r>
    </w:p>
    <w:p w14:paraId="1CCD854D" w14:textId="77777777" w:rsidR="0077376D" w:rsidRDefault="0077376D" w:rsidP="0077376D">
      <w:pPr>
        <w:pStyle w:val="Zdrojovkd"/>
      </w:pPr>
      <w:r>
        <w:t xml:space="preserve">            Parent = null;</w:t>
      </w:r>
    </w:p>
    <w:p w14:paraId="137F9B57" w14:textId="77777777" w:rsidR="0077376D" w:rsidRDefault="0077376D" w:rsidP="0077376D">
      <w:pPr>
        <w:pStyle w:val="Zdrojovkd"/>
      </w:pPr>
      <w:r>
        <w:t xml:space="preserve">            UpdateHandle = null;</w:t>
      </w:r>
    </w:p>
    <w:p w14:paraId="21770D35" w14:textId="77777777" w:rsidR="0077376D" w:rsidRDefault="0077376D" w:rsidP="0077376D">
      <w:pPr>
        <w:pStyle w:val="Zdrojovkd"/>
      </w:pPr>
      <w:r>
        <w:t xml:space="preserve">        }</w:t>
      </w:r>
    </w:p>
    <w:p w14:paraId="6F42715C" w14:textId="77777777" w:rsidR="0077376D" w:rsidRDefault="0077376D" w:rsidP="0077376D">
      <w:pPr>
        <w:pStyle w:val="Zdrojovkd"/>
      </w:pPr>
      <w:r>
        <w:t xml:space="preserve">    }</w:t>
      </w:r>
    </w:p>
    <w:p w14:paraId="4CA4A011" w14:textId="6303BEB8" w:rsidR="0077376D" w:rsidRPr="0077376D" w:rsidRDefault="0077376D" w:rsidP="0077376D">
      <w:pPr>
        <w:pStyle w:val="Zdrojovkd"/>
      </w:pPr>
      <w:r>
        <w:t>}</w:t>
      </w:r>
    </w:p>
    <w:p w14:paraId="7FA4AB1D" w14:textId="3924AB01" w:rsidR="00595013" w:rsidRDefault="00595013" w:rsidP="00595013">
      <w:pPr>
        <w:pStyle w:val="Nadpis4"/>
      </w:pPr>
      <w:r>
        <w:t>Data/SplashScreen.cs</w:t>
      </w:r>
    </w:p>
    <w:p w14:paraId="17F893F1" w14:textId="77777777" w:rsidR="0077376D" w:rsidRDefault="0077376D" w:rsidP="0077376D">
      <w:pPr>
        <w:pStyle w:val="Zdrojovkd"/>
      </w:pPr>
      <w:r>
        <w:t>using DKEngine.Core;</w:t>
      </w:r>
    </w:p>
    <w:p w14:paraId="36504B95" w14:textId="77777777" w:rsidR="0077376D" w:rsidRDefault="0077376D" w:rsidP="0077376D">
      <w:pPr>
        <w:pStyle w:val="Zdrojovkd"/>
      </w:pPr>
      <w:r>
        <w:t>using DKEngine.Core.Components;</w:t>
      </w:r>
    </w:p>
    <w:p w14:paraId="41707476" w14:textId="77777777" w:rsidR="0077376D" w:rsidRDefault="0077376D" w:rsidP="0077376D">
      <w:pPr>
        <w:pStyle w:val="Zdrojovkd"/>
      </w:pPr>
    </w:p>
    <w:p w14:paraId="1230AAD6" w14:textId="77777777" w:rsidR="0077376D" w:rsidRDefault="0077376D" w:rsidP="0077376D">
      <w:pPr>
        <w:pStyle w:val="Zdrojovkd"/>
      </w:pPr>
      <w:r>
        <w:t>namespace DKEngine</w:t>
      </w:r>
    </w:p>
    <w:p w14:paraId="701690A8" w14:textId="77777777" w:rsidR="0077376D" w:rsidRDefault="0077376D" w:rsidP="0077376D">
      <w:pPr>
        <w:pStyle w:val="Zdrojovkd"/>
      </w:pPr>
      <w:r>
        <w:t>{</w:t>
      </w:r>
    </w:p>
    <w:p w14:paraId="2CB870B9" w14:textId="77777777" w:rsidR="0077376D" w:rsidRDefault="0077376D" w:rsidP="0077376D">
      <w:pPr>
        <w:pStyle w:val="Zdrojovkd"/>
      </w:pPr>
      <w:r>
        <w:t xml:space="preserve">    internal sealed class SplashScreen : GameObject</w:t>
      </w:r>
    </w:p>
    <w:p w14:paraId="3AC92E11" w14:textId="77777777" w:rsidR="0077376D" w:rsidRDefault="0077376D" w:rsidP="0077376D">
      <w:pPr>
        <w:pStyle w:val="Zdrojovkd"/>
      </w:pPr>
      <w:r>
        <w:t xml:space="preserve">    {</w:t>
      </w:r>
    </w:p>
    <w:p w14:paraId="52F9193E" w14:textId="77777777" w:rsidR="0077376D" w:rsidRDefault="0077376D" w:rsidP="0077376D">
      <w:pPr>
        <w:pStyle w:val="Zdrojovkd"/>
      </w:pPr>
      <w:r>
        <w:t xml:space="preserve">        public SplashScreen()</w:t>
      </w:r>
    </w:p>
    <w:p w14:paraId="394A3BE9" w14:textId="77777777" w:rsidR="0077376D" w:rsidRDefault="0077376D" w:rsidP="0077376D">
      <w:pPr>
        <w:pStyle w:val="Zdrojovkd"/>
      </w:pPr>
      <w:r>
        <w:t xml:space="preserve">        {</w:t>
      </w:r>
    </w:p>
    <w:p w14:paraId="6FE9320F" w14:textId="77777777" w:rsidR="0077376D" w:rsidRDefault="0077376D" w:rsidP="0077376D">
      <w:pPr>
        <w:pStyle w:val="Zdrojovkd"/>
      </w:pPr>
      <w:r>
        <w:t xml:space="preserve">            this.TypeName = "splashScreen";</w:t>
      </w:r>
    </w:p>
    <w:p w14:paraId="6032502D" w14:textId="77777777" w:rsidR="0077376D" w:rsidRDefault="0077376D" w:rsidP="0077376D">
      <w:pPr>
        <w:pStyle w:val="Zdrojovkd"/>
      </w:pPr>
      <w:r>
        <w:t xml:space="preserve">            this.InitNewComponent&lt;Animator&gt;();</w:t>
      </w:r>
    </w:p>
    <w:p w14:paraId="053AA964" w14:textId="77777777" w:rsidR="0077376D" w:rsidRDefault="0077376D" w:rsidP="0077376D">
      <w:pPr>
        <w:pStyle w:val="Zdrojovkd"/>
      </w:pPr>
      <w:r>
        <w:t xml:space="preserve">        }</w:t>
      </w:r>
    </w:p>
    <w:p w14:paraId="3681090B" w14:textId="77777777" w:rsidR="0077376D" w:rsidRDefault="0077376D" w:rsidP="0077376D">
      <w:pPr>
        <w:pStyle w:val="Zdrojovkd"/>
      </w:pPr>
    </w:p>
    <w:p w14:paraId="0F44A8D1" w14:textId="77777777" w:rsidR="0077376D" w:rsidRDefault="0077376D" w:rsidP="0077376D">
      <w:pPr>
        <w:pStyle w:val="Zdrojovkd"/>
      </w:pPr>
      <w:r>
        <w:t xml:space="preserve">        public SplashScreen(GameObject Parent)</w:t>
      </w:r>
    </w:p>
    <w:p w14:paraId="580D07C8" w14:textId="77777777" w:rsidR="0077376D" w:rsidRDefault="0077376D" w:rsidP="0077376D">
      <w:pPr>
        <w:pStyle w:val="Zdrojovkd"/>
      </w:pPr>
      <w:r>
        <w:t xml:space="preserve">            : base(Parent)</w:t>
      </w:r>
    </w:p>
    <w:p w14:paraId="06F063CB" w14:textId="77777777" w:rsidR="0077376D" w:rsidRDefault="0077376D" w:rsidP="0077376D">
      <w:pPr>
        <w:pStyle w:val="Zdrojovkd"/>
      </w:pPr>
      <w:r>
        <w:t xml:space="preserve">        {</w:t>
      </w:r>
    </w:p>
    <w:p w14:paraId="4F3117F2" w14:textId="77777777" w:rsidR="0077376D" w:rsidRDefault="0077376D" w:rsidP="0077376D">
      <w:pPr>
        <w:pStyle w:val="Zdrojovkd"/>
      </w:pPr>
      <w:r>
        <w:t xml:space="preserve">            this.TypeName = "splashScreen";</w:t>
      </w:r>
    </w:p>
    <w:p w14:paraId="29707768" w14:textId="77777777" w:rsidR="0077376D" w:rsidRDefault="0077376D" w:rsidP="0077376D">
      <w:pPr>
        <w:pStyle w:val="Zdrojovkd"/>
      </w:pPr>
      <w:r>
        <w:t xml:space="preserve">            this.InitNewComponent&lt;Animator&gt;();</w:t>
      </w:r>
    </w:p>
    <w:p w14:paraId="5AA1981D" w14:textId="77777777" w:rsidR="0077376D" w:rsidRDefault="0077376D" w:rsidP="0077376D">
      <w:pPr>
        <w:pStyle w:val="Zdrojovkd"/>
      </w:pPr>
      <w:r>
        <w:t xml:space="preserve">        }</w:t>
      </w:r>
    </w:p>
    <w:p w14:paraId="04556762" w14:textId="77777777" w:rsidR="0077376D" w:rsidRDefault="0077376D" w:rsidP="0077376D">
      <w:pPr>
        <w:pStyle w:val="Zdrojovkd"/>
      </w:pPr>
    </w:p>
    <w:p w14:paraId="5B6BBBB8" w14:textId="77777777" w:rsidR="0077376D" w:rsidRDefault="0077376D" w:rsidP="0077376D">
      <w:pPr>
        <w:pStyle w:val="Zdrojovkd"/>
      </w:pPr>
      <w:r>
        <w:t xml:space="preserve">        protected override void Initialize()</w:t>
      </w:r>
    </w:p>
    <w:p w14:paraId="4F0D669F" w14:textId="77777777" w:rsidR="0077376D" w:rsidRDefault="0077376D" w:rsidP="0077376D">
      <w:pPr>
        <w:pStyle w:val="Zdrojovkd"/>
      </w:pPr>
      <w:r>
        <w:t xml:space="preserve">        { }</w:t>
      </w:r>
    </w:p>
    <w:p w14:paraId="5026C75D" w14:textId="77777777" w:rsidR="0077376D" w:rsidRDefault="0077376D" w:rsidP="0077376D">
      <w:pPr>
        <w:pStyle w:val="Zdrojovkd"/>
      </w:pPr>
      <w:r>
        <w:t xml:space="preserve">    }</w:t>
      </w:r>
    </w:p>
    <w:p w14:paraId="4EC10BCC" w14:textId="7ABB204F" w:rsidR="0077376D" w:rsidRPr="0077376D" w:rsidRDefault="0077376D" w:rsidP="0077376D">
      <w:pPr>
        <w:pStyle w:val="Zdrojovkd"/>
      </w:pPr>
      <w:r>
        <w:t>}</w:t>
      </w:r>
    </w:p>
    <w:p w14:paraId="18CF0635" w14:textId="74CB6F41" w:rsidR="00595013" w:rsidRDefault="00595013" w:rsidP="00595013">
      <w:pPr>
        <w:pStyle w:val="Nadpis4"/>
      </w:pPr>
      <w:r>
        <w:t>Data/SplashScreenScene.cs</w:t>
      </w:r>
    </w:p>
    <w:p w14:paraId="4D4EBB96" w14:textId="77777777" w:rsidR="0077376D" w:rsidRDefault="0077376D" w:rsidP="0077376D">
      <w:pPr>
        <w:pStyle w:val="Zdrojovkd"/>
      </w:pPr>
      <w:r>
        <w:t>using DKEngine.Core;</w:t>
      </w:r>
    </w:p>
    <w:p w14:paraId="607F36BE" w14:textId="77777777" w:rsidR="0077376D" w:rsidRDefault="0077376D" w:rsidP="0077376D">
      <w:pPr>
        <w:pStyle w:val="Zdrojovkd"/>
      </w:pPr>
      <w:r>
        <w:t>using DKEngine.Core.Components;</w:t>
      </w:r>
    </w:p>
    <w:p w14:paraId="0B63FB48" w14:textId="77777777" w:rsidR="0077376D" w:rsidRDefault="0077376D" w:rsidP="0077376D">
      <w:pPr>
        <w:pStyle w:val="Zdrojovkd"/>
      </w:pPr>
    </w:p>
    <w:p w14:paraId="15ABADFC" w14:textId="77777777" w:rsidR="0077376D" w:rsidRDefault="0077376D" w:rsidP="0077376D">
      <w:pPr>
        <w:pStyle w:val="Zdrojovkd"/>
      </w:pPr>
      <w:r>
        <w:t>namespace DKEngine.Data</w:t>
      </w:r>
    </w:p>
    <w:p w14:paraId="763E5231" w14:textId="77777777" w:rsidR="0077376D" w:rsidRDefault="0077376D" w:rsidP="0077376D">
      <w:pPr>
        <w:pStyle w:val="Zdrojovkd"/>
      </w:pPr>
      <w:r>
        <w:t>{</w:t>
      </w:r>
    </w:p>
    <w:p w14:paraId="4FE4241A" w14:textId="77777777" w:rsidR="0077376D" w:rsidRDefault="0077376D" w:rsidP="0077376D">
      <w:pPr>
        <w:pStyle w:val="Zdrojovkd"/>
      </w:pPr>
      <w:r>
        <w:t xml:space="preserve">    internal class SplashScreenScene : Scene</w:t>
      </w:r>
    </w:p>
    <w:p w14:paraId="7E49CE7C" w14:textId="77777777" w:rsidR="0077376D" w:rsidRDefault="0077376D" w:rsidP="0077376D">
      <w:pPr>
        <w:pStyle w:val="Zdrojovkd"/>
      </w:pPr>
      <w:r>
        <w:t xml:space="preserve">    {</w:t>
      </w:r>
    </w:p>
    <w:p w14:paraId="70837177" w14:textId="77777777" w:rsidR="0077376D" w:rsidRDefault="0077376D" w:rsidP="0077376D">
      <w:pPr>
        <w:pStyle w:val="Zdrojovkd"/>
      </w:pPr>
      <w:r>
        <w:t xml:space="preserve">        internal SplashScreen Splash;</w:t>
      </w:r>
    </w:p>
    <w:p w14:paraId="7DA4DD56" w14:textId="77777777" w:rsidR="0077376D" w:rsidRDefault="0077376D" w:rsidP="0077376D">
      <w:pPr>
        <w:pStyle w:val="Zdrojovkd"/>
      </w:pPr>
    </w:p>
    <w:p w14:paraId="38CC16DE" w14:textId="77777777" w:rsidR="0077376D" w:rsidRDefault="0077376D" w:rsidP="0077376D">
      <w:pPr>
        <w:pStyle w:val="Zdrojovkd"/>
      </w:pPr>
      <w:r>
        <w:t xml:space="preserve">        public override void Init()</w:t>
      </w:r>
    </w:p>
    <w:p w14:paraId="08960869" w14:textId="77777777" w:rsidR="0077376D" w:rsidRDefault="0077376D" w:rsidP="0077376D">
      <w:pPr>
        <w:pStyle w:val="Zdrojovkd"/>
      </w:pPr>
      <w:r>
        <w:t xml:space="preserve">        {</w:t>
      </w:r>
    </w:p>
    <w:p w14:paraId="7ECD5BBD" w14:textId="77777777" w:rsidR="0077376D" w:rsidRDefault="0077376D" w:rsidP="0077376D">
      <w:pPr>
        <w:pStyle w:val="Zdrojovkd"/>
      </w:pPr>
      <w:r>
        <w:t xml:space="preserve">            Splash = new SplashScreen();</w:t>
      </w:r>
    </w:p>
    <w:p w14:paraId="27455953" w14:textId="77777777" w:rsidR="0077376D" w:rsidRDefault="0077376D" w:rsidP="0077376D">
      <w:pPr>
        <w:pStyle w:val="Zdrojovkd"/>
      </w:pPr>
      <w:r>
        <w:t xml:space="preserve">            Splash.Transform.Position = new Vector3(-32, 0, 0);</w:t>
      </w:r>
    </w:p>
    <w:p w14:paraId="2A807BC7" w14:textId="77777777" w:rsidR="0077376D" w:rsidRDefault="0077376D" w:rsidP="0077376D">
      <w:pPr>
        <w:pStyle w:val="Zdrojovkd"/>
      </w:pPr>
      <w:r>
        <w:t xml:space="preserve">            Splash.Transform.Scale = new Vector3(0.5f, 0.5f, 0);</w:t>
      </w:r>
    </w:p>
    <w:p w14:paraId="1E1944BB" w14:textId="77777777" w:rsidR="0077376D" w:rsidRDefault="0077376D" w:rsidP="0077376D">
      <w:pPr>
        <w:pStyle w:val="Zdrojovkd"/>
      </w:pPr>
      <w:r>
        <w:t xml:space="preserve">            Camera splashScreenCam = new Camera();</w:t>
      </w:r>
    </w:p>
    <w:p w14:paraId="4A6E7FB1" w14:textId="77777777" w:rsidR="0077376D" w:rsidRDefault="0077376D" w:rsidP="0077376D">
      <w:pPr>
        <w:pStyle w:val="Zdrojovkd"/>
      </w:pPr>
      <w:r>
        <w:t xml:space="preserve">        }</w:t>
      </w:r>
    </w:p>
    <w:p w14:paraId="0C258744" w14:textId="77777777" w:rsidR="0077376D" w:rsidRDefault="0077376D" w:rsidP="0077376D">
      <w:pPr>
        <w:pStyle w:val="Zdrojovkd"/>
      </w:pPr>
    </w:p>
    <w:p w14:paraId="16C2E6A4" w14:textId="77777777" w:rsidR="0077376D" w:rsidRDefault="0077376D" w:rsidP="0077376D">
      <w:pPr>
        <w:pStyle w:val="Zdrojovkd"/>
      </w:pPr>
      <w:r>
        <w:t xml:space="preserve">        public override void Unload()</w:t>
      </w:r>
    </w:p>
    <w:p w14:paraId="4E16D820" w14:textId="77777777" w:rsidR="0077376D" w:rsidRDefault="0077376D" w:rsidP="0077376D">
      <w:pPr>
        <w:pStyle w:val="Zdrojovkd"/>
      </w:pPr>
      <w:r>
        <w:t xml:space="preserve">        { }</w:t>
      </w:r>
    </w:p>
    <w:p w14:paraId="5D6E2674" w14:textId="77777777" w:rsidR="0077376D" w:rsidRDefault="0077376D" w:rsidP="0077376D">
      <w:pPr>
        <w:pStyle w:val="Zdrojovkd"/>
      </w:pPr>
      <w:r>
        <w:t xml:space="preserve">    }</w:t>
      </w:r>
    </w:p>
    <w:p w14:paraId="3B780FFE" w14:textId="65C62062" w:rsidR="0077376D" w:rsidRPr="0077376D" w:rsidRDefault="0077376D" w:rsidP="0077376D">
      <w:pPr>
        <w:pStyle w:val="Zdrojovkd"/>
      </w:pPr>
      <w:r>
        <w:t>}</w:t>
      </w:r>
    </w:p>
    <w:p w14:paraId="2F36AF3B" w14:textId="0A1309F6" w:rsidR="00595013" w:rsidRDefault="00595013" w:rsidP="00595013">
      <w:pPr>
        <w:pStyle w:val="Nadpis3"/>
      </w:pPr>
      <w:r>
        <w:t>MarIO</w:t>
      </w:r>
    </w:p>
    <w:p w14:paraId="1771E67B" w14:textId="6E5C0BC5" w:rsidR="00595013" w:rsidRDefault="00E16D5A" w:rsidP="00595013">
      <w:pPr>
        <w:pStyle w:val="Nadpis4"/>
      </w:pPr>
      <w:r>
        <w:t>Program.cs</w:t>
      </w:r>
    </w:p>
    <w:p w14:paraId="108A011C" w14:textId="77777777" w:rsidR="0077376D" w:rsidRDefault="0077376D" w:rsidP="0077376D">
      <w:pPr>
        <w:pStyle w:val="Zdrojovkd"/>
      </w:pPr>
      <w:r>
        <w:t>using DKEngine;</w:t>
      </w:r>
    </w:p>
    <w:p w14:paraId="19593623" w14:textId="77777777" w:rsidR="0077376D" w:rsidRDefault="0077376D" w:rsidP="0077376D">
      <w:pPr>
        <w:pStyle w:val="Zdrojovkd"/>
      </w:pPr>
      <w:r>
        <w:t>using DKEngine.Core;</w:t>
      </w:r>
    </w:p>
    <w:p w14:paraId="0E7EA194" w14:textId="77777777" w:rsidR="0077376D" w:rsidRDefault="0077376D" w:rsidP="0077376D">
      <w:pPr>
        <w:pStyle w:val="Zdrojovkd"/>
      </w:pPr>
      <w:r>
        <w:t>using MarIO.Assets.Scenes;</w:t>
      </w:r>
    </w:p>
    <w:p w14:paraId="2B095B78" w14:textId="77777777" w:rsidR="0077376D" w:rsidRDefault="0077376D" w:rsidP="0077376D">
      <w:pPr>
        <w:pStyle w:val="Zdrojovkd"/>
      </w:pPr>
      <w:r>
        <w:t>using MarIO.Assets.Sprites;</w:t>
      </w:r>
    </w:p>
    <w:p w14:paraId="2106E6FC" w14:textId="77777777" w:rsidR="0077376D" w:rsidRDefault="0077376D" w:rsidP="0077376D">
      <w:pPr>
        <w:pStyle w:val="Zdrojovkd"/>
      </w:pPr>
      <w:r>
        <w:t>using System.Globalization;</w:t>
      </w:r>
    </w:p>
    <w:p w14:paraId="20D8039A" w14:textId="77777777" w:rsidR="0077376D" w:rsidRDefault="0077376D" w:rsidP="0077376D">
      <w:pPr>
        <w:pStyle w:val="Zdrojovkd"/>
      </w:pPr>
    </w:p>
    <w:p w14:paraId="1A0EEB50" w14:textId="77777777" w:rsidR="0077376D" w:rsidRDefault="0077376D" w:rsidP="0077376D">
      <w:pPr>
        <w:pStyle w:val="Zdrojovkd"/>
      </w:pPr>
      <w:r>
        <w:t>namespace MarIO</w:t>
      </w:r>
    </w:p>
    <w:p w14:paraId="496610A9" w14:textId="77777777" w:rsidR="0077376D" w:rsidRDefault="0077376D" w:rsidP="0077376D">
      <w:pPr>
        <w:pStyle w:val="Zdrojovkd"/>
      </w:pPr>
      <w:r>
        <w:t>{</w:t>
      </w:r>
    </w:p>
    <w:p w14:paraId="6B9A10DD" w14:textId="77777777" w:rsidR="0077376D" w:rsidRDefault="0077376D" w:rsidP="0077376D">
      <w:pPr>
        <w:pStyle w:val="Zdrojovkd"/>
      </w:pPr>
      <w:r>
        <w:t xml:space="preserve">    public class Program</w:t>
      </w:r>
    </w:p>
    <w:p w14:paraId="1085D697" w14:textId="77777777" w:rsidR="0077376D" w:rsidRDefault="0077376D" w:rsidP="0077376D">
      <w:pPr>
        <w:pStyle w:val="Zdrojovkd"/>
      </w:pPr>
      <w:r>
        <w:t xml:space="preserve">    {</w:t>
      </w:r>
    </w:p>
    <w:p w14:paraId="79860C55" w14:textId="77777777" w:rsidR="0077376D" w:rsidRDefault="0077376D" w:rsidP="0077376D">
      <w:pPr>
        <w:pStyle w:val="Zdrojovkd"/>
      </w:pPr>
      <w:r>
        <w:t xml:space="preserve">        public static void Main(string[] args)</w:t>
      </w:r>
    </w:p>
    <w:p w14:paraId="269422E6" w14:textId="77777777" w:rsidR="0077376D" w:rsidRDefault="0077376D" w:rsidP="0077376D">
      <w:pPr>
        <w:pStyle w:val="Zdrojovkd"/>
      </w:pPr>
      <w:r>
        <w:t xml:space="preserve">        {</w:t>
      </w:r>
    </w:p>
    <w:p w14:paraId="1C0B9B83" w14:textId="77777777" w:rsidR="0077376D" w:rsidRDefault="0077376D" w:rsidP="0077376D">
      <w:pPr>
        <w:pStyle w:val="Zdrojovkd"/>
      </w:pPr>
      <w:r>
        <w:t xml:space="preserve">            Engine.Init();</w:t>
      </w:r>
    </w:p>
    <w:p w14:paraId="0459AEC9" w14:textId="77777777" w:rsidR="0077376D" w:rsidRDefault="0077376D" w:rsidP="0077376D">
      <w:pPr>
        <w:pStyle w:val="Zdrojovkd"/>
      </w:pPr>
    </w:p>
    <w:p w14:paraId="7F92FF5A" w14:textId="77777777" w:rsidR="0077376D" w:rsidRDefault="0077376D" w:rsidP="0077376D">
      <w:pPr>
        <w:pStyle w:val="Zdrojovkd"/>
      </w:pPr>
      <w:r>
        <w:t xml:space="preserve">            Engine.Sound.SoundVolume = 0.5f;</w:t>
      </w:r>
    </w:p>
    <w:p w14:paraId="455B1196" w14:textId="77777777" w:rsidR="0077376D" w:rsidRDefault="0077376D" w:rsidP="0077376D">
      <w:pPr>
        <w:pStyle w:val="Zdrojovkd"/>
      </w:pPr>
    </w:p>
    <w:p w14:paraId="51BE84ED" w14:textId="77777777" w:rsidR="0077376D" w:rsidRDefault="0077376D" w:rsidP="0077376D">
      <w:pPr>
        <w:pStyle w:val="Zdrojovkd"/>
      </w:pPr>
      <w:r>
        <w:t xml:space="preserve">            Database.LoadResources(Sprites.ResourceManager.GetResourceSet(CultureInfo.CurrentCulture, true, true));</w:t>
      </w:r>
    </w:p>
    <w:p w14:paraId="14FE6559" w14:textId="77777777" w:rsidR="0077376D" w:rsidRDefault="0077376D" w:rsidP="0077376D">
      <w:pPr>
        <w:pStyle w:val="Zdrojovkd"/>
      </w:pPr>
      <w:r>
        <w:t xml:space="preserve">            Database.LoadResources(Enemies.ResourceManager.GetResourceSet(CultureInfo.CurrentCulture, true, true));</w:t>
      </w:r>
    </w:p>
    <w:p w14:paraId="7E82B45C" w14:textId="77777777" w:rsidR="0077376D" w:rsidRDefault="0077376D" w:rsidP="0077376D">
      <w:pPr>
        <w:pStyle w:val="Zdrojovkd"/>
      </w:pPr>
    </w:p>
    <w:p w14:paraId="774E33FD" w14:textId="77777777" w:rsidR="0077376D" w:rsidRDefault="0077376D" w:rsidP="0077376D">
      <w:pPr>
        <w:pStyle w:val="Zdrojovkd"/>
      </w:pPr>
      <w:r>
        <w:t xml:space="preserve">            Engine.LoadSceneToMemory&lt;MainMenu&gt;();</w:t>
      </w:r>
    </w:p>
    <w:p w14:paraId="0E2D79CF" w14:textId="77777777" w:rsidR="0077376D" w:rsidRDefault="0077376D" w:rsidP="0077376D">
      <w:pPr>
        <w:pStyle w:val="Zdrojovkd"/>
      </w:pPr>
      <w:r>
        <w:t xml:space="preserve">            Engine.LoadSceneToMemory&lt;Level_1_1&gt;();</w:t>
      </w:r>
    </w:p>
    <w:p w14:paraId="01A6A849" w14:textId="77777777" w:rsidR="0077376D" w:rsidRDefault="0077376D" w:rsidP="0077376D">
      <w:pPr>
        <w:pStyle w:val="Zdrojovkd"/>
      </w:pPr>
      <w:r>
        <w:t xml:space="preserve">            Engine.LoadSceneToMemory&lt;GameOver&gt;();</w:t>
      </w:r>
    </w:p>
    <w:p w14:paraId="7192A0D4" w14:textId="77777777" w:rsidR="0077376D" w:rsidRDefault="0077376D" w:rsidP="0077376D">
      <w:pPr>
        <w:pStyle w:val="Zdrojovkd"/>
      </w:pPr>
      <w:r>
        <w:t xml:space="preserve">            Engine.LoadSceneToMemory&lt;WorldScreen&gt;();</w:t>
      </w:r>
    </w:p>
    <w:p w14:paraId="2130DA95" w14:textId="77777777" w:rsidR="0077376D" w:rsidRDefault="0077376D" w:rsidP="0077376D">
      <w:pPr>
        <w:pStyle w:val="Zdrojovkd"/>
      </w:pPr>
      <w:r>
        <w:t xml:space="preserve">            </w:t>
      </w:r>
    </w:p>
    <w:p w14:paraId="6A3E44FE" w14:textId="77777777" w:rsidR="0077376D" w:rsidRDefault="0077376D" w:rsidP="0077376D">
      <w:pPr>
        <w:pStyle w:val="Zdrojovkd"/>
      </w:pPr>
      <w:r>
        <w:t xml:space="preserve">            Engine.ChangeScene(nameof(MainMenu));</w:t>
      </w:r>
    </w:p>
    <w:p w14:paraId="71E9AD52" w14:textId="77777777" w:rsidR="0077376D" w:rsidRDefault="0077376D" w:rsidP="0077376D">
      <w:pPr>
        <w:pStyle w:val="Zdrojovkd"/>
      </w:pPr>
      <w:r>
        <w:t xml:space="preserve">        }</w:t>
      </w:r>
    </w:p>
    <w:p w14:paraId="2CAB15F5" w14:textId="77777777" w:rsidR="0077376D" w:rsidRDefault="0077376D" w:rsidP="0077376D">
      <w:pPr>
        <w:pStyle w:val="Zdrojovkd"/>
      </w:pPr>
      <w:r>
        <w:t xml:space="preserve">    }</w:t>
      </w:r>
    </w:p>
    <w:p w14:paraId="5C3C7B2D" w14:textId="3A761286" w:rsidR="0077376D" w:rsidRPr="0077376D" w:rsidRDefault="0077376D" w:rsidP="0077376D">
      <w:pPr>
        <w:pStyle w:val="Zdrojovkd"/>
      </w:pPr>
      <w:r>
        <w:t>}</w:t>
      </w:r>
    </w:p>
    <w:p w14:paraId="6D81CDD5" w14:textId="35EA4C83" w:rsidR="00E16D5A" w:rsidRDefault="00E16D5A" w:rsidP="00E16D5A">
      <w:pPr>
        <w:pStyle w:val="Nadpis4"/>
      </w:pPr>
      <w:r>
        <w:t>Shared.cs</w:t>
      </w:r>
    </w:p>
    <w:p w14:paraId="615D0571" w14:textId="77777777" w:rsidR="0077376D" w:rsidRDefault="0077376D" w:rsidP="0077376D">
      <w:pPr>
        <w:pStyle w:val="Zdrojovkd"/>
      </w:pPr>
      <w:r>
        <w:t>using DKEngine.Core.Components;</w:t>
      </w:r>
    </w:p>
    <w:p w14:paraId="48A6A953" w14:textId="77777777" w:rsidR="0077376D" w:rsidRDefault="0077376D" w:rsidP="0077376D">
      <w:pPr>
        <w:pStyle w:val="Zdrojovkd"/>
      </w:pPr>
      <w:r>
        <w:t>using DKEngine.Core.UI;</w:t>
      </w:r>
    </w:p>
    <w:p w14:paraId="3CBAB6DC" w14:textId="77777777" w:rsidR="0077376D" w:rsidRDefault="0077376D" w:rsidP="0077376D">
      <w:pPr>
        <w:pStyle w:val="Zdrojovkd"/>
      </w:pPr>
      <w:r>
        <w:t>using MarIO.Assets.Models;</w:t>
      </w:r>
    </w:p>
    <w:p w14:paraId="6205EA5D" w14:textId="77777777" w:rsidR="0077376D" w:rsidRDefault="0077376D" w:rsidP="0077376D">
      <w:pPr>
        <w:pStyle w:val="Zdrojovkd"/>
      </w:pPr>
      <w:r>
        <w:t>using MarIO.Assets.Models.Miscellaneous;</w:t>
      </w:r>
    </w:p>
    <w:p w14:paraId="17FCE6D3" w14:textId="77777777" w:rsidR="0077376D" w:rsidRDefault="0077376D" w:rsidP="0077376D">
      <w:pPr>
        <w:pStyle w:val="Zdrojovkd"/>
      </w:pPr>
      <w:r>
        <w:t>using System;</w:t>
      </w:r>
    </w:p>
    <w:p w14:paraId="5C2FFBDA" w14:textId="77777777" w:rsidR="0077376D" w:rsidRDefault="0077376D" w:rsidP="0077376D">
      <w:pPr>
        <w:pStyle w:val="Zdrojovkd"/>
      </w:pPr>
      <w:r>
        <w:t>using System.Collections.Generic;</w:t>
      </w:r>
    </w:p>
    <w:p w14:paraId="37DDB3CF" w14:textId="77777777" w:rsidR="0077376D" w:rsidRDefault="0077376D" w:rsidP="0077376D">
      <w:pPr>
        <w:pStyle w:val="Zdrojovkd"/>
      </w:pPr>
      <w:r>
        <w:t>using System.Diagnostics;</w:t>
      </w:r>
    </w:p>
    <w:p w14:paraId="4F47EF54" w14:textId="77777777" w:rsidR="0077376D" w:rsidRDefault="0077376D" w:rsidP="0077376D">
      <w:pPr>
        <w:pStyle w:val="Zdrojovkd"/>
      </w:pPr>
    </w:p>
    <w:p w14:paraId="15B54F45" w14:textId="77777777" w:rsidR="0077376D" w:rsidRDefault="0077376D" w:rsidP="0077376D">
      <w:pPr>
        <w:pStyle w:val="Zdrojovkd"/>
      </w:pPr>
      <w:r>
        <w:t>namespace MarIO</w:t>
      </w:r>
    </w:p>
    <w:p w14:paraId="67AED72A" w14:textId="77777777" w:rsidR="0077376D" w:rsidRDefault="0077376D" w:rsidP="0077376D">
      <w:pPr>
        <w:pStyle w:val="Zdrojovkd"/>
      </w:pPr>
      <w:r>
        <w:t>{</w:t>
      </w:r>
    </w:p>
    <w:p w14:paraId="398162F0" w14:textId="77777777" w:rsidR="0077376D" w:rsidRDefault="0077376D" w:rsidP="0077376D">
      <w:pPr>
        <w:pStyle w:val="Zdrojovkd"/>
      </w:pPr>
      <w:r>
        <w:t xml:space="preserve">    public static class Shared</w:t>
      </w:r>
    </w:p>
    <w:p w14:paraId="33BD749E" w14:textId="77777777" w:rsidR="0077376D" w:rsidRDefault="0077376D" w:rsidP="0077376D">
      <w:pPr>
        <w:pStyle w:val="Zdrojovkd"/>
      </w:pPr>
      <w:r>
        <w:t xml:space="preserve">    {</w:t>
      </w:r>
    </w:p>
    <w:p w14:paraId="062FACAA" w14:textId="77777777" w:rsidR="0077376D" w:rsidRDefault="0077376D" w:rsidP="0077376D">
      <w:pPr>
        <w:pStyle w:val="Zdrojovkd"/>
      </w:pPr>
      <w:r>
        <w:t xml:space="preserve">        public static class Mechanics</w:t>
      </w:r>
    </w:p>
    <w:p w14:paraId="6DFFB25F" w14:textId="77777777" w:rsidR="0077376D" w:rsidRDefault="0077376D" w:rsidP="0077376D">
      <w:pPr>
        <w:pStyle w:val="Zdrojovkd"/>
      </w:pPr>
      <w:r>
        <w:t xml:space="preserve">        {</w:t>
      </w:r>
    </w:p>
    <w:p w14:paraId="056AE4B2" w14:textId="77777777" w:rsidR="0077376D" w:rsidRDefault="0077376D" w:rsidP="0077376D">
      <w:pPr>
        <w:pStyle w:val="Zdrojovkd"/>
      </w:pPr>
      <w:r>
        <w:t xml:space="preserve">            public static SoundOutput FXPlayer;</w:t>
      </w:r>
    </w:p>
    <w:p w14:paraId="70D42FA4" w14:textId="77777777" w:rsidR="0077376D" w:rsidRDefault="0077376D" w:rsidP="0077376D">
      <w:pPr>
        <w:pStyle w:val="Zdrojovkd"/>
      </w:pPr>
      <w:r>
        <w:t xml:space="preserve">            public static SoundSource FXSoundSource { get { return FXPlayer.SoundSource; } }</w:t>
      </w:r>
    </w:p>
    <w:p w14:paraId="1734A283" w14:textId="77777777" w:rsidR="0077376D" w:rsidRDefault="0077376D" w:rsidP="0077376D">
      <w:pPr>
        <w:pStyle w:val="Zdrojovkd"/>
      </w:pPr>
    </w:p>
    <w:p w14:paraId="594B3FD9" w14:textId="77777777" w:rsidR="0077376D" w:rsidRDefault="0077376D" w:rsidP="0077376D">
      <w:pPr>
        <w:pStyle w:val="Zdrojovkd"/>
      </w:pPr>
      <w:r>
        <w:t xml:space="preserve">            private static byte _coinsCount = 0;</w:t>
      </w:r>
    </w:p>
    <w:p w14:paraId="36DD53E1" w14:textId="77777777" w:rsidR="0077376D" w:rsidRDefault="0077376D" w:rsidP="0077376D">
      <w:pPr>
        <w:pStyle w:val="Zdrojovkd"/>
      </w:pPr>
    </w:p>
    <w:p w14:paraId="63E7B5BA" w14:textId="77777777" w:rsidR="0077376D" w:rsidRDefault="0077376D" w:rsidP="0077376D">
      <w:pPr>
        <w:pStyle w:val="Zdrojovkd"/>
      </w:pPr>
      <w:r>
        <w:t xml:space="preserve">            public static string GameScoreStr { get { return string.Format($"{GameScore:00000000}"); } }</w:t>
      </w:r>
    </w:p>
    <w:p w14:paraId="4B339C5A" w14:textId="77777777" w:rsidR="0077376D" w:rsidRDefault="0077376D" w:rsidP="0077376D">
      <w:pPr>
        <w:pStyle w:val="Zdrojovkd"/>
      </w:pPr>
      <w:r>
        <w:t xml:space="preserve">            public static short GameScore { get; set; } = 0;</w:t>
      </w:r>
    </w:p>
    <w:p w14:paraId="1602053C" w14:textId="77777777" w:rsidR="0077376D" w:rsidRDefault="0077376D" w:rsidP="0077376D">
      <w:pPr>
        <w:pStyle w:val="Zdrojovkd"/>
      </w:pPr>
      <w:r>
        <w:t xml:space="preserve">            public static byte Lives { get; set; } = 3;</w:t>
      </w:r>
    </w:p>
    <w:p w14:paraId="668F8EC9" w14:textId="77777777" w:rsidR="0077376D" w:rsidRDefault="0077376D" w:rsidP="0077376D">
      <w:pPr>
        <w:pStyle w:val="Zdrojovkd"/>
      </w:pPr>
    </w:p>
    <w:p w14:paraId="2C659381" w14:textId="77777777" w:rsidR="0077376D" w:rsidRDefault="0077376D" w:rsidP="0077376D">
      <w:pPr>
        <w:pStyle w:val="Zdrojovkd"/>
      </w:pPr>
      <w:r>
        <w:t xml:space="preserve">            public static byte CoinsCount</w:t>
      </w:r>
    </w:p>
    <w:p w14:paraId="4FD89793" w14:textId="77777777" w:rsidR="0077376D" w:rsidRDefault="0077376D" w:rsidP="0077376D">
      <w:pPr>
        <w:pStyle w:val="Zdrojovkd"/>
      </w:pPr>
      <w:r>
        <w:t xml:space="preserve">            {</w:t>
      </w:r>
    </w:p>
    <w:p w14:paraId="433BC8D4" w14:textId="77777777" w:rsidR="0077376D" w:rsidRDefault="0077376D" w:rsidP="0077376D">
      <w:pPr>
        <w:pStyle w:val="Zdrojovkd"/>
      </w:pPr>
      <w:r>
        <w:t xml:space="preserve">                get { return _coinsCount; }</w:t>
      </w:r>
    </w:p>
    <w:p w14:paraId="67945277" w14:textId="77777777" w:rsidR="0077376D" w:rsidRDefault="0077376D" w:rsidP="0077376D">
      <w:pPr>
        <w:pStyle w:val="Zdrojovkd"/>
      </w:pPr>
      <w:r>
        <w:t xml:space="preserve">                set</w:t>
      </w:r>
    </w:p>
    <w:p w14:paraId="402C9D2F" w14:textId="77777777" w:rsidR="0077376D" w:rsidRDefault="0077376D" w:rsidP="0077376D">
      <w:pPr>
        <w:pStyle w:val="Zdrojovkd"/>
      </w:pPr>
      <w:r>
        <w:t xml:space="preserve">                {</w:t>
      </w:r>
    </w:p>
    <w:p w14:paraId="0A96FAE1" w14:textId="77777777" w:rsidR="0077376D" w:rsidRDefault="0077376D" w:rsidP="0077376D">
      <w:pPr>
        <w:pStyle w:val="Zdrojovkd"/>
      </w:pPr>
      <w:r>
        <w:t xml:space="preserve">                    _coinsCount = value;</w:t>
      </w:r>
    </w:p>
    <w:p w14:paraId="5D23454E" w14:textId="77777777" w:rsidR="0077376D" w:rsidRDefault="0077376D" w:rsidP="0077376D">
      <w:pPr>
        <w:pStyle w:val="Zdrojovkd"/>
      </w:pPr>
      <w:r>
        <w:t xml:space="preserve">                    if (_coinsCount &gt; 99)</w:t>
      </w:r>
    </w:p>
    <w:p w14:paraId="2D26AAB0" w14:textId="77777777" w:rsidR="0077376D" w:rsidRDefault="0077376D" w:rsidP="0077376D">
      <w:pPr>
        <w:pStyle w:val="Zdrojovkd"/>
      </w:pPr>
      <w:r>
        <w:t xml:space="preserve">                    {</w:t>
      </w:r>
    </w:p>
    <w:p w14:paraId="3F6EE440" w14:textId="77777777" w:rsidR="0077376D" w:rsidRDefault="0077376D" w:rsidP="0077376D">
      <w:pPr>
        <w:pStyle w:val="Zdrojovkd"/>
      </w:pPr>
      <w:r>
        <w:t xml:space="preserve">                        Lives++;</w:t>
      </w:r>
    </w:p>
    <w:p w14:paraId="1C373B93" w14:textId="77777777" w:rsidR="0077376D" w:rsidRDefault="0077376D" w:rsidP="0077376D">
      <w:pPr>
        <w:pStyle w:val="Zdrojovkd"/>
      </w:pPr>
      <w:r>
        <w:t xml:space="preserve">                        _coinsCount = 0;</w:t>
      </w:r>
    </w:p>
    <w:p w14:paraId="0DF54574" w14:textId="77777777" w:rsidR="0077376D" w:rsidRDefault="0077376D" w:rsidP="0077376D">
      <w:pPr>
        <w:pStyle w:val="Zdrojovkd"/>
      </w:pPr>
      <w:r>
        <w:t xml:space="preserve">                    }</w:t>
      </w:r>
    </w:p>
    <w:p w14:paraId="15763ED2" w14:textId="77777777" w:rsidR="0077376D" w:rsidRDefault="0077376D" w:rsidP="0077376D">
      <w:pPr>
        <w:pStyle w:val="Zdrojovkd"/>
      </w:pPr>
      <w:r>
        <w:t xml:space="preserve">                }</w:t>
      </w:r>
    </w:p>
    <w:p w14:paraId="7454C34C" w14:textId="77777777" w:rsidR="0077376D" w:rsidRDefault="0077376D" w:rsidP="0077376D">
      <w:pPr>
        <w:pStyle w:val="Zdrojovkd"/>
      </w:pPr>
      <w:r>
        <w:t xml:space="preserve">            }</w:t>
      </w:r>
    </w:p>
    <w:p w14:paraId="72D51F9C" w14:textId="77777777" w:rsidR="0077376D" w:rsidRDefault="0077376D" w:rsidP="0077376D">
      <w:pPr>
        <w:pStyle w:val="Zdrojovkd"/>
      </w:pPr>
    </w:p>
    <w:p w14:paraId="752A9E2D" w14:textId="77777777" w:rsidR="0077376D" w:rsidRDefault="0077376D" w:rsidP="0077376D">
      <w:pPr>
        <w:pStyle w:val="Zdrojovkd"/>
      </w:pPr>
      <w:r>
        <w:t xml:space="preserve">            public readonly static Stopwatch TimeCounter = new Stopwatch();</w:t>
      </w:r>
    </w:p>
    <w:p w14:paraId="7F0323F2" w14:textId="77777777" w:rsidR="0077376D" w:rsidRDefault="0077376D" w:rsidP="0077376D">
      <w:pPr>
        <w:pStyle w:val="Zdrojovkd"/>
      </w:pPr>
    </w:p>
    <w:p w14:paraId="36870801" w14:textId="77777777" w:rsidR="0077376D" w:rsidRDefault="0077376D" w:rsidP="0077376D">
      <w:pPr>
        <w:pStyle w:val="Zdrojovkd"/>
      </w:pPr>
      <w:r>
        <w:t xml:space="preserve">            private readonly static TimeSpan LevelTime = new TimeSpan(0, 5, 0);</w:t>
      </w:r>
    </w:p>
    <w:p w14:paraId="754AE966" w14:textId="77777777" w:rsidR="0077376D" w:rsidRDefault="0077376D" w:rsidP="0077376D">
      <w:pPr>
        <w:pStyle w:val="Zdrojovkd"/>
      </w:pPr>
    </w:p>
    <w:p w14:paraId="55E8E27E" w14:textId="77777777" w:rsidR="0077376D" w:rsidRDefault="0077376D" w:rsidP="0077376D">
      <w:pPr>
        <w:pStyle w:val="Zdrojovkd"/>
      </w:pPr>
      <w:r>
        <w:t xml:space="preserve">            public static TimeSpan TimeLeft</w:t>
      </w:r>
    </w:p>
    <w:p w14:paraId="6245E01A" w14:textId="77777777" w:rsidR="0077376D" w:rsidRDefault="0077376D" w:rsidP="0077376D">
      <w:pPr>
        <w:pStyle w:val="Zdrojovkd"/>
      </w:pPr>
      <w:r>
        <w:t xml:space="preserve">            {</w:t>
      </w:r>
    </w:p>
    <w:p w14:paraId="2DB3279A" w14:textId="77777777" w:rsidR="0077376D" w:rsidRDefault="0077376D" w:rsidP="0077376D">
      <w:pPr>
        <w:pStyle w:val="Zdrojovkd"/>
      </w:pPr>
      <w:r>
        <w:t xml:space="preserve">                get { return LevelTime - TimeCounter.Elapsed; }</w:t>
      </w:r>
    </w:p>
    <w:p w14:paraId="4D0316D6" w14:textId="77777777" w:rsidR="0077376D" w:rsidRDefault="0077376D" w:rsidP="0077376D">
      <w:pPr>
        <w:pStyle w:val="Zdrojovkd"/>
      </w:pPr>
      <w:r>
        <w:t xml:space="preserve">            }</w:t>
      </w:r>
    </w:p>
    <w:p w14:paraId="0A8FEC0F" w14:textId="77777777" w:rsidR="0077376D" w:rsidRDefault="0077376D" w:rsidP="0077376D">
      <w:pPr>
        <w:pStyle w:val="Zdrojovkd"/>
      </w:pPr>
    </w:p>
    <w:p w14:paraId="4E5FA688" w14:textId="77777777" w:rsidR="0077376D" w:rsidRDefault="0077376D" w:rsidP="0077376D">
      <w:pPr>
        <w:pStyle w:val="Zdrojovkd"/>
      </w:pPr>
      <w:r>
        <w:t xml:space="preserve">            //public static</w:t>
      </w:r>
    </w:p>
    <w:p w14:paraId="46849A41" w14:textId="77777777" w:rsidR="0077376D" w:rsidRDefault="0077376D" w:rsidP="0077376D">
      <w:pPr>
        <w:pStyle w:val="Zdrojovkd"/>
      </w:pPr>
      <w:r>
        <w:t xml:space="preserve">            public static Type LastWorldType;</w:t>
      </w:r>
    </w:p>
    <w:p w14:paraId="681E8A33" w14:textId="77777777" w:rsidR="0077376D" w:rsidRDefault="0077376D" w:rsidP="0077376D">
      <w:pPr>
        <w:pStyle w:val="Zdrojovkd"/>
      </w:pPr>
    </w:p>
    <w:p w14:paraId="76A8B784" w14:textId="77777777" w:rsidR="0077376D" w:rsidRDefault="0077376D" w:rsidP="0077376D">
      <w:pPr>
        <w:pStyle w:val="Zdrojovkd"/>
      </w:pPr>
      <w:r>
        <w:t xml:space="preserve">            public static Mario.State MarioCurrentState</w:t>
      </w:r>
    </w:p>
    <w:p w14:paraId="41953FDC" w14:textId="77777777" w:rsidR="0077376D" w:rsidRDefault="0077376D" w:rsidP="0077376D">
      <w:pPr>
        <w:pStyle w:val="Zdrojovkd"/>
      </w:pPr>
      <w:r>
        <w:t xml:space="preserve">            {</w:t>
      </w:r>
    </w:p>
    <w:p w14:paraId="15BFACF9" w14:textId="77777777" w:rsidR="0077376D" w:rsidRDefault="0077376D" w:rsidP="0077376D">
      <w:pPr>
        <w:pStyle w:val="Zdrojovkd"/>
      </w:pPr>
      <w:r>
        <w:t xml:space="preserve">                get;</w:t>
      </w:r>
    </w:p>
    <w:p w14:paraId="755B7BF5" w14:textId="77777777" w:rsidR="0077376D" w:rsidRDefault="0077376D" w:rsidP="0077376D">
      <w:pPr>
        <w:pStyle w:val="Zdrojovkd"/>
      </w:pPr>
      <w:r>
        <w:t xml:space="preserve">                set;</w:t>
      </w:r>
    </w:p>
    <w:p w14:paraId="51AF6C59" w14:textId="77777777" w:rsidR="0077376D" w:rsidRDefault="0077376D" w:rsidP="0077376D">
      <w:pPr>
        <w:pStyle w:val="Zdrojovkd"/>
      </w:pPr>
      <w:r>
        <w:t xml:space="preserve">            } = Mario.State.Super;</w:t>
      </w:r>
    </w:p>
    <w:p w14:paraId="51DC8665" w14:textId="77777777" w:rsidR="0077376D" w:rsidRDefault="0077376D" w:rsidP="0077376D">
      <w:pPr>
        <w:pStyle w:val="Zdrojovkd"/>
      </w:pPr>
    </w:p>
    <w:p w14:paraId="141CB865" w14:textId="77777777" w:rsidR="0077376D" w:rsidRDefault="0077376D" w:rsidP="0077376D">
      <w:pPr>
        <w:pStyle w:val="Zdrojovkd"/>
      </w:pPr>
      <w:r>
        <w:t xml:space="preserve">            public const uint OverworldBackground = 0xFF30A0DD;</w:t>
      </w:r>
    </w:p>
    <w:p w14:paraId="2CDABD28" w14:textId="77777777" w:rsidR="0077376D" w:rsidRDefault="0077376D" w:rsidP="0077376D">
      <w:pPr>
        <w:pStyle w:val="Zdrojovkd"/>
      </w:pPr>
      <w:r>
        <w:t xml:space="preserve">            public const uint WorldChangeBackground = 0x00000000;</w:t>
      </w:r>
    </w:p>
    <w:p w14:paraId="5E975F6D" w14:textId="77777777" w:rsidR="0077376D" w:rsidRDefault="0077376D" w:rsidP="0077376D">
      <w:pPr>
        <w:pStyle w:val="Zdrojovkd"/>
      </w:pPr>
    </w:p>
    <w:p w14:paraId="7034C5C4" w14:textId="77777777" w:rsidR="0077376D" w:rsidRDefault="0077376D" w:rsidP="0077376D">
      <w:pPr>
        <w:pStyle w:val="Zdrojovkd"/>
      </w:pPr>
      <w:r>
        <w:t xml:space="preserve">            public const int GOOMBA_POINTS = 100;</w:t>
      </w:r>
    </w:p>
    <w:p w14:paraId="3393E2FF" w14:textId="77777777" w:rsidR="0077376D" w:rsidRDefault="0077376D" w:rsidP="0077376D">
      <w:pPr>
        <w:pStyle w:val="Zdrojovkd"/>
      </w:pPr>
      <w:r>
        <w:lastRenderedPageBreak/>
        <w:t xml:space="preserve">            public const int COIN_SCORE = 100;</w:t>
      </w:r>
    </w:p>
    <w:p w14:paraId="4B780E9A" w14:textId="77777777" w:rsidR="0077376D" w:rsidRDefault="0077376D" w:rsidP="0077376D">
      <w:pPr>
        <w:pStyle w:val="Zdrojovkd"/>
      </w:pPr>
      <w:r>
        <w:t xml:space="preserve">            public const int MUSHROOM_SCORE = 200;</w:t>
      </w:r>
    </w:p>
    <w:p w14:paraId="57D50C1A" w14:textId="77777777" w:rsidR="0077376D" w:rsidRDefault="0077376D" w:rsidP="0077376D">
      <w:pPr>
        <w:pStyle w:val="Zdrojovkd"/>
      </w:pPr>
      <w:r>
        <w:t xml:space="preserve">            public const int FLOWER_SCORE = 300;</w:t>
      </w:r>
    </w:p>
    <w:p w14:paraId="233E1957" w14:textId="77777777" w:rsidR="0077376D" w:rsidRDefault="0077376D" w:rsidP="0077376D">
      <w:pPr>
        <w:pStyle w:val="Zdrojovkd"/>
      </w:pPr>
      <w:r>
        <w:t xml:space="preserve">            public const int STAR_SCORE = 500;</w:t>
      </w:r>
    </w:p>
    <w:p w14:paraId="205ED48E" w14:textId="77777777" w:rsidR="0077376D" w:rsidRDefault="0077376D" w:rsidP="0077376D">
      <w:pPr>
        <w:pStyle w:val="Zdrojovkd"/>
      </w:pPr>
      <w:r>
        <w:t xml:space="preserve">        }</w:t>
      </w:r>
    </w:p>
    <w:p w14:paraId="710D1D08" w14:textId="77777777" w:rsidR="0077376D" w:rsidRDefault="0077376D" w:rsidP="0077376D">
      <w:pPr>
        <w:pStyle w:val="Zdrojovkd"/>
      </w:pPr>
    </w:p>
    <w:p w14:paraId="1F1FA6C2" w14:textId="77777777" w:rsidR="0077376D" w:rsidRDefault="0077376D" w:rsidP="0077376D">
      <w:pPr>
        <w:pStyle w:val="Zdrojovkd"/>
      </w:pPr>
      <w:r>
        <w:t xml:space="preserve">        public static class AnimatedWorldReferences</w:t>
      </w:r>
    </w:p>
    <w:p w14:paraId="1C4D14DB" w14:textId="77777777" w:rsidR="0077376D" w:rsidRDefault="0077376D" w:rsidP="0077376D">
      <w:pPr>
        <w:pStyle w:val="Zdrojovkd"/>
      </w:pPr>
      <w:r>
        <w:t xml:space="preserve">        {</w:t>
      </w:r>
    </w:p>
    <w:p w14:paraId="5425C7C2" w14:textId="77777777" w:rsidR="0077376D" w:rsidRDefault="0077376D" w:rsidP="0077376D">
      <w:pPr>
        <w:pStyle w:val="Zdrojovkd"/>
      </w:pPr>
      <w:r>
        <w:t xml:space="preserve">            public static List&lt;Block&gt; BlocksToUpdate = new List&lt;Block&gt;();</w:t>
      </w:r>
    </w:p>
    <w:p w14:paraId="486D5224" w14:textId="77777777" w:rsidR="0077376D" w:rsidRDefault="0077376D" w:rsidP="0077376D">
      <w:pPr>
        <w:pStyle w:val="Zdrojovkd"/>
      </w:pPr>
      <w:r>
        <w:t xml:space="preserve">            public static List&lt;float&gt; BlocksStartPositions = new List&lt;float&gt;();</w:t>
      </w:r>
    </w:p>
    <w:p w14:paraId="24F501CD" w14:textId="77777777" w:rsidR="0077376D" w:rsidRDefault="0077376D" w:rsidP="0077376D">
      <w:pPr>
        <w:pStyle w:val="Zdrojovkd"/>
      </w:pPr>
    </w:p>
    <w:p w14:paraId="6652DD54" w14:textId="77777777" w:rsidR="0077376D" w:rsidRDefault="0077376D" w:rsidP="0077376D">
      <w:pPr>
        <w:pStyle w:val="Zdrojovkd"/>
      </w:pPr>
      <w:r>
        <w:t xml:space="preserve">            public static List&lt;TextBlock&gt; FloatingTexts = new List&lt;TextBlock&gt;();</w:t>
      </w:r>
    </w:p>
    <w:p w14:paraId="1401C0C7" w14:textId="77777777" w:rsidR="0077376D" w:rsidRDefault="0077376D" w:rsidP="0077376D">
      <w:pPr>
        <w:pStyle w:val="Zdrojovkd"/>
      </w:pPr>
      <w:r>
        <w:t xml:space="preserve">            public static List&lt;float&gt; FloatingTextStartPosition = new List&lt;float&gt;();</w:t>
      </w:r>
    </w:p>
    <w:p w14:paraId="224D3CEE" w14:textId="77777777" w:rsidR="0077376D" w:rsidRDefault="0077376D" w:rsidP="0077376D">
      <w:pPr>
        <w:pStyle w:val="Zdrojovkd"/>
      </w:pPr>
    </w:p>
    <w:p w14:paraId="08273781" w14:textId="77777777" w:rsidR="0077376D" w:rsidRDefault="0077376D" w:rsidP="0077376D">
      <w:pPr>
        <w:pStyle w:val="Zdrojovkd"/>
      </w:pPr>
      <w:r>
        <w:t xml:space="preserve">            public static Stack&lt;Block&gt; SpecialActions = new Stack&lt;Block&gt;();</w:t>
      </w:r>
    </w:p>
    <w:p w14:paraId="6388F673" w14:textId="77777777" w:rsidR="0077376D" w:rsidRDefault="0077376D" w:rsidP="0077376D">
      <w:pPr>
        <w:pStyle w:val="Zdrojovkd"/>
      </w:pPr>
    </w:p>
    <w:p w14:paraId="18638886" w14:textId="77777777" w:rsidR="0077376D" w:rsidRDefault="0077376D" w:rsidP="0077376D">
      <w:pPr>
        <w:pStyle w:val="Zdrojovkd"/>
      </w:pPr>
      <w:r>
        <w:t xml:space="preserve">            public static List&lt;Coin&gt; FloatingCoins = new List&lt;Coin&gt;();</w:t>
      </w:r>
    </w:p>
    <w:p w14:paraId="3D7941FD" w14:textId="77777777" w:rsidR="0077376D" w:rsidRDefault="0077376D" w:rsidP="0077376D">
      <w:pPr>
        <w:pStyle w:val="Zdrojovkd"/>
      </w:pPr>
      <w:r>
        <w:t xml:space="preserve">            public static List&lt;float&gt; FloatingCoinsStartPosition = new List&lt;float&gt;();</w:t>
      </w:r>
    </w:p>
    <w:p w14:paraId="6FE5616C" w14:textId="77777777" w:rsidR="0077376D" w:rsidRDefault="0077376D" w:rsidP="0077376D">
      <w:pPr>
        <w:pStyle w:val="Zdrojovkd"/>
      </w:pPr>
      <w:r>
        <w:t xml:space="preserve">        }</w:t>
      </w:r>
    </w:p>
    <w:p w14:paraId="4DD75642" w14:textId="77777777" w:rsidR="0077376D" w:rsidRDefault="0077376D" w:rsidP="0077376D">
      <w:pPr>
        <w:pStyle w:val="Zdrojovkd"/>
      </w:pPr>
    </w:p>
    <w:p w14:paraId="5914FCB7" w14:textId="77777777" w:rsidR="0077376D" w:rsidRDefault="0077376D" w:rsidP="0077376D">
      <w:pPr>
        <w:pStyle w:val="Zdrojovkd"/>
      </w:pPr>
      <w:r>
        <w:t xml:space="preserve">        public static class Assets</w:t>
      </w:r>
    </w:p>
    <w:p w14:paraId="152FD10C" w14:textId="77777777" w:rsidR="0077376D" w:rsidRDefault="0077376D" w:rsidP="0077376D">
      <w:pPr>
        <w:pStyle w:val="Zdrojovkd"/>
      </w:pPr>
      <w:r>
        <w:t xml:space="preserve">        {</w:t>
      </w:r>
    </w:p>
    <w:p w14:paraId="667387A8" w14:textId="77777777" w:rsidR="0077376D" w:rsidRDefault="0077376D" w:rsidP="0077376D">
      <w:pPr>
        <w:pStyle w:val="Zdrojovkd"/>
      </w:pPr>
      <w:r>
        <w:t xml:space="preserve">            public static class Sounds</w:t>
      </w:r>
    </w:p>
    <w:p w14:paraId="7928311D" w14:textId="77777777" w:rsidR="0077376D" w:rsidRDefault="0077376D" w:rsidP="0077376D">
      <w:pPr>
        <w:pStyle w:val="Zdrojovkd"/>
      </w:pPr>
      <w:r>
        <w:t xml:space="preserve">            {</w:t>
      </w:r>
    </w:p>
    <w:p w14:paraId="15F113C2" w14:textId="77777777" w:rsidR="0077376D" w:rsidRDefault="0077376D" w:rsidP="0077376D">
      <w:pPr>
        <w:pStyle w:val="Zdrojovkd"/>
      </w:pPr>
      <w:r>
        <w:t xml:space="preserve">                public const string OVERWORLD_THEME = @".\Assets\Sounds\Overworld_Theme.mp3";</w:t>
      </w:r>
    </w:p>
    <w:p w14:paraId="5C8FB472" w14:textId="77777777" w:rsidR="0077376D" w:rsidRDefault="0077376D" w:rsidP="0077376D">
      <w:pPr>
        <w:pStyle w:val="Zdrojovkd"/>
      </w:pPr>
      <w:r>
        <w:t xml:space="preserve">                public const string MARIO_JUMP_FX = @".\Assets\Sounds\smb_jump-small.mp3";</w:t>
      </w:r>
    </w:p>
    <w:p w14:paraId="100A5162" w14:textId="77777777" w:rsidR="0077376D" w:rsidRDefault="0077376D" w:rsidP="0077376D">
      <w:pPr>
        <w:pStyle w:val="Zdrojovkd"/>
      </w:pPr>
      <w:r>
        <w:t xml:space="preserve">                public const string PIPE_ENTER_FX = @".\Assets\Sounds\smb_pipe.mp3";</w:t>
      </w:r>
    </w:p>
    <w:p w14:paraId="76E0D984" w14:textId="77777777" w:rsidR="0077376D" w:rsidRDefault="0077376D" w:rsidP="0077376D">
      <w:pPr>
        <w:pStyle w:val="Zdrojovkd"/>
      </w:pPr>
      <w:r>
        <w:t xml:space="preserve">                public const string COIN_GET_FX = @".\Assets\Sounds\smb_coin.mp3";</w:t>
      </w:r>
    </w:p>
    <w:p w14:paraId="2B0590A5" w14:textId="77777777" w:rsidR="0077376D" w:rsidRDefault="0077376D" w:rsidP="0077376D">
      <w:pPr>
        <w:pStyle w:val="Zdrojovkd"/>
      </w:pPr>
      <w:r>
        <w:t xml:space="preserve">                public const string UP_1_FX = @".\Assets\Sounds\smb_1-up.mp3";</w:t>
      </w:r>
    </w:p>
    <w:p w14:paraId="0F8ACECE" w14:textId="77777777" w:rsidR="0077376D" w:rsidRDefault="0077376D" w:rsidP="0077376D">
      <w:pPr>
        <w:pStyle w:val="Zdrojovkd"/>
      </w:pPr>
      <w:r>
        <w:t xml:space="preserve">                public const string BREAK_BLOCK_FX = @".\Assets\Sounds\smb_breakblock.mp3";</w:t>
      </w:r>
    </w:p>
    <w:p w14:paraId="5B2C658A" w14:textId="77777777" w:rsidR="0077376D" w:rsidRDefault="0077376D" w:rsidP="0077376D">
      <w:pPr>
        <w:pStyle w:val="Zdrojovkd"/>
      </w:pPr>
      <w:r>
        <w:t xml:space="preserve">                public const string MARIO_DIE_FX = @".\Assets\Sounds\smb_mariodie.mp3";</w:t>
      </w:r>
    </w:p>
    <w:p w14:paraId="51403B85" w14:textId="77777777" w:rsidR="0077376D" w:rsidRDefault="0077376D" w:rsidP="0077376D">
      <w:pPr>
        <w:pStyle w:val="Zdrojovkd"/>
      </w:pPr>
      <w:r>
        <w:t xml:space="preserve">                public const string POWER_UP_FX = @".\Assets\Sounds\smb_powerup.mp3";</w:t>
      </w:r>
    </w:p>
    <w:p w14:paraId="283835BC" w14:textId="77777777" w:rsidR="0077376D" w:rsidRDefault="0077376D" w:rsidP="0077376D">
      <w:pPr>
        <w:pStyle w:val="Zdrojovkd"/>
      </w:pPr>
      <w:r>
        <w:t xml:space="preserve">                public const string STOMP_FX = @".\Assets\Sounds\smb_stomp.mp3";</w:t>
      </w:r>
    </w:p>
    <w:p w14:paraId="0F722DAA" w14:textId="77777777" w:rsidR="0077376D" w:rsidRDefault="0077376D" w:rsidP="0077376D">
      <w:pPr>
        <w:pStyle w:val="Zdrojovkd"/>
      </w:pPr>
    </w:p>
    <w:p w14:paraId="2A4E875C" w14:textId="77777777" w:rsidR="0077376D" w:rsidRDefault="0077376D" w:rsidP="0077376D">
      <w:pPr>
        <w:pStyle w:val="Zdrojovkd"/>
      </w:pPr>
      <w:r>
        <w:t xml:space="preserve">                public static readonly Sound OVERWORLD_THEME_SOUND = new Sound(OVERWORLD_THEME);</w:t>
      </w:r>
    </w:p>
    <w:p w14:paraId="21AB9B88" w14:textId="77777777" w:rsidR="0077376D" w:rsidRDefault="0077376D" w:rsidP="0077376D">
      <w:pPr>
        <w:pStyle w:val="Zdrojovkd"/>
      </w:pPr>
      <w:r>
        <w:t xml:space="preserve">                public static readonly Sound FX_MARIO_JUMP_SOUND = new Sound(MARIO_JUMP_FX);</w:t>
      </w:r>
    </w:p>
    <w:p w14:paraId="4F7A7258" w14:textId="77777777" w:rsidR="0077376D" w:rsidRDefault="0077376D" w:rsidP="0077376D">
      <w:pPr>
        <w:pStyle w:val="Zdrojovkd"/>
      </w:pPr>
      <w:r>
        <w:t xml:space="preserve">                public static readonly Sound FX_PIPE_ENTER_SOUND = new Sound(PIPE_ENTER_FX);</w:t>
      </w:r>
    </w:p>
    <w:p w14:paraId="27816DD1" w14:textId="77777777" w:rsidR="0077376D" w:rsidRDefault="0077376D" w:rsidP="0077376D">
      <w:pPr>
        <w:pStyle w:val="Zdrojovkd"/>
      </w:pPr>
      <w:r>
        <w:t xml:space="preserve">                public static readonly Sound FX_1_UP_SOUND = new Sound(UP_1_FX);</w:t>
      </w:r>
    </w:p>
    <w:p w14:paraId="2B5EA838" w14:textId="77777777" w:rsidR="0077376D" w:rsidRDefault="0077376D" w:rsidP="0077376D">
      <w:pPr>
        <w:pStyle w:val="Zdrojovkd"/>
      </w:pPr>
      <w:r>
        <w:t xml:space="preserve">                public static readonly Sound FX_BREAK_BLOCK_SOUND = new Sound(BREAK_BLOCK_FX);</w:t>
      </w:r>
    </w:p>
    <w:p w14:paraId="69683625" w14:textId="77777777" w:rsidR="0077376D" w:rsidRDefault="0077376D" w:rsidP="0077376D">
      <w:pPr>
        <w:pStyle w:val="Zdrojovkd"/>
      </w:pPr>
      <w:r>
        <w:t xml:space="preserve">                public static readonly Sound FX_MARIO_DIE_SOUND = new Sound(MARIO_DIE_FX);</w:t>
      </w:r>
    </w:p>
    <w:p w14:paraId="5DF2266C" w14:textId="77777777" w:rsidR="0077376D" w:rsidRDefault="0077376D" w:rsidP="0077376D">
      <w:pPr>
        <w:pStyle w:val="Zdrojovkd"/>
      </w:pPr>
      <w:r>
        <w:t xml:space="preserve">                public static readonly Sound FX_POWER_UP_SOUND = new Sound(POWER_UP_FX);</w:t>
      </w:r>
    </w:p>
    <w:p w14:paraId="2DB8D62D" w14:textId="77777777" w:rsidR="0077376D" w:rsidRDefault="0077376D" w:rsidP="0077376D">
      <w:pPr>
        <w:pStyle w:val="Zdrojovkd"/>
      </w:pPr>
      <w:r>
        <w:t xml:space="preserve">                public static readonly Sound FX_STOMP_SOUND = new Sound(STOMP_FX);</w:t>
      </w:r>
    </w:p>
    <w:p w14:paraId="26FD4721" w14:textId="77777777" w:rsidR="0077376D" w:rsidRDefault="0077376D" w:rsidP="0077376D">
      <w:pPr>
        <w:pStyle w:val="Zdrojovkd"/>
      </w:pPr>
      <w:r>
        <w:t xml:space="preserve">            }</w:t>
      </w:r>
    </w:p>
    <w:p w14:paraId="5D9E7B1A" w14:textId="77777777" w:rsidR="0077376D" w:rsidRDefault="0077376D" w:rsidP="0077376D">
      <w:pPr>
        <w:pStyle w:val="Zdrojovkd"/>
      </w:pPr>
    </w:p>
    <w:p w14:paraId="23E5848A" w14:textId="77777777" w:rsidR="0077376D" w:rsidRDefault="0077376D" w:rsidP="0077376D">
      <w:pPr>
        <w:pStyle w:val="Zdrojovkd"/>
      </w:pPr>
      <w:r>
        <w:t xml:space="preserve">            public static class Animations</w:t>
      </w:r>
    </w:p>
    <w:p w14:paraId="371A71C8" w14:textId="77777777" w:rsidR="0077376D" w:rsidRDefault="0077376D" w:rsidP="0077376D">
      <w:pPr>
        <w:pStyle w:val="Zdrojovkd"/>
      </w:pPr>
      <w:r>
        <w:t xml:space="preserve">            {</w:t>
      </w:r>
    </w:p>
    <w:p w14:paraId="0C8BE2B8" w14:textId="77777777" w:rsidR="0077376D" w:rsidRDefault="0077376D" w:rsidP="0077376D">
      <w:pPr>
        <w:pStyle w:val="Zdrojovkd"/>
      </w:pPr>
      <w:r>
        <w:t xml:space="preserve">                #region Mario</w:t>
      </w:r>
    </w:p>
    <w:p w14:paraId="6D85773F" w14:textId="77777777" w:rsidR="0077376D" w:rsidRDefault="0077376D" w:rsidP="0077376D">
      <w:pPr>
        <w:pStyle w:val="Zdrojovkd"/>
      </w:pPr>
    </w:p>
    <w:p w14:paraId="343C93E3" w14:textId="77777777" w:rsidR="0077376D" w:rsidRDefault="0077376D" w:rsidP="0077376D">
      <w:pPr>
        <w:pStyle w:val="Zdrojovkd"/>
      </w:pPr>
      <w:r>
        <w:t xml:space="preserve">                private const string POWERUP_LEFT = "powerup_left";</w:t>
      </w:r>
    </w:p>
    <w:p w14:paraId="130249CD" w14:textId="77777777" w:rsidR="0077376D" w:rsidRDefault="0077376D" w:rsidP="0077376D">
      <w:pPr>
        <w:pStyle w:val="Zdrojovkd"/>
      </w:pPr>
      <w:r>
        <w:t xml:space="preserve">                private const string POWERUP_LEFT_MAT = "mario_powerup_left";</w:t>
      </w:r>
    </w:p>
    <w:p w14:paraId="59D60B3F" w14:textId="77777777" w:rsidR="0077376D" w:rsidRDefault="0077376D" w:rsidP="0077376D">
      <w:pPr>
        <w:pStyle w:val="Zdrojovkd"/>
      </w:pPr>
    </w:p>
    <w:p w14:paraId="037A5E8F" w14:textId="77777777" w:rsidR="0077376D" w:rsidRDefault="0077376D" w:rsidP="0077376D">
      <w:pPr>
        <w:pStyle w:val="Zdrojovkd"/>
      </w:pPr>
      <w:r>
        <w:t xml:space="preserve">                private const string POWERUP_RIGHT = "powerup_right";</w:t>
      </w:r>
    </w:p>
    <w:p w14:paraId="088A524B" w14:textId="77777777" w:rsidR="0077376D" w:rsidRDefault="0077376D" w:rsidP="0077376D">
      <w:pPr>
        <w:pStyle w:val="Zdrojovkd"/>
      </w:pPr>
      <w:r>
        <w:t xml:space="preserve">                private const string POWERUP_RIGHT_MAT = "mario_powerup_right";</w:t>
      </w:r>
    </w:p>
    <w:p w14:paraId="3D83BF85" w14:textId="77777777" w:rsidR="0077376D" w:rsidRDefault="0077376D" w:rsidP="0077376D">
      <w:pPr>
        <w:pStyle w:val="Zdrojovkd"/>
      </w:pPr>
    </w:p>
    <w:p w14:paraId="0257149B" w14:textId="77777777" w:rsidR="0077376D" w:rsidRDefault="0077376D" w:rsidP="0077376D">
      <w:pPr>
        <w:pStyle w:val="Zdrojovkd"/>
      </w:pPr>
      <w:r>
        <w:t xml:space="preserve">                private const string CROUCHING_LEFT = "crouch_left";</w:t>
      </w:r>
    </w:p>
    <w:p w14:paraId="61BE3621" w14:textId="77777777" w:rsidR="0077376D" w:rsidRDefault="0077376D" w:rsidP="0077376D">
      <w:pPr>
        <w:pStyle w:val="Zdrojovkd"/>
      </w:pPr>
      <w:r>
        <w:t xml:space="preserve">                private const string CROUCHING_LEFT_MAT = "mario_crouch_left";</w:t>
      </w:r>
    </w:p>
    <w:p w14:paraId="592F7631" w14:textId="77777777" w:rsidR="0077376D" w:rsidRDefault="0077376D" w:rsidP="0077376D">
      <w:pPr>
        <w:pStyle w:val="Zdrojovkd"/>
      </w:pPr>
    </w:p>
    <w:p w14:paraId="0CD61D5B" w14:textId="77777777" w:rsidR="0077376D" w:rsidRDefault="0077376D" w:rsidP="0077376D">
      <w:pPr>
        <w:pStyle w:val="Zdrojovkd"/>
      </w:pPr>
      <w:r>
        <w:t xml:space="preserve">                private const string CROUCHING_RIGHT = "crouch_right";</w:t>
      </w:r>
    </w:p>
    <w:p w14:paraId="0D30E096" w14:textId="77777777" w:rsidR="0077376D" w:rsidRDefault="0077376D" w:rsidP="0077376D">
      <w:pPr>
        <w:pStyle w:val="Zdrojovkd"/>
      </w:pPr>
      <w:r>
        <w:t xml:space="preserve">                private const string CROUCHING_RIGHT_MAT = "mario_crouch_right";</w:t>
      </w:r>
    </w:p>
    <w:p w14:paraId="27249AA2" w14:textId="77777777" w:rsidR="0077376D" w:rsidRDefault="0077376D" w:rsidP="0077376D">
      <w:pPr>
        <w:pStyle w:val="Zdrojovkd"/>
      </w:pPr>
    </w:p>
    <w:p w14:paraId="424CFEE9" w14:textId="77777777" w:rsidR="0077376D" w:rsidRDefault="0077376D" w:rsidP="0077376D">
      <w:pPr>
        <w:pStyle w:val="Zdrojovkd"/>
      </w:pPr>
      <w:r>
        <w:t xml:space="preserve">                /*--------------- SMALL -----------------*/</w:t>
      </w:r>
    </w:p>
    <w:p w14:paraId="1EDC041E" w14:textId="77777777" w:rsidR="0077376D" w:rsidRDefault="0077376D" w:rsidP="0077376D">
      <w:pPr>
        <w:pStyle w:val="Zdrojovkd"/>
      </w:pPr>
    </w:p>
    <w:p w14:paraId="7996B3B5" w14:textId="77777777" w:rsidR="0077376D" w:rsidRDefault="0077376D" w:rsidP="0077376D">
      <w:pPr>
        <w:pStyle w:val="Zdrojovkd"/>
      </w:pPr>
      <w:r>
        <w:t xml:space="preserve">                public const string MARIO_IDLE_LEFT = "idle_left";</w:t>
      </w:r>
    </w:p>
    <w:p w14:paraId="25792B87" w14:textId="77777777" w:rsidR="0077376D" w:rsidRDefault="0077376D" w:rsidP="0077376D">
      <w:pPr>
        <w:pStyle w:val="Zdrojovkd"/>
      </w:pPr>
      <w:r>
        <w:t xml:space="preserve">                public const string MARIO_IDLE_LEFT_MAT = "mario_left";</w:t>
      </w:r>
    </w:p>
    <w:p w14:paraId="3487AECA" w14:textId="77777777" w:rsidR="0077376D" w:rsidRDefault="0077376D" w:rsidP="0077376D">
      <w:pPr>
        <w:pStyle w:val="Zdrojovkd"/>
      </w:pPr>
    </w:p>
    <w:p w14:paraId="54493F91" w14:textId="77777777" w:rsidR="0077376D" w:rsidRDefault="0077376D" w:rsidP="0077376D">
      <w:pPr>
        <w:pStyle w:val="Zdrojovkd"/>
      </w:pPr>
      <w:r>
        <w:t xml:space="preserve">                public const string MARIO_IDLE_RIGHT = "idle_right";</w:t>
      </w:r>
    </w:p>
    <w:p w14:paraId="191882C2" w14:textId="77777777" w:rsidR="0077376D" w:rsidRDefault="0077376D" w:rsidP="0077376D">
      <w:pPr>
        <w:pStyle w:val="Zdrojovkd"/>
      </w:pPr>
      <w:r>
        <w:t xml:space="preserve">                public const string MARIO_IDLE_RIGHT_MAT = "mario_right";</w:t>
      </w:r>
    </w:p>
    <w:p w14:paraId="5C5D013A" w14:textId="77777777" w:rsidR="0077376D" w:rsidRDefault="0077376D" w:rsidP="0077376D">
      <w:pPr>
        <w:pStyle w:val="Zdrojovkd"/>
      </w:pPr>
    </w:p>
    <w:p w14:paraId="7704E31C" w14:textId="77777777" w:rsidR="0077376D" w:rsidRDefault="0077376D" w:rsidP="0077376D">
      <w:pPr>
        <w:pStyle w:val="Zdrojovkd"/>
      </w:pPr>
      <w:r>
        <w:t xml:space="preserve">                public const string MARIO_MOVE_LEFT = "move_left";</w:t>
      </w:r>
    </w:p>
    <w:p w14:paraId="1189AF99" w14:textId="77777777" w:rsidR="0077376D" w:rsidRDefault="0077376D" w:rsidP="0077376D">
      <w:pPr>
        <w:pStyle w:val="Zdrojovkd"/>
      </w:pPr>
      <w:r>
        <w:t xml:space="preserve">                public const string MARIO_MOVE_LEFT_MAT = "mario_move_left";</w:t>
      </w:r>
    </w:p>
    <w:p w14:paraId="6A222EF6" w14:textId="77777777" w:rsidR="0077376D" w:rsidRDefault="0077376D" w:rsidP="0077376D">
      <w:pPr>
        <w:pStyle w:val="Zdrojovkd"/>
      </w:pPr>
    </w:p>
    <w:p w14:paraId="3C707DEA" w14:textId="77777777" w:rsidR="0077376D" w:rsidRDefault="0077376D" w:rsidP="0077376D">
      <w:pPr>
        <w:pStyle w:val="Zdrojovkd"/>
      </w:pPr>
      <w:r>
        <w:t xml:space="preserve">                public const string MARIO_MOVE_RIGHT = "move_right";</w:t>
      </w:r>
    </w:p>
    <w:p w14:paraId="429B5F16" w14:textId="77777777" w:rsidR="0077376D" w:rsidRDefault="0077376D" w:rsidP="0077376D">
      <w:pPr>
        <w:pStyle w:val="Zdrojovkd"/>
      </w:pPr>
      <w:r>
        <w:t xml:space="preserve">                public const string MARIO_MOVE_RIGHT_MAT = "mario_move_right";</w:t>
      </w:r>
    </w:p>
    <w:p w14:paraId="5D9BAA1A" w14:textId="77777777" w:rsidR="0077376D" w:rsidRDefault="0077376D" w:rsidP="0077376D">
      <w:pPr>
        <w:pStyle w:val="Zdrojovkd"/>
      </w:pPr>
    </w:p>
    <w:p w14:paraId="37D9A2DA" w14:textId="77777777" w:rsidR="0077376D" w:rsidRDefault="0077376D" w:rsidP="0077376D">
      <w:pPr>
        <w:pStyle w:val="Zdrojovkd"/>
      </w:pPr>
      <w:r>
        <w:t xml:space="preserve">                public const string MARIO_JUMP_LEFT = "jump_left";</w:t>
      </w:r>
    </w:p>
    <w:p w14:paraId="33496541" w14:textId="77777777" w:rsidR="0077376D" w:rsidRDefault="0077376D" w:rsidP="0077376D">
      <w:pPr>
        <w:pStyle w:val="Zdrojovkd"/>
      </w:pPr>
      <w:r>
        <w:t xml:space="preserve">                public const string MARIO_JUMP_LEFT_MAT = "mario_jump_left";</w:t>
      </w:r>
    </w:p>
    <w:p w14:paraId="21BE4336" w14:textId="77777777" w:rsidR="0077376D" w:rsidRDefault="0077376D" w:rsidP="0077376D">
      <w:pPr>
        <w:pStyle w:val="Zdrojovkd"/>
      </w:pPr>
    </w:p>
    <w:p w14:paraId="1B2524DE" w14:textId="77777777" w:rsidR="0077376D" w:rsidRDefault="0077376D" w:rsidP="0077376D">
      <w:pPr>
        <w:pStyle w:val="Zdrojovkd"/>
      </w:pPr>
      <w:r>
        <w:lastRenderedPageBreak/>
        <w:t xml:space="preserve">                public const string MARIO_JUMP_RIGHT = "jump_right";</w:t>
      </w:r>
    </w:p>
    <w:p w14:paraId="7B041F9A" w14:textId="77777777" w:rsidR="0077376D" w:rsidRDefault="0077376D" w:rsidP="0077376D">
      <w:pPr>
        <w:pStyle w:val="Zdrojovkd"/>
      </w:pPr>
      <w:r>
        <w:t xml:space="preserve">                public const string MARIO_JUMP_RIGHT_MAT = "mario_jump_right";</w:t>
      </w:r>
    </w:p>
    <w:p w14:paraId="683D57AC" w14:textId="77777777" w:rsidR="0077376D" w:rsidRDefault="0077376D" w:rsidP="0077376D">
      <w:pPr>
        <w:pStyle w:val="Zdrojovkd"/>
      </w:pPr>
    </w:p>
    <w:p w14:paraId="14593DB9" w14:textId="77777777" w:rsidR="0077376D" w:rsidRDefault="0077376D" w:rsidP="0077376D">
      <w:pPr>
        <w:pStyle w:val="Zdrojovkd"/>
      </w:pPr>
      <w:r>
        <w:t xml:space="preserve">                public const string MARIO_DEAD = "dead";</w:t>
      </w:r>
    </w:p>
    <w:p w14:paraId="3EA1ACB0" w14:textId="77777777" w:rsidR="0077376D" w:rsidRDefault="0077376D" w:rsidP="0077376D">
      <w:pPr>
        <w:pStyle w:val="Zdrojovkd"/>
      </w:pPr>
      <w:r>
        <w:t xml:space="preserve">                public const string MARIO_DEAD_MAT = "mario_dead";</w:t>
      </w:r>
    </w:p>
    <w:p w14:paraId="5B6AA48B" w14:textId="77777777" w:rsidR="0077376D" w:rsidRDefault="0077376D" w:rsidP="0077376D">
      <w:pPr>
        <w:pStyle w:val="Zdrojovkd"/>
      </w:pPr>
    </w:p>
    <w:p w14:paraId="253742B6" w14:textId="77777777" w:rsidR="0077376D" w:rsidRDefault="0077376D" w:rsidP="0077376D">
      <w:pPr>
        <w:pStyle w:val="Zdrojovkd"/>
      </w:pPr>
      <w:r>
        <w:t xml:space="preserve">                public const string MARIO_CROUCHING_LEFT = CROUCHING_LEFT;</w:t>
      </w:r>
    </w:p>
    <w:p w14:paraId="54070E44" w14:textId="77777777" w:rsidR="0077376D" w:rsidRDefault="0077376D" w:rsidP="0077376D">
      <w:pPr>
        <w:pStyle w:val="Zdrojovkd"/>
      </w:pPr>
      <w:r>
        <w:t xml:space="preserve">                public const string MARIO_CROUCHING_LEFT_MAT = MARIO_IDLE_LEFT_MAT;</w:t>
      </w:r>
    </w:p>
    <w:p w14:paraId="2DBB31DA" w14:textId="77777777" w:rsidR="0077376D" w:rsidRDefault="0077376D" w:rsidP="0077376D">
      <w:pPr>
        <w:pStyle w:val="Zdrojovkd"/>
      </w:pPr>
    </w:p>
    <w:p w14:paraId="0174484C" w14:textId="77777777" w:rsidR="0077376D" w:rsidRDefault="0077376D" w:rsidP="0077376D">
      <w:pPr>
        <w:pStyle w:val="Zdrojovkd"/>
      </w:pPr>
      <w:r>
        <w:t xml:space="preserve">                public const string MARIO_CROUCHING_RIGHT = CROUCHING_RIGHT;</w:t>
      </w:r>
    </w:p>
    <w:p w14:paraId="650645C0" w14:textId="77777777" w:rsidR="0077376D" w:rsidRDefault="0077376D" w:rsidP="0077376D">
      <w:pPr>
        <w:pStyle w:val="Zdrojovkd"/>
      </w:pPr>
      <w:r>
        <w:t xml:space="preserve">                public const string MARIO_CROUCHING_RIGHT_MAT = MARIO_IDLE_RIGHT_MAT;</w:t>
      </w:r>
    </w:p>
    <w:p w14:paraId="3CAED528" w14:textId="77777777" w:rsidR="0077376D" w:rsidRDefault="0077376D" w:rsidP="0077376D">
      <w:pPr>
        <w:pStyle w:val="Zdrojovkd"/>
      </w:pPr>
    </w:p>
    <w:p w14:paraId="1A342EE2" w14:textId="77777777" w:rsidR="0077376D" w:rsidRDefault="0077376D" w:rsidP="0077376D">
      <w:pPr>
        <w:pStyle w:val="Zdrojovkd"/>
      </w:pPr>
      <w:r>
        <w:t xml:space="preserve">                /*--------------- SUPER -----------------*/</w:t>
      </w:r>
    </w:p>
    <w:p w14:paraId="5EF7554A" w14:textId="77777777" w:rsidR="0077376D" w:rsidRDefault="0077376D" w:rsidP="0077376D">
      <w:pPr>
        <w:pStyle w:val="Zdrojovkd"/>
      </w:pPr>
    </w:p>
    <w:p w14:paraId="518FD2C5" w14:textId="77777777" w:rsidR="0077376D" w:rsidRDefault="0077376D" w:rsidP="0077376D">
      <w:pPr>
        <w:pStyle w:val="Zdrojovkd"/>
      </w:pPr>
      <w:r>
        <w:t xml:space="preserve">                public const string MARIO_SUPER_IDLE_LEFT = "super_" + MARIO_IDLE_LEFT;</w:t>
      </w:r>
    </w:p>
    <w:p w14:paraId="1595B612" w14:textId="77777777" w:rsidR="0077376D" w:rsidRDefault="0077376D" w:rsidP="0077376D">
      <w:pPr>
        <w:pStyle w:val="Zdrojovkd"/>
      </w:pPr>
      <w:r>
        <w:t xml:space="preserve">                public const string MARIO_SUPER_IDLE_LEFT_MAT = "super_" + MARIO_IDLE_LEFT_MAT;</w:t>
      </w:r>
    </w:p>
    <w:p w14:paraId="2B769699" w14:textId="77777777" w:rsidR="0077376D" w:rsidRDefault="0077376D" w:rsidP="0077376D">
      <w:pPr>
        <w:pStyle w:val="Zdrojovkd"/>
      </w:pPr>
    </w:p>
    <w:p w14:paraId="7F7C3F0C" w14:textId="77777777" w:rsidR="0077376D" w:rsidRDefault="0077376D" w:rsidP="0077376D">
      <w:pPr>
        <w:pStyle w:val="Zdrojovkd"/>
      </w:pPr>
      <w:r>
        <w:t xml:space="preserve">                public const string MARIO_SUPER_IDLE_RIGHT = "super_" + MARIO_IDLE_RIGHT;</w:t>
      </w:r>
    </w:p>
    <w:p w14:paraId="5C8BBCE6" w14:textId="77777777" w:rsidR="0077376D" w:rsidRDefault="0077376D" w:rsidP="0077376D">
      <w:pPr>
        <w:pStyle w:val="Zdrojovkd"/>
      </w:pPr>
      <w:r>
        <w:t xml:space="preserve">                public const string MARIO_SUPER_IDLE_RIGHT_MAT = "super_" + MARIO_IDLE_RIGHT_MAT;</w:t>
      </w:r>
    </w:p>
    <w:p w14:paraId="77DAA209" w14:textId="77777777" w:rsidR="0077376D" w:rsidRDefault="0077376D" w:rsidP="0077376D">
      <w:pPr>
        <w:pStyle w:val="Zdrojovkd"/>
      </w:pPr>
    </w:p>
    <w:p w14:paraId="19873559" w14:textId="77777777" w:rsidR="0077376D" w:rsidRDefault="0077376D" w:rsidP="0077376D">
      <w:pPr>
        <w:pStyle w:val="Zdrojovkd"/>
      </w:pPr>
      <w:r>
        <w:t xml:space="preserve">                public const string MARIO_SUPER_MOVE_LEFT = "super_" + MARIO_MOVE_LEFT;</w:t>
      </w:r>
    </w:p>
    <w:p w14:paraId="73165765" w14:textId="77777777" w:rsidR="0077376D" w:rsidRDefault="0077376D" w:rsidP="0077376D">
      <w:pPr>
        <w:pStyle w:val="Zdrojovkd"/>
      </w:pPr>
      <w:r>
        <w:t xml:space="preserve">                public const string MARIO_SUPER_MOVE_LEFT_MAT = "super_" + MARIO_MOVE_LEFT_MAT;</w:t>
      </w:r>
    </w:p>
    <w:p w14:paraId="3B23A325" w14:textId="77777777" w:rsidR="0077376D" w:rsidRDefault="0077376D" w:rsidP="0077376D">
      <w:pPr>
        <w:pStyle w:val="Zdrojovkd"/>
      </w:pPr>
    </w:p>
    <w:p w14:paraId="61369A2E" w14:textId="77777777" w:rsidR="0077376D" w:rsidRDefault="0077376D" w:rsidP="0077376D">
      <w:pPr>
        <w:pStyle w:val="Zdrojovkd"/>
      </w:pPr>
      <w:r>
        <w:t xml:space="preserve">                public const string MARIO_SUPER_MOVE_RIGHT = "super_" + MARIO_MOVE_RIGHT;</w:t>
      </w:r>
    </w:p>
    <w:p w14:paraId="06C5CB74" w14:textId="77777777" w:rsidR="0077376D" w:rsidRDefault="0077376D" w:rsidP="0077376D">
      <w:pPr>
        <w:pStyle w:val="Zdrojovkd"/>
      </w:pPr>
      <w:r>
        <w:t xml:space="preserve">                public const string MARIO_SUPER_MOVE_RIGHT_MAT = "super_" + MARIO_MOVE_RIGHT_MAT;</w:t>
      </w:r>
    </w:p>
    <w:p w14:paraId="6D1AD477" w14:textId="77777777" w:rsidR="0077376D" w:rsidRDefault="0077376D" w:rsidP="0077376D">
      <w:pPr>
        <w:pStyle w:val="Zdrojovkd"/>
      </w:pPr>
    </w:p>
    <w:p w14:paraId="3955C354" w14:textId="77777777" w:rsidR="0077376D" w:rsidRDefault="0077376D" w:rsidP="0077376D">
      <w:pPr>
        <w:pStyle w:val="Zdrojovkd"/>
      </w:pPr>
      <w:r>
        <w:t xml:space="preserve">                public const string MARIO_SUPER_JUMP_LEFT = "super_" + MARIO_JUMP_LEFT;</w:t>
      </w:r>
    </w:p>
    <w:p w14:paraId="2A334F26" w14:textId="77777777" w:rsidR="0077376D" w:rsidRDefault="0077376D" w:rsidP="0077376D">
      <w:pPr>
        <w:pStyle w:val="Zdrojovkd"/>
      </w:pPr>
      <w:r>
        <w:t xml:space="preserve">                public const string MARIO_SUPER_JUMP_LEFT_MAT = "super_" + MARIO_JUMP_LEFT_MAT;</w:t>
      </w:r>
    </w:p>
    <w:p w14:paraId="0D703249" w14:textId="77777777" w:rsidR="0077376D" w:rsidRDefault="0077376D" w:rsidP="0077376D">
      <w:pPr>
        <w:pStyle w:val="Zdrojovkd"/>
      </w:pPr>
    </w:p>
    <w:p w14:paraId="2445C6F4" w14:textId="77777777" w:rsidR="0077376D" w:rsidRDefault="0077376D" w:rsidP="0077376D">
      <w:pPr>
        <w:pStyle w:val="Zdrojovkd"/>
      </w:pPr>
      <w:r>
        <w:t xml:space="preserve">                public const string MARIO_SUPER_JUMP_RIGHT = "super_" + MARIO_JUMP_RIGHT;</w:t>
      </w:r>
    </w:p>
    <w:p w14:paraId="23EE4D78" w14:textId="77777777" w:rsidR="0077376D" w:rsidRDefault="0077376D" w:rsidP="0077376D">
      <w:pPr>
        <w:pStyle w:val="Zdrojovkd"/>
      </w:pPr>
      <w:r>
        <w:t xml:space="preserve">                public const string MARIO_SUPER_JUMP_RIGHT_MAT = "super_" + MARIO_JUMP_RIGHT_MAT;</w:t>
      </w:r>
    </w:p>
    <w:p w14:paraId="081EAB5F" w14:textId="77777777" w:rsidR="0077376D" w:rsidRDefault="0077376D" w:rsidP="0077376D">
      <w:pPr>
        <w:pStyle w:val="Zdrojovkd"/>
      </w:pPr>
    </w:p>
    <w:p w14:paraId="1BA10686" w14:textId="77777777" w:rsidR="0077376D" w:rsidRDefault="0077376D" w:rsidP="0077376D">
      <w:pPr>
        <w:pStyle w:val="Zdrojovkd"/>
      </w:pPr>
      <w:r>
        <w:t xml:space="preserve">                public const string MARIO_SUPER_POWERUP_LEFT = "super_" + POWERUP_LEFT;</w:t>
      </w:r>
    </w:p>
    <w:p w14:paraId="0B840033" w14:textId="77777777" w:rsidR="0077376D" w:rsidRDefault="0077376D" w:rsidP="0077376D">
      <w:pPr>
        <w:pStyle w:val="Zdrojovkd"/>
      </w:pPr>
      <w:r>
        <w:t xml:space="preserve">                public const string MARIO_SUPER_POWERUP_LEFT_MAT = "super_" + POWERUP_LEFT_MAT;</w:t>
      </w:r>
    </w:p>
    <w:p w14:paraId="62085CDF" w14:textId="77777777" w:rsidR="0077376D" w:rsidRDefault="0077376D" w:rsidP="0077376D">
      <w:pPr>
        <w:pStyle w:val="Zdrojovkd"/>
      </w:pPr>
    </w:p>
    <w:p w14:paraId="75DFC7A0" w14:textId="77777777" w:rsidR="0077376D" w:rsidRDefault="0077376D" w:rsidP="0077376D">
      <w:pPr>
        <w:pStyle w:val="Zdrojovkd"/>
      </w:pPr>
      <w:r>
        <w:t xml:space="preserve">                public const string MARIO_SUPER_POWERUP_RIGHT = "super_" + POWERUP_RIGHT;</w:t>
      </w:r>
    </w:p>
    <w:p w14:paraId="24FA458E" w14:textId="77777777" w:rsidR="0077376D" w:rsidRDefault="0077376D" w:rsidP="0077376D">
      <w:pPr>
        <w:pStyle w:val="Zdrojovkd"/>
      </w:pPr>
      <w:r>
        <w:t xml:space="preserve">                public const string MARIO_SUPER_POWERUP_RIGHT_MAT = "super_" + POWERUP_RIGHT_MAT;</w:t>
      </w:r>
    </w:p>
    <w:p w14:paraId="304B18F3" w14:textId="77777777" w:rsidR="0077376D" w:rsidRDefault="0077376D" w:rsidP="0077376D">
      <w:pPr>
        <w:pStyle w:val="Zdrojovkd"/>
      </w:pPr>
    </w:p>
    <w:p w14:paraId="4C08FD3D" w14:textId="77777777" w:rsidR="0077376D" w:rsidRDefault="0077376D" w:rsidP="0077376D">
      <w:pPr>
        <w:pStyle w:val="Zdrojovkd"/>
      </w:pPr>
      <w:r>
        <w:t xml:space="preserve">                public const string MARIO_SUPER_CROUCHING_LEFT = "super_" + CROUCHING_LEFT;</w:t>
      </w:r>
    </w:p>
    <w:p w14:paraId="0FE7FAA2" w14:textId="77777777" w:rsidR="0077376D" w:rsidRDefault="0077376D" w:rsidP="0077376D">
      <w:pPr>
        <w:pStyle w:val="Zdrojovkd"/>
      </w:pPr>
      <w:r>
        <w:t xml:space="preserve">                public const string MARIO_SUPER_CROUCHING_LEFT_MAT = "super_" + CROUCHING_LEFT_MAT;</w:t>
      </w:r>
    </w:p>
    <w:p w14:paraId="5186DACA" w14:textId="77777777" w:rsidR="0077376D" w:rsidRDefault="0077376D" w:rsidP="0077376D">
      <w:pPr>
        <w:pStyle w:val="Zdrojovkd"/>
      </w:pPr>
    </w:p>
    <w:p w14:paraId="3D844B3A" w14:textId="77777777" w:rsidR="0077376D" w:rsidRDefault="0077376D" w:rsidP="0077376D">
      <w:pPr>
        <w:pStyle w:val="Zdrojovkd"/>
      </w:pPr>
      <w:r>
        <w:t xml:space="preserve">                public const string MARIO_SUPER_CROUCHING_RIGHT = "super_" + CROUCHING_RIGHT;</w:t>
      </w:r>
    </w:p>
    <w:p w14:paraId="1746D3BA" w14:textId="77777777" w:rsidR="0077376D" w:rsidRDefault="0077376D" w:rsidP="0077376D">
      <w:pPr>
        <w:pStyle w:val="Zdrojovkd"/>
      </w:pPr>
      <w:r>
        <w:t xml:space="preserve">                public const string MARIO_SUPER_CROUCHING_RIGHT_MAT = "super_" + CROUCHING_RIGHT_MAT;</w:t>
      </w:r>
    </w:p>
    <w:p w14:paraId="13355061" w14:textId="77777777" w:rsidR="0077376D" w:rsidRDefault="0077376D" w:rsidP="0077376D">
      <w:pPr>
        <w:pStyle w:val="Zdrojovkd"/>
      </w:pPr>
    </w:p>
    <w:p w14:paraId="7F59497D" w14:textId="77777777" w:rsidR="0077376D" w:rsidRDefault="0077376D" w:rsidP="0077376D">
      <w:pPr>
        <w:pStyle w:val="Zdrojovkd"/>
      </w:pPr>
      <w:r>
        <w:t xml:space="preserve">                /*--------------- FIRE -----------------*/</w:t>
      </w:r>
    </w:p>
    <w:p w14:paraId="1F653FB7" w14:textId="77777777" w:rsidR="0077376D" w:rsidRDefault="0077376D" w:rsidP="0077376D">
      <w:pPr>
        <w:pStyle w:val="Zdrojovkd"/>
      </w:pPr>
    </w:p>
    <w:p w14:paraId="0A4A1A56" w14:textId="77777777" w:rsidR="0077376D" w:rsidRDefault="0077376D" w:rsidP="0077376D">
      <w:pPr>
        <w:pStyle w:val="Zdrojovkd"/>
      </w:pPr>
      <w:r>
        <w:t xml:space="preserve">                public const string MARIO_FIRE_IDLE_LEFT = "fire_" + MARIO_IDLE_LEFT;</w:t>
      </w:r>
    </w:p>
    <w:p w14:paraId="57E11A53" w14:textId="77777777" w:rsidR="0077376D" w:rsidRDefault="0077376D" w:rsidP="0077376D">
      <w:pPr>
        <w:pStyle w:val="Zdrojovkd"/>
      </w:pPr>
      <w:r>
        <w:t xml:space="preserve">                public const string MARIO_FIRE_IDLE_LEFT_MAT = "fire_" + MARIO_IDLE_LEFT_MAT;</w:t>
      </w:r>
    </w:p>
    <w:p w14:paraId="71BBCE1F" w14:textId="77777777" w:rsidR="0077376D" w:rsidRDefault="0077376D" w:rsidP="0077376D">
      <w:pPr>
        <w:pStyle w:val="Zdrojovkd"/>
      </w:pPr>
    </w:p>
    <w:p w14:paraId="4CDF71A6" w14:textId="77777777" w:rsidR="0077376D" w:rsidRDefault="0077376D" w:rsidP="0077376D">
      <w:pPr>
        <w:pStyle w:val="Zdrojovkd"/>
      </w:pPr>
      <w:r>
        <w:t xml:space="preserve">                public const string MARIO_FIRE_IDLE_RIGHT = "fire_" + MARIO_IDLE_RIGHT;</w:t>
      </w:r>
    </w:p>
    <w:p w14:paraId="3317C6D8" w14:textId="77777777" w:rsidR="0077376D" w:rsidRDefault="0077376D" w:rsidP="0077376D">
      <w:pPr>
        <w:pStyle w:val="Zdrojovkd"/>
      </w:pPr>
      <w:r>
        <w:t xml:space="preserve">                public const string MARIO_FIRE_IDLE_RIGHT_MAT = "fire_" + MARIO_IDLE_RIGHT_MAT;</w:t>
      </w:r>
    </w:p>
    <w:p w14:paraId="323428A2" w14:textId="77777777" w:rsidR="0077376D" w:rsidRDefault="0077376D" w:rsidP="0077376D">
      <w:pPr>
        <w:pStyle w:val="Zdrojovkd"/>
      </w:pPr>
    </w:p>
    <w:p w14:paraId="1607925D" w14:textId="77777777" w:rsidR="0077376D" w:rsidRDefault="0077376D" w:rsidP="0077376D">
      <w:pPr>
        <w:pStyle w:val="Zdrojovkd"/>
      </w:pPr>
      <w:r>
        <w:t xml:space="preserve">                public const string MARIO_FIRE_MOVE_LEFT = "fire_" + MARIO_MOVE_LEFT;</w:t>
      </w:r>
    </w:p>
    <w:p w14:paraId="3B86C683" w14:textId="77777777" w:rsidR="0077376D" w:rsidRDefault="0077376D" w:rsidP="0077376D">
      <w:pPr>
        <w:pStyle w:val="Zdrojovkd"/>
      </w:pPr>
      <w:r>
        <w:t xml:space="preserve">                public const string MARIO_FIRE_MOVE_LEFT_MAT = "fire_" + MARIO_MOVE_LEFT_MAT;</w:t>
      </w:r>
    </w:p>
    <w:p w14:paraId="3C7A696E" w14:textId="77777777" w:rsidR="0077376D" w:rsidRDefault="0077376D" w:rsidP="0077376D">
      <w:pPr>
        <w:pStyle w:val="Zdrojovkd"/>
      </w:pPr>
    </w:p>
    <w:p w14:paraId="3F2B72A2" w14:textId="77777777" w:rsidR="0077376D" w:rsidRDefault="0077376D" w:rsidP="0077376D">
      <w:pPr>
        <w:pStyle w:val="Zdrojovkd"/>
      </w:pPr>
      <w:r>
        <w:t xml:space="preserve">                public const string MARIO_FIRE_MOVE_RIGHT = "fire_" + MARIO_MOVE_RIGHT;</w:t>
      </w:r>
    </w:p>
    <w:p w14:paraId="00D98A3F" w14:textId="77777777" w:rsidR="0077376D" w:rsidRDefault="0077376D" w:rsidP="0077376D">
      <w:pPr>
        <w:pStyle w:val="Zdrojovkd"/>
      </w:pPr>
      <w:r>
        <w:t xml:space="preserve">                public const string MARIO_FIRE_MOVE_RIGHT_MAT = "fire_" + MARIO_MOVE_RIGHT_MAT;</w:t>
      </w:r>
    </w:p>
    <w:p w14:paraId="34993AC0" w14:textId="77777777" w:rsidR="0077376D" w:rsidRDefault="0077376D" w:rsidP="0077376D">
      <w:pPr>
        <w:pStyle w:val="Zdrojovkd"/>
      </w:pPr>
    </w:p>
    <w:p w14:paraId="756FA380" w14:textId="77777777" w:rsidR="0077376D" w:rsidRDefault="0077376D" w:rsidP="0077376D">
      <w:pPr>
        <w:pStyle w:val="Zdrojovkd"/>
      </w:pPr>
      <w:r>
        <w:t xml:space="preserve">                public const string MARIO_FIRE_JUMP_LEFT = "fire_" + MARIO_JUMP_LEFT;</w:t>
      </w:r>
    </w:p>
    <w:p w14:paraId="56E06357" w14:textId="77777777" w:rsidR="0077376D" w:rsidRDefault="0077376D" w:rsidP="0077376D">
      <w:pPr>
        <w:pStyle w:val="Zdrojovkd"/>
      </w:pPr>
      <w:r>
        <w:t xml:space="preserve">                public const string MARIO_FIRE_JUMP_LEFT_MAT = "fire_" + MARIO_JUMP_LEFT_MAT;</w:t>
      </w:r>
    </w:p>
    <w:p w14:paraId="794FF02C" w14:textId="77777777" w:rsidR="0077376D" w:rsidRDefault="0077376D" w:rsidP="0077376D">
      <w:pPr>
        <w:pStyle w:val="Zdrojovkd"/>
      </w:pPr>
    </w:p>
    <w:p w14:paraId="0ABDB396" w14:textId="77777777" w:rsidR="0077376D" w:rsidRDefault="0077376D" w:rsidP="0077376D">
      <w:pPr>
        <w:pStyle w:val="Zdrojovkd"/>
      </w:pPr>
      <w:r>
        <w:t xml:space="preserve">                public const string MARIO_FIRE_JUMP_RIGHT = "fire_" + MARIO_JUMP_RIGHT;</w:t>
      </w:r>
    </w:p>
    <w:p w14:paraId="2A9F2EAD" w14:textId="77777777" w:rsidR="0077376D" w:rsidRDefault="0077376D" w:rsidP="0077376D">
      <w:pPr>
        <w:pStyle w:val="Zdrojovkd"/>
      </w:pPr>
      <w:r>
        <w:t xml:space="preserve">                public const string MARIO_FIRE_JUMP_RIGHT_MAT = "fire_" + MARIO_JUMP_RIGHT_MAT;</w:t>
      </w:r>
    </w:p>
    <w:p w14:paraId="37CE6AA1" w14:textId="77777777" w:rsidR="0077376D" w:rsidRDefault="0077376D" w:rsidP="0077376D">
      <w:pPr>
        <w:pStyle w:val="Zdrojovkd"/>
      </w:pPr>
    </w:p>
    <w:p w14:paraId="04DD7CC8" w14:textId="77777777" w:rsidR="0077376D" w:rsidRDefault="0077376D" w:rsidP="0077376D">
      <w:pPr>
        <w:pStyle w:val="Zdrojovkd"/>
      </w:pPr>
      <w:r>
        <w:t xml:space="preserve">                public const string MARIO_FIRE_POWERUP_LEFT = "fire_" + POWERUP_LEFT;</w:t>
      </w:r>
    </w:p>
    <w:p w14:paraId="4008B369" w14:textId="77777777" w:rsidR="0077376D" w:rsidRDefault="0077376D" w:rsidP="0077376D">
      <w:pPr>
        <w:pStyle w:val="Zdrojovkd"/>
      </w:pPr>
      <w:r>
        <w:t xml:space="preserve">                public const string MARIO_FIRE_POWERUP_LEFT_MAT = "fire_" + POWERUP_LEFT_MAT;</w:t>
      </w:r>
    </w:p>
    <w:p w14:paraId="28D7AA2C" w14:textId="77777777" w:rsidR="0077376D" w:rsidRDefault="0077376D" w:rsidP="0077376D">
      <w:pPr>
        <w:pStyle w:val="Zdrojovkd"/>
      </w:pPr>
    </w:p>
    <w:p w14:paraId="74A82A74" w14:textId="77777777" w:rsidR="0077376D" w:rsidRDefault="0077376D" w:rsidP="0077376D">
      <w:pPr>
        <w:pStyle w:val="Zdrojovkd"/>
      </w:pPr>
      <w:r>
        <w:t xml:space="preserve">                public const string MARIO_FIRE_POWERUP_RIGHT = "fire_" + POWERUP_RIGHT;</w:t>
      </w:r>
    </w:p>
    <w:p w14:paraId="7271A77D" w14:textId="77777777" w:rsidR="0077376D" w:rsidRDefault="0077376D" w:rsidP="0077376D">
      <w:pPr>
        <w:pStyle w:val="Zdrojovkd"/>
      </w:pPr>
      <w:r>
        <w:t xml:space="preserve">                public const string MARIO_FIRE_POWERUP_RIGHT_MAT = "fire_" + POWERUP_RIGHT_MAT;</w:t>
      </w:r>
    </w:p>
    <w:p w14:paraId="0D33504A" w14:textId="77777777" w:rsidR="0077376D" w:rsidRDefault="0077376D" w:rsidP="0077376D">
      <w:pPr>
        <w:pStyle w:val="Zdrojovkd"/>
      </w:pPr>
    </w:p>
    <w:p w14:paraId="049BCD53" w14:textId="77777777" w:rsidR="0077376D" w:rsidRDefault="0077376D" w:rsidP="0077376D">
      <w:pPr>
        <w:pStyle w:val="Zdrojovkd"/>
      </w:pPr>
      <w:r>
        <w:t xml:space="preserve">                public const string MARIO_FIRE_CROUCHING_LEFT = "fire_" + CROUCHING_LEFT;</w:t>
      </w:r>
    </w:p>
    <w:p w14:paraId="6820A398" w14:textId="77777777" w:rsidR="0077376D" w:rsidRDefault="0077376D" w:rsidP="0077376D">
      <w:pPr>
        <w:pStyle w:val="Zdrojovkd"/>
      </w:pPr>
      <w:r>
        <w:t xml:space="preserve">                public const string MARIO_FIRE_CROUCHING_LEFT_MAT = "fire_" + CROUCHING_LEFT_MAT;</w:t>
      </w:r>
    </w:p>
    <w:p w14:paraId="4730F222" w14:textId="77777777" w:rsidR="0077376D" w:rsidRDefault="0077376D" w:rsidP="0077376D">
      <w:pPr>
        <w:pStyle w:val="Zdrojovkd"/>
      </w:pPr>
    </w:p>
    <w:p w14:paraId="3BC5DC1E" w14:textId="77777777" w:rsidR="0077376D" w:rsidRDefault="0077376D" w:rsidP="0077376D">
      <w:pPr>
        <w:pStyle w:val="Zdrojovkd"/>
      </w:pPr>
      <w:r>
        <w:t xml:space="preserve">                public const string MARIO_FIRE_CROUCHING_RIGHT = "fire_" + CROUCHING_RIGHT;</w:t>
      </w:r>
    </w:p>
    <w:p w14:paraId="309A359A" w14:textId="77777777" w:rsidR="0077376D" w:rsidRDefault="0077376D" w:rsidP="0077376D">
      <w:pPr>
        <w:pStyle w:val="Zdrojovkd"/>
      </w:pPr>
      <w:r>
        <w:t xml:space="preserve">                public const string MARIO_FIRE_CROUCHING_RIGHT_MAT = "fire_" + CROUCHING_RIGHT_MAT;</w:t>
      </w:r>
    </w:p>
    <w:p w14:paraId="27073275" w14:textId="77777777" w:rsidR="0077376D" w:rsidRDefault="0077376D" w:rsidP="0077376D">
      <w:pPr>
        <w:pStyle w:val="Zdrojovkd"/>
      </w:pPr>
    </w:p>
    <w:p w14:paraId="5A27805A" w14:textId="77777777" w:rsidR="0077376D" w:rsidRDefault="0077376D" w:rsidP="0077376D">
      <w:pPr>
        <w:pStyle w:val="Zdrojovkd"/>
      </w:pPr>
      <w:r>
        <w:t xml:space="preserve">                /*--------------- INVINCIBLE -----------------*/</w:t>
      </w:r>
    </w:p>
    <w:p w14:paraId="3873F255" w14:textId="77777777" w:rsidR="0077376D" w:rsidRDefault="0077376D" w:rsidP="0077376D">
      <w:pPr>
        <w:pStyle w:val="Zdrojovkd"/>
      </w:pPr>
    </w:p>
    <w:p w14:paraId="53248776" w14:textId="77777777" w:rsidR="0077376D" w:rsidRDefault="0077376D" w:rsidP="0077376D">
      <w:pPr>
        <w:pStyle w:val="Zdrojovkd"/>
      </w:pPr>
      <w:r>
        <w:t xml:space="preserve">                /*public const string MARIO_INVINCIBLE_IDLE_LEFT;</w:t>
      </w:r>
    </w:p>
    <w:p w14:paraId="3B6D98E0" w14:textId="77777777" w:rsidR="0077376D" w:rsidRDefault="0077376D" w:rsidP="0077376D">
      <w:pPr>
        <w:pStyle w:val="Zdrojovkd"/>
      </w:pPr>
      <w:r>
        <w:t xml:space="preserve">                public const string MARIO_INVINCIBLE_IDLE_LEFT_MAT;</w:t>
      </w:r>
    </w:p>
    <w:p w14:paraId="768EAF80" w14:textId="77777777" w:rsidR="0077376D" w:rsidRDefault="0077376D" w:rsidP="0077376D">
      <w:pPr>
        <w:pStyle w:val="Zdrojovkd"/>
      </w:pPr>
    </w:p>
    <w:p w14:paraId="5AEFB171" w14:textId="77777777" w:rsidR="0077376D" w:rsidRDefault="0077376D" w:rsidP="0077376D">
      <w:pPr>
        <w:pStyle w:val="Zdrojovkd"/>
      </w:pPr>
      <w:r>
        <w:t xml:space="preserve">                public const string MARIO_INVINCIBLE_IDLE_RIGHT;</w:t>
      </w:r>
    </w:p>
    <w:p w14:paraId="38772447" w14:textId="77777777" w:rsidR="0077376D" w:rsidRDefault="0077376D" w:rsidP="0077376D">
      <w:pPr>
        <w:pStyle w:val="Zdrojovkd"/>
      </w:pPr>
      <w:r>
        <w:t xml:space="preserve">                public const string MARIO_INVINCIBLE_IDLE_RIGHT_MAT;</w:t>
      </w:r>
    </w:p>
    <w:p w14:paraId="4DB784AB" w14:textId="77777777" w:rsidR="0077376D" w:rsidRDefault="0077376D" w:rsidP="0077376D">
      <w:pPr>
        <w:pStyle w:val="Zdrojovkd"/>
      </w:pPr>
    </w:p>
    <w:p w14:paraId="14697BE6" w14:textId="77777777" w:rsidR="0077376D" w:rsidRDefault="0077376D" w:rsidP="0077376D">
      <w:pPr>
        <w:pStyle w:val="Zdrojovkd"/>
      </w:pPr>
      <w:r>
        <w:t xml:space="preserve">                public const string MARIO_INVINCIBLE_MOVE_LEFT;</w:t>
      </w:r>
    </w:p>
    <w:p w14:paraId="2DC2EFFC" w14:textId="77777777" w:rsidR="0077376D" w:rsidRDefault="0077376D" w:rsidP="0077376D">
      <w:pPr>
        <w:pStyle w:val="Zdrojovkd"/>
      </w:pPr>
      <w:r>
        <w:t xml:space="preserve">                public const string MARIO_INVINCIBLE_MOVE_LEFT_MAT;</w:t>
      </w:r>
    </w:p>
    <w:p w14:paraId="2A7D70B0" w14:textId="77777777" w:rsidR="0077376D" w:rsidRDefault="0077376D" w:rsidP="0077376D">
      <w:pPr>
        <w:pStyle w:val="Zdrojovkd"/>
      </w:pPr>
    </w:p>
    <w:p w14:paraId="2958D71F" w14:textId="77777777" w:rsidR="0077376D" w:rsidRDefault="0077376D" w:rsidP="0077376D">
      <w:pPr>
        <w:pStyle w:val="Zdrojovkd"/>
      </w:pPr>
      <w:r>
        <w:t xml:space="preserve">                public const string MARIO_INVINCIBLE_MOVE_RIGHT;</w:t>
      </w:r>
    </w:p>
    <w:p w14:paraId="5041892B" w14:textId="77777777" w:rsidR="0077376D" w:rsidRDefault="0077376D" w:rsidP="0077376D">
      <w:pPr>
        <w:pStyle w:val="Zdrojovkd"/>
      </w:pPr>
      <w:r>
        <w:t xml:space="preserve">                public const string MARIO_INVINCIBLE_MOVE_RIGHT_MAT;</w:t>
      </w:r>
    </w:p>
    <w:p w14:paraId="7D380657" w14:textId="77777777" w:rsidR="0077376D" w:rsidRDefault="0077376D" w:rsidP="0077376D">
      <w:pPr>
        <w:pStyle w:val="Zdrojovkd"/>
      </w:pPr>
    </w:p>
    <w:p w14:paraId="695841FF" w14:textId="77777777" w:rsidR="0077376D" w:rsidRDefault="0077376D" w:rsidP="0077376D">
      <w:pPr>
        <w:pStyle w:val="Zdrojovkd"/>
      </w:pPr>
      <w:r>
        <w:t xml:space="preserve">                public const string MARIO_INVINCIBLE_JUMP_LEFT;</w:t>
      </w:r>
    </w:p>
    <w:p w14:paraId="79E8C05B" w14:textId="77777777" w:rsidR="0077376D" w:rsidRDefault="0077376D" w:rsidP="0077376D">
      <w:pPr>
        <w:pStyle w:val="Zdrojovkd"/>
      </w:pPr>
      <w:r>
        <w:t xml:space="preserve">                public const string MARIO_INVINCIBLE_JUMP_LEFT_MAT;</w:t>
      </w:r>
    </w:p>
    <w:p w14:paraId="71285266" w14:textId="77777777" w:rsidR="0077376D" w:rsidRDefault="0077376D" w:rsidP="0077376D">
      <w:pPr>
        <w:pStyle w:val="Zdrojovkd"/>
      </w:pPr>
    </w:p>
    <w:p w14:paraId="32EE1043" w14:textId="77777777" w:rsidR="0077376D" w:rsidRDefault="0077376D" w:rsidP="0077376D">
      <w:pPr>
        <w:pStyle w:val="Zdrojovkd"/>
      </w:pPr>
      <w:r>
        <w:t xml:space="preserve">                public const string MARIO_INVINCIBLE_JUMP_RIGHT;</w:t>
      </w:r>
    </w:p>
    <w:p w14:paraId="71F2A1E5" w14:textId="77777777" w:rsidR="0077376D" w:rsidRDefault="0077376D" w:rsidP="0077376D">
      <w:pPr>
        <w:pStyle w:val="Zdrojovkd"/>
      </w:pPr>
      <w:r>
        <w:t xml:space="preserve">                public const string MARIO_INVINCIBLE_JUMP_RIGHT_MAT;</w:t>
      </w:r>
    </w:p>
    <w:p w14:paraId="0439B9F1" w14:textId="77777777" w:rsidR="0077376D" w:rsidRDefault="0077376D" w:rsidP="0077376D">
      <w:pPr>
        <w:pStyle w:val="Zdrojovkd"/>
      </w:pPr>
    </w:p>
    <w:p w14:paraId="359F0DD2" w14:textId="77777777" w:rsidR="0077376D" w:rsidRDefault="0077376D" w:rsidP="0077376D">
      <w:pPr>
        <w:pStyle w:val="Zdrojovkd"/>
      </w:pPr>
      <w:r>
        <w:t xml:space="preserve">                public const string MARIO_INVINCIBLE_DEAD;</w:t>
      </w:r>
    </w:p>
    <w:p w14:paraId="31E1FEC4" w14:textId="77777777" w:rsidR="0077376D" w:rsidRDefault="0077376D" w:rsidP="0077376D">
      <w:pPr>
        <w:pStyle w:val="Zdrojovkd"/>
      </w:pPr>
      <w:r>
        <w:t xml:space="preserve">                public const string MARIO_INVINCIBLE_DEAD_MAT;*/</w:t>
      </w:r>
    </w:p>
    <w:p w14:paraId="45F77800" w14:textId="77777777" w:rsidR="0077376D" w:rsidRDefault="0077376D" w:rsidP="0077376D">
      <w:pPr>
        <w:pStyle w:val="Zdrojovkd"/>
      </w:pPr>
    </w:p>
    <w:p w14:paraId="41C366D3" w14:textId="77777777" w:rsidR="0077376D" w:rsidRDefault="0077376D" w:rsidP="0077376D">
      <w:pPr>
        <w:pStyle w:val="Zdrojovkd"/>
      </w:pPr>
      <w:r>
        <w:t xml:space="preserve">                #endregion Mario</w:t>
      </w:r>
    </w:p>
    <w:p w14:paraId="004C89CB" w14:textId="77777777" w:rsidR="0077376D" w:rsidRDefault="0077376D" w:rsidP="0077376D">
      <w:pPr>
        <w:pStyle w:val="Zdrojovkd"/>
      </w:pPr>
      <w:r>
        <w:t xml:space="preserve">            }</w:t>
      </w:r>
    </w:p>
    <w:p w14:paraId="134EDBC2" w14:textId="77777777" w:rsidR="0077376D" w:rsidRDefault="0077376D" w:rsidP="0077376D">
      <w:pPr>
        <w:pStyle w:val="Zdrojovkd"/>
      </w:pPr>
      <w:r>
        <w:t xml:space="preserve">        }</w:t>
      </w:r>
    </w:p>
    <w:p w14:paraId="53515EFE" w14:textId="77777777" w:rsidR="0077376D" w:rsidRDefault="0077376D" w:rsidP="0077376D">
      <w:pPr>
        <w:pStyle w:val="Zdrojovkd"/>
      </w:pPr>
      <w:r>
        <w:t xml:space="preserve">    }</w:t>
      </w:r>
    </w:p>
    <w:p w14:paraId="788602E5" w14:textId="73B62359" w:rsidR="0077376D" w:rsidRPr="0077376D" w:rsidRDefault="0077376D" w:rsidP="0077376D">
      <w:pPr>
        <w:pStyle w:val="Zdrojovkd"/>
      </w:pPr>
      <w:r>
        <w:t>}</w:t>
      </w:r>
    </w:p>
    <w:p w14:paraId="38956FEE" w14:textId="46DE4E28" w:rsidR="00E16D5A" w:rsidRDefault="00E16D5A" w:rsidP="00E16D5A">
      <w:pPr>
        <w:pStyle w:val="Nadpis4"/>
      </w:pPr>
      <w:r>
        <w:t>SystemExt.cs</w:t>
      </w:r>
    </w:p>
    <w:p w14:paraId="3D04F9D5" w14:textId="77777777" w:rsidR="0077376D" w:rsidRDefault="0077376D" w:rsidP="0077376D">
      <w:pPr>
        <w:pStyle w:val="Zdrojovkd"/>
      </w:pPr>
      <w:r>
        <w:t>using DKEngine.Core.UI;</w:t>
      </w:r>
    </w:p>
    <w:p w14:paraId="02F12F82" w14:textId="77777777" w:rsidR="0077376D" w:rsidRDefault="0077376D" w:rsidP="0077376D">
      <w:pPr>
        <w:pStyle w:val="Zdrojovkd"/>
      </w:pPr>
      <w:r>
        <w:t>using MarIO.Assets.Models;</w:t>
      </w:r>
    </w:p>
    <w:p w14:paraId="79B85182" w14:textId="77777777" w:rsidR="0077376D" w:rsidRDefault="0077376D" w:rsidP="0077376D">
      <w:pPr>
        <w:pStyle w:val="Zdrojovkd"/>
      </w:pPr>
      <w:r>
        <w:t>using MarIO.Assets.Models.Miscellaneous;</w:t>
      </w:r>
    </w:p>
    <w:p w14:paraId="2F1BECC7" w14:textId="77777777" w:rsidR="0077376D" w:rsidRDefault="0077376D" w:rsidP="0077376D">
      <w:pPr>
        <w:pStyle w:val="Zdrojovkd"/>
      </w:pPr>
      <w:r>
        <w:t>using System.Drawing;</w:t>
      </w:r>
    </w:p>
    <w:p w14:paraId="5D576522" w14:textId="77777777" w:rsidR="0077376D" w:rsidRDefault="0077376D" w:rsidP="0077376D">
      <w:pPr>
        <w:pStyle w:val="Zdrojovkd"/>
      </w:pPr>
    </w:p>
    <w:p w14:paraId="7CCFB731" w14:textId="77777777" w:rsidR="0077376D" w:rsidRDefault="0077376D" w:rsidP="0077376D">
      <w:pPr>
        <w:pStyle w:val="Zdrojovkd"/>
      </w:pPr>
      <w:r>
        <w:t>namespace MarIO</w:t>
      </w:r>
    </w:p>
    <w:p w14:paraId="47B3DDF1" w14:textId="77777777" w:rsidR="0077376D" w:rsidRDefault="0077376D" w:rsidP="0077376D">
      <w:pPr>
        <w:pStyle w:val="Zdrojovkd"/>
      </w:pPr>
      <w:r>
        <w:t>{</w:t>
      </w:r>
    </w:p>
    <w:p w14:paraId="5A564C3A" w14:textId="77777777" w:rsidR="0077376D" w:rsidRDefault="0077376D" w:rsidP="0077376D">
      <w:pPr>
        <w:pStyle w:val="Zdrojovkd"/>
      </w:pPr>
      <w:r>
        <w:t xml:space="preserve">    public static class SystemExt</w:t>
      </w:r>
    </w:p>
    <w:p w14:paraId="3BB73991" w14:textId="77777777" w:rsidR="0077376D" w:rsidRDefault="0077376D" w:rsidP="0077376D">
      <w:pPr>
        <w:pStyle w:val="Zdrojovkd"/>
      </w:pPr>
      <w:r>
        <w:t xml:space="preserve">    {</w:t>
      </w:r>
    </w:p>
    <w:p w14:paraId="7F284A1C" w14:textId="77777777" w:rsidR="0077376D" w:rsidRDefault="0077376D" w:rsidP="0077376D">
      <w:pPr>
        <w:pStyle w:val="Zdrojovkd"/>
      </w:pPr>
      <w:r>
        <w:t xml:space="preserve">        public static void AddAsFloatingText(this TextBlock txBlock)</w:t>
      </w:r>
    </w:p>
    <w:p w14:paraId="47B01D97" w14:textId="77777777" w:rsidR="0077376D" w:rsidRDefault="0077376D" w:rsidP="0077376D">
      <w:pPr>
        <w:pStyle w:val="Zdrojovkd"/>
      </w:pPr>
      <w:r>
        <w:t xml:space="preserve">        {</w:t>
      </w:r>
    </w:p>
    <w:p w14:paraId="4A6C08CA" w14:textId="77777777" w:rsidR="0077376D" w:rsidRDefault="0077376D" w:rsidP="0077376D">
      <w:pPr>
        <w:pStyle w:val="Zdrojovkd"/>
      </w:pPr>
      <w:r>
        <w:t xml:space="preserve">            Shared.AnimatedWorldReferences.FloatingTexts.Add(txBlock);</w:t>
      </w:r>
    </w:p>
    <w:p w14:paraId="2D9A0C8B" w14:textId="77777777" w:rsidR="0077376D" w:rsidRDefault="0077376D" w:rsidP="0077376D">
      <w:pPr>
        <w:pStyle w:val="Zdrojovkd"/>
      </w:pPr>
      <w:r>
        <w:t xml:space="preserve">            Shared.AnimatedWorldReferences.FloatingTextStartPosition.Add(txBlock.Transform.Position.Y);</w:t>
      </w:r>
    </w:p>
    <w:p w14:paraId="09DFFE33" w14:textId="77777777" w:rsidR="0077376D" w:rsidRDefault="0077376D" w:rsidP="0077376D">
      <w:pPr>
        <w:pStyle w:val="Zdrojovkd"/>
      </w:pPr>
      <w:r>
        <w:t xml:space="preserve">        }</w:t>
      </w:r>
    </w:p>
    <w:p w14:paraId="7127ABDD" w14:textId="77777777" w:rsidR="0077376D" w:rsidRDefault="0077376D" w:rsidP="0077376D">
      <w:pPr>
        <w:pStyle w:val="Zdrojovkd"/>
      </w:pPr>
    </w:p>
    <w:p w14:paraId="19F9261D" w14:textId="77777777" w:rsidR="0077376D" w:rsidRDefault="0077376D" w:rsidP="0077376D">
      <w:pPr>
        <w:pStyle w:val="Zdrojovkd"/>
      </w:pPr>
      <w:r>
        <w:t xml:space="preserve">        public static void AnimateBlockCollision(this Block block)</w:t>
      </w:r>
    </w:p>
    <w:p w14:paraId="0637DE83" w14:textId="77777777" w:rsidR="0077376D" w:rsidRDefault="0077376D" w:rsidP="0077376D">
      <w:pPr>
        <w:pStyle w:val="Zdrojovkd"/>
      </w:pPr>
      <w:r>
        <w:t xml:space="preserve">        {</w:t>
      </w:r>
    </w:p>
    <w:p w14:paraId="285FEF01" w14:textId="77777777" w:rsidR="0077376D" w:rsidRDefault="0077376D" w:rsidP="0077376D">
      <w:pPr>
        <w:pStyle w:val="Zdrojovkd"/>
      </w:pPr>
      <w:r>
        <w:t xml:space="preserve">            if (Shared.Mechanics.MarioCurrentState == Mario.State.Small || block.HadBonus)</w:t>
      </w:r>
    </w:p>
    <w:p w14:paraId="0360C1AC" w14:textId="77777777" w:rsidR="0077376D" w:rsidRDefault="0077376D" w:rsidP="0077376D">
      <w:pPr>
        <w:pStyle w:val="Zdrojovkd"/>
      </w:pPr>
      <w:r>
        <w:t xml:space="preserve">            {</w:t>
      </w:r>
    </w:p>
    <w:p w14:paraId="31F2A1D3" w14:textId="77777777" w:rsidR="0077376D" w:rsidRDefault="0077376D" w:rsidP="0077376D">
      <w:pPr>
        <w:pStyle w:val="Zdrojovkd"/>
      </w:pPr>
      <w:r>
        <w:t xml:space="preserve">                block.State = Block.CollisionState.Up;</w:t>
      </w:r>
    </w:p>
    <w:p w14:paraId="4436FA49" w14:textId="77777777" w:rsidR="0077376D" w:rsidRDefault="0077376D" w:rsidP="0077376D">
      <w:pPr>
        <w:pStyle w:val="Zdrojovkd"/>
      </w:pPr>
    </w:p>
    <w:p w14:paraId="0C2CAC2C" w14:textId="77777777" w:rsidR="0077376D" w:rsidRDefault="0077376D" w:rsidP="0077376D">
      <w:pPr>
        <w:pStyle w:val="Zdrojovkd"/>
      </w:pPr>
      <w:r>
        <w:t xml:space="preserve">                Shared.AnimatedWorldReferences.BlocksToUpdate.Add(block);</w:t>
      </w:r>
    </w:p>
    <w:p w14:paraId="28D5CBCF" w14:textId="77777777" w:rsidR="0077376D" w:rsidRDefault="0077376D" w:rsidP="0077376D">
      <w:pPr>
        <w:pStyle w:val="Zdrojovkd"/>
      </w:pPr>
      <w:r>
        <w:t xml:space="preserve">                Shared.AnimatedWorldReferences.BlocksStartPositions.Add(block.Transform.Position.Y);</w:t>
      </w:r>
    </w:p>
    <w:p w14:paraId="2CF8840A" w14:textId="77777777" w:rsidR="0077376D" w:rsidRDefault="0077376D" w:rsidP="0077376D">
      <w:pPr>
        <w:pStyle w:val="Zdrojovkd"/>
      </w:pPr>
      <w:r>
        <w:t xml:space="preserve">            }</w:t>
      </w:r>
    </w:p>
    <w:p w14:paraId="54EE442E" w14:textId="77777777" w:rsidR="0077376D" w:rsidRDefault="0077376D" w:rsidP="0077376D">
      <w:pPr>
        <w:pStyle w:val="Zdrojovkd"/>
      </w:pPr>
      <w:r>
        <w:t xml:space="preserve">            else</w:t>
      </w:r>
    </w:p>
    <w:p w14:paraId="53BA7CAA" w14:textId="77777777" w:rsidR="0077376D" w:rsidRDefault="0077376D" w:rsidP="0077376D">
      <w:pPr>
        <w:pStyle w:val="Zdrojovkd"/>
      </w:pPr>
      <w:r>
        <w:t xml:space="preserve">            {</w:t>
      </w:r>
    </w:p>
    <w:p w14:paraId="344D6B70" w14:textId="77777777" w:rsidR="0077376D" w:rsidRDefault="0077376D" w:rsidP="0077376D">
      <w:pPr>
        <w:pStyle w:val="Zdrojovkd"/>
      </w:pPr>
      <w:r>
        <w:t xml:space="preserve">            }</w:t>
      </w:r>
    </w:p>
    <w:p w14:paraId="191F6DD3" w14:textId="77777777" w:rsidR="0077376D" w:rsidRDefault="0077376D" w:rsidP="0077376D">
      <w:pPr>
        <w:pStyle w:val="Zdrojovkd"/>
      </w:pPr>
      <w:r>
        <w:t xml:space="preserve">        }</w:t>
      </w:r>
    </w:p>
    <w:p w14:paraId="65C4EBBA" w14:textId="77777777" w:rsidR="0077376D" w:rsidRDefault="0077376D" w:rsidP="0077376D">
      <w:pPr>
        <w:pStyle w:val="Zdrojovkd"/>
      </w:pPr>
    </w:p>
    <w:p w14:paraId="4E9421A0" w14:textId="77777777" w:rsidR="0077376D" w:rsidRDefault="0077376D" w:rsidP="0077376D">
      <w:pPr>
        <w:pStyle w:val="Zdrojovkd"/>
      </w:pPr>
      <w:r>
        <w:t xml:space="preserve">        public static void AddAsFloatingCoin(this Coin coin)</w:t>
      </w:r>
    </w:p>
    <w:p w14:paraId="23DAD5E9" w14:textId="77777777" w:rsidR="0077376D" w:rsidRDefault="0077376D" w:rsidP="0077376D">
      <w:pPr>
        <w:pStyle w:val="Zdrojovkd"/>
      </w:pPr>
      <w:r>
        <w:t xml:space="preserve">        {</w:t>
      </w:r>
    </w:p>
    <w:p w14:paraId="1D4D1CDF" w14:textId="77777777" w:rsidR="0077376D" w:rsidRDefault="0077376D" w:rsidP="0077376D">
      <w:pPr>
        <w:pStyle w:val="Zdrojovkd"/>
      </w:pPr>
      <w:r>
        <w:t xml:space="preserve">            Shared.AnimatedWorldReferences.FloatingCoins.Add(coin);</w:t>
      </w:r>
    </w:p>
    <w:p w14:paraId="32594698" w14:textId="77777777" w:rsidR="0077376D" w:rsidRDefault="0077376D" w:rsidP="0077376D">
      <w:pPr>
        <w:pStyle w:val="Zdrojovkd"/>
      </w:pPr>
      <w:r>
        <w:t xml:space="preserve">            Shared.AnimatedWorldReferences.FloatingCoinsStartPosition.Add(coin.Transform.Position.Y);</w:t>
      </w:r>
    </w:p>
    <w:p w14:paraId="25F5F5CF" w14:textId="77777777" w:rsidR="0077376D" w:rsidRDefault="0077376D" w:rsidP="0077376D">
      <w:pPr>
        <w:pStyle w:val="Zdrojovkd"/>
      </w:pPr>
      <w:r>
        <w:t xml:space="preserve">        }</w:t>
      </w:r>
    </w:p>
    <w:p w14:paraId="67E3CFB4" w14:textId="77777777" w:rsidR="0077376D" w:rsidRDefault="0077376D" w:rsidP="0077376D">
      <w:pPr>
        <w:pStyle w:val="Zdrojovkd"/>
      </w:pPr>
    </w:p>
    <w:p w14:paraId="29A40D80" w14:textId="77777777" w:rsidR="0077376D" w:rsidRDefault="0077376D" w:rsidP="0077376D">
      <w:pPr>
        <w:pStyle w:val="Zdrojovkd"/>
      </w:pPr>
      <w:r>
        <w:t xml:space="preserve">        public static Color ToColor(this uint color)</w:t>
      </w:r>
    </w:p>
    <w:p w14:paraId="15A6AA90" w14:textId="77777777" w:rsidR="0077376D" w:rsidRDefault="0077376D" w:rsidP="0077376D">
      <w:pPr>
        <w:pStyle w:val="Zdrojovkd"/>
      </w:pPr>
      <w:r>
        <w:t xml:space="preserve">        {</w:t>
      </w:r>
    </w:p>
    <w:p w14:paraId="35EA1F98" w14:textId="77777777" w:rsidR="0077376D" w:rsidRDefault="0077376D" w:rsidP="0077376D">
      <w:pPr>
        <w:pStyle w:val="Zdrojovkd"/>
      </w:pPr>
      <w:r>
        <w:t xml:space="preserve">            byte a = (byte)(color &gt;&gt; 24);</w:t>
      </w:r>
    </w:p>
    <w:p w14:paraId="71CAD66B" w14:textId="77777777" w:rsidR="0077376D" w:rsidRDefault="0077376D" w:rsidP="0077376D">
      <w:pPr>
        <w:pStyle w:val="Zdrojovkd"/>
      </w:pPr>
      <w:r>
        <w:t xml:space="preserve">            byte r = (byte)(color &gt;&gt; 16);</w:t>
      </w:r>
    </w:p>
    <w:p w14:paraId="0D90BCA9" w14:textId="77777777" w:rsidR="0077376D" w:rsidRDefault="0077376D" w:rsidP="0077376D">
      <w:pPr>
        <w:pStyle w:val="Zdrojovkd"/>
      </w:pPr>
      <w:r>
        <w:t xml:space="preserve">            byte g = (byte)(color &gt;&gt; 8);</w:t>
      </w:r>
    </w:p>
    <w:p w14:paraId="04A2678E" w14:textId="77777777" w:rsidR="0077376D" w:rsidRDefault="0077376D" w:rsidP="0077376D">
      <w:pPr>
        <w:pStyle w:val="Zdrojovkd"/>
      </w:pPr>
      <w:r>
        <w:t xml:space="preserve">            byte b = (byte)(color &gt;&gt; 0);</w:t>
      </w:r>
    </w:p>
    <w:p w14:paraId="656B62FD" w14:textId="77777777" w:rsidR="0077376D" w:rsidRDefault="0077376D" w:rsidP="0077376D">
      <w:pPr>
        <w:pStyle w:val="Zdrojovkd"/>
      </w:pPr>
      <w:r>
        <w:t xml:space="preserve">            return Color.FromArgb(a, r, g, b);</w:t>
      </w:r>
    </w:p>
    <w:p w14:paraId="63C16AC9" w14:textId="77777777" w:rsidR="0077376D" w:rsidRDefault="0077376D" w:rsidP="0077376D">
      <w:pPr>
        <w:pStyle w:val="Zdrojovkd"/>
      </w:pPr>
      <w:r>
        <w:t xml:space="preserve">        }</w:t>
      </w:r>
    </w:p>
    <w:p w14:paraId="0E2A89EC" w14:textId="77777777" w:rsidR="0077376D" w:rsidRDefault="0077376D" w:rsidP="0077376D">
      <w:pPr>
        <w:pStyle w:val="Zdrojovkd"/>
      </w:pPr>
      <w:r>
        <w:t xml:space="preserve">    }</w:t>
      </w:r>
    </w:p>
    <w:p w14:paraId="59692AEC" w14:textId="41BFBA57" w:rsidR="0077376D" w:rsidRDefault="0077376D" w:rsidP="0077376D">
      <w:pPr>
        <w:pStyle w:val="Zdrojovkd"/>
      </w:pPr>
      <w:r>
        <w:t>}</w:t>
      </w:r>
    </w:p>
    <w:p w14:paraId="735C8015" w14:textId="192DD32D" w:rsidR="0077376D" w:rsidRDefault="0077376D" w:rsidP="0077376D">
      <w:pPr>
        <w:pStyle w:val="Nadpis4"/>
      </w:pPr>
      <w:r>
        <w:lastRenderedPageBreak/>
        <w:t>Assets/Models/</w:t>
      </w:r>
      <w:r w:rsidRPr="0077376D">
        <w:t>Miscellaneous</w:t>
      </w:r>
      <w:r>
        <w:t>/Coin.cs</w:t>
      </w:r>
    </w:p>
    <w:p w14:paraId="04113F4F" w14:textId="77777777" w:rsidR="00514B79" w:rsidRDefault="00514B79" w:rsidP="00514B79">
      <w:pPr>
        <w:pStyle w:val="Zdrojovkd"/>
      </w:pPr>
      <w:r>
        <w:t>using DKEngine.Core;</w:t>
      </w:r>
    </w:p>
    <w:p w14:paraId="24B67019" w14:textId="77777777" w:rsidR="00514B79" w:rsidRDefault="00514B79" w:rsidP="00514B79">
      <w:pPr>
        <w:pStyle w:val="Zdrojovkd"/>
      </w:pPr>
      <w:r>
        <w:t>using DKEngine.Core.Components;</w:t>
      </w:r>
    </w:p>
    <w:p w14:paraId="05F743FB" w14:textId="77777777" w:rsidR="00514B79" w:rsidRDefault="00514B79" w:rsidP="00514B79">
      <w:pPr>
        <w:pStyle w:val="Zdrojovkd"/>
      </w:pPr>
    </w:p>
    <w:p w14:paraId="79F79FF0" w14:textId="77777777" w:rsidR="00514B79" w:rsidRDefault="00514B79" w:rsidP="00514B79">
      <w:pPr>
        <w:pStyle w:val="Zdrojovkd"/>
      </w:pPr>
      <w:r>
        <w:t>namespace MarIO.Assets.Models.Miscellaneous</w:t>
      </w:r>
    </w:p>
    <w:p w14:paraId="2BBFBD63" w14:textId="77777777" w:rsidR="00514B79" w:rsidRDefault="00514B79" w:rsidP="00514B79">
      <w:pPr>
        <w:pStyle w:val="Zdrojovkd"/>
      </w:pPr>
      <w:r>
        <w:t>{</w:t>
      </w:r>
    </w:p>
    <w:p w14:paraId="75D15AE6" w14:textId="77777777" w:rsidR="00514B79" w:rsidRDefault="00514B79" w:rsidP="00514B79">
      <w:pPr>
        <w:pStyle w:val="Zdrojovkd"/>
      </w:pPr>
      <w:r>
        <w:t xml:space="preserve">    public class Coin : GameObject</w:t>
      </w:r>
    </w:p>
    <w:p w14:paraId="7B9924E2" w14:textId="77777777" w:rsidR="00514B79" w:rsidRDefault="00514B79" w:rsidP="00514B79">
      <w:pPr>
        <w:pStyle w:val="Zdrojovkd"/>
      </w:pPr>
      <w:r>
        <w:t xml:space="preserve">    {</w:t>
      </w:r>
    </w:p>
    <w:p w14:paraId="3D28F1B4" w14:textId="77777777" w:rsidR="00514B79" w:rsidRDefault="00514B79" w:rsidP="00514B79">
      <w:pPr>
        <w:pStyle w:val="Zdrojovkd"/>
      </w:pPr>
      <w:r>
        <w:t xml:space="preserve">        public static Sound COIN_FX = new Sound(Shared.Assets.Sounds.COIN_GET_FX);</w:t>
      </w:r>
    </w:p>
    <w:p w14:paraId="66CD6D1E" w14:textId="77777777" w:rsidR="00514B79" w:rsidRDefault="00514B79" w:rsidP="00514B79">
      <w:pPr>
        <w:pStyle w:val="Zdrojovkd"/>
      </w:pPr>
    </w:p>
    <w:p w14:paraId="71DFF2DC" w14:textId="77777777" w:rsidR="00514B79" w:rsidRDefault="00514B79" w:rsidP="00514B79">
      <w:pPr>
        <w:pStyle w:val="Zdrojovkd"/>
      </w:pPr>
      <w:r>
        <w:t xml:space="preserve">        public Coin()</w:t>
      </w:r>
    </w:p>
    <w:p w14:paraId="3774CF65" w14:textId="77777777" w:rsidR="00514B79" w:rsidRDefault="00514B79" w:rsidP="00514B79">
      <w:pPr>
        <w:pStyle w:val="Zdrojovkd"/>
      </w:pPr>
      <w:r>
        <w:t xml:space="preserve">        { }</w:t>
      </w:r>
    </w:p>
    <w:p w14:paraId="174517B5" w14:textId="77777777" w:rsidR="00514B79" w:rsidRDefault="00514B79" w:rsidP="00514B79">
      <w:pPr>
        <w:pStyle w:val="Zdrojovkd"/>
      </w:pPr>
    </w:p>
    <w:p w14:paraId="50AB2F34" w14:textId="77777777" w:rsidR="00514B79" w:rsidRDefault="00514B79" w:rsidP="00514B79">
      <w:pPr>
        <w:pStyle w:val="Zdrojovkd"/>
      </w:pPr>
      <w:r>
        <w:t xml:space="preserve">        public Coin(GameObject Parent)</w:t>
      </w:r>
    </w:p>
    <w:p w14:paraId="523EBD6C" w14:textId="77777777" w:rsidR="00514B79" w:rsidRDefault="00514B79" w:rsidP="00514B79">
      <w:pPr>
        <w:pStyle w:val="Zdrojovkd"/>
      </w:pPr>
      <w:r>
        <w:t xml:space="preserve">            : base(Parent)</w:t>
      </w:r>
    </w:p>
    <w:p w14:paraId="4BF5C8C7" w14:textId="77777777" w:rsidR="00514B79" w:rsidRDefault="00514B79" w:rsidP="00514B79">
      <w:pPr>
        <w:pStyle w:val="Zdrojovkd"/>
      </w:pPr>
      <w:r>
        <w:t xml:space="preserve">        { }</w:t>
      </w:r>
    </w:p>
    <w:p w14:paraId="2F244D64" w14:textId="77777777" w:rsidR="00514B79" w:rsidRDefault="00514B79" w:rsidP="00514B79">
      <w:pPr>
        <w:pStyle w:val="Zdrojovkd"/>
      </w:pPr>
    </w:p>
    <w:p w14:paraId="1EB9B9AA" w14:textId="77777777" w:rsidR="00514B79" w:rsidRDefault="00514B79" w:rsidP="00514B79">
      <w:pPr>
        <w:pStyle w:val="Zdrojovkd"/>
      </w:pPr>
      <w:r>
        <w:t xml:space="preserve">        protected override void Initialize()</w:t>
      </w:r>
    </w:p>
    <w:p w14:paraId="56147B69" w14:textId="77777777" w:rsidR="00514B79" w:rsidRDefault="00514B79" w:rsidP="00514B79">
      <w:pPr>
        <w:pStyle w:val="Zdrojovkd"/>
      </w:pPr>
      <w:r>
        <w:t xml:space="preserve">        {</w:t>
      </w:r>
    </w:p>
    <w:p w14:paraId="6ACF3E03" w14:textId="77777777" w:rsidR="00514B79" w:rsidRDefault="00514B79" w:rsidP="00514B79">
      <w:pPr>
        <w:pStyle w:val="Zdrojovkd"/>
      </w:pPr>
      <w:r>
        <w:t xml:space="preserve">            this.Name = "coin";</w:t>
      </w:r>
    </w:p>
    <w:p w14:paraId="2B8AF53F" w14:textId="77777777" w:rsidR="00514B79" w:rsidRDefault="00514B79" w:rsidP="00514B79">
      <w:pPr>
        <w:pStyle w:val="Zdrojovkd"/>
      </w:pPr>
      <w:r>
        <w:t xml:space="preserve">            //this.TypeName = "coin";</w:t>
      </w:r>
    </w:p>
    <w:p w14:paraId="0CEF4AFB" w14:textId="77777777" w:rsidR="00514B79" w:rsidRDefault="00514B79" w:rsidP="00514B79">
      <w:pPr>
        <w:pStyle w:val="Zdrojovkd"/>
      </w:pPr>
      <w:r>
        <w:t xml:space="preserve">            this.InitNewComponent&lt;Animator&gt;();</w:t>
      </w:r>
    </w:p>
    <w:p w14:paraId="531C3189" w14:textId="77777777" w:rsidR="00514B79" w:rsidRDefault="00514B79" w:rsidP="00514B79">
      <w:pPr>
        <w:pStyle w:val="Zdrojovkd"/>
      </w:pPr>
      <w:r>
        <w:t xml:space="preserve">            this.Animator.AddAnimation("default", Database.GetGameObjectMaterial("coin"));</w:t>
      </w:r>
    </w:p>
    <w:p w14:paraId="7BA53101" w14:textId="77777777" w:rsidR="00514B79" w:rsidRDefault="00514B79" w:rsidP="00514B79">
      <w:pPr>
        <w:pStyle w:val="Zdrojovkd"/>
      </w:pPr>
      <w:r>
        <w:t xml:space="preserve">        }</w:t>
      </w:r>
    </w:p>
    <w:p w14:paraId="0B55E435" w14:textId="77777777" w:rsidR="00514B79" w:rsidRDefault="00514B79" w:rsidP="00514B79">
      <w:pPr>
        <w:pStyle w:val="Zdrojovkd"/>
      </w:pPr>
      <w:r>
        <w:t xml:space="preserve">    }</w:t>
      </w:r>
    </w:p>
    <w:p w14:paraId="0E0B1A66" w14:textId="79208E02" w:rsidR="00514B79" w:rsidRPr="00514B79" w:rsidRDefault="00514B79" w:rsidP="00514B79">
      <w:pPr>
        <w:pStyle w:val="Zdrojovkd"/>
      </w:pPr>
      <w:r>
        <w:t>}</w:t>
      </w:r>
    </w:p>
    <w:p w14:paraId="06614B04" w14:textId="6DBBBA3D" w:rsidR="0077376D" w:rsidRDefault="0077376D" w:rsidP="0077376D">
      <w:pPr>
        <w:pStyle w:val="Nadpis4"/>
      </w:pPr>
      <w:r>
        <w:t>Assets/Models/</w:t>
      </w:r>
      <w:r w:rsidRPr="0077376D">
        <w:t>Miscellaneous</w:t>
      </w:r>
      <w:r>
        <w:t>/</w:t>
      </w:r>
      <w:r>
        <w:t>Heart.cs</w:t>
      </w:r>
    </w:p>
    <w:p w14:paraId="027E9ACC" w14:textId="77777777" w:rsidR="00514B79" w:rsidRDefault="00514B79" w:rsidP="00514B79">
      <w:pPr>
        <w:pStyle w:val="Zdrojovkd"/>
      </w:pPr>
      <w:r>
        <w:t>using DKEngine.Core;</w:t>
      </w:r>
    </w:p>
    <w:p w14:paraId="4E052980" w14:textId="77777777" w:rsidR="00514B79" w:rsidRDefault="00514B79" w:rsidP="00514B79">
      <w:pPr>
        <w:pStyle w:val="Zdrojovkd"/>
      </w:pPr>
      <w:r>
        <w:t>using DKEngine.Core.Components;</w:t>
      </w:r>
    </w:p>
    <w:p w14:paraId="3715DF7B" w14:textId="77777777" w:rsidR="00514B79" w:rsidRDefault="00514B79" w:rsidP="00514B79">
      <w:pPr>
        <w:pStyle w:val="Zdrojovkd"/>
      </w:pPr>
    </w:p>
    <w:p w14:paraId="5D2B4334" w14:textId="77777777" w:rsidR="00514B79" w:rsidRDefault="00514B79" w:rsidP="00514B79">
      <w:pPr>
        <w:pStyle w:val="Zdrojovkd"/>
      </w:pPr>
      <w:r>
        <w:t>namespace MarIO.Assets.Models.Miscellaneous</w:t>
      </w:r>
    </w:p>
    <w:p w14:paraId="5FBE13B5" w14:textId="77777777" w:rsidR="00514B79" w:rsidRDefault="00514B79" w:rsidP="00514B79">
      <w:pPr>
        <w:pStyle w:val="Zdrojovkd"/>
      </w:pPr>
      <w:r>
        <w:t>{</w:t>
      </w:r>
    </w:p>
    <w:p w14:paraId="1A06DD39" w14:textId="77777777" w:rsidR="00514B79" w:rsidRDefault="00514B79" w:rsidP="00514B79">
      <w:pPr>
        <w:pStyle w:val="Zdrojovkd"/>
      </w:pPr>
      <w:r>
        <w:t xml:space="preserve">    public class Heart : GameObject</w:t>
      </w:r>
    </w:p>
    <w:p w14:paraId="14619EB7" w14:textId="77777777" w:rsidR="00514B79" w:rsidRDefault="00514B79" w:rsidP="00514B79">
      <w:pPr>
        <w:pStyle w:val="Zdrojovkd"/>
      </w:pPr>
      <w:r>
        <w:t xml:space="preserve">    {</w:t>
      </w:r>
    </w:p>
    <w:p w14:paraId="00127F24" w14:textId="77777777" w:rsidR="00514B79" w:rsidRDefault="00514B79" w:rsidP="00514B79">
      <w:pPr>
        <w:pStyle w:val="Zdrojovkd"/>
      </w:pPr>
      <w:r>
        <w:t xml:space="preserve">        public Heart()</w:t>
      </w:r>
    </w:p>
    <w:p w14:paraId="60A44571" w14:textId="77777777" w:rsidR="00514B79" w:rsidRDefault="00514B79" w:rsidP="00514B79">
      <w:pPr>
        <w:pStyle w:val="Zdrojovkd"/>
      </w:pPr>
      <w:r>
        <w:t xml:space="preserve">        { }</w:t>
      </w:r>
    </w:p>
    <w:p w14:paraId="1908F731" w14:textId="77777777" w:rsidR="00514B79" w:rsidRDefault="00514B79" w:rsidP="00514B79">
      <w:pPr>
        <w:pStyle w:val="Zdrojovkd"/>
      </w:pPr>
    </w:p>
    <w:p w14:paraId="07FFCC93" w14:textId="77777777" w:rsidR="00514B79" w:rsidRDefault="00514B79" w:rsidP="00514B79">
      <w:pPr>
        <w:pStyle w:val="Zdrojovkd"/>
      </w:pPr>
      <w:r>
        <w:t xml:space="preserve">        public Heart(GameObject Parent)</w:t>
      </w:r>
    </w:p>
    <w:p w14:paraId="7B57D899" w14:textId="77777777" w:rsidR="00514B79" w:rsidRDefault="00514B79" w:rsidP="00514B79">
      <w:pPr>
        <w:pStyle w:val="Zdrojovkd"/>
      </w:pPr>
      <w:r>
        <w:t xml:space="preserve">            : base(Parent)</w:t>
      </w:r>
    </w:p>
    <w:p w14:paraId="741D646F" w14:textId="77777777" w:rsidR="00514B79" w:rsidRDefault="00514B79" w:rsidP="00514B79">
      <w:pPr>
        <w:pStyle w:val="Zdrojovkd"/>
      </w:pPr>
      <w:r>
        <w:t xml:space="preserve">        { }</w:t>
      </w:r>
    </w:p>
    <w:p w14:paraId="26A2E419" w14:textId="77777777" w:rsidR="00514B79" w:rsidRDefault="00514B79" w:rsidP="00514B79">
      <w:pPr>
        <w:pStyle w:val="Zdrojovkd"/>
      </w:pPr>
    </w:p>
    <w:p w14:paraId="52154A9A" w14:textId="77777777" w:rsidR="00514B79" w:rsidRDefault="00514B79" w:rsidP="00514B79">
      <w:pPr>
        <w:pStyle w:val="Zdrojovkd"/>
      </w:pPr>
      <w:r>
        <w:t xml:space="preserve">        protected override void Initialize()</w:t>
      </w:r>
    </w:p>
    <w:p w14:paraId="15DBE6A4" w14:textId="77777777" w:rsidR="00514B79" w:rsidRDefault="00514B79" w:rsidP="00514B79">
      <w:pPr>
        <w:pStyle w:val="Zdrojovkd"/>
      </w:pPr>
      <w:r>
        <w:t xml:space="preserve">        {</w:t>
      </w:r>
    </w:p>
    <w:p w14:paraId="302BDC40" w14:textId="77777777" w:rsidR="00514B79" w:rsidRDefault="00514B79" w:rsidP="00514B79">
      <w:pPr>
        <w:pStyle w:val="Zdrojovkd"/>
      </w:pPr>
      <w:r>
        <w:t xml:space="preserve">            this.Name = "heart";</w:t>
      </w:r>
    </w:p>
    <w:p w14:paraId="1DAD3F58" w14:textId="77777777" w:rsidR="00514B79" w:rsidRDefault="00514B79" w:rsidP="00514B79">
      <w:pPr>
        <w:pStyle w:val="Zdrojovkd"/>
      </w:pPr>
      <w:r>
        <w:t xml:space="preserve">            //this.TypeName = "coin";</w:t>
      </w:r>
    </w:p>
    <w:p w14:paraId="1A63E05F" w14:textId="77777777" w:rsidR="00514B79" w:rsidRDefault="00514B79" w:rsidP="00514B79">
      <w:pPr>
        <w:pStyle w:val="Zdrojovkd"/>
      </w:pPr>
      <w:r>
        <w:t xml:space="preserve">            this.InitNewComponent&lt;Animator&gt;();</w:t>
      </w:r>
    </w:p>
    <w:p w14:paraId="04A36858" w14:textId="77777777" w:rsidR="00514B79" w:rsidRDefault="00514B79" w:rsidP="00514B79">
      <w:pPr>
        <w:pStyle w:val="Zdrojovkd"/>
      </w:pPr>
      <w:r>
        <w:t xml:space="preserve">            this.Animator.AddAnimation("default", Database.GetGameObjectMaterial("heart"));</w:t>
      </w:r>
    </w:p>
    <w:p w14:paraId="0BE6A48E" w14:textId="77777777" w:rsidR="00514B79" w:rsidRDefault="00514B79" w:rsidP="00514B79">
      <w:pPr>
        <w:pStyle w:val="Zdrojovkd"/>
      </w:pPr>
      <w:r>
        <w:t xml:space="preserve">        }</w:t>
      </w:r>
    </w:p>
    <w:p w14:paraId="2A4391FC" w14:textId="77777777" w:rsidR="00514B79" w:rsidRDefault="00514B79" w:rsidP="00514B79">
      <w:pPr>
        <w:pStyle w:val="Zdrojovkd"/>
      </w:pPr>
      <w:r>
        <w:t xml:space="preserve">    }</w:t>
      </w:r>
    </w:p>
    <w:p w14:paraId="55E4A9C6" w14:textId="7D444570" w:rsidR="00514B79" w:rsidRPr="00514B79" w:rsidRDefault="00514B79" w:rsidP="00514B79">
      <w:pPr>
        <w:pStyle w:val="Zdrojovkd"/>
      </w:pPr>
      <w:r>
        <w:t>}</w:t>
      </w:r>
    </w:p>
    <w:p w14:paraId="502BA06C" w14:textId="15ECD88A" w:rsidR="0077376D" w:rsidRDefault="0077376D" w:rsidP="0077376D">
      <w:pPr>
        <w:pStyle w:val="Nadpis4"/>
      </w:pPr>
      <w:r>
        <w:t>Assets/Models/</w:t>
      </w:r>
      <w:r w:rsidRPr="0077376D">
        <w:t>Miscellaneous</w:t>
      </w:r>
      <w:r>
        <w:t>/</w:t>
      </w:r>
      <w:r>
        <w:t>PowerUp.cs</w:t>
      </w:r>
    </w:p>
    <w:p w14:paraId="175F9FD2" w14:textId="77777777" w:rsidR="00514B79" w:rsidRDefault="00514B79" w:rsidP="00514B79">
      <w:pPr>
        <w:pStyle w:val="Zdrojovkd"/>
      </w:pPr>
      <w:r>
        <w:t>using DKEngine.Core;</w:t>
      </w:r>
    </w:p>
    <w:p w14:paraId="4A82EF70" w14:textId="77777777" w:rsidR="00514B79" w:rsidRDefault="00514B79" w:rsidP="00514B79">
      <w:pPr>
        <w:pStyle w:val="Zdrojovkd"/>
      </w:pPr>
      <w:r>
        <w:t>using DKEngine.Core.Components;</w:t>
      </w:r>
    </w:p>
    <w:p w14:paraId="1C2885B7" w14:textId="77777777" w:rsidR="00514B79" w:rsidRDefault="00514B79" w:rsidP="00514B79">
      <w:pPr>
        <w:pStyle w:val="Zdrojovkd"/>
      </w:pPr>
      <w:r>
        <w:t>using DKEngine.Core.UI;</w:t>
      </w:r>
    </w:p>
    <w:p w14:paraId="599E71C7" w14:textId="77777777" w:rsidR="00514B79" w:rsidRDefault="00514B79" w:rsidP="00514B79">
      <w:pPr>
        <w:pStyle w:val="Zdrojovkd"/>
      </w:pPr>
      <w:r>
        <w:t>using MarIO.Assets.Scripts;</w:t>
      </w:r>
    </w:p>
    <w:p w14:paraId="2E7FD741" w14:textId="77777777" w:rsidR="00514B79" w:rsidRDefault="00514B79" w:rsidP="00514B79">
      <w:pPr>
        <w:pStyle w:val="Zdrojovkd"/>
      </w:pPr>
      <w:r>
        <w:t>using System;</w:t>
      </w:r>
    </w:p>
    <w:p w14:paraId="7971AB08" w14:textId="77777777" w:rsidR="00514B79" w:rsidRDefault="00514B79" w:rsidP="00514B79">
      <w:pPr>
        <w:pStyle w:val="Zdrojovkd"/>
      </w:pPr>
      <w:r>
        <w:t>using System.Drawing;</w:t>
      </w:r>
    </w:p>
    <w:p w14:paraId="18BB4A9E" w14:textId="77777777" w:rsidR="00514B79" w:rsidRDefault="00514B79" w:rsidP="00514B79">
      <w:pPr>
        <w:pStyle w:val="Zdrojovkd"/>
      </w:pPr>
    </w:p>
    <w:p w14:paraId="642A5AD9" w14:textId="77777777" w:rsidR="00514B79" w:rsidRDefault="00514B79" w:rsidP="00514B79">
      <w:pPr>
        <w:pStyle w:val="Zdrojovkd"/>
      </w:pPr>
      <w:r>
        <w:t>namespace MarIO.Assets.Models.Miscellaneous</w:t>
      </w:r>
    </w:p>
    <w:p w14:paraId="47EC33AA" w14:textId="77777777" w:rsidR="00514B79" w:rsidRDefault="00514B79" w:rsidP="00514B79">
      <w:pPr>
        <w:pStyle w:val="Zdrojovkd"/>
      </w:pPr>
      <w:r>
        <w:t>{</w:t>
      </w:r>
    </w:p>
    <w:p w14:paraId="4B86CBC3" w14:textId="77777777" w:rsidR="00514B79" w:rsidRDefault="00514B79" w:rsidP="00514B79">
      <w:pPr>
        <w:pStyle w:val="Zdrojovkd"/>
      </w:pPr>
      <w:r>
        <w:t xml:space="preserve">    public class PowerUp : GameObject</w:t>
      </w:r>
    </w:p>
    <w:p w14:paraId="0D43CADD" w14:textId="77777777" w:rsidR="00514B79" w:rsidRDefault="00514B79" w:rsidP="00514B79">
      <w:pPr>
        <w:pStyle w:val="Zdrojovkd"/>
      </w:pPr>
      <w:r>
        <w:t xml:space="preserve">    {</w:t>
      </w:r>
    </w:p>
    <w:p w14:paraId="7CCA3DA6" w14:textId="77777777" w:rsidR="00514B79" w:rsidRDefault="00514B79" w:rsidP="00514B79">
      <w:pPr>
        <w:pStyle w:val="Zdrojovkd"/>
      </w:pPr>
      <w:r>
        <w:t xml:space="preserve">        public Mario PlayerReference;</w:t>
      </w:r>
    </w:p>
    <w:p w14:paraId="75AC0070" w14:textId="77777777" w:rsidR="00514B79" w:rsidRDefault="00514B79" w:rsidP="00514B79">
      <w:pPr>
        <w:pStyle w:val="Zdrojovkd"/>
      </w:pPr>
    </w:p>
    <w:p w14:paraId="6299C1B2" w14:textId="77777777" w:rsidR="00514B79" w:rsidRDefault="00514B79" w:rsidP="00514B79">
      <w:pPr>
        <w:pStyle w:val="Zdrojovkd"/>
      </w:pPr>
      <w:r>
        <w:t xml:space="preserve">        public enum PowerUpType</w:t>
      </w:r>
    </w:p>
    <w:p w14:paraId="3FA8B0FE" w14:textId="77777777" w:rsidR="00514B79" w:rsidRDefault="00514B79" w:rsidP="00514B79">
      <w:pPr>
        <w:pStyle w:val="Zdrojovkd"/>
      </w:pPr>
      <w:r>
        <w:t xml:space="preserve">        {</w:t>
      </w:r>
    </w:p>
    <w:p w14:paraId="459AC642" w14:textId="77777777" w:rsidR="00514B79" w:rsidRDefault="00514B79" w:rsidP="00514B79">
      <w:pPr>
        <w:pStyle w:val="Zdrojovkd"/>
      </w:pPr>
      <w:r>
        <w:t xml:space="preserve">            Mushroom,</w:t>
      </w:r>
    </w:p>
    <w:p w14:paraId="5DB49E7A" w14:textId="77777777" w:rsidR="00514B79" w:rsidRDefault="00514B79" w:rsidP="00514B79">
      <w:pPr>
        <w:pStyle w:val="Zdrojovkd"/>
      </w:pPr>
      <w:r>
        <w:t xml:space="preserve">            Flower,</w:t>
      </w:r>
    </w:p>
    <w:p w14:paraId="7530999D" w14:textId="77777777" w:rsidR="00514B79" w:rsidRDefault="00514B79" w:rsidP="00514B79">
      <w:pPr>
        <w:pStyle w:val="Zdrojovkd"/>
      </w:pPr>
      <w:r>
        <w:t xml:space="preserve">            Star</w:t>
      </w:r>
    </w:p>
    <w:p w14:paraId="6482206E" w14:textId="77777777" w:rsidR="00514B79" w:rsidRDefault="00514B79" w:rsidP="00514B79">
      <w:pPr>
        <w:pStyle w:val="Zdrojovkd"/>
      </w:pPr>
      <w:r>
        <w:t xml:space="preserve">        }</w:t>
      </w:r>
    </w:p>
    <w:p w14:paraId="6F231AAA" w14:textId="77777777" w:rsidR="00514B79" w:rsidRDefault="00514B79" w:rsidP="00514B79">
      <w:pPr>
        <w:pStyle w:val="Zdrojovkd"/>
      </w:pPr>
    </w:p>
    <w:p w14:paraId="30C2CB84" w14:textId="77777777" w:rsidR="00514B79" w:rsidRDefault="00514B79" w:rsidP="00514B79">
      <w:pPr>
        <w:pStyle w:val="Zdrojovkd"/>
      </w:pPr>
      <w:r>
        <w:lastRenderedPageBreak/>
        <w:t xml:space="preserve">        public Action OnPickedUp { get; private set; }</w:t>
      </w:r>
    </w:p>
    <w:p w14:paraId="3C066630" w14:textId="77777777" w:rsidR="00514B79" w:rsidRDefault="00514B79" w:rsidP="00514B79">
      <w:pPr>
        <w:pStyle w:val="Zdrojovkd"/>
      </w:pPr>
      <w:r>
        <w:t xml:space="preserve">        public PowerUpType Type { get; private set; }</w:t>
      </w:r>
    </w:p>
    <w:p w14:paraId="5C8B141B" w14:textId="77777777" w:rsidR="00514B79" w:rsidRDefault="00514B79" w:rsidP="00514B79">
      <w:pPr>
        <w:pStyle w:val="Zdrojovkd"/>
      </w:pPr>
    </w:p>
    <w:p w14:paraId="5E8F3363" w14:textId="77777777" w:rsidR="00514B79" w:rsidRDefault="00514B79" w:rsidP="00514B79">
      <w:pPr>
        <w:pStyle w:val="Zdrojovkd"/>
      </w:pPr>
      <w:r>
        <w:t xml:space="preserve">        protected override void Initialize()</w:t>
      </w:r>
    </w:p>
    <w:p w14:paraId="36B3462A" w14:textId="77777777" w:rsidR="00514B79" w:rsidRDefault="00514B79" w:rsidP="00514B79">
      <w:pPr>
        <w:pStyle w:val="Zdrojovkd"/>
      </w:pPr>
      <w:r>
        <w:t xml:space="preserve">        {</w:t>
      </w:r>
    </w:p>
    <w:p w14:paraId="16979400" w14:textId="77777777" w:rsidR="00514B79" w:rsidRDefault="00514B79" w:rsidP="00514B79">
      <w:pPr>
        <w:pStyle w:val="Zdrojovkd"/>
      </w:pPr>
      <w:r>
        <w:t xml:space="preserve">            this.Name = nameof(PowerUp);</w:t>
      </w:r>
    </w:p>
    <w:p w14:paraId="50157634" w14:textId="77777777" w:rsidR="00514B79" w:rsidRDefault="00514B79" w:rsidP="00514B79">
      <w:pPr>
        <w:pStyle w:val="Zdrojovkd"/>
      </w:pPr>
    </w:p>
    <w:p w14:paraId="62647730" w14:textId="77777777" w:rsidR="00514B79" w:rsidRDefault="00514B79" w:rsidP="00514B79">
      <w:pPr>
        <w:pStyle w:val="Zdrojovkd"/>
      </w:pPr>
      <w:r>
        <w:t xml:space="preserve">            this.InitNewComponent&lt;Collider&gt;();</w:t>
      </w:r>
    </w:p>
    <w:p w14:paraId="433D6586" w14:textId="77777777" w:rsidR="00514B79" w:rsidRDefault="00514B79" w:rsidP="00514B79">
      <w:pPr>
        <w:pStyle w:val="Zdrojovkd"/>
      </w:pPr>
      <w:r>
        <w:t xml:space="preserve">            this.Collider.Area = new RectangleF(0, 0, 16, 16);</w:t>
      </w:r>
    </w:p>
    <w:p w14:paraId="256C8D8A" w14:textId="77777777" w:rsidR="00514B79" w:rsidRDefault="00514B79" w:rsidP="00514B79">
      <w:pPr>
        <w:pStyle w:val="Zdrojovkd"/>
      </w:pPr>
      <w:r>
        <w:t xml:space="preserve">            this.Collider.Enabled = false;</w:t>
      </w:r>
    </w:p>
    <w:p w14:paraId="507EA207" w14:textId="77777777" w:rsidR="00514B79" w:rsidRDefault="00514B79" w:rsidP="00514B79">
      <w:pPr>
        <w:pStyle w:val="Zdrojovkd"/>
      </w:pPr>
    </w:p>
    <w:p w14:paraId="251AB78B" w14:textId="77777777" w:rsidR="00514B79" w:rsidRDefault="00514B79" w:rsidP="00514B79">
      <w:pPr>
        <w:pStyle w:val="Zdrojovkd"/>
      </w:pPr>
      <w:r>
        <w:t xml:space="preserve">            this.InitNewScript&lt;PowerUpScript&gt;();</w:t>
      </w:r>
    </w:p>
    <w:p w14:paraId="0D00108A" w14:textId="77777777" w:rsidR="00514B79" w:rsidRDefault="00514B79" w:rsidP="00514B79">
      <w:pPr>
        <w:pStyle w:val="Zdrojovkd"/>
      </w:pPr>
    </w:p>
    <w:p w14:paraId="568724B8" w14:textId="77777777" w:rsidR="00514B79" w:rsidRDefault="00514B79" w:rsidP="00514B79">
      <w:pPr>
        <w:pStyle w:val="Zdrojovkd"/>
      </w:pPr>
      <w:r>
        <w:t xml:space="preserve">            switch (Shared.Mechanics.MarioCurrentState)</w:t>
      </w:r>
    </w:p>
    <w:p w14:paraId="19989597" w14:textId="77777777" w:rsidR="00514B79" w:rsidRDefault="00514B79" w:rsidP="00514B79">
      <w:pPr>
        <w:pStyle w:val="Zdrojovkd"/>
      </w:pPr>
      <w:r>
        <w:t xml:space="preserve">            {</w:t>
      </w:r>
    </w:p>
    <w:p w14:paraId="0DAF872B" w14:textId="77777777" w:rsidR="00514B79" w:rsidRDefault="00514B79" w:rsidP="00514B79">
      <w:pPr>
        <w:pStyle w:val="Zdrojovkd"/>
      </w:pPr>
      <w:r>
        <w:t xml:space="preserve">                case Mario.State.Small:</w:t>
      </w:r>
    </w:p>
    <w:p w14:paraId="21E130C6" w14:textId="77777777" w:rsidR="00514B79" w:rsidRDefault="00514B79" w:rsidP="00514B79">
      <w:pPr>
        <w:pStyle w:val="Zdrojovkd"/>
      </w:pPr>
      <w:r>
        <w:t xml:space="preserve">                    this.TypeName = "mushroom";</w:t>
      </w:r>
    </w:p>
    <w:p w14:paraId="5718DF97" w14:textId="77777777" w:rsidR="00514B79" w:rsidRDefault="00514B79" w:rsidP="00514B79">
      <w:pPr>
        <w:pStyle w:val="Zdrojovkd"/>
      </w:pPr>
      <w:r>
        <w:t xml:space="preserve">                    Type = PowerUpType.Mushroom;</w:t>
      </w:r>
    </w:p>
    <w:p w14:paraId="70467E84" w14:textId="77777777" w:rsidR="00514B79" w:rsidRDefault="00514B79" w:rsidP="00514B79">
      <w:pPr>
        <w:pStyle w:val="Zdrojovkd"/>
      </w:pPr>
      <w:r>
        <w:t xml:space="preserve">                    OnPickedUp = () =&gt;</w:t>
      </w:r>
    </w:p>
    <w:p w14:paraId="5B7085E9" w14:textId="77777777" w:rsidR="00514B79" w:rsidRDefault="00514B79" w:rsidP="00514B79">
      <w:pPr>
        <w:pStyle w:val="Zdrojovkd"/>
      </w:pPr>
      <w:r>
        <w:t xml:space="preserve">                    {</w:t>
      </w:r>
    </w:p>
    <w:p w14:paraId="06CE3482" w14:textId="77777777" w:rsidR="00514B79" w:rsidRDefault="00514B79" w:rsidP="00514B79">
      <w:pPr>
        <w:pStyle w:val="Zdrojovkd"/>
      </w:pPr>
      <w:r>
        <w:t xml:space="preserve">                        Shared.Mechanics.GameScore += Shared.Mechanics.MUSHROOM_SCORE;</w:t>
      </w:r>
    </w:p>
    <w:p w14:paraId="2FC1122E" w14:textId="77777777" w:rsidR="00514B79" w:rsidRDefault="00514B79" w:rsidP="00514B79">
      <w:pPr>
        <w:pStyle w:val="Zdrojovkd"/>
      </w:pPr>
      <w:r>
        <w:t xml:space="preserve">                        TextBlock FloatingText = new TextBlock()</w:t>
      </w:r>
    </w:p>
    <w:p w14:paraId="1CE335F8" w14:textId="77777777" w:rsidR="00514B79" w:rsidRDefault="00514B79" w:rsidP="00514B79">
      <w:pPr>
        <w:pStyle w:val="Zdrojovkd"/>
      </w:pPr>
      <w:r>
        <w:t xml:space="preserve">                        {</w:t>
      </w:r>
    </w:p>
    <w:p w14:paraId="539A3AF7" w14:textId="77777777" w:rsidR="00514B79" w:rsidRDefault="00514B79" w:rsidP="00514B79">
      <w:pPr>
        <w:pStyle w:val="Zdrojovkd"/>
      </w:pPr>
      <w:r>
        <w:t xml:space="preserve">                            Text = string.Format("{0}", Shared.Mechanics.MUSHROOM_SCORE),</w:t>
      </w:r>
    </w:p>
    <w:p w14:paraId="5ED507B2" w14:textId="77777777" w:rsidR="00514B79" w:rsidRDefault="00514B79" w:rsidP="00514B79">
      <w:pPr>
        <w:pStyle w:val="Zdrojovkd"/>
      </w:pPr>
      <w:r>
        <w:t xml:space="preserve">                            TextShadow = true</w:t>
      </w:r>
    </w:p>
    <w:p w14:paraId="2D951C12" w14:textId="77777777" w:rsidR="00514B79" w:rsidRDefault="00514B79" w:rsidP="00514B79">
      <w:pPr>
        <w:pStyle w:val="Zdrojovkd"/>
      </w:pPr>
      <w:r>
        <w:t xml:space="preserve">                        };</w:t>
      </w:r>
    </w:p>
    <w:p w14:paraId="4C62A14D" w14:textId="77777777" w:rsidR="00514B79" w:rsidRDefault="00514B79" w:rsidP="00514B79">
      <w:pPr>
        <w:pStyle w:val="Zdrojovkd"/>
      </w:pPr>
      <w:r>
        <w:t xml:space="preserve">                        FloatingText.Transform.Position = this.Transform.Position;</w:t>
      </w:r>
    </w:p>
    <w:p w14:paraId="7ED2DABD" w14:textId="77777777" w:rsidR="00514B79" w:rsidRDefault="00514B79" w:rsidP="00514B79">
      <w:pPr>
        <w:pStyle w:val="Zdrojovkd"/>
      </w:pPr>
      <w:r>
        <w:t xml:space="preserve">                        FloatingText.Transform.Dimensions = new Vector3(20, 6, 0);</w:t>
      </w:r>
    </w:p>
    <w:p w14:paraId="7A1E87B5" w14:textId="77777777" w:rsidR="00514B79" w:rsidRDefault="00514B79" w:rsidP="00514B79">
      <w:pPr>
        <w:pStyle w:val="Zdrojovkd"/>
      </w:pPr>
      <w:r>
        <w:t xml:space="preserve">                        FloatingText.AddAsFloatingText();</w:t>
      </w:r>
    </w:p>
    <w:p w14:paraId="00491F1F" w14:textId="77777777" w:rsidR="00514B79" w:rsidRDefault="00514B79" w:rsidP="00514B79">
      <w:pPr>
        <w:pStyle w:val="Zdrojovkd"/>
      </w:pPr>
      <w:r>
        <w:t xml:space="preserve">                        PlayerReference.CurrentState = Mario.State.Super;</w:t>
      </w:r>
    </w:p>
    <w:p w14:paraId="103B9F30" w14:textId="77777777" w:rsidR="00514B79" w:rsidRDefault="00514B79" w:rsidP="00514B79">
      <w:pPr>
        <w:pStyle w:val="Zdrojovkd"/>
      </w:pPr>
    </w:p>
    <w:p w14:paraId="5A56AD62" w14:textId="77777777" w:rsidR="00514B79" w:rsidRDefault="00514B79" w:rsidP="00514B79">
      <w:pPr>
        <w:pStyle w:val="Zdrojovkd"/>
      </w:pPr>
      <w:r>
        <w:t xml:space="preserve">                        OnPickedUp = null;</w:t>
      </w:r>
    </w:p>
    <w:p w14:paraId="4A46729B" w14:textId="77777777" w:rsidR="00514B79" w:rsidRDefault="00514B79" w:rsidP="00514B79">
      <w:pPr>
        <w:pStyle w:val="Zdrojovkd"/>
      </w:pPr>
    </w:p>
    <w:p w14:paraId="0BA786D8" w14:textId="77777777" w:rsidR="00514B79" w:rsidRDefault="00514B79" w:rsidP="00514B79">
      <w:pPr>
        <w:pStyle w:val="Zdrojovkd"/>
      </w:pPr>
      <w:r>
        <w:t xml:space="preserve">                        this.Destroy();</w:t>
      </w:r>
    </w:p>
    <w:p w14:paraId="34ECBA7A" w14:textId="77777777" w:rsidR="00514B79" w:rsidRDefault="00514B79" w:rsidP="00514B79">
      <w:pPr>
        <w:pStyle w:val="Zdrojovkd"/>
      </w:pPr>
      <w:r>
        <w:t xml:space="preserve">                    };</w:t>
      </w:r>
    </w:p>
    <w:p w14:paraId="78BAA206" w14:textId="77777777" w:rsidR="00514B79" w:rsidRDefault="00514B79" w:rsidP="00514B79">
      <w:pPr>
        <w:pStyle w:val="Zdrojovkd"/>
      </w:pPr>
      <w:r>
        <w:t xml:space="preserve">                    break;</w:t>
      </w:r>
    </w:p>
    <w:p w14:paraId="2AE6B9DD" w14:textId="77777777" w:rsidR="00514B79" w:rsidRDefault="00514B79" w:rsidP="00514B79">
      <w:pPr>
        <w:pStyle w:val="Zdrojovkd"/>
      </w:pPr>
    </w:p>
    <w:p w14:paraId="70752C86" w14:textId="77777777" w:rsidR="00514B79" w:rsidRDefault="00514B79" w:rsidP="00514B79">
      <w:pPr>
        <w:pStyle w:val="Zdrojovkd"/>
      </w:pPr>
      <w:r>
        <w:t xml:space="preserve">                case Mario.State.Super:</w:t>
      </w:r>
    </w:p>
    <w:p w14:paraId="5A39F755" w14:textId="77777777" w:rsidR="00514B79" w:rsidRDefault="00514B79" w:rsidP="00514B79">
      <w:pPr>
        <w:pStyle w:val="Zdrojovkd"/>
      </w:pPr>
      <w:r>
        <w:t xml:space="preserve">                    this.TypeName = "flower";</w:t>
      </w:r>
    </w:p>
    <w:p w14:paraId="7CD24C05" w14:textId="77777777" w:rsidR="00514B79" w:rsidRDefault="00514B79" w:rsidP="00514B79">
      <w:pPr>
        <w:pStyle w:val="Zdrojovkd"/>
      </w:pPr>
      <w:r>
        <w:t xml:space="preserve">                    Type = PowerUpType.Flower;</w:t>
      </w:r>
    </w:p>
    <w:p w14:paraId="2ABB5B59" w14:textId="77777777" w:rsidR="00514B79" w:rsidRDefault="00514B79" w:rsidP="00514B79">
      <w:pPr>
        <w:pStyle w:val="Zdrojovkd"/>
      </w:pPr>
      <w:r>
        <w:t xml:space="preserve">                    this.InitNewComponent&lt;Animator&gt;();</w:t>
      </w:r>
    </w:p>
    <w:p w14:paraId="70AC1ECD" w14:textId="77777777" w:rsidR="00514B79" w:rsidRDefault="00514B79" w:rsidP="00514B79">
      <w:pPr>
        <w:pStyle w:val="Zdrojovkd"/>
      </w:pPr>
      <w:r>
        <w:t xml:space="preserve">                    this.Animator.AddAnimation("default", "flower");</w:t>
      </w:r>
    </w:p>
    <w:p w14:paraId="16268487" w14:textId="77777777" w:rsidR="00514B79" w:rsidRDefault="00514B79" w:rsidP="00514B79">
      <w:pPr>
        <w:pStyle w:val="Zdrojovkd"/>
      </w:pPr>
      <w:r>
        <w:t xml:space="preserve">                    this.Animator.Play("default");</w:t>
      </w:r>
    </w:p>
    <w:p w14:paraId="5EB6F1CD" w14:textId="77777777" w:rsidR="00514B79" w:rsidRDefault="00514B79" w:rsidP="00514B79">
      <w:pPr>
        <w:pStyle w:val="Zdrojovkd"/>
      </w:pPr>
      <w:r>
        <w:t xml:space="preserve">                    OnPickedUp = () =&gt;</w:t>
      </w:r>
    </w:p>
    <w:p w14:paraId="2B673F9B" w14:textId="77777777" w:rsidR="00514B79" w:rsidRDefault="00514B79" w:rsidP="00514B79">
      <w:pPr>
        <w:pStyle w:val="Zdrojovkd"/>
      </w:pPr>
      <w:r>
        <w:t xml:space="preserve">                    {</w:t>
      </w:r>
    </w:p>
    <w:p w14:paraId="32FFF9FF" w14:textId="77777777" w:rsidR="00514B79" w:rsidRDefault="00514B79" w:rsidP="00514B79">
      <w:pPr>
        <w:pStyle w:val="Zdrojovkd"/>
      </w:pPr>
      <w:r>
        <w:t xml:space="preserve">                        Shared.Mechanics.GameScore += Shared.Mechanics.FLOWER_SCORE;</w:t>
      </w:r>
    </w:p>
    <w:p w14:paraId="21267990" w14:textId="77777777" w:rsidR="00514B79" w:rsidRDefault="00514B79" w:rsidP="00514B79">
      <w:pPr>
        <w:pStyle w:val="Zdrojovkd"/>
      </w:pPr>
      <w:r>
        <w:t xml:space="preserve">                        TextBlock FloatingText = new TextBlock()</w:t>
      </w:r>
    </w:p>
    <w:p w14:paraId="5C125F8E" w14:textId="77777777" w:rsidR="00514B79" w:rsidRDefault="00514B79" w:rsidP="00514B79">
      <w:pPr>
        <w:pStyle w:val="Zdrojovkd"/>
      </w:pPr>
      <w:r>
        <w:t xml:space="preserve">                        {</w:t>
      </w:r>
    </w:p>
    <w:p w14:paraId="47E8A70C" w14:textId="77777777" w:rsidR="00514B79" w:rsidRDefault="00514B79" w:rsidP="00514B79">
      <w:pPr>
        <w:pStyle w:val="Zdrojovkd"/>
      </w:pPr>
      <w:r>
        <w:t xml:space="preserve">                            Text = string.Format("{0}", Shared.Mechanics.FLOWER_SCORE),</w:t>
      </w:r>
    </w:p>
    <w:p w14:paraId="435D56BE" w14:textId="77777777" w:rsidR="00514B79" w:rsidRDefault="00514B79" w:rsidP="00514B79">
      <w:pPr>
        <w:pStyle w:val="Zdrojovkd"/>
      </w:pPr>
      <w:r>
        <w:t xml:space="preserve">                            TextShadow = true</w:t>
      </w:r>
    </w:p>
    <w:p w14:paraId="6ED599A0" w14:textId="77777777" w:rsidR="00514B79" w:rsidRDefault="00514B79" w:rsidP="00514B79">
      <w:pPr>
        <w:pStyle w:val="Zdrojovkd"/>
      </w:pPr>
      <w:r>
        <w:t xml:space="preserve">                        };</w:t>
      </w:r>
    </w:p>
    <w:p w14:paraId="137390D4" w14:textId="77777777" w:rsidR="00514B79" w:rsidRDefault="00514B79" w:rsidP="00514B79">
      <w:pPr>
        <w:pStyle w:val="Zdrojovkd"/>
      </w:pPr>
      <w:r>
        <w:t xml:space="preserve">                        FloatingText.Transform.Position = this.Transform.Position;</w:t>
      </w:r>
    </w:p>
    <w:p w14:paraId="5387D8AD" w14:textId="77777777" w:rsidR="00514B79" w:rsidRDefault="00514B79" w:rsidP="00514B79">
      <w:pPr>
        <w:pStyle w:val="Zdrojovkd"/>
      </w:pPr>
      <w:r>
        <w:t xml:space="preserve">                        FloatingText.Transform.Dimensions = new Vector3(20, 6, 0);</w:t>
      </w:r>
    </w:p>
    <w:p w14:paraId="1D903F83" w14:textId="77777777" w:rsidR="00514B79" w:rsidRDefault="00514B79" w:rsidP="00514B79">
      <w:pPr>
        <w:pStyle w:val="Zdrojovkd"/>
      </w:pPr>
      <w:r>
        <w:t xml:space="preserve">                        FloatingText.AddAsFloatingText();</w:t>
      </w:r>
    </w:p>
    <w:p w14:paraId="41E15630" w14:textId="77777777" w:rsidR="00514B79" w:rsidRDefault="00514B79" w:rsidP="00514B79">
      <w:pPr>
        <w:pStyle w:val="Zdrojovkd"/>
      </w:pPr>
    </w:p>
    <w:p w14:paraId="7CB441DB" w14:textId="77777777" w:rsidR="00514B79" w:rsidRDefault="00514B79" w:rsidP="00514B79">
      <w:pPr>
        <w:pStyle w:val="Zdrojovkd"/>
      </w:pPr>
      <w:r>
        <w:t xml:space="preserve">                        PlayerReference.CurrentState = Mario.State.Fire;</w:t>
      </w:r>
    </w:p>
    <w:p w14:paraId="2A4F6745" w14:textId="77777777" w:rsidR="00514B79" w:rsidRDefault="00514B79" w:rsidP="00514B79">
      <w:pPr>
        <w:pStyle w:val="Zdrojovkd"/>
      </w:pPr>
    </w:p>
    <w:p w14:paraId="43398D85" w14:textId="77777777" w:rsidR="00514B79" w:rsidRDefault="00514B79" w:rsidP="00514B79">
      <w:pPr>
        <w:pStyle w:val="Zdrojovkd"/>
      </w:pPr>
      <w:r>
        <w:t xml:space="preserve">                        OnPickedUp = null;</w:t>
      </w:r>
    </w:p>
    <w:p w14:paraId="11F6FDC9" w14:textId="77777777" w:rsidR="00514B79" w:rsidRDefault="00514B79" w:rsidP="00514B79">
      <w:pPr>
        <w:pStyle w:val="Zdrojovkd"/>
      </w:pPr>
    </w:p>
    <w:p w14:paraId="4B72D306" w14:textId="77777777" w:rsidR="00514B79" w:rsidRDefault="00514B79" w:rsidP="00514B79">
      <w:pPr>
        <w:pStyle w:val="Zdrojovkd"/>
      </w:pPr>
      <w:r>
        <w:t xml:space="preserve">                        this.Destroy();</w:t>
      </w:r>
    </w:p>
    <w:p w14:paraId="0F166034" w14:textId="77777777" w:rsidR="00514B79" w:rsidRDefault="00514B79" w:rsidP="00514B79">
      <w:pPr>
        <w:pStyle w:val="Zdrojovkd"/>
      </w:pPr>
      <w:r>
        <w:t xml:space="preserve">                    };</w:t>
      </w:r>
    </w:p>
    <w:p w14:paraId="68756841" w14:textId="77777777" w:rsidR="00514B79" w:rsidRDefault="00514B79" w:rsidP="00514B79">
      <w:pPr>
        <w:pStyle w:val="Zdrojovkd"/>
      </w:pPr>
      <w:r>
        <w:t xml:space="preserve">                    this.Collider.IsTrigger = true;</w:t>
      </w:r>
    </w:p>
    <w:p w14:paraId="7B2D7CBF" w14:textId="77777777" w:rsidR="00514B79" w:rsidRDefault="00514B79" w:rsidP="00514B79">
      <w:pPr>
        <w:pStyle w:val="Zdrojovkd"/>
      </w:pPr>
      <w:r>
        <w:t xml:space="preserve">                    break;</w:t>
      </w:r>
    </w:p>
    <w:p w14:paraId="1B17A440" w14:textId="77777777" w:rsidR="00514B79" w:rsidRDefault="00514B79" w:rsidP="00514B79">
      <w:pPr>
        <w:pStyle w:val="Zdrojovkd"/>
      </w:pPr>
    </w:p>
    <w:p w14:paraId="7504DE46" w14:textId="77777777" w:rsidR="00514B79" w:rsidRDefault="00514B79" w:rsidP="00514B79">
      <w:pPr>
        <w:pStyle w:val="Zdrojovkd"/>
      </w:pPr>
      <w:r>
        <w:t xml:space="preserve">                case Mario.State.Fire:</w:t>
      </w:r>
    </w:p>
    <w:p w14:paraId="56D01804" w14:textId="77777777" w:rsidR="00514B79" w:rsidRDefault="00514B79" w:rsidP="00514B79">
      <w:pPr>
        <w:pStyle w:val="Zdrojovkd"/>
      </w:pPr>
      <w:r>
        <w:t xml:space="preserve">                case Mario.State.Invincible:</w:t>
      </w:r>
    </w:p>
    <w:p w14:paraId="08364393" w14:textId="77777777" w:rsidR="00514B79" w:rsidRDefault="00514B79" w:rsidP="00514B79">
      <w:pPr>
        <w:pStyle w:val="Zdrojovkd"/>
      </w:pPr>
      <w:r>
        <w:t xml:space="preserve">                    this.TypeName = "1-UP";</w:t>
      </w:r>
    </w:p>
    <w:p w14:paraId="24CB0405" w14:textId="77777777" w:rsidR="00514B79" w:rsidRDefault="00514B79" w:rsidP="00514B79">
      <w:pPr>
        <w:pStyle w:val="Zdrojovkd"/>
      </w:pPr>
      <w:r>
        <w:t xml:space="preserve">                    Type = PowerUpType.Star;</w:t>
      </w:r>
    </w:p>
    <w:p w14:paraId="1B65EE57" w14:textId="77777777" w:rsidR="00514B79" w:rsidRDefault="00514B79" w:rsidP="00514B79">
      <w:pPr>
        <w:pStyle w:val="Zdrojovkd"/>
      </w:pPr>
      <w:r>
        <w:t xml:space="preserve">                    this.InitNewComponent&lt;Animator&gt;();</w:t>
      </w:r>
    </w:p>
    <w:p w14:paraId="30752DC3" w14:textId="77777777" w:rsidR="00514B79" w:rsidRDefault="00514B79" w:rsidP="00514B79">
      <w:pPr>
        <w:pStyle w:val="Zdrojovkd"/>
      </w:pPr>
      <w:r>
        <w:t xml:space="preserve">                    this.Animator.AddAnimation("default", "star");</w:t>
      </w:r>
    </w:p>
    <w:p w14:paraId="1A69677C" w14:textId="77777777" w:rsidR="00514B79" w:rsidRDefault="00514B79" w:rsidP="00514B79">
      <w:pPr>
        <w:pStyle w:val="Zdrojovkd"/>
      </w:pPr>
      <w:r>
        <w:t xml:space="preserve">                    this.Animator.Play("default");</w:t>
      </w:r>
    </w:p>
    <w:p w14:paraId="58B3CB20" w14:textId="77777777" w:rsidR="00514B79" w:rsidRDefault="00514B79" w:rsidP="00514B79">
      <w:pPr>
        <w:pStyle w:val="Zdrojovkd"/>
      </w:pPr>
      <w:r>
        <w:t xml:space="preserve">                    OnPickedUp = () =&gt;</w:t>
      </w:r>
    </w:p>
    <w:p w14:paraId="0484649E" w14:textId="77777777" w:rsidR="00514B79" w:rsidRDefault="00514B79" w:rsidP="00514B79">
      <w:pPr>
        <w:pStyle w:val="Zdrojovkd"/>
      </w:pPr>
      <w:r>
        <w:t xml:space="preserve">                    {</w:t>
      </w:r>
    </w:p>
    <w:p w14:paraId="6614BAA4" w14:textId="77777777" w:rsidR="00514B79" w:rsidRDefault="00514B79" w:rsidP="00514B79">
      <w:pPr>
        <w:pStyle w:val="Zdrojovkd"/>
      </w:pPr>
      <w:r>
        <w:t xml:space="preserve">                        Shared.Mechanics.GameScore += Shared.Mechanics.STAR_SCORE;</w:t>
      </w:r>
    </w:p>
    <w:p w14:paraId="44491D17" w14:textId="77777777" w:rsidR="00514B79" w:rsidRDefault="00514B79" w:rsidP="00514B79">
      <w:pPr>
        <w:pStyle w:val="Zdrojovkd"/>
      </w:pPr>
      <w:r>
        <w:t xml:space="preserve">                        TextBlock FloatingText = new TextBlock()</w:t>
      </w:r>
    </w:p>
    <w:p w14:paraId="43EDCA54" w14:textId="77777777" w:rsidR="00514B79" w:rsidRDefault="00514B79" w:rsidP="00514B79">
      <w:pPr>
        <w:pStyle w:val="Zdrojovkd"/>
      </w:pPr>
      <w:r>
        <w:t xml:space="preserve">                        {</w:t>
      </w:r>
    </w:p>
    <w:p w14:paraId="1477E397" w14:textId="77777777" w:rsidR="00514B79" w:rsidRDefault="00514B79" w:rsidP="00514B79">
      <w:pPr>
        <w:pStyle w:val="Zdrojovkd"/>
      </w:pPr>
      <w:r>
        <w:t xml:space="preserve">                            Text = string.Format("{0}", Shared.Mechanics.STAR_SCORE),</w:t>
      </w:r>
    </w:p>
    <w:p w14:paraId="5662E0FC" w14:textId="77777777" w:rsidR="00514B79" w:rsidRDefault="00514B79" w:rsidP="00514B79">
      <w:pPr>
        <w:pStyle w:val="Zdrojovkd"/>
      </w:pPr>
      <w:r>
        <w:lastRenderedPageBreak/>
        <w:t xml:space="preserve">                            TextShadow = true</w:t>
      </w:r>
    </w:p>
    <w:p w14:paraId="2A5E082D" w14:textId="77777777" w:rsidR="00514B79" w:rsidRDefault="00514B79" w:rsidP="00514B79">
      <w:pPr>
        <w:pStyle w:val="Zdrojovkd"/>
      </w:pPr>
      <w:r>
        <w:t xml:space="preserve">                        };</w:t>
      </w:r>
    </w:p>
    <w:p w14:paraId="746C7E03" w14:textId="77777777" w:rsidR="00514B79" w:rsidRDefault="00514B79" w:rsidP="00514B79">
      <w:pPr>
        <w:pStyle w:val="Zdrojovkd"/>
      </w:pPr>
      <w:r>
        <w:t xml:space="preserve">                        FloatingText.Transform.Position = this.Transform.Position;</w:t>
      </w:r>
    </w:p>
    <w:p w14:paraId="012B26DD" w14:textId="77777777" w:rsidR="00514B79" w:rsidRDefault="00514B79" w:rsidP="00514B79">
      <w:pPr>
        <w:pStyle w:val="Zdrojovkd"/>
      </w:pPr>
      <w:r>
        <w:t xml:space="preserve">                        FloatingText.Transform.Dimensions = new Vector3(20, 6, 0);</w:t>
      </w:r>
    </w:p>
    <w:p w14:paraId="6F7EA3CE" w14:textId="77777777" w:rsidR="00514B79" w:rsidRDefault="00514B79" w:rsidP="00514B79">
      <w:pPr>
        <w:pStyle w:val="Zdrojovkd"/>
      </w:pPr>
      <w:r>
        <w:t xml:space="preserve">                        FloatingText.AddAsFloatingText();</w:t>
      </w:r>
    </w:p>
    <w:p w14:paraId="685F0687" w14:textId="77777777" w:rsidR="00514B79" w:rsidRDefault="00514B79" w:rsidP="00514B79">
      <w:pPr>
        <w:pStyle w:val="Zdrojovkd"/>
      </w:pPr>
    </w:p>
    <w:p w14:paraId="208A559E" w14:textId="77777777" w:rsidR="00514B79" w:rsidRDefault="00514B79" w:rsidP="00514B79">
      <w:pPr>
        <w:pStyle w:val="Zdrojovkd"/>
      </w:pPr>
      <w:r>
        <w:t xml:space="preserve">                        PlayerReference.CurrentState = Mario.State.Invincible;</w:t>
      </w:r>
    </w:p>
    <w:p w14:paraId="76034970" w14:textId="77777777" w:rsidR="00514B79" w:rsidRDefault="00514B79" w:rsidP="00514B79">
      <w:pPr>
        <w:pStyle w:val="Zdrojovkd"/>
      </w:pPr>
      <w:r>
        <w:t xml:space="preserve">                        Shared.Mechanics.Lives++;</w:t>
      </w:r>
    </w:p>
    <w:p w14:paraId="772552FB" w14:textId="77777777" w:rsidR="00514B79" w:rsidRDefault="00514B79" w:rsidP="00514B79">
      <w:pPr>
        <w:pStyle w:val="Zdrojovkd"/>
      </w:pPr>
    </w:p>
    <w:p w14:paraId="6DED6CC7" w14:textId="77777777" w:rsidR="00514B79" w:rsidRDefault="00514B79" w:rsidP="00514B79">
      <w:pPr>
        <w:pStyle w:val="Zdrojovkd"/>
      </w:pPr>
      <w:r>
        <w:t xml:space="preserve">                        OnPickedUp = null;</w:t>
      </w:r>
    </w:p>
    <w:p w14:paraId="48730966" w14:textId="77777777" w:rsidR="00514B79" w:rsidRDefault="00514B79" w:rsidP="00514B79">
      <w:pPr>
        <w:pStyle w:val="Zdrojovkd"/>
      </w:pPr>
    </w:p>
    <w:p w14:paraId="003C78AF" w14:textId="77777777" w:rsidR="00514B79" w:rsidRDefault="00514B79" w:rsidP="00514B79">
      <w:pPr>
        <w:pStyle w:val="Zdrojovkd"/>
      </w:pPr>
      <w:r>
        <w:t xml:space="preserve">                        this.Destroy();</w:t>
      </w:r>
    </w:p>
    <w:p w14:paraId="2AEE70E5" w14:textId="77777777" w:rsidR="00514B79" w:rsidRDefault="00514B79" w:rsidP="00514B79">
      <w:pPr>
        <w:pStyle w:val="Zdrojovkd"/>
      </w:pPr>
      <w:r>
        <w:t xml:space="preserve">                    };</w:t>
      </w:r>
    </w:p>
    <w:p w14:paraId="186DD830" w14:textId="77777777" w:rsidR="00514B79" w:rsidRDefault="00514B79" w:rsidP="00514B79">
      <w:pPr>
        <w:pStyle w:val="Zdrojovkd"/>
      </w:pPr>
      <w:r>
        <w:t xml:space="preserve">                    break;</w:t>
      </w:r>
    </w:p>
    <w:p w14:paraId="490B66E1" w14:textId="77777777" w:rsidR="00514B79" w:rsidRDefault="00514B79" w:rsidP="00514B79">
      <w:pPr>
        <w:pStyle w:val="Zdrojovkd"/>
      </w:pPr>
    </w:p>
    <w:p w14:paraId="55769D7A" w14:textId="77777777" w:rsidR="00514B79" w:rsidRDefault="00514B79" w:rsidP="00514B79">
      <w:pPr>
        <w:pStyle w:val="Zdrojovkd"/>
      </w:pPr>
      <w:r>
        <w:t xml:space="preserve">                default:</w:t>
      </w:r>
    </w:p>
    <w:p w14:paraId="4284460F" w14:textId="77777777" w:rsidR="00514B79" w:rsidRDefault="00514B79" w:rsidP="00514B79">
      <w:pPr>
        <w:pStyle w:val="Zdrojovkd"/>
      </w:pPr>
      <w:r>
        <w:t xml:space="preserve">                    throw new Exception("JAK");</w:t>
      </w:r>
    </w:p>
    <w:p w14:paraId="67808723" w14:textId="77777777" w:rsidR="00514B79" w:rsidRDefault="00514B79" w:rsidP="00514B79">
      <w:pPr>
        <w:pStyle w:val="Zdrojovkd"/>
      </w:pPr>
      <w:r>
        <w:t xml:space="preserve">            }</w:t>
      </w:r>
    </w:p>
    <w:p w14:paraId="48CD33D0" w14:textId="77777777" w:rsidR="00514B79" w:rsidRDefault="00514B79" w:rsidP="00514B79">
      <w:pPr>
        <w:pStyle w:val="Zdrojovkd"/>
      </w:pPr>
      <w:r>
        <w:t xml:space="preserve">        }</w:t>
      </w:r>
    </w:p>
    <w:p w14:paraId="03499433" w14:textId="77777777" w:rsidR="00514B79" w:rsidRDefault="00514B79" w:rsidP="00514B79">
      <w:pPr>
        <w:pStyle w:val="Zdrojovkd"/>
      </w:pPr>
      <w:r>
        <w:t xml:space="preserve">    }</w:t>
      </w:r>
    </w:p>
    <w:p w14:paraId="3A3BE406" w14:textId="38C70FA4" w:rsidR="00514B79" w:rsidRPr="00514B79" w:rsidRDefault="00514B79" w:rsidP="00514B79">
      <w:pPr>
        <w:pStyle w:val="Zdrojovkd"/>
      </w:pPr>
      <w:r>
        <w:t>}</w:t>
      </w:r>
    </w:p>
    <w:p w14:paraId="02D60A29" w14:textId="30AD2AAC" w:rsidR="00E16D5A" w:rsidRDefault="00E16D5A" w:rsidP="00E16D5A">
      <w:pPr>
        <w:pStyle w:val="Nadpis4"/>
      </w:pPr>
      <w:r>
        <w:t>Assets/Models/</w:t>
      </w:r>
      <w:r>
        <w:t>AnimatedObject.cs</w:t>
      </w:r>
    </w:p>
    <w:p w14:paraId="4959D85E" w14:textId="77777777" w:rsidR="000B1036" w:rsidRDefault="000B1036" w:rsidP="000B1036">
      <w:pPr>
        <w:pStyle w:val="Zdrojovkd"/>
      </w:pPr>
      <w:r>
        <w:t>using DKEngine.Core;</w:t>
      </w:r>
    </w:p>
    <w:p w14:paraId="16CE70FB" w14:textId="77777777" w:rsidR="000B1036" w:rsidRDefault="000B1036" w:rsidP="000B1036">
      <w:pPr>
        <w:pStyle w:val="Zdrojovkd"/>
      </w:pPr>
    </w:p>
    <w:p w14:paraId="08D11711" w14:textId="77777777" w:rsidR="000B1036" w:rsidRDefault="000B1036" w:rsidP="000B1036">
      <w:pPr>
        <w:pStyle w:val="Zdrojovkd"/>
      </w:pPr>
      <w:r>
        <w:t>namespace MarIO.Assets.Models</w:t>
      </w:r>
    </w:p>
    <w:p w14:paraId="586E9E66" w14:textId="77777777" w:rsidR="000B1036" w:rsidRDefault="000B1036" w:rsidP="000B1036">
      <w:pPr>
        <w:pStyle w:val="Zdrojovkd"/>
      </w:pPr>
      <w:r>
        <w:t>{</w:t>
      </w:r>
    </w:p>
    <w:p w14:paraId="26BF83E0" w14:textId="77777777" w:rsidR="000B1036" w:rsidRDefault="000B1036" w:rsidP="000B1036">
      <w:pPr>
        <w:pStyle w:val="Zdrojovkd"/>
      </w:pPr>
      <w:r>
        <w:t xml:space="preserve">    public abstract class AnimatedObject : GameObject</w:t>
      </w:r>
    </w:p>
    <w:p w14:paraId="1C32F388" w14:textId="77777777" w:rsidR="000B1036" w:rsidRDefault="000B1036" w:rsidP="000B1036">
      <w:pPr>
        <w:pStyle w:val="Zdrojovkd"/>
      </w:pPr>
      <w:r>
        <w:t xml:space="preserve">    {</w:t>
      </w:r>
    </w:p>
    <w:p w14:paraId="69B562FF" w14:textId="77777777" w:rsidR="000B1036" w:rsidRDefault="000B1036" w:rsidP="000B1036">
      <w:pPr>
        <w:pStyle w:val="Zdrojovkd"/>
      </w:pPr>
      <w:r>
        <w:t xml:space="preserve">        public virtual bool IsDestroyed { get; set; }</w:t>
      </w:r>
    </w:p>
    <w:p w14:paraId="6EA3D27C" w14:textId="77777777" w:rsidR="000B1036" w:rsidRDefault="000B1036" w:rsidP="000B1036">
      <w:pPr>
        <w:pStyle w:val="Zdrojovkd"/>
      </w:pPr>
      <w:r>
        <w:t xml:space="preserve">        public bool ChangeState = false;</w:t>
      </w:r>
    </w:p>
    <w:p w14:paraId="1DCED6EF" w14:textId="77777777" w:rsidR="000B1036" w:rsidRDefault="000B1036" w:rsidP="000B1036">
      <w:pPr>
        <w:pStyle w:val="Zdrojovkd"/>
      </w:pPr>
    </w:p>
    <w:p w14:paraId="23185A47" w14:textId="77777777" w:rsidR="000B1036" w:rsidRDefault="000B1036" w:rsidP="000B1036">
      <w:pPr>
        <w:pStyle w:val="Zdrojovkd"/>
      </w:pPr>
      <w:r>
        <w:t xml:space="preserve">        public AnimatedObject()</w:t>
      </w:r>
    </w:p>
    <w:p w14:paraId="784C2C42" w14:textId="77777777" w:rsidR="000B1036" w:rsidRDefault="000B1036" w:rsidP="000B1036">
      <w:pPr>
        <w:pStyle w:val="Zdrojovkd"/>
      </w:pPr>
      <w:r>
        <w:t xml:space="preserve">            : base()</w:t>
      </w:r>
    </w:p>
    <w:p w14:paraId="1D4AD158" w14:textId="77777777" w:rsidR="000B1036" w:rsidRDefault="000B1036" w:rsidP="000B1036">
      <w:pPr>
        <w:pStyle w:val="Zdrojovkd"/>
      </w:pPr>
      <w:r>
        <w:t xml:space="preserve">        { }</w:t>
      </w:r>
    </w:p>
    <w:p w14:paraId="5A4DF010" w14:textId="77777777" w:rsidR="000B1036" w:rsidRDefault="000B1036" w:rsidP="000B1036">
      <w:pPr>
        <w:pStyle w:val="Zdrojovkd"/>
      </w:pPr>
    </w:p>
    <w:p w14:paraId="7AFF8082" w14:textId="77777777" w:rsidR="000B1036" w:rsidRDefault="000B1036" w:rsidP="000B1036">
      <w:pPr>
        <w:pStyle w:val="Zdrojovkd"/>
      </w:pPr>
      <w:r>
        <w:t xml:space="preserve">        public AnimatedObject(GameObject Parent)</w:t>
      </w:r>
    </w:p>
    <w:p w14:paraId="36F1EE3E" w14:textId="77777777" w:rsidR="000B1036" w:rsidRDefault="000B1036" w:rsidP="000B1036">
      <w:pPr>
        <w:pStyle w:val="Zdrojovkd"/>
      </w:pPr>
      <w:r>
        <w:t xml:space="preserve">            : base(Parent)</w:t>
      </w:r>
    </w:p>
    <w:p w14:paraId="7A4D9377" w14:textId="77777777" w:rsidR="000B1036" w:rsidRDefault="000B1036" w:rsidP="000B1036">
      <w:pPr>
        <w:pStyle w:val="Zdrojovkd"/>
      </w:pPr>
      <w:r>
        <w:t xml:space="preserve">        { }</w:t>
      </w:r>
    </w:p>
    <w:p w14:paraId="0D1F3F5C" w14:textId="77777777" w:rsidR="000B1036" w:rsidRDefault="000B1036" w:rsidP="000B1036">
      <w:pPr>
        <w:pStyle w:val="Zdrojovkd"/>
      </w:pPr>
      <w:r>
        <w:t xml:space="preserve">    }</w:t>
      </w:r>
    </w:p>
    <w:p w14:paraId="7E4ADDAD" w14:textId="02CE5B1B" w:rsidR="0077376D" w:rsidRPr="0077376D" w:rsidRDefault="000B1036" w:rsidP="000B1036">
      <w:pPr>
        <w:pStyle w:val="Zdrojovkd"/>
      </w:pPr>
      <w:r>
        <w:t>}</w:t>
      </w:r>
    </w:p>
    <w:p w14:paraId="79A2751C" w14:textId="09B2DEE2" w:rsidR="00E16D5A" w:rsidRDefault="00E16D5A" w:rsidP="00E16D5A">
      <w:pPr>
        <w:pStyle w:val="Nadpis4"/>
      </w:pPr>
      <w:r>
        <w:t>Assets/Models/</w:t>
      </w:r>
      <w:r>
        <w:t>BackgroundWorker.cs</w:t>
      </w:r>
    </w:p>
    <w:p w14:paraId="1E232D21" w14:textId="77777777" w:rsidR="00F171D5" w:rsidRDefault="00F171D5" w:rsidP="00F171D5">
      <w:pPr>
        <w:pStyle w:val="Zdrojovkd"/>
      </w:pPr>
      <w:r>
        <w:t>using DKEngine.Core;</w:t>
      </w:r>
    </w:p>
    <w:p w14:paraId="46870150" w14:textId="77777777" w:rsidR="00F171D5" w:rsidRDefault="00F171D5" w:rsidP="00F171D5">
      <w:pPr>
        <w:pStyle w:val="Zdrojovkd"/>
      </w:pPr>
      <w:r>
        <w:t>using MarIO.Assets.Scripts;</w:t>
      </w:r>
    </w:p>
    <w:p w14:paraId="444A27FD" w14:textId="77777777" w:rsidR="00F171D5" w:rsidRDefault="00F171D5" w:rsidP="00F171D5">
      <w:pPr>
        <w:pStyle w:val="Zdrojovkd"/>
      </w:pPr>
    </w:p>
    <w:p w14:paraId="6BECEB26" w14:textId="77777777" w:rsidR="00F171D5" w:rsidRDefault="00F171D5" w:rsidP="00F171D5">
      <w:pPr>
        <w:pStyle w:val="Zdrojovkd"/>
      </w:pPr>
      <w:r>
        <w:t>namespace MarIO.Assets.Models</w:t>
      </w:r>
    </w:p>
    <w:p w14:paraId="7B0613A0" w14:textId="77777777" w:rsidR="00F171D5" w:rsidRDefault="00F171D5" w:rsidP="00F171D5">
      <w:pPr>
        <w:pStyle w:val="Zdrojovkd"/>
      </w:pPr>
      <w:r>
        <w:t>{</w:t>
      </w:r>
    </w:p>
    <w:p w14:paraId="332BE706" w14:textId="77777777" w:rsidR="00F171D5" w:rsidRDefault="00F171D5" w:rsidP="00F171D5">
      <w:pPr>
        <w:pStyle w:val="Zdrojovkd"/>
      </w:pPr>
      <w:r>
        <w:t xml:space="preserve">    public class BackgroundWorker : GameObject</w:t>
      </w:r>
    </w:p>
    <w:p w14:paraId="364A9B6F" w14:textId="77777777" w:rsidR="00F171D5" w:rsidRDefault="00F171D5" w:rsidP="00F171D5">
      <w:pPr>
        <w:pStyle w:val="Zdrojovkd"/>
      </w:pPr>
      <w:r>
        <w:t xml:space="preserve">    {</w:t>
      </w:r>
    </w:p>
    <w:p w14:paraId="6739CB63" w14:textId="77777777" w:rsidR="00F171D5" w:rsidRDefault="00F171D5" w:rsidP="00F171D5">
      <w:pPr>
        <w:pStyle w:val="Zdrojovkd"/>
      </w:pPr>
      <w:r>
        <w:t xml:space="preserve">        protected override void Initialize()</w:t>
      </w:r>
    </w:p>
    <w:p w14:paraId="2F3C7B8B" w14:textId="77777777" w:rsidR="00F171D5" w:rsidRDefault="00F171D5" w:rsidP="00F171D5">
      <w:pPr>
        <w:pStyle w:val="Zdrojovkd"/>
      </w:pPr>
      <w:r>
        <w:t xml:space="preserve">        {</w:t>
      </w:r>
    </w:p>
    <w:p w14:paraId="3E5C5086" w14:textId="77777777" w:rsidR="00F171D5" w:rsidRDefault="00F171D5" w:rsidP="00F171D5">
      <w:pPr>
        <w:pStyle w:val="Zdrojovkd"/>
      </w:pPr>
      <w:r>
        <w:t xml:space="preserve">            this.InitNewScript&lt;BlockAnimatorScript&gt;();</w:t>
      </w:r>
    </w:p>
    <w:p w14:paraId="7689F407" w14:textId="77777777" w:rsidR="00F171D5" w:rsidRDefault="00F171D5" w:rsidP="00F171D5">
      <w:pPr>
        <w:pStyle w:val="Zdrojovkd"/>
      </w:pPr>
      <w:r>
        <w:t xml:space="preserve">            this.InitNewScript&lt;FloatingCoinAnimatorScript&gt;();</w:t>
      </w:r>
    </w:p>
    <w:p w14:paraId="25639819" w14:textId="77777777" w:rsidR="00F171D5" w:rsidRDefault="00F171D5" w:rsidP="00F171D5">
      <w:pPr>
        <w:pStyle w:val="Zdrojovkd"/>
      </w:pPr>
      <w:r>
        <w:t xml:space="preserve">            this.InitNewScript&lt;FloatingTextAnimatorScript&gt;();</w:t>
      </w:r>
    </w:p>
    <w:p w14:paraId="78CEABC1" w14:textId="77777777" w:rsidR="00F171D5" w:rsidRDefault="00F171D5" w:rsidP="00F171D5">
      <w:pPr>
        <w:pStyle w:val="Zdrojovkd"/>
      </w:pPr>
      <w:r>
        <w:t xml:space="preserve">            this.InitNewScript&lt;SpecialBlocksUpdateScript&gt;();</w:t>
      </w:r>
    </w:p>
    <w:p w14:paraId="2B9FFF8E" w14:textId="77777777" w:rsidR="00F171D5" w:rsidRDefault="00F171D5" w:rsidP="00F171D5">
      <w:pPr>
        <w:pStyle w:val="Zdrojovkd"/>
      </w:pPr>
      <w:r>
        <w:t xml:space="preserve">            this.InitNewScript&lt;WorldChangeManagerScript&gt;();</w:t>
      </w:r>
    </w:p>
    <w:p w14:paraId="341BA88D" w14:textId="77777777" w:rsidR="00F171D5" w:rsidRDefault="00F171D5" w:rsidP="00F171D5">
      <w:pPr>
        <w:pStyle w:val="Zdrojovkd"/>
      </w:pPr>
      <w:r>
        <w:t xml:space="preserve">        }</w:t>
      </w:r>
    </w:p>
    <w:p w14:paraId="241E0B61" w14:textId="77777777" w:rsidR="00F171D5" w:rsidRDefault="00F171D5" w:rsidP="00F171D5">
      <w:pPr>
        <w:pStyle w:val="Zdrojovkd"/>
      </w:pPr>
      <w:r>
        <w:t xml:space="preserve">    }</w:t>
      </w:r>
    </w:p>
    <w:p w14:paraId="2E1D31F6" w14:textId="2FA76021" w:rsidR="00F171D5" w:rsidRPr="00F171D5" w:rsidRDefault="00F171D5" w:rsidP="00F171D5">
      <w:pPr>
        <w:pStyle w:val="Zdrojovkd"/>
      </w:pPr>
      <w:r>
        <w:t>}</w:t>
      </w:r>
    </w:p>
    <w:p w14:paraId="307F5F8B" w14:textId="2D1B68EE" w:rsidR="00E16D5A" w:rsidRDefault="00E16D5A" w:rsidP="00E16D5A">
      <w:pPr>
        <w:pStyle w:val="Nadpis4"/>
      </w:pPr>
      <w:r>
        <w:t>Assets/Models/</w:t>
      </w:r>
      <w:r>
        <w:t>Block.cs</w:t>
      </w:r>
    </w:p>
    <w:p w14:paraId="55863BE5" w14:textId="77777777" w:rsidR="00CB769F" w:rsidRDefault="00CB769F" w:rsidP="00CB769F">
      <w:pPr>
        <w:pStyle w:val="Zdrojovkd"/>
      </w:pPr>
      <w:r>
        <w:t>using DKEngine.Core;</w:t>
      </w:r>
    </w:p>
    <w:p w14:paraId="19B4B6BB" w14:textId="77777777" w:rsidR="00CB769F" w:rsidRDefault="00CB769F" w:rsidP="00CB769F">
      <w:pPr>
        <w:pStyle w:val="Zdrojovkd"/>
      </w:pPr>
      <w:r>
        <w:t>using DKEngine.Core.Components;</w:t>
      </w:r>
    </w:p>
    <w:p w14:paraId="44D2E50C" w14:textId="77777777" w:rsidR="00CB769F" w:rsidRDefault="00CB769F" w:rsidP="00CB769F">
      <w:pPr>
        <w:pStyle w:val="Zdrojovkd"/>
      </w:pPr>
      <w:r>
        <w:t>using MarIO.Assets.Models.Miscellaneous;</w:t>
      </w:r>
    </w:p>
    <w:p w14:paraId="69A9D147" w14:textId="77777777" w:rsidR="00CB769F" w:rsidRDefault="00CB769F" w:rsidP="00CB769F">
      <w:pPr>
        <w:pStyle w:val="Zdrojovkd"/>
      </w:pPr>
      <w:r>
        <w:t>using MarIO.Assets.Scripts;</w:t>
      </w:r>
    </w:p>
    <w:p w14:paraId="32CE7B6B" w14:textId="77777777" w:rsidR="00CB769F" w:rsidRDefault="00CB769F" w:rsidP="00CB769F">
      <w:pPr>
        <w:pStyle w:val="Zdrojovkd"/>
      </w:pPr>
      <w:r>
        <w:t>using System;</w:t>
      </w:r>
    </w:p>
    <w:p w14:paraId="36617D8E" w14:textId="77777777" w:rsidR="00CB769F" w:rsidRDefault="00CB769F" w:rsidP="00CB769F">
      <w:pPr>
        <w:pStyle w:val="Zdrojovkd"/>
      </w:pPr>
      <w:r>
        <w:t>using System.Collections.Generic;</w:t>
      </w:r>
    </w:p>
    <w:p w14:paraId="551A8794" w14:textId="77777777" w:rsidR="00CB769F" w:rsidRDefault="00CB769F" w:rsidP="00CB769F">
      <w:pPr>
        <w:pStyle w:val="Zdrojovkd"/>
      </w:pPr>
      <w:r>
        <w:t>using static DKEngine.Core.Components.Transform;</w:t>
      </w:r>
    </w:p>
    <w:p w14:paraId="75D00E2E" w14:textId="77777777" w:rsidR="00CB769F" w:rsidRDefault="00CB769F" w:rsidP="00CB769F">
      <w:pPr>
        <w:pStyle w:val="Zdrojovkd"/>
      </w:pPr>
    </w:p>
    <w:p w14:paraId="49BCFD9C" w14:textId="77777777" w:rsidR="00CB769F" w:rsidRDefault="00CB769F" w:rsidP="00CB769F">
      <w:pPr>
        <w:pStyle w:val="Zdrojovkd"/>
      </w:pPr>
      <w:r>
        <w:t>namespace MarIO.Assets.Models</w:t>
      </w:r>
    </w:p>
    <w:p w14:paraId="725A3019" w14:textId="77777777" w:rsidR="00CB769F" w:rsidRDefault="00CB769F" w:rsidP="00CB769F">
      <w:pPr>
        <w:pStyle w:val="Zdrojovkd"/>
      </w:pPr>
      <w:r>
        <w:t>{</w:t>
      </w:r>
    </w:p>
    <w:p w14:paraId="08F4148A" w14:textId="77777777" w:rsidR="00CB769F" w:rsidRDefault="00CB769F" w:rsidP="00CB769F">
      <w:pPr>
        <w:pStyle w:val="Zdrojovkd"/>
      </w:pPr>
      <w:r>
        <w:t xml:space="preserve">    public class Block : AnimatedObject</w:t>
      </w:r>
    </w:p>
    <w:p w14:paraId="16C4A383" w14:textId="77777777" w:rsidR="00CB769F" w:rsidRDefault="00CB769F" w:rsidP="00CB769F">
      <w:pPr>
        <w:pStyle w:val="Zdrojovkd"/>
      </w:pPr>
      <w:r>
        <w:lastRenderedPageBreak/>
        <w:t xml:space="preserve">    {</w:t>
      </w:r>
    </w:p>
    <w:p w14:paraId="10C1A6F8" w14:textId="77777777" w:rsidR="00CB769F" w:rsidRDefault="00CB769F" w:rsidP="00CB769F">
      <w:pPr>
        <w:pStyle w:val="Zdrojovkd"/>
      </w:pPr>
      <w:r>
        <w:t xml:space="preserve">        public enum BlockType</w:t>
      </w:r>
    </w:p>
    <w:p w14:paraId="702F2B6B" w14:textId="77777777" w:rsidR="00CB769F" w:rsidRDefault="00CB769F" w:rsidP="00CB769F">
      <w:pPr>
        <w:pStyle w:val="Zdrojovkd"/>
      </w:pPr>
      <w:r>
        <w:t xml:space="preserve">        {</w:t>
      </w:r>
    </w:p>
    <w:p w14:paraId="5CA191F8" w14:textId="77777777" w:rsidR="00CB769F" w:rsidRDefault="00CB769F" w:rsidP="00CB769F">
      <w:pPr>
        <w:pStyle w:val="Zdrojovkd"/>
      </w:pPr>
      <w:r>
        <w:t xml:space="preserve">            Ground1,</w:t>
      </w:r>
    </w:p>
    <w:p w14:paraId="3D69B8BA" w14:textId="77777777" w:rsidR="00CB769F" w:rsidRDefault="00CB769F" w:rsidP="00CB769F">
      <w:pPr>
        <w:pStyle w:val="Zdrojovkd"/>
      </w:pPr>
      <w:r>
        <w:t xml:space="preserve">            Ground2,</w:t>
      </w:r>
    </w:p>
    <w:p w14:paraId="1BE0850C" w14:textId="77777777" w:rsidR="00CB769F" w:rsidRDefault="00CB769F" w:rsidP="00CB769F">
      <w:pPr>
        <w:pStyle w:val="Zdrojovkd"/>
      </w:pPr>
      <w:r>
        <w:t xml:space="preserve">            Ground3,</w:t>
      </w:r>
    </w:p>
    <w:p w14:paraId="0F5CF029" w14:textId="77777777" w:rsidR="00CB769F" w:rsidRDefault="00CB769F" w:rsidP="00CB769F">
      <w:pPr>
        <w:pStyle w:val="Zdrojovkd"/>
      </w:pPr>
      <w:r>
        <w:t xml:space="preserve">            Ground4,</w:t>
      </w:r>
    </w:p>
    <w:p w14:paraId="7B75FD5A" w14:textId="77777777" w:rsidR="00CB769F" w:rsidRDefault="00CB769F" w:rsidP="00CB769F">
      <w:pPr>
        <w:pStyle w:val="Zdrojovkd"/>
      </w:pPr>
      <w:r>
        <w:t xml:space="preserve">            Bridge,</w:t>
      </w:r>
    </w:p>
    <w:p w14:paraId="78856931" w14:textId="77777777" w:rsidR="00CB769F" w:rsidRDefault="00CB769F" w:rsidP="00CB769F">
      <w:pPr>
        <w:pStyle w:val="Zdrojovkd"/>
      </w:pPr>
      <w:r>
        <w:t xml:space="preserve">            Bush1,</w:t>
      </w:r>
    </w:p>
    <w:p w14:paraId="3121749D" w14:textId="77777777" w:rsidR="00CB769F" w:rsidRDefault="00CB769F" w:rsidP="00CB769F">
      <w:pPr>
        <w:pStyle w:val="Zdrojovkd"/>
      </w:pPr>
      <w:r>
        <w:t xml:space="preserve">            Bush2,</w:t>
      </w:r>
    </w:p>
    <w:p w14:paraId="6B836F98" w14:textId="77777777" w:rsidR="00CB769F" w:rsidRDefault="00CB769F" w:rsidP="00CB769F">
      <w:pPr>
        <w:pStyle w:val="Zdrojovkd"/>
      </w:pPr>
      <w:r>
        <w:t xml:space="preserve">            Bush3,</w:t>
      </w:r>
    </w:p>
    <w:p w14:paraId="2C5CFBC7" w14:textId="77777777" w:rsidR="00CB769F" w:rsidRDefault="00CB769F" w:rsidP="00CB769F">
      <w:pPr>
        <w:pStyle w:val="Zdrojovkd"/>
      </w:pPr>
      <w:r>
        <w:t xml:space="preserve">            BushSmall,</w:t>
      </w:r>
    </w:p>
    <w:p w14:paraId="0633C7F4" w14:textId="77777777" w:rsidR="00CB769F" w:rsidRDefault="00CB769F" w:rsidP="00CB769F">
      <w:pPr>
        <w:pStyle w:val="Zdrojovkd"/>
      </w:pPr>
      <w:r>
        <w:t xml:space="preserve">            CastleBig,</w:t>
      </w:r>
    </w:p>
    <w:p w14:paraId="0B8A9A22" w14:textId="77777777" w:rsidR="00CB769F" w:rsidRDefault="00CB769F" w:rsidP="00CB769F">
      <w:pPr>
        <w:pStyle w:val="Zdrojovkd"/>
      </w:pPr>
      <w:r>
        <w:t xml:space="preserve">            CastleSmall,</w:t>
      </w:r>
    </w:p>
    <w:p w14:paraId="5F47D08F" w14:textId="77777777" w:rsidR="00CB769F" w:rsidRDefault="00CB769F" w:rsidP="00CB769F">
      <w:pPr>
        <w:pStyle w:val="Zdrojovkd"/>
      </w:pPr>
      <w:r>
        <w:t xml:space="preserve">            Cloud1,</w:t>
      </w:r>
    </w:p>
    <w:p w14:paraId="6118DF5B" w14:textId="77777777" w:rsidR="00CB769F" w:rsidRDefault="00CB769F" w:rsidP="00CB769F">
      <w:pPr>
        <w:pStyle w:val="Zdrojovkd"/>
      </w:pPr>
      <w:r>
        <w:t xml:space="preserve">            Cloud2,</w:t>
      </w:r>
    </w:p>
    <w:p w14:paraId="123D84FF" w14:textId="77777777" w:rsidR="00CB769F" w:rsidRDefault="00CB769F" w:rsidP="00CB769F">
      <w:pPr>
        <w:pStyle w:val="Zdrojovkd"/>
      </w:pPr>
      <w:r>
        <w:t xml:space="preserve">            Cloud3,</w:t>
      </w:r>
    </w:p>
    <w:p w14:paraId="5D23E36E" w14:textId="77777777" w:rsidR="00CB769F" w:rsidRDefault="00CB769F" w:rsidP="00CB769F">
      <w:pPr>
        <w:pStyle w:val="Zdrojovkd"/>
      </w:pPr>
      <w:r>
        <w:t xml:space="preserve">            Fence,</w:t>
      </w:r>
    </w:p>
    <w:p w14:paraId="44D8E706" w14:textId="77777777" w:rsidR="00CB769F" w:rsidRDefault="00CB769F" w:rsidP="00CB769F">
      <w:pPr>
        <w:pStyle w:val="Zdrojovkd"/>
      </w:pPr>
      <w:r>
        <w:t xml:space="preserve">            Finish,</w:t>
      </w:r>
    </w:p>
    <w:p w14:paraId="5023B8E1" w14:textId="77777777" w:rsidR="00CB769F" w:rsidRDefault="00CB769F" w:rsidP="00CB769F">
      <w:pPr>
        <w:pStyle w:val="Zdrojovkd"/>
      </w:pPr>
      <w:r>
        <w:t xml:space="preserve">            Flag,</w:t>
      </w:r>
    </w:p>
    <w:p w14:paraId="05787891" w14:textId="77777777" w:rsidR="00CB769F" w:rsidRDefault="00CB769F" w:rsidP="00CB769F">
      <w:pPr>
        <w:pStyle w:val="Zdrojovkd"/>
      </w:pPr>
      <w:r>
        <w:t xml:space="preserve">            FlagPole,</w:t>
      </w:r>
    </w:p>
    <w:p w14:paraId="79B60A92" w14:textId="77777777" w:rsidR="00CB769F" w:rsidRDefault="00CB769F" w:rsidP="00CB769F">
      <w:pPr>
        <w:pStyle w:val="Zdrojovkd"/>
      </w:pPr>
      <w:r>
        <w:t xml:space="preserve">            Mountain,</w:t>
      </w:r>
    </w:p>
    <w:p w14:paraId="57C07035" w14:textId="77777777" w:rsidR="00CB769F" w:rsidRDefault="00CB769F" w:rsidP="00CB769F">
      <w:pPr>
        <w:pStyle w:val="Zdrojovkd"/>
      </w:pPr>
      <w:r>
        <w:t xml:space="preserve">            NoCoin,</w:t>
      </w:r>
    </w:p>
    <w:p w14:paraId="0C9D941F" w14:textId="77777777" w:rsidR="00CB769F" w:rsidRDefault="00CB769F" w:rsidP="00CB769F">
      <w:pPr>
        <w:pStyle w:val="Zdrojovkd"/>
      </w:pPr>
      <w:r>
        <w:t xml:space="preserve">            Sky,</w:t>
      </w:r>
    </w:p>
    <w:p w14:paraId="14482E33" w14:textId="77777777" w:rsidR="00CB769F" w:rsidRDefault="00CB769F" w:rsidP="00CB769F">
      <w:pPr>
        <w:pStyle w:val="Zdrojovkd"/>
      </w:pPr>
      <w:r>
        <w:t xml:space="preserve">            Water1,</w:t>
      </w:r>
    </w:p>
    <w:p w14:paraId="30211233" w14:textId="77777777" w:rsidR="00CB769F" w:rsidRDefault="00CB769F" w:rsidP="00CB769F">
      <w:pPr>
        <w:pStyle w:val="Zdrojovkd"/>
      </w:pPr>
      <w:r>
        <w:t xml:space="preserve">            Water2,</w:t>
      </w:r>
    </w:p>
    <w:p w14:paraId="7FC406CA" w14:textId="77777777" w:rsidR="00CB769F" w:rsidRDefault="00CB769F" w:rsidP="00CB769F">
      <w:pPr>
        <w:pStyle w:val="Zdrojovkd"/>
      </w:pPr>
      <w:r>
        <w:t xml:space="preserve">            Pipe1,</w:t>
      </w:r>
    </w:p>
    <w:p w14:paraId="1E45728A" w14:textId="77777777" w:rsidR="00CB769F" w:rsidRDefault="00CB769F" w:rsidP="00CB769F">
      <w:pPr>
        <w:pStyle w:val="Zdrojovkd"/>
      </w:pPr>
      <w:r>
        <w:t xml:space="preserve">            Pipe2,</w:t>
      </w:r>
    </w:p>
    <w:p w14:paraId="6947D50C" w14:textId="77777777" w:rsidR="00CB769F" w:rsidRDefault="00CB769F" w:rsidP="00CB769F">
      <w:pPr>
        <w:pStyle w:val="Zdrojovkd"/>
      </w:pPr>
      <w:r>
        <w:t xml:space="preserve">            Pipe3,</w:t>
      </w:r>
    </w:p>
    <w:p w14:paraId="03C5210D" w14:textId="77777777" w:rsidR="00CB769F" w:rsidRDefault="00CB769F" w:rsidP="00CB769F">
      <w:pPr>
        <w:pStyle w:val="Zdrojovkd"/>
      </w:pPr>
      <w:r>
        <w:t xml:space="preserve">            Pipe4,</w:t>
      </w:r>
    </w:p>
    <w:p w14:paraId="3C91B495" w14:textId="77777777" w:rsidR="00CB769F" w:rsidRDefault="00CB769F" w:rsidP="00CB769F">
      <w:pPr>
        <w:pStyle w:val="Zdrojovkd"/>
      </w:pPr>
      <w:r>
        <w:t xml:space="preserve">            Pipe5,</w:t>
      </w:r>
    </w:p>
    <w:p w14:paraId="3CC98F32" w14:textId="77777777" w:rsidR="00CB769F" w:rsidRDefault="00CB769F" w:rsidP="00CB769F">
      <w:pPr>
        <w:pStyle w:val="Zdrojovkd"/>
      </w:pPr>
      <w:r>
        <w:t xml:space="preserve">            UnderGround1,</w:t>
      </w:r>
    </w:p>
    <w:p w14:paraId="1B874D8E" w14:textId="77777777" w:rsidR="00CB769F" w:rsidRDefault="00CB769F" w:rsidP="00CB769F">
      <w:pPr>
        <w:pStyle w:val="Zdrojovkd"/>
      </w:pPr>
      <w:r>
        <w:t xml:space="preserve">            UnderGround2,</w:t>
      </w:r>
    </w:p>
    <w:p w14:paraId="30B6F2A4" w14:textId="77777777" w:rsidR="00CB769F" w:rsidRDefault="00CB769F" w:rsidP="00CB769F">
      <w:pPr>
        <w:pStyle w:val="Zdrojovkd"/>
      </w:pPr>
      <w:r>
        <w:t xml:space="preserve">            UnderGround3,</w:t>
      </w:r>
    </w:p>
    <w:p w14:paraId="75873DF0" w14:textId="77777777" w:rsidR="00CB769F" w:rsidRDefault="00CB769F" w:rsidP="00CB769F">
      <w:pPr>
        <w:pStyle w:val="Zdrojovkd"/>
      </w:pPr>
      <w:r>
        <w:t xml:space="preserve">            UnderGround4,</w:t>
      </w:r>
    </w:p>
    <w:p w14:paraId="60602183" w14:textId="77777777" w:rsidR="00CB769F" w:rsidRDefault="00CB769F" w:rsidP="00CB769F">
      <w:pPr>
        <w:pStyle w:val="Zdrojovkd"/>
      </w:pPr>
      <w:r>
        <w:t xml:space="preserve">            UnderGroundBackground1,</w:t>
      </w:r>
    </w:p>
    <w:p w14:paraId="62F28C35" w14:textId="77777777" w:rsidR="00CB769F" w:rsidRDefault="00CB769F" w:rsidP="00CB769F">
      <w:pPr>
        <w:pStyle w:val="Zdrojovkd"/>
      </w:pPr>
      <w:r>
        <w:t xml:space="preserve">            UnderGroundBackground2,</w:t>
      </w:r>
    </w:p>
    <w:p w14:paraId="0DF9C37E" w14:textId="77777777" w:rsidR="00CB769F" w:rsidRDefault="00CB769F" w:rsidP="00CB769F">
      <w:pPr>
        <w:pStyle w:val="Zdrojovkd"/>
      </w:pPr>
      <w:r>
        <w:t xml:space="preserve">            NumberOfObjects</w:t>
      </w:r>
    </w:p>
    <w:p w14:paraId="41CD8460" w14:textId="77777777" w:rsidR="00CB769F" w:rsidRDefault="00CB769F" w:rsidP="00CB769F">
      <w:pPr>
        <w:pStyle w:val="Zdrojovkd"/>
      </w:pPr>
      <w:r>
        <w:t xml:space="preserve">        }</w:t>
      </w:r>
    </w:p>
    <w:p w14:paraId="045C3B48" w14:textId="77777777" w:rsidR="00CB769F" w:rsidRDefault="00CB769F" w:rsidP="00CB769F">
      <w:pPr>
        <w:pStyle w:val="Zdrojovkd"/>
      </w:pPr>
    </w:p>
    <w:p w14:paraId="615AFBEA" w14:textId="77777777" w:rsidR="00CB769F" w:rsidRDefault="00CB769F" w:rsidP="00CB769F">
      <w:pPr>
        <w:pStyle w:val="Zdrojovkd"/>
      </w:pPr>
      <w:r>
        <w:t xml:space="preserve">        public static Dictionary&lt;BlockType, string&gt; BlockTypeNames = new Dictionary&lt;BlockType, string&gt;()</w:t>
      </w:r>
    </w:p>
    <w:p w14:paraId="7A7F3A23" w14:textId="77777777" w:rsidR="00CB769F" w:rsidRDefault="00CB769F" w:rsidP="00CB769F">
      <w:pPr>
        <w:pStyle w:val="Zdrojovkd"/>
      </w:pPr>
      <w:r>
        <w:t xml:space="preserve">        {</w:t>
      </w:r>
    </w:p>
    <w:p w14:paraId="7DE653C3" w14:textId="77777777" w:rsidR="00CB769F" w:rsidRDefault="00CB769F" w:rsidP="00CB769F">
      <w:pPr>
        <w:pStyle w:val="Zdrojovkd"/>
      </w:pPr>
      <w:r>
        <w:t xml:space="preserve">            { BlockType.Bridge, "bridge" },</w:t>
      </w:r>
    </w:p>
    <w:p w14:paraId="08285435" w14:textId="77777777" w:rsidR="00CB769F" w:rsidRDefault="00CB769F" w:rsidP="00CB769F">
      <w:pPr>
        <w:pStyle w:val="Zdrojovkd"/>
      </w:pPr>
      <w:r>
        <w:t xml:space="preserve">            { BlockType.Bush1, "bush_01" },</w:t>
      </w:r>
    </w:p>
    <w:p w14:paraId="0E332C2E" w14:textId="77777777" w:rsidR="00CB769F" w:rsidRDefault="00CB769F" w:rsidP="00CB769F">
      <w:pPr>
        <w:pStyle w:val="Zdrojovkd"/>
      </w:pPr>
      <w:r>
        <w:t xml:space="preserve">            { BlockType.Bush2, "bush_02" },</w:t>
      </w:r>
    </w:p>
    <w:p w14:paraId="5C3299A8" w14:textId="77777777" w:rsidR="00CB769F" w:rsidRDefault="00CB769F" w:rsidP="00CB769F">
      <w:pPr>
        <w:pStyle w:val="Zdrojovkd"/>
      </w:pPr>
      <w:r>
        <w:t xml:space="preserve">            { BlockType.Bush3, "bush_03" },</w:t>
      </w:r>
    </w:p>
    <w:p w14:paraId="1C3D9DAC" w14:textId="77777777" w:rsidR="00CB769F" w:rsidRDefault="00CB769F" w:rsidP="00CB769F">
      <w:pPr>
        <w:pStyle w:val="Zdrojovkd"/>
      </w:pPr>
      <w:r>
        <w:t xml:space="preserve">            { BlockType.BushSmall, "bush_small" },</w:t>
      </w:r>
    </w:p>
    <w:p w14:paraId="02D68895" w14:textId="77777777" w:rsidR="00CB769F" w:rsidRDefault="00CB769F" w:rsidP="00CB769F">
      <w:pPr>
        <w:pStyle w:val="Zdrojovkd"/>
      </w:pPr>
      <w:r>
        <w:t xml:space="preserve">            { BlockType.CastleBig, "castle_big" },</w:t>
      </w:r>
    </w:p>
    <w:p w14:paraId="7B427F56" w14:textId="77777777" w:rsidR="00CB769F" w:rsidRDefault="00CB769F" w:rsidP="00CB769F">
      <w:pPr>
        <w:pStyle w:val="Zdrojovkd"/>
      </w:pPr>
      <w:r>
        <w:t xml:space="preserve">            { BlockType.CastleSmall, "castle_small" },</w:t>
      </w:r>
    </w:p>
    <w:p w14:paraId="411C03D3" w14:textId="77777777" w:rsidR="00CB769F" w:rsidRDefault="00CB769F" w:rsidP="00CB769F">
      <w:pPr>
        <w:pStyle w:val="Zdrojovkd"/>
      </w:pPr>
      <w:r>
        <w:t xml:space="preserve">            { BlockType.Cloud1, "cloud_01" },</w:t>
      </w:r>
    </w:p>
    <w:p w14:paraId="6ACB90B0" w14:textId="77777777" w:rsidR="00CB769F" w:rsidRDefault="00CB769F" w:rsidP="00CB769F">
      <w:pPr>
        <w:pStyle w:val="Zdrojovkd"/>
      </w:pPr>
      <w:r>
        <w:t xml:space="preserve">            { BlockType.Cloud2, "cloud_02" },</w:t>
      </w:r>
    </w:p>
    <w:p w14:paraId="1E7AA461" w14:textId="77777777" w:rsidR="00CB769F" w:rsidRDefault="00CB769F" w:rsidP="00CB769F">
      <w:pPr>
        <w:pStyle w:val="Zdrojovkd"/>
      </w:pPr>
      <w:r>
        <w:t xml:space="preserve">            { BlockType.Cloud3, "cloud_03" },</w:t>
      </w:r>
    </w:p>
    <w:p w14:paraId="6200DB34" w14:textId="77777777" w:rsidR="00CB769F" w:rsidRDefault="00CB769F" w:rsidP="00CB769F">
      <w:pPr>
        <w:pStyle w:val="Zdrojovkd"/>
      </w:pPr>
      <w:r>
        <w:t xml:space="preserve">            { BlockType.Fence, "fence" },</w:t>
      </w:r>
    </w:p>
    <w:p w14:paraId="55E63C0C" w14:textId="77777777" w:rsidR="00CB769F" w:rsidRDefault="00CB769F" w:rsidP="00CB769F">
      <w:pPr>
        <w:pStyle w:val="Zdrojovkd"/>
      </w:pPr>
      <w:r>
        <w:t xml:space="preserve">            { BlockType.Flag, "finish_flag" },</w:t>
      </w:r>
    </w:p>
    <w:p w14:paraId="7C9A703F" w14:textId="77777777" w:rsidR="00CB769F" w:rsidRDefault="00CB769F" w:rsidP="00CB769F">
      <w:pPr>
        <w:pStyle w:val="Zdrojovkd"/>
      </w:pPr>
      <w:r>
        <w:t xml:space="preserve">            { BlockType.FlagPole, "flag_pole" },</w:t>
      </w:r>
    </w:p>
    <w:p w14:paraId="4BD12390" w14:textId="77777777" w:rsidR="00CB769F" w:rsidRDefault="00CB769F" w:rsidP="00CB769F">
      <w:pPr>
        <w:pStyle w:val="Zdrojovkd"/>
      </w:pPr>
      <w:r>
        <w:t xml:space="preserve">            { BlockType.Finish, "" },</w:t>
      </w:r>
    </w:p>
    <w:p w14:paraId="314E1CC3" w14:textId="77777777" w:rsidR="00CB769F" w:rsidRDefault="00CB769F" w:rsidP="00CB769F">
      <w:pPr>
        <w:pStyle w:val="Zdrojovkd"/>
      </w:pPr>
      <w:r>
        <w:t xml:space="preserve">            { BlockType.Ground1, "block_1_with_coin" },</w:t>
      </w:r>
    </w:p>
    <w:p w14:paraId="1CB22954" w14:textId="77777777" w:rsidR="00CB769F" w:rsidRDefault="00CB769F" w:rsidP="00CB769F">
      <w:pPr>
        <w:pStyle w:val="Zdrojovkd"/>
      </w:pPr>
      <w:r>
        <w:t xml:space="preserve">            { BlockType.Ground2, "block_02" },</w:t>
      </w:r>
    </w:p>
    <w:p w14:paraId="79E82FBD" w14:textId="77777777" w:rsidR="00CB769F" w:rsidRDefault="00CB769F" w:rsidP="00CB769F">
      <w:pPr>
        <w:pStyle w:val="Zdrojovkd"/>
      </w:pPr>
      <w:r>
        <w:t xml:space="preserve">            { BlockType.Ground3, "block_03" },</w:t>
      </w:r>
    </w:p>
    <w:p w14:paraId="5B7C56A7" w14:textId="77777777" w:rsidR="00CB769F" w:rsidRDefault="00CB769F" w:rsidP="00CB769F">
      <w:pPr>
        <w:pStyle w:val="Zdrojovkd"/>
      </w:pPr>
      <w:r>
        <w:t xml:space="preserve">            { BlockType.Ground4, "block_04" },</w:t>
      </w:r>
    </w:p>
    <w:p w14:paraId="4C151B36" w14:textId="77777777" w:rsidR="00CB769F" w:rsidRDefault="00CB769F" w:rsidP="00CB769F">
      <w:pPr>
        <w:pStyle w:val="Zdrojovkd"/>
      </w:pPr>
      <w:r>
        <w:t xml:space="preserve">            { BlockType.Mountain, "mountain" },</w:t>
      </w:r>
    </w:p>
    <w:p w14:paraId="60C1B896" w14:textId="77777777" w:rsidR="00CB769F" w:rsidRDefault="00CB769F" w:rsidP="00CB769F">
      <w:pPr>
        <w:pStyle w:val="Zdrojovkd"/>
      </w:pPr>
      <w:r>
        <w:t xml:space="preserve">            { BlockType.NoCoin, "block_nocoins" },</w:t>
      </w:r>
    </w:p>
    <w:p w14:paraId="02D347C2" w14:textId="77777777" w:rsidR="00CB769F" w:rsidRDefault="00CB769F" w:rsidP="00CB769F">
      <w:pPr>
        <w:pStyle w:val="Zdrojovkd"/>
      </w:pPr>
      <w:r>
        <w:t xml:space="preserve">            { BlockType.Pipe1, "pipe_01" },</w:t>
      </w:r>
    </w:p>
    <w:p w14:paraId="7E749B37" w14:textId="77777777" w:rsidR="00CB769F" w:rsidRDefault="00CB769F" w:rsidP="00CB769F">
      <w:pPr>
        <w:pStyle w:val="Zdrojovkd"/>
      </w:pPr>
      <w:r>
        <w:t xml:space="preserve">            { BlockType.Pipe2, "pipe_02" },</w:t>
      </w:r>
    </w:p>
    <w:p w14:paraId="5A738099" w14:textId="77777777" w:rsidR="00CB769F" w:rsidRDefault="00CB769F" w:rsidP="00CB769F">
      <w:pPr>
        <w:pStyle w:val="Zdrojovkd"/>
      </w:pPr>
      <w:r>
        <w:t xml:space="preserve">            { BlockType.Pipe3, "pipe_03" },</w:t>
      </w:r>
    </w:p>
    <w:p w14:paraId="1C19427A" w14:textId="77777777" w:rsidR="00CB769F" w:rsidRDefault="00CB769F" w:rsidP="00CB769F">
      <w:pPr>
        <w:pStyle w:val="Zdrojovkd"/>
      </w:pPr>
      <w:r>
        <w:t xml:space="preserve">            { BlockType.Pipe4, "pipe_04" },</w:t>
      </w:r>
    </w:p>
    <w:p w14:paraId="10181472" w14:textId="77777777" w:rsidR="00CB769F" w:rsidRDefault="00CB769F" w:rsidP="00CB769F">
      <w:pPr>
        <w:pStyle w:val="Zdrojovkd"/>
      </w:pPr>
      <w:r>
        <w:t xml:space="preserve">            { BlockType.Pipe5, "pipe_05" },</w:t>
      </w:r>
    </w:p>
    <w:p w14:paraId="06D50FE4" w14:textId="77777777" w:rsidR="00CB769F" w:rsidRDefault="00CB769F" w:rsidP="00CB769F">
      <w:pPr>
        <w:pStyle w:val="Zdrojovkd"/>
      </w:pPr>
      <w:r>
        <w:t xml:space="preserve">            { BlockType.Sky, "sky" },</w:t>
      </w:r>
    </w:p>
    <w:p w14:paraId="36CF5354" w14:textId="77777777" w:rsidR="00CB769F" w:rsidRDefault="00CB769F" w:rsidP="00CB769F">
      <w:pPr>
        <w:pStyle w:val="Zdrojovkd"/>
      </w:pPr>
      <w:r>
        <w:t xml:space="preserve">            { BlockType.UnderGround1, "underground_block_01" },</w:t>
      </w:r>
    </w:p>
    <w:p w14:paraId="4ABC8B84" w14:textId="77777777" w:rsidR="00CB769F" w:rsidRDefault="00CB769F" w:rsidP="00CB769F">
      <w:pPr>
        <w:pStyle w:val="Zdrojovkd"/>
      </w:pPr>
      <w:r>
        <w:t xml:space="preserve">            { BlockType.UnderGround2, "underground_block_02" },</w:t>
      </w:r>
    </w:p>
    <w:p w14:paraId="3E41242A" w14:textId="77777777" w:rsidR="00CB769F" w:rsidRDefault="00CB769F" w:rsidP="00CB769F">
      <w:pPr>
        <w:pStyle w:val="Zdrojovkd"/>
      </w:pPr>
      <w:r>
        <w:t xml:space="preserve">            { BlockType.UnderGround3, "underground_block_03" },</w:t>
      </w:r>
    </w:p>
    <w:p w14:paraId="64153799" w14:textId="77777777" w:rsidR="00CB769F" w:rsidRDefault="00CB769F" w:rsidP="00CB769F">
      <w:pPr>
        <w:pStyle w:val="Zdrojovkd"/>
      </w:pPr>
      <w:r>
        <w:t xml:space="preserve">            { BlockType.UnderGround4, "underground_block_04" },</w:t>
      </w:r>
    </w:p>
    <w:p w14:paraId="1D02C858" w14:textId="77777777" w:rsidR="00CB769F" w:rsidRDefault="00CB769F" w:rsidP="00CB769F">
      <w:pPr>
        <w:pStyle w:val="Zdrojovkd"/>
      </w:pPr>
      <w:r>
        <w:t xml:space="preserve">            { BlockType.UnderGroundBackground1, "background_01" },</w:t>
      </w:r>
    </w:p>
    <w:p w14:paraId="0ECC90B1" w14:textId="77777777" w:rsidR="00CB769F" w:rsidRDefault="00CB769F" w:rsidP="00CB769F">
      <w:pPr>
        <w:pStyle w:val="Zdrojovkd"/>
      </w:pPr>
      <w:r>
        <w:t xml:space="preserve">            { BlockType.UnderGroundBackground2, "background_02" },</w:t>
      </w:r>
    </w:p>
    <w:p w14:paraId="58D79D08" w14:textId="77777777" w:rsidR="00CB769F" w:rsidRDefault="00CB769F" w:rsidP="00CB769F">
      <w:pPr>
        <w:pStyle w:val="Zdrojovkd"/>
      </w:pPr>
      <w:r>
        <w:t xml:space="preserve">            { BlockType.Water1, "water_01" },</w:t>
      </w:r>
    </w:p>
    <w:p w14:paraId="62B027BA" w14:textId="77777777" w:rsidR="00CB769F" w:rsidRDefault="00CB769F" w:rsidP="00CB769F">
      <w:pPr>
        <w:pStyle w:val="Zdrojovkd"/>
      </w:pPr>
      <w:r>
        <w:t xml:space="preserve">            { BlockType.Water2, "water_02" },</w:t>
      </w:r>
    </w:p>
    <w:p w14:paraId="1AF0F306" w14:textId="77777777" w:rsidR="00CB769F" w:rsidRDefault="00CB769F" w:rsidP="00CB769F">
      <w:pPr>
        <w:pStyle w:val="Zdrojovkd"/>
      </w:pPr>
      <w:r>
        <w:t xml:space="preserve">        };</w:t>
      </w:r>
    </w:p>
    <w:p w14:paraId="28A7E899" w14:textId="77777777" w:rsidR="00CB769F" w:rsidRDefault="00CB769F" w:rsidP="00CB769F">
      <w:pPr>
        <w:pStyle w:val="Zdrojovkd"/>
      </w:pPr>
    </w:p>
    <w:p w14:paraId="4C9310FE" w14:textId="77777777" w:rsidR="00CB769F" w:rsidRDefault="00CB769F" w:rsidP="00CB769F">
      <w:pPr>
        <w:pStyle w:val="Zdrojovkd"/>
      </w:pPr>
      <w:r>
        <w:t xml:space="preserve">        public enum CollisionState</w:t>
      </w:r>
    </w:p>
    <w:p w14:paraId="40FFD131" w14:textId="77777777" w:rsidR="00CB769F" w:rsidRDefault="00CB769F" w:rsidP="00CB769F">
      <w:pPr>
        <w:pStyle w:val="Zdrojovkd"/>
      </w:pPr>
      <w:r>
        <w:t xml:space="preserve">        {</w:t>
      </w:r>
    </w:p>
    <w:p w14:paraId="31091460" w14:textId="77777777" w:rsidR="00CB769F" w:rsidRDefault="00CB769F" w:rsidP="00CB769F">
      <w:pPr>
        <w:pStyle w:val="Zdrojovkd"/>
      </w:pPr>
      <w:r>
        <w:t xml:space="preserve">            Stay,</w:t>
      </w:r>
    </w:p>
    <w:p w14:paraId="445F7CF8" w14:textId="77777777" w:rsidR="00CB769F" w:rsidRDefault="00CB769F" w:rsidP="00CB769F">
      <w:pPr>
        <w:pStyle w:val="Zdrojovkd"/>
      </w:pPr>
      <w:r>
        <w:t xml:space="preserve">            Up,</w:t>
      </w:r>
    </w:p>
    <w:p w14:paraId="1E4A049F" w14:textId="77777777" w:rsidR="00CB769F" w:rsidRDefault="00CB769F" w:rsidP="00CB769F">
      <w:pPr>
        <w:pStyle w:val="Zdrojovkd"/>
      </w:pPr>
      <w:r>
        <w:t xml:space="preserve">            Down</w:t>
      </w:r>
    </w:p>
    <w:p w14:paraId="18A00907" w14:textId="77777777" w:rsidR="00CB769F" w:rsidRDefault="00CB769F" w:rsidP="00CB769F">
      <w:pPr>
        <w:pStyle w:val="Zdrojovkd"/>
      </w:pPr>
      <w:r>
        <w:t xml:space="preserve">        }</w:t>
      </w:r>
    </w:p>
    <w:p w14:paraId="4E870D09" w14:textId="77777777" w:rsidR="00CB769F" w:rsidRDefault="00CB769F" w:rsidP="00CB769F">
      <w:pPr>
        <w:pStyle w:val="Zdrojovkd"/>
      </w:pPr>
    </w:p>
    <w:p w14:paraId="2E0BF4A7" w14:textId="77777777" w:rsidR="00CB769F" w:rsidRDefault="00CB769F" w:rsidP="00CB769F">
      <w:pPr>
        <w:pStyle w:val="Zdrojovkd"/>
      </w:pPr>
      <w:r>
        <w:t xml:space="preserve">        public BlockType Type { get; set; }</w:t>
      </w:r>
    </w:p>
    <w:p w14:paraId="1BB5711A" w14:textId="77777777" w:rsidR="00CB769F" w:rsidRDefault="00CB769F" w:rsidP="00CB769F">
      <w:pPr>
        <w:pStyle w:val="Zdrojovkd"/>
      </w:pPr>
      <w:r>
        <w:t xml:space="preserve">        public bool InitCollider { get; set; }</w:t>
      </w:r>
    </w:p>
    <w:p w14:paraId="1AC0C265" w14:textId="77777777" w:rsidR="00CB769F" w:rsidRDefault="00CB769F" w:rsidP="00CB769F">
      <w:pPr>
        <w:pStyle w:val="Zdrojovkd"/>
      </w:pPr>
      <w:r>
        <w:t xml:space="preserve">        public CollisionState State { get; set; }</w:t>
      </w:r>
    </w:p>
    <w:p w14:paraId="6FEE6F43" w14:textId="77777777" w:rsidR="00CB769F" w:rsidRDefault="00CB769F" w:rsidP="00CB769F">
      <w:pPr>
        <w:pStyle w:val="Zdrojovkd"/>
      </w:pPr>
    </w:p>
    <w:p w14:paraId="292F3DA0" w14:textId="77777777" w:rsidR="00CB769F" w:rsidRDefault="00CB769F" w:rsidP="00CB769F">
      <w:pPr>
        <w:pStyle w:val="Zdrojovkd"/>
      </w:pPr>
      <w:r>
        <w:t xml:space="preserve">        public bool SpecialActionActivate</w:t>
      </w:r>
    </w:p>
    <w:p w14:paraId="145BE657" w14:textId="77777777" w:rsidR="00CB769F" w:rsidRDefault="00CB769F" w:rsidP="00CB769F">
      <w:pPr>
        <w:pStyle w:val="Zdrojovkd"/>
      </w:pPr>
      <w:r>
        <w:t xml:space="preserve">        {</w:t>
      </w:r>
    </w:p>
    <w:p w14:paraId="24A04876" w14:textId="77777777" w:rsidR="00CB769F" w:rsidRDefault="00CB769F" w:rsidP="00CB769F">
      <w:pPr>
        <w:pStyle w:val="Zdrojovkd"/>
      </w:pPr>
      <w:r>
        <w:t xml:space="preserve">            get { return _specialAction; }</w:t>
      </w:r>
    </w:p>
    <w:p w14:paraId="34089AD4" w14:textId="77777777" w:rsidR="00CB769F" w:rsidRDefault="00CB769F" w:rsidP="00CB769F">
      <w:pPr>
        <w:pStyle w:val="Zdrojovkd"/>
      </w:pPr>
      <w:r>
        <w:t xml:space="preserve">            set</w:t>
      </w:r>
    </w:p>
    <w:p w14:paraId="49288730" w14:textId="77777777" w:rsidR="00CB769F" w:rsidRDefault="00CB769F" w:rsidP="00CB769F">
      <w:pPr>
        <w:pStyle w:val="Zdrojovkd"/>
      </w:pPr>
      <w:r>
        <w:t xml:space="preserve">            {</w:t>
      </w:r>
    </w:p>
    <w:p w14:paraId="32D723EA" w14:textId="77777777" w:rsidR="00CB769F" w:rsidRDefault="00CB769F" w:rsidP="00CB769F">
      <w:pPr>
        <w:pStyle w:val="Zdrojovkd"/>
      </w:pPr>
      <w:r>
        <w:t xml:space="preserve">                if (value)</w:t>
      </w:r>
    </w:p>
    <w:p w14:paraId="02899BEE" w14:textId="77777777" w:rsidR="00CB769F" w:rsidRDefault="00CB769F" w:rsidP="00CB769F">
      <w:pPr>
        <w:pStyle w:val="Zdrojovkd"/>
      </w:pPr>
      <w:r>
        <w:t xml:space="preserve">                {</w:t>
      </w:r>
    </w:p>
    <w:p w14:paraId="742FBDB8" w14:textId="77777777" w:rsidR="00CB769F" w:rsidRDefault="00CB769F" w:rsidP="00CB769F">
      <w:pPr>
        <w:pStyle w:val="Zdrojovkd"/>
      </w:pPr>
      <w:r>
        <w:t xml:space="preserve">                    Shared.AnimatedWorldReferences.SpecialActions.Push(this);</w:t>
      </w:r>
    </w:p>
    <w:p w14:paraId="668E27E4" w14:textId="77777777" w:rsidR="00CB769F" w:rsidRDefault="00CB769F" w:rsidP="00CB769F">
      <w:pPr>
        <w:pStyle w:val="Zdrojovkd"/>
      </w:pPr>
      <w:r>
        <w:t xml:space="preserve">                }</w:t>
      </w:r>
    </w:p>
    <w:p w14:paraId="769D43E5" w14:textId="77777777" w:rsidR="00CB769F" w:rsidRDefault="00CB769F" w:rsidP="00CB769F">
      <w:pPr>
        <w:pStyle w:val="Zdrojovkd"/>
      </w:pPr>
    </w:p>
    <w:p w14:paraId="0A42A1E1" w14:textId="77777777" w:rsidR="00CB769F" w:rsidRDefault="00CB769F" w:rsidP="00CB769F">
      <w:pPr>
        <w:pStyle w:val="Zdrojovkd"/>
      </w:pPr>
      <w:r>
        <w:t xml:space="preserve">                _specialAction = value;</w:t>
      </w:r>
    </w:p>
    <w:p w14:paraId="3948E79E" w14:textId="77777777" w:rsidR="00CB769F" w:rsidRDefault="00CB769F" w:rsidP="00CB769F">
      <w:pPr>
        <w:pStyle w:val="Zdrojovkd"/>
      </w:pPr>
      <w:r>
        <w:t xml:space="preserve">            }</w:t>
      </w:r>
    </w:p>
    <w:p w14:paraId="3CEA58B0" w14:textId="77777777" w:rsidR="00CB769F" w:rsidRDefault="00CB769F" w:rsidP="00CB769F">
      <w:pPr>
        <w:pStyle w:val="Zdrojovkd"/>
      </w:pPr>
      <w:r>
        <w:t xml:space="preserve">        }</w:t>
      </w:r>
    </w:p>
    <w:p w14:paraId="05592BF0" w14:textId="77777777" w:rsidR="00CB769F" w:rsidRDefault="00CB769F" w:rsidP="00CB769F">
      <w:pPr>
        <w:pStyle w:val="Zdrojovkd"/>
      </w:pPr>
    </w:p>
    <w:p w14:paraId="48F73B0D" w14:textId="77777777" w:rsidR="00CB769F" w:rsidRDefault="00CB769F" w:rsidP="00CB769F">
      <w:pPr>
        <w:pStyle w:val="Zdrojovkd"/>
      </w:pPr>
      <w:r>
        <w:t xml:space="preserve">        public Action SpecialAction { get; set; }</w:t>
      </w:r>
    </w:p>
    <w:p w14:paraId="4FA149A6" w14:textId="77777777" w:rsidR="00CB769F" w:rsidRDefault="00CB769F" w:rsidP="00CB769F">
      <w:pPr>
        <w:pStyle w:val="Zdrojovkd"/>
      </w:pPr>
      <w:r>
        <w:t xml:space="preserve">        public Direction PipeEnterDirection { get; set; }</w:t>
      </w:r>
    </w:p>
    <w:p w14:paraId="79933CAB" w14:textId="77777777" w:rsidR="00CB769F" w:rsidRDefault="00CB769F" w:rsidP="00CB769F">
      <w:pPr>
        <w:pStyle w:val="Zdrojovkd"/>
      </w:pPr>
      <w:r>
        <w:t xml:space="preserve">        public bool CoinGot { get; set; }</w:t>
      </w:r>
    </w:p>
    <w:p w14:paraId="208B6462" w14:textId="77777777" w:rsidR="00CB769F" w:rsidRDefault="00CB769F" w:rsidP="00CB769F">
      <w:pPr>
        <w:pStyle w:val="Zdrojovkd"/>
      </w:pPr>
    </w:p>
    <w:p w14:paraId="1E96CB9C" w14:textId="77777777" w:rsidR="00CB769F" w:rsidRDefault="00CB769F" w:rsidP="00CB769F">
      <w:pPr>
        <w:pStyle w:val="Zdrojovkd"/>
      </w:pPr>
      <w:r>
        <w:t xml:space="preserve">        public bool PowerUp</w:t>
      </w:r>
    </w:p>
    <w:p w14:paraId="1A0DE881" w14:textId="77777777" w:rsidR="00CB769F" w:rsidRDefault="00CB769F" w:rsidP="00CB769F">
      <w:pPr>
        <w:pStyle w:val="Zdrojovkd"/>
      </w:pPr>
      <w:r>
        <w:t xml:space="preserve">        {</w:t>
      </w:r>
    </w:p>
    <w:p w14:paraId="229D659F" w14:textId="77777777" w:rsidR="00CB769F" w:rsidRDefault="00CB769F" w:rsidP="00CB769F">
      <w:pPr>
        <w:pStyle w:val="Zdrojovkd"/>
      </w:pPr>
      <w:r>
        <w:t xml:space="preserve">            get { return _powerUp; }</w:t>
      </w:r>
    </w:p>
    <w:p w14:paraId="0B50468D" w14:textId="77777777" w:rsidR="00CB769F" w:rsidRDefault="00CB769F" w:rsidP="00CB769F">
      <w:pPr>
        <w:pStyle w:val="Zdrojovkd"/>
      </w:pPr>
      <w:r>
        <w:t xml:space="preserve">            set</w:t>
      </w:r>
    </w:p>
    <w:p w14:paraId="21AF5522" w14:textId="77777777" w:rsidR="00CB769F" w:rsidRDefault="00CB769F" w:rsidP="00CB769F">
      <w:pPr>
        <w:pStyle w:val="Zdrojovkd"/>
      </w:pPr>
      <w:r>
        <w:t xml:space="preserve">            {</w:t>
      </w:r>
    </w:p>
    <w:p w14:paraId="5E61BEE2" w14:textId="77777777" w:rsidR="00CB769F" w:rsidRDefault="00CB769F" w:rsidP="00CB769F">
      <w:pPr>
        <w:pStyle w:val="Zdrojovkd"/>
      </w:pPr>
      <w:r>
        <w:t xml:space="preserve">                _powerUp = value;</w:t>
      </w:r>
    </w:p>
    <w:p w14:paraId="66E4D385" w14:textId="77777777" w:rsidR="00CB769F" w:rsidRDefault="00CB769F" w:rsidP="00CB769F">
      <w:pPr>
        <w:pStyle w:val="Zdrojovkd"/>
      </w:pPr>
      <w:r>
        <w:t xml:space="preserve">                if (value)</w:t>
      </w:r>
    </w:p>
    <w:p w14:paraId="739372F9" w14:textId="77777777" w:rsidR="00CB769F" w:rsidRDefault="00CB769F" w:rsidP="00CB769F">
      <w:pPr>
        <w:pStyle w:val="Zdrojovkd"/>
      </w:pPr>
      <w:r>
        <w:t xml:space="preserve">                    _hadBonus = true;</w:t>
      </w:r>
    </w:p>
    <w:p w14:paraId="7AAEBC9B" w14:textId="77777777" w:rsidR="00CB769F" w:rsidRDefault="00CB769F" w:rsidP="00CB769F">
      <w:pPr>
        <w:pStyle w:val="Zdrojovkd"/>
      </w:pPr>
      <w:r>
        <w:t xml:space="preserve">            }</w:t>
      </w:r>
    </w:p>
    <w:p w14:paraId="1C8673C8" w14:textId="77777777" w:rsidR="00CB769F" w:rsidRDefault="00CB769F" w:rsidP="00CB769F">
      <w:pPr>
        <w:pStyle w:val="Zdrojovkd"/>
      </w:pPr>
      <w:r>
        <w:t xml:space="preserve">        }</w:t>
      </w:r>
    </w:p>
    <w:p w14:paraId="6D1481AA" w14:textId="77777777" w:rsidR="00CB769F" w:rsidRDefault="00CB769F" w:rsidP="00CB769F">
      <w:pPr>
        <w:pStyle w:val="Zdrojovkd"/>
      </w:pPr>
    </w:p>
    <w:p w14:paraId="46BF57EF" w14:textId="77777777" w:rsidR="00CB769F" w:rsidRDefault="00CB769F" w:rsidP="00CB769F">
      <w:pPr>
        <w:pStyle w:val="Zdrojovkd"/>
      </w:pPr>
      <w:r>
        <w:t xml:space="preserve">        public byte CoinCount</w:t>
      </w:r>
    </w:p>
    <w:p w14:paraId="359D4B5C" w14:textId="77777777" w:rsidR="00CB769F" w:rsidRDefault="00CB769F" w:rsidP="00CB769F">
      <w:pPr>
        <w:pStyle w:val="Zdrojovkd"/>
      </w:pPr>
      <w:r>
        <w:t xml:space="preserve">        {</w:t>
      </w:r>
    </w:p>
    <w:p w14:paraId="6E60D299" w14:textId="77777777" w:rsidR="00CB769F" w:rsidRDefault="00CB769F" w:rsidP="00CB769F">
      <w:pPr>
        <w:pStyle w:val="Zdrojovkd"/>
      </w:pPr>
      <w:r>
        <w:t xml:space="preserve">            get { return _coinCount; }</w:t>
      </w:r>
    </w:p>
    <w:p w14:paraId="137C310B" w14:textId="77777777" w:rsidR="00CB769F" w:rsidRDefault="00CB769F" w:rsidP="00CB769F">
      <w:pPr>
        <w:pStyle w:val="Zdrojovkd"/>
      </w:pPr>
      <w:r>
        <w:t xml:space="preserve">            set</w:t>
      </w:r>
    </w:p>
    <w:p w14:paraId="1E723768" w14:textId="77777777" w:rsidR="00CB769F" w:rsidRDefault="00CB769F" w:rsidP="00CB769F">
      <w:pPr>
        <w:pStyle w:val="Zdrojovkd"/>
      </w:pPr>
      <w:r>
        <w:t xml:space="preserve">            {</w:t>
      </w:r>
    </w:p>
    <w:p w14:paraId="1EC46467" w14:textId="77777777" w:rsidR="00CB769F" w:rsidRDefault="00CB769F" w:rsidP="00CB769F">
      <w:pPr>
        <w:pStyle w:val="Zdrojovkd"/>
      </w:pPr>
      <w:r>
        <w:t xml:space="preserve">                _coinCount = value;</w:t>
      </w:r>
    </w:p>
    <w:p w14:paraId="6F4C922A" w14:textId="77777777" w:rsidR="00CB769F" w:rsidRDefault="00CB769F" w:rsidP="00CB769F">
      <w:pPr>
        <w:pStyle w:val="Zdrojovkd"/>
      </w:pPr>
      <w:r>
        <w:t xml:space="preserve">                if (value &gt; 0)</w:t>
      </w:r>
    </w:p>
    <w:p w14:paraId="679051C9" w14:textId="77777777" w:rsidR="00CB769F" w:rsidRDefault="00CB769F" w:rsidP="00CB769F">
      <w:pPr>
        <w:pStyle w:val="Zdrojovkd"/>
      </w:pPr>
      <w:r>
        <w:t xml:space="preserve">                    _hadBonus = true;</w:t>
      </w:r>
    </w:p>
    <w:p w14:paraId="269E8807" w14:textId="77777777" w:rsidR="00CB769F" w:rsidRDefault="00CB769F" w:rsidP="00CB769F">
      <w:pPr>
        <w:pStyle w:val="Zdrojovkd"/>
      </w:pPr>
      <w:r>
        <w:t xml:space="preserve">            }</w:t>
      </w:r>
    </w:p>
    <w:p w14:paraId="2AD53F9F" w14:textId="77777777" w:rsidR="00CB769F" w:rsidRDefault="00CB769F" w:rsidP="00CB769F">
      <w:pPr>
        <w:pStyle w:val="Zdrojovkd"/>
      </w:pPr>
      <w:r>
        <w:t xml:space="preserve">        }</w:t>
      </w:r>
    </w:p>
    <w:p w14:paraId="51F690C0" w14:textId="77777777" w:rsidR="00CB769F" w:rsidRDefault="00CB769F" w:rsidP="00CB769F">
      <w:pPr>
        <w:pStyle w:val="Zdrojovkd"/>
      </w:pPr>
    </w:p>
    <w:p w14:paraId="7B1BF55B" w14:textId="77777777" w:rsidR="00CB769F" w:rsidRDefault="00CB769F" w:rsidP="00CB769F">
      <w:pPr>
        <w:pStyle w:val="Zdrojovkd"/>
      </w:pPr>
      <w:r>
        <w:t xml:space="preserve">        public bool HadBonus</w:t>
      </w:r>
    </w:p>
    <w:p w14:paraId="7AA09B91" w14:textId="77777777" w:rsidR="00CB769F" w:rsidRDefault="00CB769F" w:rsidP="00CB769F">
      <w:pPr>
        <w:pStyle w:val="Zdrojovkd"/>
      </w:pPr>
      <w:r>
        <w:t xml:space="preserve">        {</w:t>
      </w:r>
    </w:p>
    <w:p w14:paraId="7E7CFF16" w14:textId="77777777" w:rsidR="00CB769F" w:rsidRDefault="00CB769F" w:rsidP="00CB769F">
      <w:pPr>
        <w:pStyle w:val="Zdrojovkd"/>
      </w:pPr>
      <w:r>
        <w:t xml:space="preserve">            get { return _hadBonus; }</w:t>
      </w:r>
    </w:p>
    <w:p w14:paraId="1C52E11C" w14:textId="77777777" w:rsidR="00CB769F" w:rsidRDefault="00CB769F" w:rsidP="00CB769F">
      <w:pPr>
        <w:pStyle w:val="Zdrojovkd"/>
      </w:pPr>
      <w:r>
        <w:t xml:space="preserve">        }</w:t>
      </w:r>
    </w:p>
    <w:p w14:paraId="3292BB3A" w14:textId="77777777" w:rsidR="00CB769F" w:rsidRDefault="00CB769F" w:rsidP="00CB769F">
      <w:pPr>
        <w:pStyle w:val="Zdrojovkd"/>
      </w:pPr>
    </w:p>
    <w:p w14:paraId="4225618F" w14:textId="77777777" w:rsidR="00CB769F" w:rsidRDefault="00CB769F" w:rsidP="00CB769F">
      <w:pPr>
        <w:pStyle w:val="Zdrojovkd"/>
      </w:pPr>
      <w:r>
        <w:t xml:space="preserve">        private bool _powerUp = false;</w:t>
      </w:r>
    </w:p>
    <w:p w14:paraId="2F1C7B59" w14:textId="77777777" w:rsidR="00CB769F" w:rsidRDefault="00CB769F" w:rsidP="00CB769F">
      <w:pPr>
        <w:pStyle w:val="Zdrojovkd"/>
      </w:pPr>
      <w:r>
        <w:t xml:space="preserve">        private byte _coinCount = 0;</w:t>
      </w:r>
    </w:p>
    <w:p w14:paraId="72B4DB59" w14:textId="77777777" w:rsidR="00CB769F" w:rsidRDefault="00CB769F" w:rsidP="00CB769F">
      <w:pPr>
        <w:pStyle w:val="Zdrojovkd"/>
      </w:pPr>
      <w:r>
        <w:t xml:space="preserve">        private bool _hadBonus = false;</w:t>
      </w:r>
    </w:p>
    <w:p w14:paraId="1F4FD341" w14:textId="77777777" w:rsidR="00CB769F" w:rsidRDefault="00CB769F" w:rsidP="00CB769F">
      <w:pPr>
        <w:pStyle w:val="Zdrojovkd"/>
      </w:pPr>
      <w:r>
        <w:t xml:space="preserve">        private bool _specialAction = false;</w:t>
      </w:r>
    </w:p>
    <w:p w14:paraId="54682A12" w14:textId="77777777" w:rsidR="00CB769F" w:rsidRDefault="00CB769F" w:rsidP="00CB769F">
      <w:pPr>
        <w:pStyle w:val="Zdrojovkd"/>
      </w:pPr>
      <w:r>
        <w:t xml:space="preserve">        private SoundOutput FX_Player;</w:t>
      </w:r>
    </w:p>
    <w:p w14:paraId="3B22DCFD" w14:textId="77777777" w:rsidR="00CB769F" w:rsidRDefault="00CB769F" w:rsidP="00CB769F">
      <w:pPr>
        <w:pStyle w:val="Zdrojovkd"/>
      </w:pPr>
    </w:p>
    <w:p w14:paraId="4384B7B1" w14:textId="77777777" w:rsidR="00CB769F" w:rsidRDefault="00CB769F" w:rsidP="00CB769F">
      <w:pPr>
        <w:pStyle w:val="Zdrojovkd"/>
      </w:pPr>
      <w:r>
        <w:t xml:space="preserve">        public Block()</w:t>
      </w:r>
    </w:p>
    <w:p w14:paraId="5587DCB6" w14:textId="77777777" w:rsidR="00CB769F" w:rsidRDefault="00CB769F" w:rsidP="00CB769F">
      <w:pPr>
        <w:pStyle w:val="Zdrojovkd"/>
      </w:pPr>
      <w:r>
        <w:t xml:space="preserve">            : base()</w:t>
      </w:r>
    </w:p>
    <w:p w14:paraId="582B2308" w14:textId="77777777" w:rsidR="00CB769F" w:rsidRDefault="00CB769F" w:rsidP="00CB769F">
      <w:pPr>
        <w:pStyle w:val="Zdrojovkd"/>
      </w:pPr>
      <w:r>
        <w:t xml:space="preserve">        { }</w:t>
      </w:r>
    </w:p>
    <w:p w14:paraId="09EBDFD9" w14:textId="77777777" w:rsidR="00CB769F" w:rsidRDefault="00CB769F" w:rsidP="00CB769F">
      <w:pPr>
        <w:pStyle w:val="Zdrojovkd"/>
      </w:pPr>
    </w:p>
    <w:p w14:paraId="38F73790" w14:textId="77777777" w:rsidR="00CB769F" w:rsidRDefault="00CB769F" w:rsidP="00CB769F">
      <w:pPr>
        <w:pStyle w:val="Zdrojovkd"/>
      </w:pPr>
      <w:r>
        <w:t xml:space="preserve">        public Block(GameObject Parent)</w:t>
      </w:r>
    </w:p>
    <w:p w14:paraId="7F1B5DD5" w14:textId="77777777" w:rsidR="00CB769F" w:rsidRDefault="00CB769F" w:rsidP="00CB769F">
      <w:pPr>
        <w:pStyle w:val="Zdrojovkd"/>
      </w:pPr>
      <w:r>
        <w:t xml:space="preserve">            : base(Parent)</w:t>
      </w:r>
    </w:p>
    <w:p w14:paraId="57EBC25E" w14:textId="77777777" w:rsidR="00CB769F" w:rsidRDefault="00CB769F" w:rsidP="00CB769F">
      <w:pPr>
        <w:pStyle w:val="Zdrojovkd"/>
      </w:pPr>
      <w:r>
        <w:t xml:space="preserve">        { }</w:t>
      </w:r>
    </w:p>
    <w:p w14:paraId="0A8C7215" w14:textId="77777777" w:rsidR="00CB769F" w:rsidRDefault="00CB769F" w:rsidP="00CB769F">
      <w:pPr>
        <w:pStyle w:val="Zdrojovkd"/>
      </w:pPr>
    </w:p>
    <w:p w14:paraId="4901529D" w14:textId="77777777" w:rsidR="00CB769F" w:rsidRDefault="00CB769F" w:rsidP="00CB769F">
      <w:pPr>
        <w:pStyle w:val="Zdrojovkd"/>
      </w:pPr>
      <w:r>
        <w:t xml:space="preserve">        protected override void Initialize()</w:t>
      </w:r>
    </w:p>
    <w:p w14:paraId="52CB39B6" w14:textId="77777777" w:rsidR="00CB769F" w:rsidRDefault="00CB769F" w:rsidP="00CB769F">
      <w:pPr>
        <w:pStyle w:val="Zdrojovkd"/>
      </w:pPr>
      <w:r>
        <w:t xml:space="preserve">        {</w:t>
      </w:r>
    </w:p>
    <w:p w14:paraId="5971CB70" w14:textId="77777777" w:rsidR="00CB769F" w:rsidRDefault="00CB769F" w:rsidP="00CB769F">
      <w:pPr>
        <w:pStyle w:val="Zdrojovkd"/>
      </w:pPr>
      <w:r>
        <w:t xml:space="preserve">            this.TypeName = BlockTypeNames[Type];</w:t>
      </w:r>
    </w:p>
    <w:p w14:paraId="7D967D19" w14:textId="77777777" w:rsidR="00CB769F" w:rsidRDefault="00CB769F" w:rsidP="00CB769F">
      <w:pPr>
        <w:pStyle w:val="Zdrojovkd"/>
      </w:pPr>
      <w:r>
        <w:t xml:space="preserve">            if (InitCollider)</w:t>
      </w:r>
    </w:p>
    <w:p w14:paraId="114A1A20" w14:textId="77777777" w:rsidR="00CB769F" w:rsidRDefault="00CB769F" w:rsidP="00CB769F">
      <w:pPr>
        <w:pStyle w:val="Zdrojovkd"/>
      </w:pPr>
      <w:r>
        <w:t xml:space="preserve">                this.InitNewComponent&lt;Collider&gt;();</w:t>
      </w:r>
    </w:p>
    <w:p w14:paraId="62D902C8" w14:textId="77777777" w:rsidR="00CB769F" w:rsidRDefault="00CB769F" w:rsidP="00CB769F">
      <w:pPr>
        <w:pStyle w:val="Zdrojovkd"/>
      </w:pPr>
    </w:p>
    <w:p w14:paraId="3A4CA599" w14:textId="77777777" w:rsidR="00CB769F" w:rsidRDefault="00CB769F" w:rsidP="00CB769F">
      <w:pPr>
        <w:pStyle w:val="Zdrojovkd"/>
      </w:pPr>
      <w:r>
        <w:lastRenderedPageBreak/>
        <w:t xml:space="preserve">            switch (Type)</w:t>
      </w:r>
    </w:p>
    <w:p w14:paraId="2979AA7C" w14:textId="77777777" w:rsidR="00CB769F" w:rsidRDefault="00CB769F" w:rsidP="00CB769F">
      <w:pPr>
        <w:pStyle w:val="Zdrojovkd"/>
      </w:pPr>
      <w:r>
        <w:t xml:space="preserve">            {</w:t>
      </w:r>
    </w:p>
    <w:p w14:paraId="3B8E30F6" w14:textId="77777777" w:rsidR="00CB769F" w:rsidRDefault="00CB769F" w:rsidP="00CB769F">
      <w:pPr>
        <w:pStyle w:val="Zdrojovkd"/>
      </w:pPr>
      <w:r>
        <w:t xml:space="preserve">                case BlockType.Finish:</w:t>
      </w:r>
    </w:p>
    <w:p w14:paraId="58F92602" w14:textId="77777777" w:rsidR="00CB769F" w:rsidRDefault="00CB769F" w:rsidP="00CB769F">
      <w:pPr>
        <w:pStyle w:val="Zdrojovkd"/>
      </w:pPr>
      <w:r>
        <w:t xml:space="preserve">                    {</w:t>
      </w:r>
    </w:p>
    <w:p w14:paraId="6933EFFE" w14:textId="77777777" w:rsidR="00CB769F" w:rsidRDefault="00CB769F" w:rsidP="00CB769F">
      <w:pPr>
        <w:pStyle w:val="Zdrojovkd"/>
      </w:pPr>
      <w:r>
        <w:t xml:space="preserve">                        this.Transform.Dimensions = new Vector3(32, 200, 0);</w:t>
      </w:r>
    </w:p>
    <w:p w14:paraId="088AD83D" w14:textId="77777777" w:rsidR="00CB769F" w:rsidRDefault="00CB769F" w:rsidP="00CB769F">
      <w:pPr>
        <w:pStyle w:val="Zdrojovkd"/>
      </w:pPr>
    </w:p>
    <w:p w14:paraId="51966464" w14:textId="77777777" w:rsidR="00CB769F" w:rsidRDefault="00CB769F" w:rsidP="00CB769F">
      <w:pPr>
        <w:pStyle w:val="Zdrojovkd"/>
      </w:pPr>
      <w:r>
        <w:t xml:space="preserve">                        Block part1 = new Block(this)</w:t>
      </w:r>
    </w:p>
    <w:p w14:paraId="11962E11" w14:textId="77777777" w:rsidR="00CB769F" w:rsidRDefault="00CB769F" w:rsidP="00CB769F">
      <w:pPr>
        <w:pStyle w:val="Zdrojovkd"/>
      </w:pPr>
      <w:r>
        <w:t xml:space="preserve">                        {</w:t>
      </w:r>
    </w:p>
    <w:p w14:paraId="4971FE91" w14:textId="77777777" w:rsidR="00CB769F" w:rsidRDefault="00CB769F" w:rsidP="00CB769F">
      <w:pPr>
        <w:pStyle w:val="Zdrojovkd"/>
      </w:pPr>
      <w:r>
        <w:t xml:space="preserve">                            Name = string.Format("{0}_Flag", this.Name),</w:t>
      </w:r>
    </w:p>
    <w:p w14:paraId="353FE9F3" w14:textId="77777777" w:rsidR="00CB769F" w:rsidRDefault="00CB769F" w:rsidP="00CB769F">
      <w:pPr>
        <w:pStyle w:val="Zdrojovkd"/>
      </w:pPr>
      <w:r>
        <w:t xml:space="preserve">                            Type = BlockType.Flag</w:t>
      </w:r>
    </w:p>
    <w:p w14:paraId="6FFEF0FB" w14:textId="77777777" w:rsidR="00CB769F" w:rsidRDefault="00CB769F" w:rsidP="00CB769F">
      <w:pPr>
        <w:pStyle w:val="Zdrojovkd"/>
      </w:pPr>
      <w:r>
        <w:t xml:space="preserve">                        };</w:t>
      </w:r>
    </w:p>
    <w:p w14:paraId="226FC7FE" w14:textId="77777777" w:rsidR="00CB769F" w:rsidRDefault="00CB769F" w:rsidP="00CB769F">
      <w:pPr>
        <w:pStyle w:val="Zdrojovkd"/>
      </w:pPr>
      <w:r>
        <w:t xml:space="preserve">                        Block part2 = new Block(this)</w:t>
      </w:r>
    </w:p>
    <w:p w14:paraId="35582A06" w14:textId="77777777" w:rsidR="00CB769F" w:rsidRDefault="00CB769F" w:rsidP="00CB769F">
      <w:pPr>
        <w:pStyle w:val="Zdrojovkd"/>
      </w:pPr>
      <w:r>
        <w:t xml:space="preserve">                        {</w:t>
      </w:r>
    </w:p>
    <w:p w14:paraId="1250FE5A" w14:textId="77777777" w:rsidR="00CB769F" w:rsidRDefault="00CB769F" w:rsidP="00CB769F">
      <w:pPr>
        <w:pStyle w:val="Zdrojovkd"/>
      </w:pPr>
      <w:r>
        <w:t xml:space="preserve">                            Name = string.Format("{0}_Pole", this.Name),</w:t>
      </w:r>
    </w:p>
    <w:p w14:paraId="483A71D3" w14:textId="77777777" w:rsidR="00CB769F" w:rsidRDefault="00CB769F" w:rsidP="00CB769F">
      <w:pPr>
        <w:pStyle w:val="Zdrojovkd"/>
      </w:pPr>
      <w:r>
        <w:t xml:space="preserve">                            Type = BlockType.FlagPole</w:t>
      </w:r>
    </w:p>
    <w:p w14:paraId="052D8F29" w14:textId="77777777" w:rsidR="00CB769F" w:rsidRDefault="00CB769F" w:rsidP="00CB769F">
      <w:pPr>
        <w:pStyle w:val="Zdrojovkd"/>
      </w:pPr>
      <w:r>
        <w:t xml:space="preserve">                        };</w:t>
      </w:r>
    </w:p>
    <w:p w14:paraId="3FD9D3C3" w14:textId="77777777" w:rsidR="00CB769F" w:rsidRDefault="00CB769F" w:rsidP="00CB769F">
      <w:pPr>
        <w:pStyle w:val="Zdrojovkd"/>
      </w:pPr>
      <w:r>
        <w:t xml:space="preserve">                        part2.Transform.Position -= new Vector3(16, 0, 0);</w:t>
      </w:r>
    </w:p>
    <w:p w14:paraId="229DBEB4" w14:textId="77777777" w:rsidR="00CB769F" w:rsidRDefault="00CB769F" w:rsidP="00CB769F">
      <w:pPr>
        <w:pStyle w:val="Zdrojovkd"/>
      </w:pPr>
      <w:r>
        <w:t xml:space="preserve">                    }</w:t>
      </w:r>
    </w:p>
    <w:p w14:paraId="18A9B138" w14:textId="77777777" w:rsidR="00CB769F" w:rsidRDefault="00CB769F" w:rsidP="00CB769F">
      <w:pPr>
        <w:pStyle w:val="Zdrojovkd"/>
      </w:pPr>
      <w:r>
        <w:t xml:space="preserve">                    break;</w:t>
      </w:r>
    </w:p>
    <w:p w14:paraId="4100832A" w14:textId="77777777" w:rsidR="00CB769F" w:rsidRDefault="00CB769F" w:rsidP="00CB769F">
      <w:pPr>
        <w:pStyle w:val="Zdrojovkd"/>
      </w:pPr>
    </w:p>
    <w:p w14:paraId="4BB4C995" w14:textId="77777777" w:rsidR="00CB769F" w:rsidRDefault="00CB769F" w:rsidP="00CB769F">
      <w:pPr>
        <w:pStyle w:val="Zdrojovkd"/>
      </w:pPr>
      <w:r>
        <w:t xml:space="preserve">                case BlockType.Pipe1:</w:t>
      </w:r>
    </w:p>
    <w:p w14:paraId="71A64579" w14:textId="77777777" w:rsidR="00CB769F" w:rsidRDefault="00CB769F" w:rsidP="00CB769F">
      <w:pPr>
        <w:pStyle w:val="Zdrojovkd"/>
      </w:pPr>
      <w:r>
        <w:t xml:space="preserve">                    {</w:t>
      </w:r>
    </w:p>
    <w:p w14:paraId="12C425D3" w14:textId="77777777" w:rsidR="00CB769F" w:rsidRDefault="00CB769F" w:rsidP="00CB769F">
      <w:pPr>
        <w:pStyle w:val="Zdrojovkd"/>
      </w:pPr>
      <w:r>
        <w:t xml:space="preserve">                        PipeEnterDirection = Direction.Right;</w:t>
      </w:r>
    </w:p>
    <w:p w14:paraId="09EBD4AA" w14:textId="77777777" w:rsidR="00CB769F" w:rsidRDefault="00CB769F" w:rsidP="00CB769F">
      <w:pPr>
        <w:pStyle w:val="Zdrojovkd"/>
      </w:pPr>
      <w:r>
        <w:t xml:space="preserve">                        this.InitNewComponent&lt;Collider&gt;();</w:t>
      </w:r>
    </w:p>
    <w:p w14:paraId="374A3C66" w14:textId="77777777" w:rsidR="00CB769F" w:rsidRDefault="00CB769F" w:rsidP="00CB769F">
      <w:pPr>
        <w:pStyle w:val="Zdrojovkd"/>
      </w:pPr>
      <w:r>
        <w:t xml:space="preserve">                        this.Collider.IsTrigger = true;</w:t>
      </w:r>
    </w:p>
    <w:p w14:paraId="35FBE933" w14:textId="77777777" w:rsidR="00CB769F" w:rsidRDefault="00CB769F" w:rsidP="00CB769F">
      <w:pPr>
        <w:pStyle w:val="Zdrojovkd"/>
      </w:pPr>
      <w:r>
        <w:t xml:space="preserve">                        this.Collider.Area = new System.Drawing.RectangleF(-1, 15, 1, 1);</w:t>
      </w:r>
    </w:p>
    <w:p w14:paraId="1C2E22B2" w14:textId="77777777" w:rsidR="00CB769F" w:rsidRDefault="00CB769F" w:rsidP="00CB769F">
      <w:pPr>
        <w:pStyle w:val="Zdrojovkd"/>
      </w:pPr>
    </w:p>
    <w:p w14:paraId="30F5BFFC" w14:textId="77777777" w:rsidR="00CB769F" w:rsidRDefault="00CB769F" w:rsidP="00CB769F">
      <w:pPr>
        <w:pStyle w:val="Zdrojovkd"/>
      </w:pPr>
      <w:r>
        <w:t xml:space="preserve">                        this.InitNewScript&lt;PipePort&gt;();</w:t>
      </w:r>
    </w:p>
    <w:p w14:paraId="5ED2FEA9" w14:textId="77777777" w:rsidR="00CB769F" w:rsidRDefault="00CB769F" w:rsidP="00CB769F">
      <w:pPr>
        <w:pStyle w:val="Zdrojovkd"/>
      </w:pPr>
    </w:p>
    <w:p w14:paraId="5F808A9C" w14:textId="77777777" w:rsidR="00CB769F" w:rsidRDefault="00CB769F" w:rsidP="00CB769F">
      <w:pPr>
        <w:pStyle w:val="Zdrojovkd"/>
      </w:pPr>
      <w:r>
        <w:t xml:space="preserve">                        Blocker block = new Blocker(this)</w:t>
      </w:r>
    </w:p>
    <w:p w14:paraId="61526E1E" w14:textId="77777777" w:rsidR="00CB769F" w:rsidRDefault="00CB769F" w:rsidP="00CB769F">
      <w:pPr>
        <w:pStyle w:val="Zdrojovkd"/>
      </w:pPr>
      <w:r>
        <w:t xml:space="preserve">                        {</w:t>
      </w:r>
    </w:p>
    <w:p w14:paraId="325760DF" w14:textId="77777777" w:rsidR="00CB769F" w:rsidRDefault="00CB769F" w:rsidP="00CB769F">
      <w:pPr>
        <w:pStyle w:val="Zdrojovkd"/>
      </w:pPr>
      <w:r>
        <w:t xml:space="preserve">                            Name = string.Format("{0}_Blocker", this.Name)</w:t>
      </w:r>
    </w:p>
    <w:p w14:paraId="5D2C1B09" w14:textId="77777777" w:rsidR="00CB769F" w:rsidRDefault="00CB769F" w:rsidP="00CB769F">
      <w:pPr>
        <w:pStyle w:val="Zdrojovkd"/>
      </w:pPr>
      <w:r>
        <w:t xml:space="preserve">                        };</w:t>
      </w:r>
    </w:p>
    <w:p w14:paraId="001601D0" w14:textId="77777777" w:rsidR="00CB769F" w:rsidRDefault="00CB769F" w:rsidP="00CB769F">
      <w:pPr>
        <w:pStyle w:val="Zdrojovkd"/>
      </w:pPr>
      <w:r>
        <w:t xml:space="preserve">                        block.InitNewComponent&lt;Collider&gt;();</w:t>
      </w:r>
    </w:p>
    <w:p w14:paraId="67503E5C" w14:textId="77777777" w:rsidR="00CB769F" w:rsidRDefault="00CB769F" w:rsidP="00CB769F">
      <w:pPr>
        <w:pStyle w:val="Zdrojovkd"/>
      </w:pPr>
      <w:r>
        <w:t xml:space="preserve">                        block.Collider.Area = new System.Drawing.RectangleF(0, 0, this.Transform.Dimensions.X, this.Transform.Dimensions.Y);</w:t>
      </w:r>
    </w:p>
    <w:p w14:paraId="0C75394D" w14:textId="77777777" w:rsidR="00CB769F" w:rsidRDefault="00CB769F" w:rsidP="00CB769F">
      <w:pPr>
        <w:pStyle w:val="Zdrojovkd"/>
      </w:pPr>
      <w:r>
        <w:t xml:space="preserve">                    }</w:t>
      </w:r>
    </w:p>
    <w:p w14:paraId="0823F2FA" w14:textId="77777777" w:rsidR="00CB769F" w:rsidRDefault="00CB769F" w:rsidP="00CB769F">
      <w:pPr>
        <w:pStyle w:val="Zdrojovkd"/>
      </w:pPr>
      <w:r>
        <w:t xml:space="preserve">                    break;</w:t>
      </w:r>
    </w:p>
    <w:p w14:paraId="662D168B" w14:textId="77777777" w:rsidR="00CB769F" w:rsidRDefault="00CB769F" w:rsidP="00CB769F">
      <w:pPr>
        <w:pStyle w:val="Zdrojovkd"/>
      </w:pPr>
    </w:p>
    <w:p w14:paraId="6AC6B566" w14:textId="77777777" w:rsidR="00CB769F" w:rsidRDefault="00CB769F" w:rsidP="00CB769F">
      <w:pPr>
        <w:pStyle w:val="Zdrojovkd"/>
      </w:pPr>
      <w:r>
        <w:t xml:space="preserve">                case BlockType.Pipe3:</w:t>
      </w:r>
    </w:p>
    <w:p w14:paraId="642A0144" w14:textId="77777777" w:rsidR="00CB769F" w:rsidRDefault="00CB769F" w:rsidP="00CB769F">
      <w:pPr>
        <w:pStyle w:val="Zdrojovkd"/>
      </w:pPr>
      <w:r>
        <w:t xml:space="preserve">                    {</w:t>
      </w:r>
    </w:p>
    <w:p w14:paraId="3A7F673E" w14:textId="77777777" w:rsidR="00CB769F" w:rsidRDefault="00CB769F" w:rsidP="00CB769F">
      <w:pPr>
        <w:pStyle w:val="Zdrojovkd"/>
      </w:pPr>
      <w:r>
        <w:t xml:space="preserve">                        PipeEnterDirection = Direction.Down;</w:t>
      </w:r>
    </w:p>
    <w:p w14:paraId="44A891AF" w14:textId="77777777" w:rsidR="00CB769F" w:rsidRDefault="00CB769F" w:rsidP="00CB769F">
      <w:pPr>
        <w:pStyle w:val="Zdrojovkd"/>
      </w:pPr>
      <w:r>
        <w:t xml:space="preserve">                        this.InitNewComponent&lt;Collider&gt;();</w:t>
      </w:r>
    </w:p>
    <w:p w14:paraId="11E9D073" w14:textId="77777777" w:rsidR="00CB769F" w:rsidRDefault="00CB769F" w:rsidP="00CB769F">
      <w:pPr>
        <w:pStyle w:val="Zdrojovkd"/>
      </w:pPr>
      <w:r>
        <w:t xml:space="preserve">                        this.Collider.IsTrigger = true;</w:t>
      </w:r>
    </w:p>
    <w:p w14:paraId="51EE9881" w14:textId="77777777" w:rsidR="00CB769F" w:rsidRDefault="00CB769F" w:rsidP="00CB769F">
      <w:pPr>
        <w:pStyle w:val="Zdrojovkd"/>
      </w:pPr>
      <w:r>
        <w:t xml:space="preserve">                        this.Collider.Area = new System.Drawing.RectangleF(15, -1, 1, 1);</w:t>
      </w:r>
    </w:p>
    <w:p w14:paraId="495D66B4" w14:textId="77777777" w:rsidR="00CB769F" w:rsidRDefault="00CB769F" w:rsidP="00CB769F">
      <w:pPr>
        <w:pStyle w:val="Zdrojovkd"/>
      </w:pPr>
    </w:p>
    <w:p w14:paraId="1F39D911" w14:textId="77777777" w:rsidR="00CB769F" w:rsidRDefault="00CB769F" w:rsidP="00CB769F">
      <w:pPr>
        <w:pStyle w:val="Zdrojovkd"/>
      </w:pPr>
      <w:r>
        <w:t xml:space="preserve">                        this.InitNewScript&lt;PipePort&gt;();</w:t>
      </w:r>
    </w:p>
    <w:p w14:paraId="09491435" w14:textId="77777777" w:rsidR="00CB769F" w:rsidRDefault="00CB769F" w:rsidP="00CB769F">
      <w:pPr>
        <w:pStyle w:val="Zdrojovkd"/>
      </w:pPr>
    </w:p>
    <w:p w14:paraId="5398DD1D" w14:textId="77777777" w:rsidR="00CB769F" w:rsidRDefault="00CB769F" w:rsidP="00CB769F">
      <w:pPr>
        <w:pStyle w:val="Zdrojovkd"/>
      </w:pPr>
      <w:r>
        <w:t xml:space="preserve">                        Blocker block = new Blocker(this)</w:t>
      </w:r>
    </w:p>
    <w:p w14:paraId="2A6793A7" w14:textId="77777777" w:rsidR="00CB769F" w:rsidRDefault="00CB769F" w:rsidP="00CB769F">
      <w:pPr>
        <w:pStyle w:val="Zdrojovkd"/>
      </w:pPr>
      <w:r>
        <w:t xml:space="preserve">                        {</w:t>
      </w:r>
    </w:p>
    <w:p w14:paraId="629839A5" w14:textId="77777777" w:rsidR="00CB769F" w:rsidRDefault="00CB769F" w:rsidP="00CB769F">
      <w:pPr>
        <w:pStyle w:val="Zdrojovkd"/>
      </w:pPr>
      <w:r>
        <w:t xml:space="preserve">                            Name = string.Format("{0}_Blocker", this.Name)</w:t>
      </w:r>
    </w:p>
    <w:p w14:paraId="04E84FD4" w14:textId="77777777" w:rsidR="00CB769F" w:rsidRDefault="00CB769F" w:rsidP="00CB769F">
      <w:pPr>
        <w:pStyle w:val="Zdrojovkd"/>
      </w:pPr>
      <w:r>
        <w:t xml:space="preserve">                        };</w:t>
      </w:r>
    </w:p>
    <w:p w14:paraId="5F4B262B" w14:textId="77777777" w:rsidR="00CB769F" w:rsidRDefault="00CB769F" w:rsidP="00CB769F">
      <w:pPr>
        <w:pStyle w:val="Zdrojovkd"/>
      </w:pPr>
      <w:r>
        <w:t xml:space="preserve">                        block.InitNewComponent&lt;Collider&gt;();</w:t>
      </w:r>
    </w:p>
    <w:p w14:paraId="61043BA0" w14:textId="77777777" w:rsidR="00CB769F" w:rsidRDefault="00CB769F" w:rsidP="00CB769F">
      <w:pPr>
        <w:pStyle w:val="Zdrojovkd"/>
      </w:pPr>
      <w:r>
        <w:t xml:space="preserve">                        block.Collider.Area = new System.Drawing.RectangleF(0, 0, this.Transform.Dimensions.X, this.Transform.Dimensions.Y);</w:t>
      </w:r>
    </w:p>
    <w:p w14:paraId="7A705A90" w14:textId="77777777" w:rsidR="00CB769F" w:rsidRDefault="00CB769F" w:rsidP="00CB769F">
      <w:pPr>
        <w:pStyle w:val="Zdrojovkd"/>
      </w:pPr>
      <w:r>
        <w:t xml:space="preserve">                    }</w:t>
      </w:r>
    </w:p>
    <w:p w14:paraId="434F46AA" w14:textId="77777777" w:rsidR="00CB769F" w:rsidRDefault="00CB769F" w:rsidP="00CB769F">
      <w:pPr>
        <w:pStyle w:val="Zdrojovkd"/>
      </w:pPr>
      <w:r>
        <w:t xml:space="preserve">                    break;</w:t>
      </w:r>
    </w:p>
    <w:p w14:paraId="5356C771" w14:textId="77777777" w:rsidR="00CB769F" w:rsidRDefault="00CB769F" w:rsidP="00CB769F">
      <w:pPr>
        <w:pStyle w:val="Zdrojovkd"/>
      </w:pPr>
      <w:r>
        <w:t xml:space="preserve">            }</w:t>
      </w:r>
    </w:p>
    <w:p w14:paraId="432E122B" w14:textId="77777777" w:rsidR="00CB769F" w:rsidRDefault="00CB769F" w:rsidP="00CB769F">
      <w:pPr>
        <w:pStyle w:val="Zdrojovkd"/>
      </w:pPr>
    </w:p>
    <w:p w14:paraId="597BC679" w14:textId="77777777" w:rsidR="00CB769F" w:rsidRDefault="00CB769F" w:rsidP="00CB769F">
      <w:pPr>
        <w:pStyle w:val="Zdrojovkd"/>
      </w:pPr>
      <w:r>
        <w:t xml:space="preserve">            if (CoinCount &gt; 0 || PowerUp)</w:t>
      </w:r>
    </w:p>
    <w:p w14:paraId="7C79FB67" w14:textId="77777777" w:rsidR="00CB769F" w:rsidRDefault="00CB769F" w:rsidP="00CB769F">
      <w:pPr>
        <w:pStyle w:val="Zdrojovkd"/>
      </w:pPr>
      <w:r>
        <w:t xml:space="preserve">            {</w:t>
      </w:r>
    </w:p>
    <w:p w14:paraId="6EAE8A63" w14:textId="77777777" w:rsidR="00CB769F" w:rsidRDefault="00CB769F" w:rsidP="00CB769F">
      <w:pPr>
        <w:pStyle w:val="Zdrojovkd"/>
      </w:pPr>
      <w:r>
        <w:t xml:space="preserve">                this.InitNewComponent&lt;Animator&gt;();</w:t>
      </w:r>
    </w:p>
    <w:p w14:paraId="38FFEE6D" w14:textId="77777777" w:rsidR="00CB769F" w:rsidRDefault="00CB769F" w:rsidP="00CB769F">
      <w:pPr>
        <w:pStyle w:val="Zdrojovkd"/>
      </w:pPr>
      <w:r>
        <w:t xml:space="preserve">                this.Animator.AddAnimation("default", this.TypeName);</w:t>
      </w:r>
    </w:p>
    <w:p w14:paraId="4D6AAC2E" w14:textId="77777777" w:rsidR="00CB769F" w:rsidRDefault="00CB769F" w:rsidP="00CB769F">
      <w:pPr>
        <w:pStyle w:val="Zdrojovkd"/>
      </w:pPr>
      <w:r>
        <w:t xml:space="preserve">                this.Animator.AddAnimation("nocoin", BlockTypeNames[BlockType.NoCoin]);</w:t>
      </w:r>
    </w:p>
    <w:p w14:paraId="105C3FB9" w14:textId="77777777" w:rsidR="00CB769F" w:rsidRDefault="00CB769F" w:rsidP="00CB769F">
      <w:pPr>
        <w:pStyle w:val="Zdrojovkd"/>
      </w:pPr>
      <w:r>
        <w:t xml:space="preserve">            }</w:t>
      </w:r>
    </w:p>
    <w:p w14:paraId="3E055BF9" w14:textId="77777777" w:rsidR="00CB769F" w:rsidRDefault="00CB769F" w:rsidP="00CB769F">
      <w:pPr>
        <w:pStyle w:val="Zdrojovkd"/>
      </w:pPr>
    </w:p>
    <w:p w14:paraId="6EA62909" w14:textId="77777777" w:rsidR="00CB769F" w:rsidRDefault="00CB769F" w:rsidP="00CB769F">
      <w:pPr>
        <w:pStyle w:val="Zdrojovkd"/>
      </w:pPr>
      <w:r>
        <w:t xml:space="preserve">            FX_Player = GameObject.Find&lt;SoundOutput&gt;(nameof(SoundOutput));</w:t>
      </w:r>
    </w:p>
    <w:p w14:paraId="77812658" w14:textId="77777777" w:rsidR="00CB769F" w:rsidRDefault="00CB769F" w:rsidP="00CB769F">
      <w:pPr>
        <w:pStyle w:val="Zdrojovkd"/>
      </w:pPr>
      <w:r>
        <w:t xml:space="preserve">        }</w:t>
      </w:r>
    </w:p>
    <w:p w14:paraId="30A8E359" w14:textId="77777777" w:rsidR="00CB769F" w:rsidRDefault="00CB769F" w:rsidP="00CB769F">
      <w:pPr>
        <w:pStyle w:val="Zdrojovkd"/>
      </w:pPr>
    </w:p>
    <w:p w14:paraId="5A269E07" w14:textId="77777777" w:rsidR="00CB769F" w:rsidRDefault="00CB769F" w:rsidP="00CB769F">
      <w:pPr>
        <w:pStyle w:val="Zdrojovkd"/>
      </w:pPr>
      <w:r>
        <w:t xml:space="preserve">        public void GetContent()</w:t>
      </w:r>
    </w:p>
    <w:p w14:paraId="16896470" w14:textId="77777777" w:rsidR="00CB769F" w:rsidRDefault="00CB769F" w:rsidP="00CB769F">
      <w:pPr>
        <w:pStyle w:val="Zdrojovkd"/>
      </w:pPr>
      <w:r>
        <w:t xml:space="preserve">        {</w:t>
      </w:r>
    </w:p>
    <w:p w14:paraId="2FDED3C3" w14:textId="77777777" w:rsidR="00CB769F" w:rsidRDefault="00CB769F" w:rsidP="00CB769F">
      <w:pPr>
        <w:pStyle w:val="Zdrojovkd"/>
      </w:pPr>
      <w:r>
        <w:t xml:space="preserve">            if (PowerUp)</w:t>
      </w:r>
    </w:p>
    <w:p w14:paraId="126EA6BA" w14:textId="77777777" w:rsidR="00CB769F" w:rsidRDefault="00CB769F" w:rsidP="00CB769F">
      <w:pPr>
        <w:pStyle w:val="Zdrojovkd"/>
      </w:pPr>
      <w:r>
        <w:t xml:space="preserve">            {</w:t>
      </w:r>
    </w:p>
    <w:p w14:paraId="39FEDA9A" w14:textId="77777777" w:rsidR="00CB769F" w:rsidRDefault="00CB769F" w:rsidP="00CB769F">
      <w:pPr>
        <w:pStyle w:val="Zdrojovkd"/>
      </w:pPr>
      <w:r>
        <w:t xml:space="preserve">                GameObject.Instantiate&lt;PowerUp&gt;(new Vector3(this.Transform.Position.X + 4, this.Transform.Position.Y, this.Transform.Position.Z - 1), new Vector3(), new Vector3(1, 1, 1));</w:t>
      </w:r>
    </w:p>
    <w:p w14:paraId="01152628" w14:textId="77777777" w:rsidR="00CB769F" w:rsidRDefault="00CB769F" w:rsidP="00CB769F">
      <w:pPr>
        <w:pStyle w:val="Zdrojovkd"/>
      </w:pPr>
      <w:r>
        <w:t xml:space="preserve">                PowerUp = false;</w:t>
      </w:r>
    </w:p>
    <w:p w14:paraId="236588B3" w14:textId="77777777" w:rsidR="00CB769F" w:rsidRDefault="00CB769F" w:rsidP="00CB769F">
      <w:pPr>
        <w:pStyle w:val="Zdrojovkd"/>
      </w:pPr>
      <w:r>
        <w:t xml:space="preserve">                this.Animator.Play("nocoin");</w:t>
      </w:r>
    </w:p>
    <w:p w14:paraId="093A0F67" w14:textId="77777777" w:rsidR="00CB769F" w:rsidRDefault="00CB769F" w:rsidP="00CB769F">
      <w:pPr>
        <w:pStyle w:val="Zdrojovkd"/>
      </w:pPr>
      <w:r>
        <w:lastRenderedPageBreak/>
        <w:t xml:space="preserve">            }</w:t>
      </w:r>
    </w:p>
    <w:p w14:paraId="136D8F44" w14:textId="77777777" w:rsidR="00CB769F" w:rsidRDefault="00CB769F" w:rsidP="00CB769F">
      <w:pPr>
        <w:pStyle w:val="Zdrojovkd"/>
      </w:pPr>
      <w:r>
        <w:t xml:space="preserve">            else if (CoinCount &gt; 0 &amp;&amp; !CoinGot)</w:t>
      </w:r>
    </w:p>
    <w:p w14:paraId="6D1DDF4E" w14:textId="77777777" w:rsidR="00CB769F" w:rsidRDefault="00CB769F" w:rsidP="00CB769F">
      <w:pPr>
        <w:pStyle w:val="Zdrojovkd"/>
      </w:pPr>
      <w:r>
        <w:t xml:space="preserve">            {</w:t>
      </w:r>
    </w:p>
    <w:p w14:paraId="2E0CB35A" w14:textId="77777777" w:rsidR="00CB769F" w:rsidRDefault="00CB769F" w:rsidP="00CB769F">
      <w:pPr>
        <w:pStyle w:val="Zdrojovkd"/>
      </w:pPr>
      <w:r>
        <w:t xml:space="preserve">                GameObject.Instantiate&lt;Coin&gt;(new Vector3(this.Transform.Position.X + 4, this.Transform.Position.Y, this.Transform.Position.Z - 1), new Vector3(), new Vector3(1, 1, 1)).AddAsFloatingCoin();</w:t>
      </w:r>
    </w:p>
    <w:p w14:paraId="3849573E" w14:textId="77777777" w:rsidR="00CB769F" w:rsidRDefault="00CB769F" w:rsidP="00CB769F">
      <w:pPr>
        <w:pStyle w:val="Zdrojovkd"/>
      </w:pPr>
      <w:r>
        <w:t xml:space="preserve">                CoinCount--;</w:t>
      </w:r>
    </w:p>
    <w:p w14:paraId="70A4AD4D" w14:textId="77777777" w:rsidR="00CB769F" w:rsidRDefault="00CB769F" w:rsidP="00CB769F">
      <w:pPr>
        <w:pStyle w:val="Zdrojovkd"/>
      </w:pPr>
      <w:r>
        <w:t xml:space="preserve">                Shared.Mechanics.GameScore += Shared.Mechanics.COIN_SCORE;</w:t>
      </w:r>
    </w:p>
    <w:p w14:paraId="7899639F" w14:textId="77777777" w:rsidR="00CB769F" w:rsidRDefault="00CB769F" w:rsidP="00CB769F">
      <w:pPr>
        <w:pStyle w:val="Zdrojovkd"/>
      </w:pPr>
      <w:r>
        <w:t xml:space="preserve">                Shared.Mechanics.FXSoundSource.PlaySound(Coin.COIN_FX);</w:t>
      </w:r>
    </w:p>
    <w:p w14:paraId="2F8FC652" w14:textId="77777777" w:rsidR="00CB769F" w:rsidRDefault="00CB769F" w:rsidP="00CB769F">
      <w:pPr>
        <w:pStyle w:val="Zdrojovkd"/>
      </w:pPr>
      <w:r>
        <w:t xml:space="preserve">                CoinGot = true;</w:t>
      </w:r>
    </w:p>
    <w:p w14:paraId="39B7FF7F" w14:textId="77777777" w:rsidR="00CB769F" w:rsidRDefault="00CB769F" w:rsidP="00CB769F">
      <w:pPr>
        <w:pStyle w:val="Zdrojovkd"/>
      </w:pPr>
    </w:p>
    <w:p w14:paraId="62D17E75" w14:textId="77777777" w:rsidR="00CB769F" w:rsidRDefault="00CB769F" w:rsidP="00CB769F">
      <w:pPr>
        <w:pStyle w:val="Zdrojovkd"/>
      </w:pPr>
      <w:r>
        <w:t xml:space="preserve">                if (CoinCount == 0)</w:t>
      </w:r>
    </w:p>
    <w:p w14:paraId="19ED27BF" w14:textId="77777777" w:rsidR="00CB769F" w:rsidRDefault="00CB769F" w:rsidP="00CB769F">
      <w:pPr>
        <w:pStyle w:val="Zdrojovkd"/>
      </w:pPr>
      <w:r>
        <w:t xml:space="preserve">                {</w:t>
      </w:r>
    </w:p>
    <w:p w14:paraId="3A1A8AAD" w14:textId="77777777" w:rsidR="00CB769F" w:rsidRDefault="00CB769F" w:rsidP="00CB769F">
      <w:pPr>
        <w:pStyle w:val="Zdrojovkd"/>
      </w:pPr>
      <w:r>
        <w:t xml:space="preserve">                    this.Animator.Play("nocoin");</w:t>
      </w:r>
    </w:p>
    <w:p w14:paraId="2746E2D8" w14:textId="77777777" w:rsidR="00CB769F" w:rsidRDefault="00CB769F" w:rsidP="00CB769F">
      <w:pPr>
        <w:pStyle w:val="Zdrojovkd"/>
      </w:pPr>
      <w:r>
        <w:t xml:space="preserve">                }</w:t>
      </w:r>
    </w:p>
    <w:p w14:paraId="657943B2" w14:textId="77777777" w:rsidR="00CB769F" w:rsidRDefault="00CB769F" w:rsidP="00CB769F">
      <w:pPr>
        <w:pStyle w:val="Zdrojovkd"/>
      </w:pPr>
      <w:r>
        <w:t xml:space="preserve">            }</w:t>
      </w:r>
    </w:p>
    <w:p w14:paraId="7826EB96" w14:textId="77777777" w:rsidR="00CB769F" w:rsidRDefault="00CB769F" w:rsidP="00CB769F">
      <w:pPr>
        <w:pStyle w:val="Zdrojovkd"/>
      </w:pPr>
      <w:r>
        <w:t xml:space="preserve">        }</w:t>
      </w:r>
    </w:p>
    <w:p w14:paraId="0828D73A" w14:textId="77777777" w:rsidR="00CB769F" w:rsidRDefault="00CB769F" w:rsidP="00CB769F">
      <w:pPr>
        <w:pStyle w:val="Zdrojovkd"/>
      </w:pPr>
    </w:p>
    <w:p w14:paraId="21D577C1" w14:textId="77777777" w:rsidR="00CB769F" w:rsidRDefault="00CB769F" w:rsidP="00CB769F">
      <w:pPr>
        <w:pStyle w:val="Zdrojovkd"/>
      </w:pPr>
      <w:r>
        <w:t xml:space="preserve">        public void DestroyAnim()</w:t>
      </w:r>
    </w:p>
    <w:p w14:paraId="155FFCFC" w14:textId="77777777" w:rsidR="00CB769F" w:rsidRDefault="00CB769F" w:rsidP="00CB769F">
      <w:pPr>
        <w:pStyle w:val="Zdrojovkd"/>
      </w:pPr>
      <w:r>
        <w:t xml:space="preserve">        { }</w:t>
      </w:r>
    </w:p>
    <w:p w14:paraId="1E79092B" w14:textId="77777777" w:rsidR="00CB769F" w:rsidRDefault="00CB769F" w:rsidP="00CB769F">
      <w:pPr>
        <w:pStyle w:val="Zdrojovkd"/>
      </w:pPr>
      <w:r>
        <w:t xml:space="preserve">    }</w:t>
      </w:r>
    </w:p>
    <w:p w14:paraId="0F953381" w14:textId="24618440" w:rsidR="00CB769F" w:rsidRPr="00CB769F" w:rsidRDefault="00CB769F" w:rsidP="00CB769F">
      <w:pPr>
        <w:pStyle w:val="Zdrojovkd"/>
      </w:pPr>
      <w:r>
        <w:t>}</w:t>
      </w:r>
    </w:p>
    <w:p w14:paraId="3DB6859D" w14:textId="27564DB7" w:rsidR="00E16D5A" w:rsidRDefault="00E16D5A" w:rsidP="00E16D5A">
      <w:pPr>
        <w:pStyle w:val="Nadpis4"/>
      </w:pPr>
      <w:r>
        <w:t>Assets/Models/</w:t>
      </w:r>
      <w:r>
        <w:t>Blocker.cs</w:t>
      </w:r>
    </w:p>
    <w:p w14:paraId="3FD79403" w14:textId="77777777" w:rsidR="001C7562" w:rsidRDefault="001C7562" w:rsidP="001C7562">
      <w:pPr>
        <w:pStyle w:val="Zdrojovkd"/>
      </w:pPr>
      <w:r>
        <w:t>using DKEngine.Core;</w:t>
      </w:r>
    </w:p>
    <w:p w14:paraId="4C56168C" w14:textId="77777777" w:rsidR="001C7562" w:rsidRDefault="001C7562" w:rsidP="001C7562">
      <w:pPr>
        <w:pStyle w:val="Zdrojovkd"/>
      </w:pPr>
      <w:r>
        <w:t>using DKEngine.Core.Components;</w:t>
      </w:r>
    </w:p>
    <w:p w14:paraId="1DABE270" w14:textId="77777777" w:rsidR="001C7562" w:rsidRDefault="001C7562" w:rsidP="001C7562">
      <w:pPr>
        <w:pStyle w:val="Zdrojovkd"/>
      </w:pPr>
    </w:p>
    <w:p w14:paraId="661A938A" w14:textId="77777777" w:rsidR="001C7562" w:rsidRDefault="001C7562" w:rsidP="001C7562">
      <w:pPr>
        <w:pStyle w:val="Zdrojovkd"/>
      </w:pPr>
      <w:r>
        <w:t>namespace MarIO.Assets.Models</w:t>
      </w:r>
    </w:p>
    <w:p w14:paraId="249AFF75" w14:textId="77777777" w:rsidR="001C7562" w:rsidRDefault="001C7562" w:rsidP="001C7562">
      <w:pPr>
        <w:pStyle w:val="Zdrojovkd"/>
      </w:pPr>
      <w:r>
        <w:t>{</w:t>
      </w:r>
    </w:p>
    <w:p w14:paraId="6946FBAD" w14:textId="77777777" w:rsidR="001C7562" w:rsidRDefault="001C7562" w:rsidP="001C7562">
      <w:pPr>
        <w:pStyle w:val="Zdrojovkd"/>
      </w:pPr>
      <w:r>
        <w:t xml:space="preserve">    public class Blocker : GameObject</w:t>
      </w:r>
    </w:p>
    <w:p w14:paraId="63320352" w14:textId="77777777" w:rsidR="001C7562" w:rsidRDefault="001C7562" w:rsidP="001C7562">
      <w:pPr>
        <w:pStyle w:val="Zdrojovkd"/>
      </w:pPr>
      <w:r>
        <w:t xml:space="preserve">    {</w:t>
      </w:r>
    </w:p>
    <w:p w14:paraId="10B65B13" w14:textId="77777777" w:rsidR="001C7562" w:rsidRDefault="001C7562" w:rsidP="001C7562">
      <w:pPr>
        <w:pStyle w:val="Zdrojovkd"/>
      </w:pPr>
      <w:r>
        <w:t xml:space="preserve">        public Blocker()</w:t>
      </w:r>
    </w:p>
    <w:p w14:paraId="3ED0AC2A" w14:textId="77777777" w:rsidR="001C7562" w:rsidRDefault="001C7562" w:rsidP="001C7562">
      <w:pPr>
        <w:pStyle w:val="Zdrojovkd"/>
      </w:pPr>
      <w:r>
        <w:t xml:space="preserve">            : base()</w:t>
      </w:r>
    </w:p>
    <w:p w14:paraId="66698CF0" w14:textId="77777777" w:rsidR="001C7562" w:rsidRDefault="001C7562" w:rsidP="001C7562">
      <w:pPr>
        <w:pStyle w:val="Zdrojovkd"/>
      </w:pPr>
      <w:r>
        <w:t xml:space="preserve">        { }</w:t>
      </w:r>
    </w:p>
    <w:p w14:paraId="7A50D08A" w14:textId="77777777" w:rsidR="001C7562" w:rsidRDefault="001C7562" w:rsidP="001C7562">
      <w:pPr>
        <w:pStyle w:val="Zdrojovkd"/>
      </w:pPr>
    </w:p>
    <w:p w14:paraId="095D39EB" w14:textId="77777777" w:rsidR="001C7562" w:rsidRDefault="001C7562" w:rsidP="001C7562">
      <w:pPr>
        <w:pStyle w:val="Zdrojovkd"/>
      </w:pPr>
      <w:r>
        <w:t xml:space="preserve">        public Blocker(GameObject Parent)</w:t>
      </w:r>
    </w:p>
    <w:p w14:paraId="5883A28B" w14:textId="77777777" w:rsidR="001C7562" w:rsidRDefault="001C7562" w:rsidP="001C7562">
      <w:pPr>
        <w:pStyle w:val="Zdrojovkd"/>
      </w:pPr>
      <w:r>
        <w:t xml:space="preserve">            : base(Parent)</w:t>
      </w:r>
    </w:p>
    <w:p w14:paraId="4CFF94D9" w14:textId="77777777" w:rsidR="001C7562" w:rsidRDefault="001C7562" w:rsidP="001C7562">
      <w:pPr>
        <w:pStyle w:val="Zdrojovkd"/>
      </w:pPr>
      <w:r>
        <w:t xml:space="preserve">        { }</w:t>
      </w:r>
    </w:p>
    <w:p w14:paraId="03FE2752" w14:textId="77777777" w:rsidR="001C7562" w:rsidRDefault="001C7562" w:rsidP="001C7562">
      <w:pPr>
        <w:pStyle w:val="Zdrojovkd"/>
      </w:pPr>
    </w:p>
    <w:p w14:paraId="48372A23" w14:textId="77777777" w:rsidR="001C7562" w:rsidRDefault="001C7562" w:rsidP="001C7562">
      <w:pPr>
        <w:pStyle w:val="Zdrojovkd"/>
      </w:pPr>
      <w:r>
        <w:t xml:space="preserve">        protected override void Initialize()</w:t>
      </w:r>
    </w:p>
    <w:p w14:paraId="07586725" w14:textId="77777777" w:rsidR="001C7562" w:rsidRDefault="001C7562" w:rsidP="001C7562">
      <w:pPr>
        <w:pStyle w:val="Zdrojovkd"/>
      </w:pPr>
      <w:r>
        <w:t xml:space="preserve">        {</w:t>
      </w:r>
    </w:p>
    <w:p w14:paraId="6579B587" w14:textId="77777777" w:rsidR="001C7562" w:rsidRDefault="001C7562" w:rsidP="001C7562">
      <w:pPr>
        <w:pStyle w:val="Zdrojovkd"/>
      </w:pPr>
      <w:r>
        <w:t xml:space="preserve">            this.InitNewComponent&lt;Collider&gt;();</w:t>
      </w:r>
    </w:p>
    <w:p w14:paraId="0935FA00" w14:textId="77777777" w:rsidR="001C7562" w:rsidRDefault="001C7562" w:rsidP="001C7562">
      <w:pPr>
        <w:pStyle w:val="Zdrojovkd"/>
      </w:pPr>
      <w:r>
        <w:t xml:space="preserve">        }</w:t>
      </w:r>
    </w:p>
    <w:p w14:paraId="76C4926F" w14:textId="77777777" w:rsidR="001C7562" w:rsidRDefault="001C7562" w:rsidP="001C7562">
      <w:pPr>
        <w:pStyle w:val="Zdrojovkd"/>
      </w:pPr>
      <w:r>
        <w:t xml:space="preserve">    }</w:t>
      </w:r>
    </w:p>
    <w:p w14:paraId="34F03BA6" w14:textId="6E32B49E" w:rsidR="001C7562" w:rsidRPr="001C7562" w:rsidRDefault="001C7562" w:rsidP="001C7562">
      <w:pPr>
        <w:pStyle w:val="Zdrojovkd"/>
      </w:pPr>
      <w:r>
        <w:t>}</w:t>
      </w:r>
    </w:p>
    <w:p w14:paraId="1FB83912" w14:textId="675A766E" w:rsidR="00E16D5A" w:rsidRDefault="00E16D5A" w:rsidP="00E16D5A">
      <w:pPr>
        <w:pStyle w:val="Nadpis4"/>
      </w:pPr>
      <w:r>
        <w:t>Assets/Models/</w:t>
      </w:r>
      <w:r>
        <w:t>Delayer.cs</w:t>
      </w:r>
    </w:p>
    <w:p w14:paraId="5435C792" w14:textId="77777777" w:rsidR="001C7562" w:rsidRDefault="001C7562" w:rsidP="001C7562">
      <w:pPr>
        <w:pStyle w:val="Zdrojovkd"/>
      </w:pPr>
      <w:r>
        <w:t>using DKEngine.Core;</w:t>
      </w:r>
    </w:p>
    <w:p w14:paraId="2E36208E" w14:textId="77777777" w:rsidR="001C7562" w:rsidRDefault="001C7562" w:rsidP="001C7562">
      <w:pPr>
        <w:pStyle w:val="Zdrojovkd"/>
      </w:pPr>
      <w:r>
        <w:t>using MarIO.Assets.Scripts;</w:t>
      </w:r>
    </w:p>
    <w:p w14:paraId="6D8BAC5E" w14:textId="77777777" w:rsidR="001C7562" w:rsidRDefault="001C7562" w:rsidP="001C7562">
      <w:pPr>
        <w:pStyle w:val="Zdrojovkd"/>
      </w:pPr>
      <w:r>
        <w:t>using System;</w:t>
      </w:r>
    </w:p>
    <w:p w14:paraId="2260889D" w14:textId="77777777" w:rsidR="001C7562" w:rsidRDefault="001C7562" w:rsidP="001C7562">
      <w:pPr>
        <w:pStyle w:val="Zdrojovkd"/>
      </w:pPr>
    </w:p>
    <w:p w14:paraId="6C65A941" w14:textId="77777777" w:rsidR="001C7562" w:rsidRDefault="001C7562" w:rsidP="001C7562">
      <w:pPr>
        <w:pStyle w:val="Zdrojovkd"/>
      </w:pPr>
      <w:r>
        <w:t>namespace MarIO.Assets.Models</w:t>
      </w:r>
    </w:p>
    <w:p w14:paraId="131B01A0" w14:textId="77777777" w:rsidR="001C7562" w:rsidRDefault="001C7562" w:rsidP="001C7562">
      <w:pPr>
        <w:pStyle w:val="Zdrojovkd"/>
      </w:pPr>
      <w:r>
        <w:t>{</w:t>
      </w:r>
    </w:p>
    <w:p w14:paraId="0E1A16E4" w14:textId="77777777" w:rsidR="001C7562" w:rsidRDefault="001C7562" w:rsidP="001C7562">
      <w:pPr>
        <w:pStyle w:val="Zdrojovkd"/>
      </w:pPr>
      <w:r>
        <w:t xml:space="preserve">    public class Delayer : GameObject</w:t>
      </w:r>
    </w:p>
    <w:p w14:paraId="19ECF269" w14:textId="77777777" w:rsidR="001C7562" w:rsidRDefault="001C7562" w:rsidP="001C7562">
      <w:pPr>
        <w:pStyle w:val="Zdrojovkd"/>
      </w:pPr>
      <w:r>
        <w:t xml:space="preserve">    {</w:t>
      </w:r>
    </w:p>
    <w:p w14:paraId="321C67DC" w14:textId="77777777" w:rsidR="001C7562" w:rsidRDefault="001C7562" w:rsidP="001C7562">
      <w:pPr>
        <w:pStyle w:val="Zdrojovkd"/>
      </w:pPr>
      <w:r>
        <w:t xml:space="preserve">        public TimeSpan TimeToWait;</w:t>
      </w:r>
    </w:p>
    <w:p w14:paraId="06C921DE" w14:textId="77777777" w:rsidR="001C7562" w:rsidRDefault="001C7562" w:rsidP="001C7562">
      <w:pPr>
        <w:pStyle w:val="Zdrojovkd"/>
      </w:pPr>
      <w:r>
        <w:t xml:space="preserve">        public Action CalledAction;</w:t>
      </w:r>
    </w:p>
    <w:p w14:paraId="6D24E4F0" w14:textId="77777777" w:rsidR="001C7562" w:rsidRDefault="001C7562" w:rsidP="001C7562">
      <w:pPr>
        <w:pStyle w:val="Zdrojovkd"/>
      </w:pPr>
    </w:p>
    <w:p w14:paraId="3B6FBA3B" w14:textId="77777777" w:rsidR="001C7562" w:rsidRDefault="001C7562" w:rsidP="001C7562">
      <w:pPr>
        <w:pStyle w:val="Zdrojovkd"/>
      </w:pPr>
      <w:r>
        <w:t xml:space="preserve">        public Delayer()</w:t>
      </w:r>
    </w:p>
    <w:p w14:paraId="48484AC4" w14:textId="77777777" w:rsidR="001C7562" w:rsidRDefault="001C7562" w:rsidP="001C7562">
      <w:pPr>
        <w:pStyle w:val="Zdrojovkd"/>
      </w:pPr>
      <w:r>
        <w:t xml:space="preserve">        {</w:t>
      </w:r>
    </w:p>
    <w:p w14:paraId="1869192C" w14:textId="77777777" w:rsidR="001C7562" w:rsidRDefault="001C7562" w:rsidP="001C7562">
      <w:pPr>
        <w:pStyle w:val="Zdrojovkd"/>
      </w:pPr>
      <w:r>
        <w:t xml:space="preserve">            Name = nameof(Delayer);</w:t>
      </w:r>
    </w:p>
    <w:p w14:paraId="12F769E7" w14:textId="77777777" w:rsidR="001C7562" w:rsidRDefault="001C7562" w:rsidP="001C7562">
      <w:pPr>
        <w:pStyle w:val="Zdrojovkd"/>
      </w:pPr>
      <w:r>
        <w:t xml:space="preserve">        }</w:t>
      </w:r>
    </w:p>
    <w:p w14:paraId="38A6903F" w14:textId="77777777" w:rsidR="001C7562" w:rsidRDefault="001C7562" w:rsidP="001C7562">
      <w:pPr>
        <w:pStyle w:val="Zdrojovkd"/>
      </w:pPr>
    </w:p>
    <w:p w14:paraId="68F885BE" w14:textId="77777777" w:rsidR="001C7562" w:rsidRDefault="001C7562" w:rsidP="001C7562">
      <w:pPr>
        <w:pStyle w:val="Zdrojovkd"/>
      </w:pPr>
      <w:r>
        <w:t xml:space="preserve">        protected override void Initialize()</w:t>
      </w:r>
    </w:p>
    <w:p w14:paraId="212FC775" w14:textId="77777777" w:rsidR="001C7562" w:rsidRDefault="001C7562" w:rsidP="001C7562">
      <w:pPr>
        <w:pStyle w:val="Zdrojovkd"/>
      </w:pPr>
      <w:r>
        <w:t xml:space="preserve">        {</w:t>
      </w:r>
    </w:p>
    <w:p w14:paraId="41038987" w14:textId="77777777" w:rsidR="001C7562" w:rsidRDefault="001C7562" w:rsidP="001C7562">
      <w:pPr>
        <w:pStyle w:val="Zdrojovkd"/>
      </w:pPr>
      <w:r>
        <w:t xml:space="preserve">            this.InitNewScript&lt;DelayScript&gt;();</w:t>
      </w:r>
    </w:p>
    <w:p w14:paraId="3FBFD875" w14:textId="77777777" w:rsidR="001C7562" w:rsidRDefault="001C7562" w:rsidP="001C7562">
      <w:pPr>
        <w:pStyle w:val="Zdrojovkd"/>
      </w:pPr>
      <w:r>
        <w:t xml:space="preserve">        }</w:t>
      </w:r>
    </w:p>
    <w:p w14:paraId="3DDFE73B" w14:textId="77777777" w:rsidR="001C7562" w:rsidRDefault="001C7562" w:rsidP="001C7562">
      <w:pPr>
        <w:pStyle w:val="Zdrojovkd"/>
      </w:pPr>
      <w:r>
        <w:t xml:space="preserve">    }</w:t>
      </w:r>
    </w:p>
    <w:p w14:paraId="147E51D9" w14:textId="51B69D65" w:rsidR="001C7562" w:rsidRPr="001C7562" w:rsidRDefault="001C7562" w:rsidP="001C7562">
      <w:pPr>
        <w:pStyle w:val="Zdrojovkd"/>
      </w:pPr>
      <w:r>
        <w:t>}</w:t>
      </w:r>
    </w:p>
    <w:p w14:paraId="491D8B22" w14:textId="2FCA182F" w:rsidR="00E16D5A" w:rsidRDefault="00E16D5A" w:rsidP="00E16D5A">
      <w:pPr>
        <w:pStyle w:val="Nadpis4"/>
      </w:pPr>
      <w:r>
        <w:t>Assets/Models/</w:t>
      </w:r>
      <w:r>
        <w:t>Enemy.cs</w:t>
      </w:r>
    </w:p>
    <w:p w14:paraId="0D88DE6F" w14:textId="77777777" w:rsidR="001C7562" w:rsidRDefault="001C7562" w:rsidP="001C7562">
      <w:pPr>
        <w:pStyle w:val="Zdrojovkd"/>
      </w:pPr>
      <w:r>
        <w:t>using DKEngine.Core;</w:t>
      </w:r>
    </w:p>
    <w:p w14:paraId="56CA0ADC" w14:textId="77777777" w:rsidR="001C7562" w:rsidRDefault="001C7562" w:rsidP="001C7562">
      <w:pPr>
        <w:pStyle w:val="Zdrojovkd"/>
      </w:pPr>
      <w:r>
        <w:t>using DKEngine.Core.Components;</w:t>
      </w:r>
    </w:p>
    <w:p w14:paraId="200F7F27" w14:textId="77777777" w:rsidR="001C7562" w:rsidRDefault="001C7562" w:rsidP="001C7562">
      <w:pPr>
        <w:pStyle w:val="Zdrojovkd"/>
      </w:pPr>
      <w:r>
        <w:t>using MarIO.Assets.Scripts;</w:t>
      </w:r>
    </w:p>
    <w:p w14:paraId="0D8DBDDC" w14:textId="77777777" w:rsidR="001C7562" w:rsidRDefault="001C7562" w:rsidP="001C7562">
      <w:pPr>
        <w:pStyle w:val="Zdrojovkd"/>
      </w:pPr>
      <w:r>
        <w:lastRenderedPageBreak/>
        <w:t>using System.Collections.Generic;</w:t>
      </w:r>
    </w:p>
    <w:p w14:paraId="11B9475D" w14:textId="77777777" w:rsidR="001C7562" w:rsidRDefault="001C7562" w:rsidP="001C7562">
      <w:pPr>
        <w:pStyle w:val="Zdrojovkd"/>
      </w:pPr>
    </w:p>
    <w:p w14:paraId="0BF3753C" w14:textId="77777777" w:rsidR="001C7562" w:rsidRDefault="001C7562" w:rsidP="001C7562">
      <w:pPr>
        <w:pStyle w:val="Zdrojovkd"/>
      </w:pPr>
      <w:r>
        <w:t>namespace MarIO.Assets.Models</w:t>
      </w:r>
    </w:p>
    <w:p w14:paraId="15E525FD" w14:textId="77777777" w:rsidR="001C7562" w:rsidRDefault="001C7562" w:rsidP="001C7562">
      <w:pPr>
        <w:pStyle w:val="Zdrojovkd"/>
      </w:pPr>
      <w:r>
        <w:t>{</w:t>
      </w:r>
    </w:p>
    <w:p w14:paraId="12EF0E50" w14:textId="77777777" w:rsidR="001C7562" w:rsidRDefault="001C7562" w:rsidP="001C7562">
      <w:pPr>
        <w:pStyle w:val="Zdrojovkd"/>
      </w:pPr>
      <w:r>
        <w:t xml:space="preserve">    public abstract class Enemy : AnimatedObject</w:t>
      </w:r>
    </w:p>
    <w:p w14:paraId="7804DDC3" w14:textId="77777777" w:rsidR="001C7562" w:rsidRDefault="001C7562" w:rsidP="001C7562">
      <w:pPr>
        <w:pStyle w:val="Zdrojovkd"/>
      </w:pPr>
      <w:r>
        <w:t xml:space="preserve">    {</w:t>
      </w:r>
    </w:p>
    <w:p w14:paraId="6DBC85B6" w14:textId="77777777" w:rsidR="001C7562" w:rsidRDefault="001C7562" w:rsidP="001C7562">
      <w:pPr>
        <w:pStyle w:val="Zdrojovkd"/>
      </w:pPr>
      <w:r>
        <w:t xml:space="preserve">        public enum EnemyType</w:t>
      </w:r>
    </w:p>
    <w:p w14:paraId="74628B54" w14:textId="77777777" w:rsidR="001C7562" w:rsidRDefault="001C7562" w:rsidP="001C7562">
      <w:pPr>
        <w:pStyle w:val="Zdrojovkd"/>
      </w:pPr>
      <w:r>
        <w:t xml:space="preserve">        {</w:t>
      </w:r>
    </w:p>
    <w:p w14:paraId="03880B3B" w14:textId="77777777" w:rsidR="001C7562" w:rsidRDefault="001C7562" w:rsidP="001C7562">
      <w:pPr>
        <w:pStyle w:val="Zdrojovkd"/>
      </w:pPr>
      <w:r>
        <w:t xml:space="preserve">            Goomba,</w:t>
      </w:r>
    </w:p>
    <w:p w14:paraId="152397B3" w14:textId="77777777" w:rsidR="001C7562" w:rsidRDefault="001C7562" w:rsidP="001C7562">
      <w:pPr>
        <w:pStyle w:val="Zdrojovkd"/>
      </w:pPr>
      <w:r>
        <w:t xml:space="preserve">            GoombaBlue,</w:t>
      </w:r>
    </w:p>
    <w:p w14:paraId="117F6986" w14:textId="77777777" w:rsidR="001C7562" w:rsidRDefault="001C7562" w:rsidP="001C7562">
      <w:pPr>
        <w:pStyle w:val="Zdrojovkd"/>
      </w:pPr>
      <w:r>
        <w:t xml:space="preserve">            GoombaSilver,</w:t>
      </w:r>
    </w:p>
    <w:p w14:paraId="5FFFF5B2" w14:textId="77777777" w:rsidR="001C7562" w:rsidRDefault="001C7562" w:rsidP="001C7562">
      <w:pPr>
        <w:pStyle w:val="Zdrojovkd"/>
      </w:pPr>
      <w:r>
        <w:t xml:space="preserve">            KoopaTroopa,</w:t>
      </w:r>
    </w:p>
    <w:p w14:paraId="79819A75" w14:textId="77777777" w:rsidR="001C7562" w:rsidRDefault="001C7562" w:rsidP="001C7562">
      <w:pPr>
        <w:pStyle w:val="Zdrojovkd"/>
      </w:pPr>
      <w:r>
        <w:t xml:space="preserve">            KoopaParatroopa,</w:t>
      </w:r>
    </w:p>
    <w:p w14:paraId="7C0F70D0" w14:textId="77777777" w:rsidR="001C7562" w:rsidRDefault="001C7562" w:rsidP="001C7562">
      <w:pPr>
        <w:pStyle w:val="Zdrojovkd"/>
      </w:pPr>
      <w:r>
        <w:t xml:space="preserve">            PiranhaPlant,</w:t>
      </w:r>
    </w:p>
    <w:p w14:paraId="7767D492" w14:textId="77777777" w:rsidR="001C7562" w:rsidRDefault="001C7562" w:rsidP="001C7562">
      <w:pPr>
        <w:pStyle w:val="Zdrojovkd"/>
      </w:pPr>
      <w:r>
        <w:t xml:space="preserve">            Spiny,</w:t>
      </w:r>
    </w:p>
    <w:p w14:paraId="6552CC5D" w14:textId="77777777" w:rsidR="001C7562" w:rsidRDefault="001C7562" w:rsidP="001C7562">
      <w:pPr>
        <w:pStyle w:val="Zdrojovkd"/>
      </w:pPr>
      <w:r>
        <w:t xml:space="preserve">            BuzzyBeatle,</w:t>
      </w:r>
    </w:p>
    <w:p w14:paraId="3476F835" w14:textId="77777777" w:rsidR="001C7562" w:rsidRDefault="001C7562" w:rsidP="001C7562">
      <w:pPr>
        <w:pStyle w:val="Zdrojovkd"/>
      </w:pPr>
      <w:r>
        <w:t xml:space="preserve">            BuzzyBeatleBlue,</w:t>
      </w:r>
    </w:p>
    <w:p w14:paraId="531CDCB9" w14:textId="77777777" w:rsidR="001C7562" w:rsidRDefault="001C7562" w:rsidP="001C7562">
      <w:pPr>
        <w:pStyle w:val="Zdrojovkd"/>
      </w:pPr>
      <w:r>
        <w:t xml:space="preserve">            BuzzyBeatleSilver,</w:t>
      </w:r>
    </w:p>
    <w:p w14:paraId="154C8C63" w14:textId="77777777" w:rsidR="001C7562" w:rsidRDefault="001C7562" w:rsidP="001C7562">
      <w:pPr>
        <w:pStyle w:val="Zdrojovkd"/>
      </w:pPr>
      <w:r>
        <w:t xml:space="preserve">            FireBar,</w:t>
      </w:r>
    </w:p>
    <w:p w14:paraId="34B26A03" w14:textId="77777777" w:rsidR="001C7562" w:rsidRDefault="001C7562" w:rsidP="001C7562">
      <w:pPr>
        <w:pStyle w:val="Zdrojovkd"/>
      </w:pPr>
      <w:r>
        <w:t xml:space="preserve">            BulletBill,</w:t>
      </w:r>
    </w:p>
    <w:p w14:paraId="3B99C9D6" w14:textId="77777777" w:rsidR="001C7562" w:rsidRDefault="001C7562" w:rsidP="001C7562">
      <w:pPr>
        <w:pStyle w:val="Zdrojovkd"/>
      </w:pPr>
      <w:r>
        <w:t xml:space="preserve">            BillBlasterLarge,</w:t>
      </w:r>
    </w:p>
    <w:p w14:paraId="15E0DAEE" w14:textId="77777777" w:rsidR="001C7562" w:rsidRDefault="001C7562" w:rsidP="001C7562">
      <w:pPr>
        <w:pStyle w:val="Zdrojovkd"/>
      </w:pPr>
      <w:r>
        <w:t xml:space="preserve">            BillBlasterSmall</w:t>
      </w:r>
    </w:p>
    <w:p w14:paraId="6E3B9B2C" w14:textId="77777777" w:rsidR="001C7562" w:rsidRDefault="001C7562" w:rsidP="001C7562">
      <w:pPr>
        <w:pStyle w:val="Zdrojovkd"/>
      </w:pPr>
      <w:r>
        <w:t xml:space="preserve">        }</w:t>
      </w:r>
    </w:p>
    <w:p w14:paraId="7FBCE875" w14:textId="77777777" w:rsidR="001C7562" w:rsidRDefault="001C7562" w:rsidP="001C7562">
      <w:pPr>
        <w:pStyle w:val="Zdrojovkd"/>
      </w:pPr>
    </w:p>
    <w:p w14:paraId="0D2ECBEA" w14:textId="77777777" w:rsidR="001C7562" w:rsidRDefault="001C7562" w:rsidP="001C7562">
      <w:pPr>
        <w:pStyle w:val="Zdrojovkd"/>
      </w:pPr>
      <w:r>
        <w:t xml:space="preserve">        protected static Dictionary&lt;EnemyType, string&gt; EnemyTypeNames = new Dictionary&lt;EnemyType, string&gt;()</w:t>
      </w:r>
    </w:p>
    <w:p w14:paraId="575189C7" w14:textId="77777777" w:rsidR="001C7562" w:rsidRDefault="001C7562" w:rsidP="001C7562">
      <w:pPr>
        <w:pStyle w:val="Zdrojovkd"/>
      </w:pPr>
      <w:r>
        <w:t xml:space="preserve">        {</w:t>
      </w:r>
    </w:p>
    <w:p w14:paraId="6E1F72DA" w14:textId="77777777" w:rsidR="001C7562" w:rsidRDefault="001C7562" w:rsidP="001C7562">
      <w:pPr>
        <w:pStyle w:val="Zdrojovkd"/>
      </w:pPr>
      <w:r>
        <w:t xml:space="preserve">            { EnemyType.Goomba, "goomba" },</w:t>
      </w:r>
    </w:p>
    <w:p w14:paraId="4786140C" w14:textId="77777777" w:rsidR="001C7562" w:rsidRDefault="001C7562" w:rsidP="001C7562">
      <w:pPr>
        <w:pStyle w:val="Zdrojovkd"/>
      </w:pPr>
      <w:r>
        <w:t xml:space="preserve">            { EnemyType.GoombaBlue, "" },</w:t>
      </w:r>
    </w:p>
    <w:p w14:paraId="7DBBFE20" w14:textId="77777777" w:rsidR="001C7562" w:rsidRDefault="001C7562" w:rsidP="001C7562">
      <w:pPr>
        <w:pStyle w:val="Zdrojovkd"/>
      </w:pPr>
      <w:r>
        <w:t xml:space="preserve">            { EnemyType.GoombaSilver, "" },</w:t>
      </w:r>
    </w:p>
    <w:p w14:paraId="301115CD" w14:textId="77777777" w:rsidR="001C7562" w:rsidRDefault="001C7562" w:rsidP="001C7562">
      <w:pPr>
        <w:pStyle w:val="Zdrojovkd"/>
      </w:pPr>
      <w:r>
        <w:t xml:space="preserve">            { EnemyType.KoopaTroopa, "" },</w:t>
      </w:r>
    </w:p>
    <w:p w14:paraId="1A7E1CD6" w14:textId="77777777" w:rsidR="001C7562" w:rsidRDefault="001C7562" w:rsidP="001C7562">
      <w:pPr>
        <w:pStyle w:val="Zdrojovkd"/>
      </w:pPr>
      <w:r>
        <w:t xml:space="preserve">            { EnemyType.KoopaParatroopa, "" },</w:t>
      </w:r>
    </w:p>
    <w:p w14:paraId="7324FC88" w14:textId="77777777" w:rsidR="001C7562" w:rsidRDefault="001C7562" w:rsidP="001C7562">
      <w:pPr>
        <w:pStyle w:val="Zdrojovkd"/>
      </w:pPr>
      <w:r>
        <w:t xml:space="preserve">            { EnemyType.PiranhaPlant, "" },</w:t>
      </w:r>
    </w:p>
    <w:p w14:paraId="6CF8CF7C" w14:textId="77777777" w:rsidR="001C7562" w:rsidRDefault="001C7562" w:rsidP="001C7562">
      <w:pPr>
        <w:pStyle w:val="Zdrojovkd"/>
      </w:pPr>
      <w:r>
        <w:t xml:space="preserve">            { EnemyType.Spiny, "" },</w:t>
      </w:r>
    </w:p>
    <w:p w14:paraId="203CBF69" w14:textId="77777777" w:rsidR="001C7562" w:rsidRDefault="001C7562" w:rsidP="001C7562">
      <w:pPr>
        <w:pStyle w:val="Zdrojovkd"/>
      </w:pPr>
      <w:r>
        <w:t xml:space="preserve">            { EnemyType.BuzzyBeatle, "" },</w:t>
      </w:r>
    </w:p>
    <w:p w14:paraId="5587E042" w14:textId="77777777" w:rsidR="001C7562" w:rsidRDefault="001C7562" w:rsidP="001C7562">
      <w:pPr>
        <w:pStyle w:val="Zdrojovkd"/>
      </w:pPr>
      <w:r>
        <w:t xml:space="preserve">            { EnemyType.BuzzyBeatleBlue, "" },</w:t>
      </w:r>
    </w:p>
    <w:p w14:paraId="58B317E5" w14:textId="77777777" w:rsidR="001C7562" w:rsidRDefault="001C7562" w:rsidP="001C7562">
      <w:pPr>
        <w:pStyle w:val="Zdrojovkd"/>
      </w:pPr>
      <w:r>
        <w:t xml:space="preserve">            { EnemyType.BuzzyBeatleSilver, "" },</w:t>
      </w:r>
    </w:p>
    <w:p w14:paraId="69A896D0" w14:textId="77777777" w:rsidR="001C7562" w:rsidRDefault="001C7562" w:rsidP="001C7562">
      <w:pPr>
        <w:pStyle w:val="Zdrojovkd"/>
      </w:pPr>
      <w:r>
        <w:t xml:space="preserve">            { EnemyType.FireBar, "" },</w:t>
      </w:r>
    </w:p>
    <w:p w14:paraId="03AE959D" w14:textId="77777777" w:rsidR="001C7562" w:rsidRDefault="001C7562" w:rsidP="001C7562">
      <w:pPr>
        <w:pStyle w:val="Zdrojovkd"/>
      </w:pPr>
      <w:r>
        <w:t xml:space="preserve">            { EnemyType.BulletBill, "" },</w:t>
      </w:r>
    </w:p>
    <w:p w14:paraId="5BAE58AA" w14:textId="77777777" w:rsidR="001C7562" w:rsidRDefault="001C7562" w:rsidP="001C7562">
      <w:pPr>
        <w:pStyle w:val="Zdrojovkd"/>
      </w:pPr>
      <w:r>
        <w:t xml:space="preserve">            { EnemyType.BillBlasterLarge, "" },</w:t>
      </w:r>
    </w:p>
    <w:p w14:paraId="4A8C472D" w14:textId="77777777" w:rsidR="001C7562" w:rsidRDefault="001C7562" w:rsidP="001C7562">
      <w:pPr>
        <w:pStyle w:val="Zdrojovkd"/>
      </w:pPr>
      <w:r>
        <w:t xml:space="preserve">            { EnemyType.BillBlasterSmall, "" }</w:t>
      </w:r>
    </w:p>
    <w:p w14:paraId="029365E3" w14:textId="77777777" w:rsidR="001C7562" w:rsidRDefault="001C7562" w:rsidP="001C7562">
      <w:pPr>
        <w:pStyle w:val="Zdrojovkd"/>
      </w:pPr>
      <w:r>
        <w:t xml:space="preserve">        };</w:t>
      </w:r>
    </w:p>
    <w:p w14:paraId="6BB87574" w14:textId="77777777" w:rsidR="001C7562" w:rsidRDefault="001C7562" w:rsidP="001C7562">
      <w:pPr>
        <w:pStyle w:val="Zdrojovkd"/>
      </w:pPr>
    </w:p>
    <w:p w14:paraId="1E7EC1A1" w14:textId="77777777" w:rsidR="001C7562" w:rsidRDefault="001C7562" w:rsidP="001C7562">
      <w:pPr>
        <w:pStyle w:val="Zdrojovkd"/>
      </w:pPr>
      <w:r>
        <w:t xml:space="preserve">        public EnemyType Type { get; set; }</w:t>
      </w:r>
    </w:p>
    <w:p w14:paraId="7FD709D6" w14:textId="77777777" w:rsidR="001C7562" w:rsidRDefault="001C7562" w:rsidP="001C7562">
      <w:pPr>
        <w:pStyle w:val="Zdrojovkd"/>
      </w:pPr>
    </w:p>
    <w:p w14:paraId="77A15A77" w14:textId="77777777" w:rsidR="001C7562" w:rsidRDefault="001C7562" w:rsidP="001C7562">
      <w:pPr>
        <w:pStyle w:val="Zdrojovkd"/>
      </w:pPr>
      <w:r>
        <w:t xml:space="preserve">        public Enemy()</w:t>
      </w:r>
    </w:p>
    <w:p w14:paraId="04186DA9" w14:textId="77777777" w:rsidR="001C7562" w:rsidRDefault="001C7562" w:rsidP="001C7562">
      <w:pPr>
        <w:pStyle w:val="Zdrojovkd"/>
      </w:pPr>
      <w:r>
        <w:t xml:space="preserve">            : base()</w:t>
      </w:r>
    </w:p>
    <w:p w14:paraId="3833AB8F" w14:textId="77777777" w:rsidR="001C7562" w:rsidRDefault="001C7562" w:rsidP="001C7562">
      <w:pPr>
        <w:pStyle w:val="Zdrojovkd"/>
      </w:pPr>
      <w:r>
        <w:t xml:space="preserve">        { }</w:t>
      </w:r>
    </w:p>
    <w:p w14:paraId="31496B83" w14:textId="77777777" w:rsidR="001C7562" w:rsidRDefault="001C7562" w:rsidP="001C7562">
      <w:pPr>
        <w:pStyle w:val="Zdrojovkd"/>
      </w:pPr>
    </w:p>
    <w:p w14:paraId="68AE3CE8" w14:textId="77777777" w:rsidR="001C7562" w:rsidRDefault="001C7562" w:rsidP="001C7562">
      <w:pPr>
        <w:pStyle w:val="Zdrojovkd"/>
      </w:pPr>
      <w:r>
        <w:t xml:space="preserve">        public Enemy(GameObject Parent)</w:t>
      </w:r>
    </w:p>
    <w:p w14:paraId="7F637295" w14:textId="77777777" w:rsidR="001C7562" w:rsidRDefault="001C7562" w:rsidP="001C7562">
      <w:pPr>
        <w:pStyle w:val="Zdrojovkd"/>
      </w:pPr>
      <w:r>
        <w:t xml:space="preserve">            : base(Parent)</w:t>
      </w:r>
    </w:p>
    <w:p w14:paraId="252FCA52" w14:textId="77777777" w:rsidR="001C7562" w:rsidRDefault="001C7562" w:rsidP="001C7562">
      <w:pPr>
        <w:pStyle w:val="Zdrojovkd"/>
      </w:pPr>
      <w:r>
        <w:t xml:space="preserve">        { }</w:t>
      </w:r>
    </w:p>
    <w:p w14:paraId="35717FEF" w14:textId="77777777" w:rsidR="001C7562" w:rsidRDefault="001C7562" w:rsidP="001C7562">
      <w:pPr>
        <w:pStyle w:val="Zdrojovkd"/>
      </w:pPr>
      <w:r>
        <w:t xml:space="preserve">    }</w:t>
      </w:r>
    </w:p>
    <w:p w14:paraId="5E45CCFD" w14:textId="77777777" w:rsidR="001C7562" w:rsidRDefault="001C7562" w:rsidP="001C7562">
      <w:pPr>
        <w:pStyle w:val="Zdrojovkd"/>
      </w:pPr>
    </w:p>
    <w:p w14:paraId="36D5E598" w14:textId="77777777" w:rsidR="001C7562" w:rsidRDefault="001C7562" w:rsidP="001C7562">
      <w:pPr>
        <w:pStyle w:val="Zdrojovkd"/>
      </w:pPr>
      <w:r>
        <w:t xml:space="preserve">    internal class Goomba : Enemy</w:t>
      </w:r>
    </w:p>
    <w:p w14:paraId="46D5D056" w14:textId="77777777" w:rsidR="001C7562" w:rsidRDefault="001C7562" w:rsidP="001C7562">
      <w:pPr>
        <w:pStyle w:val="Zdrojovkd"/>
      </w:pPr>
      <w:r>
        <w:t xml:space="preserve">    {</w:t>
      </w:r>
    </w:p>
    <w:p w14:paraId="13A63E19" w14:textId="77777777" w:rsidR="001C7562" w:rsidRDefault="001C7562" w:rsidP="001C7562">
      <w:pPr>
        <w:pStyle w:val="Zdrojovkd"/>
      </w:pPr>
      <w:r>
        <w:t xml:space="preserve">        protected override void Initialize()</w:t>
      </w:r>
    </w:p>
    <w:p w14:paraId="6BA90A2A" w14:textId="77777777" w:rsidR="001C7562" w:rsidRDefault="001C7562" w:rsidP="001C7562">
      <w:pPr>
        <w:pStyle w:val="Zdrojovkd"/>
      </w:pPr>
      <w:r>
        <w:t xml:space="preserve">        {</w:t>
      </w:r>
    </w:p>
    <w:p w14:paraId="4EF7D93B" w14:textId="77777777" w:rsidR="001C7562" w:rsidRDefault="001C7562" w:rsidP="001C7562">
      <w:pPr>
        <w:pStyle w:val="Zdrojovkd"/>
      </w:pPr>
      <w:r>
        <w:t xml:space="preserve">            this.Name = "Goomba";</w:t>
      </w:r>
    </w:p>
    <w:p w14:paraId="15557C89" w14:textId="77777777" w:rsidR="001C7562" w:rsidRDefault="001C7562" w:rsidP="001C7562">
      <w:pPr>
        <w:pStyle w:val="Zdrojovkd"/>
      </w:pPr>
      <w:r>
        <w:t xml:space="preserve">            this.Type = EnemyType.Goomba;</w:t>
      </w:r>
    </w:p>
    <w:p w14:paraId="0B974DEB" w14:textId="77777777" w:rsidR="001C7562" w:rsidRDefault="001C7562" w:rsidP="001C7562">
      <w:pPr>
        <w:pStyle w:val="Zdrojovkd"/>
      </w:pPr>
    </w:p>
    <w:p w14:paraId="4694E20C" w14:textId="77777777" w:rsidR="001C7562" w:rsidRDefault="001C7562" w:rsidP="001C7562">
      <w:pPr>
        <w:pStyle w:val="Zdrojovkd"/>
      </w:pPr>
      <w:r>
        <w:t xml:space="preserve">            this.InitNewComponent&lt;Collider&gt;();</w:t>
      </w:r>
    </w:p>
    <w:p w14:paraId="58B0D09B" w14:textId="77777777" w:rsidR="001C7562" w:rsidRDefault="001C7562" w:rsidP="001C7562">
      <w:pPr>
        <w:pStyle w:val="Zdrojovkd"/>
      </w:pPr>
      <w:r>
        <w:t xml:space="preserve">            this.Collider.Area = new System.Drawing.RectangleF(0, 0, 16, 16);</w:t>
      </w:r>
    </w:p>
    <w:p w14:paraId="123FB9E1" w14:textId="77777777" w:rsidR="001C7562" w:rsidRDefault="001C7562" w:rsidP="001C7562">
      <w:pPr>
        <w:pStyle w:val="Zdrojovkd"/>
      </w:pPr>
    </w:p>
    <w:p w14:paraId="31CAB1F9" w14:textId="77777777" w:rsidR="001C7562" w:rsidRDefault="001C7562" w:rsidP="001C7562">
      <w:pPr>
        <w:pStyle w:val="Zdrojovkd"/>
      </w:pPr>
      <w:r>
        <w:t xml:space="preserve">            this.InitNewScript&lt;GoombaController&gt;();</w:t>
      </w:r>
    </w:p>
    <w:p w14:paraId="481A7100" w14:textId="77777777" w:rsidR="001C7562" w:rsidRDefault="001C7562" w:rsidP="001C7562">
      <w:pPr>
        <w:pStyle w:val="Zdrojovkd"/>
      </w:pPr>
      <w:r>
        <w:t xml:space="preserve">            this.InitNewComponent&lt;Animator&gt;();</w:t>
      </w:r>
    </w:p>
    <w:p w14:paraId="396DFB25" w14:textId="77777777" w:rsidR="001C7562" w:rsidRDefault="001C7562" w:rsidP="001C7562">
      <w:pPr>
        <w:pStyle w:val="Zdrojovkd"/>
      </w:pPr>
      <w:r>
        <w:t xml:space="preserve">            this.Animator.AddAnimation("default", Database.GetGameObjectMaterial(EnemyTypeNames[Type]));</w:t>
      </w:r>
    </w:p>
    <w:p w14:paraId="4B4894BB" w14:textId="77777777" w:rsidR="001C7562" w:rsidRDefault="001C7562" w:rsidP="001C7562">
      <w:pPr>
        <w:pStyle w:val="Zdrojovkd"/>
      </w:pPr>
      <w:r>
        <w:t xml:space="preserve">            this.Animator.AddAnimation("dead", Database.GetGameObjectMaterial(EnemyTypeNames[Type] + "_dead"));</w:t>
      </w:r>
    </w:p>
    <w:p w14:paraId="3A7E9F0E" w14:textId="77777777" w:rsidR="001C7562" w:rsidRDefault="001C7562" w:rsidP="001C7562">
      <w:pPr>
        <w:pStyle w:val="Zdrojovkd"/>
      </w:pPr>
      <w:r>
        <w:t xml:space="preserve">        }</w:t>
      </w:r>
    </w:p>
    <w:p w14:paraId="26A89CC0" w14:textId="77777777" w:rsidR="001C7562" w:rsidRDefault="001C7562" w:rsidP="001C7562">
      <w:pPr>
        <w:pStyle w:val="Zdrojovkd"/>
      </w:pPr>
      <w:r>
        <w:t xml:space="preserve">    }</w:t>
      </w:r>
    </w:p>
    <w:p w14:paraId="770E8DB3" w14:textId="2D924239" w:rsidR="001C7562" w:rsidRPr="001C7562" w:rsidRDefault="001C7562" w:rsidP="001C7562">
      <w:pPr>
        <w:pStyle w:val="Zdrojovkd"/>
      </w:pPr>
      <w:r>
        <w:t>}</w:t>
      </w:r>
    </w:p>
    <w:p w14:paraId="3C97DE26" w14:textId="24690022" w:rsidR="00E16D5A" w:rsidRDefault="00E16D5A" w:rsidP="00E16D5A">
      <w:pPr>
        <w:pStyle w:val="Nadpis4"/>
      </w:pPr>
      <w:r>
        <w:t>Assets/Models/</w:t>
      </w:r>
      <w:r>
        <w:t>Group.cs</w:t>
      </w:r>
    </w:p>
    <w:p w14:paraId="7A18929B" w14:textId="77777777" w:rsidR="001C7562" w:rsidRDefault="001C7562" w:rsidP="001C7562">
      <w:pPr>
        <w:pStyle w:val="Zdrojovkd"/>
      </w:pPr>
      <w:r>
        <w:t>using DKEngine.Core;</w:t>
      </w:r>
    </w:p>
    <w:p w14:paraId="1BBD3707" w14:textId="77777777" w:rsidR="001C7562" w:rsidRDefault="001C7562" w:rsidP="001C7562">
      <w:pPr>
        <w:pStyle w:val="Zdrojovkd"/>
      </w:pPr>
      <w:r>
        <w:t>using DKEngine.Core.Components;</w:t>
      </w:r>
    </w:p>
    <w:p w14:paraId="44F4BE9E" w14:textId="77777777" w:rsidR="001C7562" w:rsidRDefault="001C7562" w:rsidP="001C7562">
      <w:pPr>
        <w:pStyle w:val="Zdrojovkd"/>
      </w:pPr>
    </w:p>
    <w:p w14:paraId="7C417A47" w14:textId="77777777" w:rsidR="001C7562" w:rsidRDefault="001C7562" w:rsidP="001C7562">
      <w:pPr>
        <w:pStyle w:val="Zdrojovkd"/>
      </w:pPr>
      <w:r>
        <w:t>namespace MarIO.Assets.Models</w:t>
      </w:r>
    </w:p>
    <w:p w14:paraId="76FCEF8C" w14:textId="77777777" w:rsidR="001C7562" w:rsidRDefault="001C7562" w:rsidP="001C7562">
      <w:pPr>
        <w:pStyle w:val="Zdrojovkd"/>
      </w:pPr>
      <w:r>
        <w:lastRenderedPageBreak/>
        <w:t>{</w:t>
      </w:r>
    </w:p>
    <w:p w14:paraId="607ED481" w14:textId="77777777" w:rsidR="001C7562" w:rsidRDefault="001C7562" w:rsidP="001C7562">
      <w:pPr>
        <w:pStyle w:val="Zdrojovkd"/>
      </w:pPr>
      <w:r>
        <w:t xml:space="preserve">    public class Group : GameObject</w:t>
      </w:r>
    </w:p>
    <w:p w14:paraId="7CAB426F" w14:textId="77777777" w:rsidR="001C7562" w:rsidRDefault="001C7562" w:rsidP="001C7562">
      <w:pPr>
        <w:pStyle w:val="Zdrojovkd"/>
      </w:pPr>
      <w:r>
        <w:t xml:space="preserve">    {</w:t>
      </w:r>
    </w:p>
    <w:p w14:paraId="512099E7" w14:textId="77777777" w:rsidR="001C7562" w:rsidRDefault="001C7562" w:rsidP="001C7562">
      <w:pPr>
        <w:pStyle w:val="Zdrojovkd"/>
      </w:pPr>
      <w:r>
        <w:t xml:space="preserve">        public bool InitCollider = false;</w:t>
      </w:r>
    </w:p>
    <w:p w14:paraId="6ABD1D3D" w14:textId="77777777" w:rsidR="001C7562" w:rsidRDefault="001C7562" w:rsidP="001C7562">
      <w:pPr>
        <w:pStyle w:val="Zdrojovkd"/>
      </w:pPr>
    </w:p>
    <w:p w14:paraId="7417A3B2" w14:textId="77777777" w:rsidR="001C7562" w:rsidRDefault="001C7562" w:rsidP="001C7562">
      <w:pPr>
        <w:pStyle w:val="Zdrojovkd"/>
      </w:pPr>
      <w:r>
        <w:t xml:space="preserve">        public Group()</w:t>
      </w:r>
    </w:p>
    <w:p w14:paraId="49EFCB24" w14:textId="77777777" w:rsidR="001C7562" w:rsidRDefault="001C7562" w:rsidP="001C7562">
      <w:pPr>
        <w:pStyle w:val="Zdrojovkd"/>
      </w:pPr>
      <w:r>
        <w:t xml:space="preserve">            : base()</w:t>
      </w:r>
    </w:p>
    <w:p w14:paraId="0F50F813" w14:textId="77777777" w:rsidR="001C7562" w:rsidRDefault="001C7562" w:rsidP="001C7562">
      <w:pPr>
        <w:pStyle w:val="Zdrojovkd"/>
      </w:pPr>
      <w:r>
        <w:t xml:space="preserve">        { }</w:t>
      </w:r>
    </w:p>
    <w:p w14:paraId="3049BC22" w14:textId="77777777" w:rsidR="001C7562" w:rsidRDefault="001C7562" w:rsidP="001C7562">
      <w:pPr>
        <w:pStyle w:val="Zdrojovkd"/>
      </w:pPr>
    </w:p>
    <w:p w14:paraId="17C325EB" w14:textId="77777777" w:rsidR="001C7562" w:rsidRDefault="001C7562" w:rsidP="001C7562">
      <w:pPr>
        <w:pStyle w:val="Zdrojovkd"/>
      </w:pPr>
      <w:r>
        <w:t xml:space="preserve">        public Group(GameObject Parent)</w:t>
      </w:r>
    </w:p>
    <w:p w14:paraId="34925960" w14:textId="77777777" w:rsidR="001C7562" w:rsidRDefault="001C7562" w:rsidP="001C7562">
      <w:pPr>
        <w:pStyle w:val="Zdrojovkd"/>
      </w:pPr>
      <w:r>
        <w:t xml:space="preserve">            : base(Parent)</w:t>
      </w:r>
    </w:p>
    <w:p w14:paraId="6D7B89C5" w14:textId="77777777" w:rsidR="001C7562" w:rsidRDefault="001C7562" w:rsidP="001C7562">
      <w:pPr>
        <w:pStyle w:val="Zdrojovkd"/>
      </w:pPr>
      <w:r>
        <w:t xml:space="preserve">        { }</w:t>
      </w:r>
    </w:p>
    <w:p w14:paraId="376138DD" w14:textId="77777777" w:rsidR="001C7562" w:rsidRDefault="001C7562" w:rsidP="001C7562">
      <w:pPr>
        <w:pStyle w:val="Zdrojovkd"/>
      </w:pPr>
    </w:p>
    <w:p w14:paraId="27CF3826" w14:textId="77777777" w:rsidR="001C7562" w:rsidRDefault="001C7562" w:rsidP="001C7562">
      <w:pPr>
        <w:pStyle w:val="Zdrojovkd"/>
      </w:pPr>
      <w:r>
        <w:t xml:space="preserve">        public Block.BlockType Type { get; set; }</w:t>
      </w:r>
    </w:p>
    <w:p w14:paraId="53A9D6AE" w14:textId="77777777" w:rsidR="001C7562" w:rsidRDefault="001C7562" w:rsidP="001C7562">
      <w:pPr>
        <w:pStyle w:val="Zdrojovkd"/>
      </w:pPr>
      <w:r>
        <w:t xml:space="preserve">        public Vector3 SizeInBlocks { get; set; }</w:t>
      </w:r>
    </w:p>
    <w:p w14:paraId="359DB8FD" w14:textId="77777777" w:rsidR="001C7562" w:rsidRDefault="001C7562" w:rsidP="001C7562">
      <w:pPr>
        <w:pStyle w:val="Zdrojovkd"/>
      </w:pPr>
    </w:p>
    <w:p w14:paraId="7ECE8B56" w14:textId="77777777" w:rsidR="001C7562" w:rsidRDefault="001C7562" w:rsidP="001C7562">
      <w:pPr>
        <w:pStyle w:val="Zdrojovkd"/>
      </w:pPr>
      <w:r>
        <w:t xml:space="preserve">        protected override void Initialize()</w:t>
      </w:r>
    </w:p>
    <w:p w14:paraId="54C462BE" w14:textId="77777777" w:rsidR="001C7562" w:rsidRDefault="001C7562" w:rsidP="001C7562">
      <w:pPr>
        <w:pStyle w:val="Zdrojovkd"/>
      </w:pPr>
      <w:r>
        <w:t xml:space="preserve">        {</w:t>
      </w:r>
    </w:p>
    <w:p w14:paraId="0D0D00A6" w14:textId="77777777" w:rsidR="001C7562" w:rsidRDefault="001C7562" w:rsidP="001C7562">
      <w:pPr>
        <w:pStyle w:val="Zdrojovkd"/>
      </w:pPr>
      <w:r>
        <w:t xml:space="preserve">            Material tmp = Database.GetGameObjectMaterial(Block.BlockTypeNames[Type]);</w:t>
      </w:r>
    </w:p>
    <w:p w14:paraId="46DE89D1" w14:textId="77777777" w:rsidR="001C7562" w:rsidRDefault="001C7562" w:rsidP="001C7562">
      <w:pPr>
        <w:pStyle w:val="Zdrojovkd"/>
      </w:pPr>
    </w:p>
    <w:p w14:paraId="6259E287" w14:textId="77777777" w:rsidR="001C7562" w:rsidRDefault="001C7562" w:rsidP="001C7562">
      <w:pPr>
        <w:pStyle w:val="Zdrojovkd"/>
      </w:pPr>
      <w:r>
        <w:t xml:space="preserve">            this.Transform.Dimensions = new Vector3(SizeInBlocks.X * tmp.Width, SizeInBlocks.Y * tmp.Height, 0);</w:t>
      </w:r>
    </w:p>
    <w:p w14:paraId="2D543973" w14:textId="77777777" w:rsidR="001C7562" w:rsidRDefault="001C7562" w:rsidP="001C7562">
      <w:pPr>
        <w:pStyle w:val="Zdrojovkd"/>
      </w:pPr>
      <w:r>
        <w:t xml:space="preserve">            for (int i = 0; i &lt; SizeInBlocks.Y; i++)</w:t>
      </w:r>
    </w:p>
    <w:p w14:paraId="132CB38B" w14:textId="77777777" w:rsidR="001C7562" w:rsidRDefault="001C7562" w:rsidP="001C7562">
      <w:pPr>
        <w:pStyle w:val="Zdrojovkd"/>
      </w:pPr>
      <w:r>
        <w:t xml:space="preserve">            {</w:t>
      </w:r>
    </w:p>
    <w:p w14:paraId="34F088E7" w14:textId="77777777" w:rsidR="001C7562" w:rsidRDefault="001C7562" w:rsidP="001C7562">
      <w:pPr>
        <w:pStyle w:val="Zdrojovkd"/>
      </w:pPr>
      <w:r>
        <w:t xml:space="preserve">                for (int j = 0; j &lt; SizeInBlocks.X; j++)</w:t>
      </w:r>
    </w:p>
    <w:p w14:paraId="0AC0E29C" w14:textId="77777777" w:rsidR="001C7562" w:rsidRDefault="001C7562" w:rsidP="001C7562">
      <w:pPr>
        <w:pStyle w:val="Zdrojovkd"/>
      </w:pPr>
      <w:r>
        <w:t xml:space="preserve">                {</w:t>
      </w:r>
    </w:p>
    <w:p w14:paraId="24C2223C" w14:textId="77777777" w:rsidR="001C7562" w:rsidRDefault="001C7562" w:rsidP="001C7562">
      <w:pPr>
        <w:pStyle w:val="Zdrojovkd"/>
      </w:pPr>
      <w:r>
        <w:t xml:space="preserve">                    Block newBlock = new Block(this);</w:t>
      </w:r>
    </w:p>
    <w:p w14:paraId="46A82E0A" w14:textId="77777777" w:rsidR="001C7562" w:rsidRDefault="001C7562" w:rsidP="001C7562">
      <w:pPr>
        <w:pStyle w:val="Zdrojovkd"/>
      </w:pPr>
    </w:p>
    <w:p w14:paraId="3CFB1218" w14:textId="77777777" w:rsidR="001C7562" w:rsidRDefault="001C7562" w:rsidP="001C7562">
      <w:pPr>
        <w:pStyle w:val="Zdrojovkd"/>
      </w:pPr>
      <w:r>
        <w:t xml:space="preserve">                    newBlock.Type = Type;</w:t>
      </w:r>
    </w:p>
    <w:p w14:paraId="06F2021B" w14:textId="77777777" w:rsidR="001C7562" w:rsidRDefault="001C7562" w:rsidP="001C7562">
      <w:pPr>
        <w:pStyle w:val="Zdrojovkd"/>
      </w:pPr>
      <w:r>
        <w:t xml:space="preserve">                    newBlock.Transform.Position += new Vector3(j * tmp.Width * this.Transform.Scale.X, i * tmp.Height * this.Transform.Scale.Y, this.Transform.Position.Z);</w:t>
      </w:r>
    </w:p>
    <w:p w14:paraId="0D47820E" w14:textId="77777777" w:rsidR="001C7562" w:rsidRDefault="001C7562" w:rsidP="001C7562">
      <w:pPr>
        <w:pStyle w:val="Zdrojovkd"/>
      </w:pPr>
      <w:r>
        <w:t xml:space="preserve">                    newBlock.Name = string.Format("{0}_{1}_{2}", Name, j, i);</w:t>
      </w:r>
    </w:p>
    <w:p w14:paraId="0B550810" w14:textId="77777777" w:rsidR="001C7562" w:rsidRDefault="001C7562" w:rsidP="001C7562">
      <w:pPr>
        <w:pStyle w:val="Zdrojovkd"/>
      </w:pPr>
      <w:r>
        <w:t xml:space="preserve">                }</w:t>
      </w:r>
    </w:p>
    <w:p w14:paraId="58231166" w14:textId="77777777" w:rsidR="001C7562" w:rsidRDefault="001C7562" w:rsidP="001C7562">
      <w:pPr>
        <w:pStyle w:val="Zdrojovkd"/>
      </w:pPr>
      <w:r>
        <w:t xml:space="preserve">            }</w:t>
      </w:r>
    </w:p>
    <w:p w14:paraId="545F49C0" w14:textId="77777777" w:rsidR="001C7562" w:rsidRDefault="001C7562" w:rsidP="001C7562">
      <w:pPr>
        <w:pStyle w:val="Zdrojovkd"/>
      </w:pPr>
    </w:p>
    <w:p w14:paraId="669D2077" w14:textId="77777777" w:rsidR="001C7562" w:rsidRDefault="001C7562" w:rsidP="001C7562">
      <w:pPr>
        <w:pStyle w:val="Zdrojovkd"/>
      </w:pPr>
      <w:r>
        <w:t xml:space="preserve">            if (InitCollider)</w:t>
      </w:r>
    </w:p>
    <w:p w14:paraId="34F36DA4" w14:textId="77777777" w:rsidR="001C7562" w:rsidRDefault="001C7562" w:rsidP="001C7562">
      <w:pPr>
        <w:pStyle w:val="Zdrojovkd"/>
      </w:pPr>
      <w:r>
        <w:t xml:space="preserve">                this.InitNewComponent&lt;Collider&gt;();</w:t>
      </w:r>
    </w:p>
    <w:p w14:paraId="79C20271" w14:textId="77777777" w:rsidR="001C7562" w:rsidRDefault="001C7562" w:rsidP="001C7562">
      <w:pPr>
        <w:pStyle w:val="Zdrojovkd"/>
      </w:pPr>
      <w:r>
        <w:t xml:space="preserve">        }</w:t>
      </w:r>
    </w:p>
    <w:p w14:paraId="22E4AF66" w14:textId="77777777" w:rsidR="001C7562" w:rsidRDefault="001C7562" w:rsidP="001C7562">
      <w:pPr>
        <w:pStyle w:val="Zdrojovkd"/>
      </w:pPr>
      <w:r>
        <w:t xml:space="preserve">    }</w:t>
      </w:r>
    </w:p>
    <w:p w14:paraId="6B36D424" w14:textId="3A29A9C2" w:rsidR="001C7562" w:rsidRPr="001C7562" w:rsidRDefault="001C7562" w:rsidP="001C7562">
      <w:pPr>
        <w:pStyle w:val="Zdrojovkd"/>
      </w:pPr>
      <w:r>
        <w:t>}</w:t>
      </w:r>
    </w:p>
    <w:p w14:paraId="062FE762" w14:textId="4AE69A9B" w:rsidR="00E16D5A" w:rsidRDefault="00E16D5A" w:rsidP="00E16D5A">
      <w:pPr>
        <w:pStyle w:val="Nadpis4"/>
      </w:pPr>
      <w:r>
        <w:t>Assets/Models/</w:t>
      </w:r>
      <w:r>
        <w:t>GUIUpdater.cs</w:t>
      </w:r>
    </w:p>
    <w:p w14:paraId="77D029F9" w14:textId="77777777" w:rsidR="001C7562" w:rsidRDefault="001C7562" w:rsidP="001C7562">
      <w:pPr>
        <w:pStyle w:val="Zdrojovkd"/>
      </w:pPr>
      <w:r>
        <w:t>using DKEngine.Core;</w:t>
      </w:r>
    </w:p>
    <w:p w14:paraId="07E731B1" w14:textId="77777777" w:rsidR="001C7562" w:rsidRDefault="001C7562" w:rsidP="001C7562">
      <w:pPr>
        <w:pStyle w:val="Zdrojovkd"/>
      </w:pPr>
      <w:r>
        <w:t>using DKEngine.Core.Components;</w:t>
      </w:r>
    </w:p>
    <w:p w14:paraId="4B6A0D12" w14:textId="77777777" w:rsidR="001C7562" w:rsidRDefault="001C7562" w:rsidP="001C7562">
      <w:pPr>
        <w:pStyle w:val="Zdrojovkd"/>
      </w:pPr>
      <w:r>
        <w:t>using DKEngine.Core.UI;</w:t>
      </w:r>
    </w:p>
    <w:p w14:paraId="3E84471A" w14:textId="77777777" w:rsidR="001C7562" w:rsidRDefault="001C7562" w:rsidP="001C7562">
      <w:pPr>
        <w:pStyle w:val="Zdrojovkd"/>
      </w:pPr>
      <w:r>
        <w:t>using MarIO.Assets.Models.Miscellaneous;</w:t>
      </w:r>
    </w:p>
    <w:p w14:paraId="73A888EF" w14:textId="77777777" w:rsidR="001C7562" w:rsidRDefault="001C7562" w:rsidP="001C7562">
      <w:pPr>
        <w:pStyle w:val="Zdrojovkd"/>
      </w:pPr>
      <w:r>
        <w:t>using MarIO.Assets.Scripts;</w:t>
      </w:r>
    </w:p>
    <w:p w14:paraId="239A2685" w14:textId="77777777" w:rsidR="001C7562" w:rsidRDefault="001C7562" w:rsidP="001C7562">
      <w:pPr>
        <w:pStyle w:val="Zdrojovkd"/>
      </w:pPr>
    </w:p>
    <w:p w14:paraId="6BC49328" w14:textId="77777777" w:rsidR="001C7562" w:rsidRDefault="001C7562" w:rsidP="001C7562">
      <w:pPr>
        <w:pStyle w:val="Zdrojovkd"/>
      </w:pPr>
      <w:r>
        <w:t>namespace MarIO.Assets.Models</w:t>
      </w:r>
    </w:p>
    <w:p w14:paraId="6F4E5360" w14:textId="77777777" w:rsidR="001C7562" w:rsidRDefault="001C7562" w:rsidP="001C7562">
      <w:pPr>
        <w:pStyle w:val="Zdrojovkd"/>
      </w:pPr>
      <w:r>
        <w:t>{</w:t>
      </w:r>
    </w:p>
    <w:p w14:paraId="2AE16ECE" w14:textId="77777777" w:rsidR="001C7562" w:rsidRDefault="001C7562" w:rsidP="001C7562">
      <w:pPr>
        <w:pStyle w:val="Zdrojovkd"/>
      </w:pPr>
      <w:r>
        <w:t xml:space="preserve">    public class GUIUpdater : GameObject</w:t>
      </w:r>
    </w:p>
    <w:p w14:paraId="2564A217" w14:textId="77777777" w:rsidR="001C7562" w:rsidRDefault="001C7562" w:rsidP="001C7562">
      <w:pPr>
        <w:pStyle w:val="Zdrojovkd"/>
      </w:pPr>
      <w:r>
        <w:t xml:space="preserve">    {</w:t>
      </w:r>
    </w:p>
    <w:p w14:paraId="20AB0A40" w14:textId="77777777" w:rsidR="001C7562" w:rsidRDefault="001C7562" w:rsidP="001C7562">
      <w:pPr>
        <w:pStyle w:val="Zdrojovkd"/>
      </w:pPr>
      <w:r>
        <w:t xml:space="preserve">        protected override void Initialize()</w:t>
      </w:r>
    </w:p>
    <w:p w14:paraId="5CB4EE13" w14:textId="77777777" w:rsidR="001C7562" w:rsidRDefault="001C7562" w:rsidP="001C7562">
      <w:pPr>
        <w:pStyle w:val="Zdrojovkd"/>
      </w:pPr>
      <w:r>
        <w:t xml:space="preserve">        {</w:t>
      </w:r>
    </w:p>
    <w:p w14:paraId="241E2AEB" w14:textId="77777777" w:rsidR="001C7562" w:rsidRDefault="001C7562" w:rsidP="001C7562">
      <w:pPr>
        <w:pStyle w:val="Zdrojovkd"/>
      </w:pPr>
      <w:r>
        <w:t xml:space="preserve">            Name = "GUI";</w:t>
      </w:r>
    </w:p>
    <w:p w14:paraId="34612EF2" w14:textId="77777777" w:rsidR="001C7562" w:rsidRDefault="001C7562" w:rsidP="001C7562">
      <w:pPr>
        <w:pStyle w:val="Zdrojovkd"/>
      </w:pPr>
    </w:p>
    <w:p w14:paraId="0F52CEE3" w14:textId="77777777" w:rsidR="001C7562" w:rsidRDefault="001C7562" w:rsidP="001C7562">
      <w:pPr>
        <w:pStyle w:val="Zdrojovkd"/>
      </w:pPr>
      <w:r>
        <w:t xml:space="preserve">            this.IsGUI = true;</w:t>
      </w:r>
    </w:p>
    <w:p w14:paraId="76D78D30" w14:textId="77777777" w:rsidR="001C7562" w:rsidRDefault="001C7562" w:rsidP="001C7562">
      <w:pPr>
        <w:pStyle w:val="Zdrojovkd"/>
      </w:pPr>
    </w:p>
    <w:p w14:paraId="46506984" w14:textId="77777777" w:rsidR="001C7562" w:rsidRDefault="001C7562" w:rsidP="001C7562">
      <w:pPr>
        <w:pStyle w:val="Zdrojovkd"/>
      </w:pPr>
      <w:r>
        <w:t xml:space="preserve">            /*------------ TIME TEXT ----------------*/</w:t>
      </w:r>
    </w:p>
    <w:p w14:paraId="15ECC931" w14:textId="77777777" w:rsidR="001C7562" w:rsidRDefault="001C7562" w:rsidP="001C7562">
      <w:pPr>
        <w:pStyle w:val="Zdrojovkd"/>
      </w:pPr>
    </w:p>
    <w:p w14:paraId="37EF2748" w14:textId="77777777" w:rsidR="001C7562" w:rsidRDefault="001C7562" w:rsidP="001C7562">
      <w:pPr>
        <w:pStyle w:val="Zdrojovkd"/>
      </w:pPr>
      <w:r>
        <w:t xml:space="preserve">            #region TIME</w:t>
      </w:r>
    </w:p>
    <w:p w14:paraId="6CC2BDC2" w14:textId="77777777" w:rsidR="001C7562" w:rsidRDefault="001C7562" w:rsidP="001C7562">
      <w:pPr>
        <w:pStyle w:val="Zdrojovkd"/>
      </w:pPr>
    </w:p>
    <w:p w14:paraId="05F6BC0F" w14:textId="77777777" w:rsidR="001C7562" w:rsidRDefault="001C7562" w:rsidP="001C7562">
      <w:pPr>
        <w:pStyle w:val="Zdrojovkd"/>
      </w:pPr>
      <w:r>
        <w:t xml:space="preserve">            TextBlock _time = new TextBlock(this)</w:t>
      </w:r>
    </w:p>
    <w:p w14:paraId="6599333C" w14:textId="77777777" w:rsidR="001C7562" w:rsidRDefault="001C7562" w:rsidP="001C7562">
      <w:pPr>
        <w:pStyle w:val="Zdrojovkd"/>
      </w:pPr>
      <w:r>
        <w:t xml:space="preserve">            {</w:t>
      </w:r>
    </w:p>
    <w:p w14:paraId="414F6FF2" w14:textId="77777777" w:rsidR="001C7562" w:rsidRDefault="001C7562" w:rsidP="001C7562">
      <w:pPr>
        <w:pStyle w:val="Zdrojovkd"/>
      </w:pPr>
      <w:r>
        <w:t xml:space="preserve">                IsGUI = true,</w:t>
      </w:r>
    </w:p>
    <w:p w14:paraId="1F866704" w14:textId="77777777" w:rsidR="001C7562" w:rsidRDefault="001C7562" w:rsidP="001C7562">
      <w:pPr>
        <w:pStyle w:val="Zdrojovkd"/>
      </w:pPr>
      <w:r>
        <w:t xml:space="preserve">                TextShadow = true,</w:t>
      </w:r>
    </w:p>
    <w:p w14:paraId="022ABE9A" w14:textId="77777777" w:rsidR="001C7562" w:rsidRDefault="001C7562" w:rsidP="001C7562">
      <w:pPr>
        <w:pStyle w:val="Zdrojovkd"/>
      </w:pPr>
      <w:r>
        <w:t xml:space="preserve">                Text = "TIME",</w:t>
      </w:r>
    </w:p>
    <w:p w14:paraId="3CDECBA0" w14:textId="77777777" w:rsidR="001C7562" w:rsidRDefault="001C7562" w:rsidP="001C7562">
      <w:pPr>
        <w:pStyle w:val="Zdrojovkd"/>
      </w:pPr>
      <w:r>
        <w:t xml:space="preserve">                FontSize = 2</w:t>
      </w:r>
    </w:p>
    <w:p w14:paraId="4A367D03" w14:textId="77777777" w:rsidR="001C7562" w:rsidRDefault="001C7562" w:rsidP="001C7562">
      <w:pPr>
        <w:pStyle w:val="Zdrojovkd"/>
      </w:pPr>
      <w:r>
        <w:t xml:space="preserve">            };</w:t>
      </w:r>
    </w:p>
    <w:p w14:paraId="2766BC4D" w14:textId="77777777" w:rsidR="001C7562" w:rsidRDefault="001C7562" w:rsidP="001C7562">
      <w:pPr>
        <w:pStyle w:val="Zdrojovkd"/>
      </w:pPr>
      <w:r>
        <w:t xml:space="preserve">            _time.Transform.Dimensions = new Vector3(100, 20, 1);</w:t>
      </w:r>
    </w:p>
    <w:p w14:paraId="2B529224" w14:textId="77777777" w:rsidR="001C7562" w:rsidRDefault="001C7562" w:rsidP="001C7562">
      <w:pPr>
        <w:pStyle w:val="Zdrojovkd"/>
      </w:pPr>
      <w:r>
        <w:t xml:space="preserve">            _time.Transform.Position += new Vector3(16, 4, 128);</w:t>
      </w:r>
    </w:p>
    <w:p w14:paraId="19BD4373" w14:textId="77777777" w:rsidR="001C7562" w:rsidRDefault="001C7562" w:rsidP="001C7562">
      <w:pPr>
        <w:pStyle w:val="Zdrojovkd"/>
      </w:pPr>
    </w:p>
    <w:p w14:paraId="0CD15A7D" w14:textId="77777777" w:rsidR="001C7562" w:rsidRDefault="001C7562" w:rsidP="001C7562">
      <w:pPr>
        <w:pStyle w:val="Zdrojovkd"/>
      </w:pPr>
      <w:r>
        <w:t xml:space="preserve">            TextBlock Time = new TextBlock(this)</w:t>
      </w:r>
    </w:p>
    <w:p w14:paraId="56891A5E" w14:textId="77777777" w:rsidR="001C7562" w:rsidRDefault="001C7562" w:rsidP="001C7562">
      <w:pPr>
        <w:pStyle w:val="Zdrojovkd"/>
      </w:pPr>
      <w:r>
        <w:t xml:space="preserve">            {</w:t>
      </w:r>
    </w:p>
    <w:p w14:paraId="64C56163" w14:textId="77777777" w:rsidR="001C7562" w:rsidRDefault="001C7562" w:rsidP="001C7562">
      <w:pPr>
        <w:pStyle w:val="Zdrojovkd"/>
      </w:pPr>
      <w:r>
        <w:t xml:space="preserve">                Name = "txt_Time",</w:t>
      </w:r>
    </w:p>
    <w:p w14:paraId="0335F99F" w14:textId="77777777" w:rsidR="001C7562" w:rsidRDefault="001C7562" w:rsidP="001C7562">
      <w:pPr>
        <w:pStyle w:val="Zdrojovkd"/>
      </w:pPr>
      <w:r>
        <w:t xml:space="preserve">                IsGUI = true,</w:t>
      </w:r>
    </w:p>
    <w:p w14:paraId="48B5F665" w14:textId="77777777" w:rsidR="001C7562" w:rsidRDefault="001C7562" w:rsidP="001C7562">
      <w:pPr>
        <w:pStyle w:val="Zdrojovkd"/>
      </w:pPr>
      <w:r>
        <w:t xml:space="preserve">                TextShadow = true,</w:t>
      </w:r>
    </w:p>
    <w:p w14:paraId="07BA4BED" w14:textId="77777777" w:rsidR="001C7562" w:rsidRDefault="001C7562" w:rsidP="001C7562">
      <w:pPr>
        <w:pStyle w:val="Zdrojovkd"/>
      </w:pPr>
      <w:r>
        <w:lastRenderedPageBreak/>
        <w:t xml:space="preserve">                Text = "",</w:t>
      </w:r>
    </w:p>
    <w:p w14:paraId="10FF754E" w14:textId="77777777" w:rsidR="001C7562" w:rsidRDefault="001C7562" w:rsidP="001C7562">
      <w:pPr>
        <w:pStyle w:val="Zdrojovkd"/>
      </w:pPr>
      <w:r>
        <w:t xml:space="preserve">                FontSize = 2</w:t>
      </w:r>
    </w:p>
    <w:p w14:paraId="3343D946" w14:textId="77777777" w:rsidR="001C7562" w:rsidRDefault="001C7562" w:rsidP="001C7562">
      <w:pPr>
        <w:pStyle w:val="Zdrojovkd"/>
      </w:pPr>
      <w:r>
        <w:t xml:space="preserve">            };</w:t>
      </w:r>
    </w:p>
    <w:p w14:paraId="4CF32526" w14:textId="77777777" w:rsidR="001C7562" w:rsidRDefault="001C7562" w:rsidP="001C7562">
      <w:pPr>
        <w:pStyle w:val="Zdrojovkd"/>
      </w:pPr>
      <w:r>
        <w:t xml:space="preserve">            Time.Transform.Dimensions = new Vector3(100, 20, 1);</w:t>
      </w:r>
    </w:p>
    <w:p w14:paraId="26E51107" w14:textId="77777777" w:rsidR="001C7562" w:rsidRDefault="001C7562" w:rsidP="001C7562">
      <w:pPr>
        <w:pStyle w:val="Zdrojovkd"/>
      </w:pPr>
      <w:r>
        <w:t xml:space="preserve">            Time.Transform.Position += new Vector3(22, 16, 128);</w:t>
      </w:r>
    </w:p>
    <w:p w14:paraId="3CCAF470" w14:textId="77777777" w:rsidR="001C7562" w:rsidRDefault="001C7562" w:rsidP="001C7562">
      <w:pPr>
        <w:pStyle w:val="Zdrojovkd"/>
      </w:pPr>
    </w:p>
    <w:p w14:paraId="51103DAF" w14:textId="77777777" w:rsidR="001C7562" w:rsidRDefault="001C7562" w:rsidP="001C7562">
      <w:pPr>
        <w:pStyle w:val="Zdrojovkd"/>
      </w:pPr>
      <w:r>
        <w:t xml:space="preserve">            #endregion TIME</w:t>
      </w:r>
    </w:p>
    <w:p w14:paraId="771B49F9" w14:textId="77777777" w:rsidR="001C7562" w:rsidRDefault="001C7562" w:rsidP="001C7562">
      <w:pPr>
        <w:pStyle w:val="Zdrojovkd"/>
      </w:pPr>
    </w:p>
    <w:p w14:paraId="6CF1C8C5" w14:textId="77777777" w:rsidR="001C7562" w:rsidRDefault="001C7562" w:rsidP="001C7562">
      <w:pPr>
        <w:pStyle w:val="Zdrojovkd"/>
      </w:pPr>
      <w:r>
        <w:t xml:space="preserve">            /*------------ SCORE TEXT ----------------*/</w:t>
      </w:r>
    </w:p>
    <w:p w14:paraId="12B01C63" w14:textId="77777777" w:rsidR="001C7562" w:rsidRDefault="001C7562" w:rsidP="001C7562">
      <w:pPr>
        <w:pStyle w:val="Zdrojovkd"/>
      </w:pPr>
    </w:p>
    <w:p w14:paraId="093DCE52" w14:textId="77777777" w:rsidR="001C7562" w:rsidRDefault="001C7562" w:rsidP="001C7562">
      <w:pPr>
        <w:pStyle w:val="Zdrojovkd"/>
      </w:pPr>
      <w:r>
        <w:t xml:space="preserve">            #region SCORE</w:t>
      </w:r>
    </w:p>
    <w:p w14:paraId="2320D6CA" w14:textId="77777777" w:rsidR="001C7562" w:rsidRDefault="001C7562" w:rsidP="001C7562">
      <w:pPr>
        <w:pStyle w:val="Zdrojovkd"/>
      </w:pPr>
    </w:p>
    <w:p w14:paraId="3DDCC34C" w14:textId="77777777" w:rsidR="001C7562" w:rsidRDefault="001C7562" w:rsidP="001C7562">
      <w:pPr>
        <w:pStyle w:val="Zdrojovkd"/>
      </w:pPr>
      <w:r>
        <w:t xml:space="preserve">            TextBlock Score = new TextBlock(this)</w:t>
      </w:r>
    </w:p>
    <w:p w14:paraId="593D1220" w14:textId="77777777" w:rsidR="001C7562" w:rsidRDefault="001C7562" w:rsidP="001C7562">
      <w:pPr>
        <w:pStyle w:val="Zdrojovkd"/>
      </w:pPr>
      <w:r>
        <w:t xml:space="preserve">            {</w:t>
      </w:r>
    </w:p>
    <w:p w14:paraId="16ED3576" w14:textId="77777777" w:rsidR="001C7562" w:rsidRDefault="001C7562" w:rsidP="001C7562">
      <w:pPr>
        <w:pStyle w:val="Zdrojovkd"/>
      </w:pPr>
      <w:r>
        <w:t xml:space="preserve">                Name = "txt_Score",</w:t>
      </w:r>
    </w:p>
    <w:p w14:paraId="2528AF8F" w14:textId="77777777" w:rsidR="001C7562" w:rsidRDefault="001C7562" w:rsidP="001C7562">
      <w:pPr>
        <w:pStyle w:val="Zdrojovkd"/>
      </w:pPr>
      <w:r>
        <w:t xml:space="preserve">                Text = "",</w:t>
      </w:r>
    </w:p>
    <w:p w14:paraId="24E3C390" w14:textId="77777777" w:rsidR="001C7562" w:rsidRDefault="001C7562" w:rsidP="001C7562">
      <w:pPr>
        <w:pStyle w:val="Zdrojovkd"/>
      </w:pPr>
      <w:r>
        <w:t xml:space="preserve">                IsGUI = true,</w:t>
      </w:r>
    </w:p>
    <w:p w14:paraId="50D23125" w14:textId="77777777" w:rsidR="001C7562" w:rsidRDefault="001C7562" w:rsidP="001C7562">
      <w:pPr>
        <w:pStyle w:val="Zdrojovkd"/>
      </w:pPr>
      <w:r>
        <w:t xml:space="preserve">                TextShadow = true,</w:t>
      </w:r>
    </w:p>
    <w:p w14:paraId="2AB43D5F" w14:textId="77777777" w:rsidR="001C7562" w:rsidRDefault="001C7562" w:rsidP="001C7562">
      <w:pPr>
        <w:pStyle w:val="Zdrojovkd"/>
      </w:pPr>
      <w:r>
        <w:t xml:space="preserve">                FontSize = 2,</w:t>
      </w:r>
    </w:p>
    <w:p w14:paraId="5FA332B0" w14:textId="77777777" w:rsidR="001C7562" w:rsidRDefault="001C7562" w:rsidP="001C7562">
      <w:pPr>
        <w:pStyle w:val="Zdrojovkd"/>
      </w:pPr>
      <w:r>
        <w:t xml:space="preserve">                HAlignment = Text.HorizontalAlignment.Right,</w:t>
      </w:r>
    </w:p>
    <w:p w14:paraId="12DC673A" w14:textId="77777777" w:rsidR="001C7562" w:rsidRDefault="001C7562" w:rsidP="001C7562">
      <w:pPr>
        <w:pStyle w:val="Zdrojovkd"/>
      </w:pPr>
      <w:r>
        <w:t xml:space="preserve">                TextHAlignment = Text.HorizontalAlignment.Right</w:t>
      </w:r>
    </w:p>
    <w:p w14:paraId="2C70D504" w14:textId="77777777" w:rsidR="001C7562" w:rsidRDefault="001C7562" w:rsidP="001C7562">
      <w:pPr>
        <w:pStyle w:val="Zdrojovkd"/>
      </w:pPr>
      <w:r>
        <w:t xml:space="preserve">            };</w:t>
      </w:r>
    </w:p>
    <w:p w14:paraId="7FA8D616" w14:textId="77777777" w:rsidR="001C7562" w:rsidRDefault="001C7562" w:rsidP="001C7562">
      <w:pPr>
        <w:pStyle w:val="Zdrojovkd"/>
      </w:pPr>
      <w:r>
        <w:t xml:space="preserve">            Score.Transform.Dimensions = new Vector3(100, 20, 1);</w:t>
      </w:r>
    </w:p>
    <w:p w14:paraId="0B2A0FD1" w14:textId="77777777" w:rsidR="001C7562" w:rsidRDefault="001C7562" w:rsidP="001C7562">
      <w:pPr>
        <w:pStyle w:val="Zdrojovkd"/>
      </w:pPr>
      <w:r>
        <w:t xml:space="preserve">            Score.Transform.Position += new Vector3(-16, 4, 128);</w:t>
      </w:r>
    </w:p>
    <w:p w14:paraId="67AD8849" w14:textId="77777777" w:rsidR="001C7562" w:rsidRDefault="001C7562" w:rsidP="001C7562">
      <w:pPr>
        <w:pStyle w:val="Zdrojovkd"/>
      </w:pPr>
    </w:p>
    <w:p w14:paraId="07523DAD" w14:textId="77777777" w:rsidR="001C7562" w:rsidRDefault="001C7562" w:rsidP="001C7562">
      <w:pPr>
        <w:pStyle w:val="Zdrojovkd"/>
      </w:pPr>
      <w:r>
        <w:t xml:space="preserve">            #endregion SCORE</w:t>
      </w:r>
    </w:p>
    <w:p w14:paraId="7914D190" w14:textId="77777777" w:rsidR="001C7562" w:rsidRDefault="001C7562" w:rsidP="001C7562">
      <w:pPr>
        <w:pStyle w:val="Zdrojovkd"/>
      </w:pPr>
    </w:p>
    <w:p w14:paraId="2EB8789A" w14:textId="77777777" w:rsidR="001C7562" w:rsidRDefault="001C7562" w:rsidP="001C7562">
      <w:pPr>
        <w:pStyle w:val="Zdrojovkd"/>
      </w:pPr>
      <w:r>
        <w:t xml:space="preserve">            /*------------ COINS TEXT ----------------*/</w:t>
      </w:r>
    </w:p>
    <w:p w14:paraId="75F76603" w14:textId="77777777" w:rsidR="001C7562" w:rsidRDefault="001C7562" w:rsidP="001C7562">
      <w:pPr>
        <w:pStyle w:val="Zdrojovkd"/>
      </w:pPr>
    </w:p>
    <w:p w14:paraId="2F117887" w14:textId="77777777" w:rsidR="001C7562" w:rsidRDefault="001C7562" w:rsidP="001C7562">
      <w:pPr>
        <w:pStyle w:val="Zdrojovkd"/>
      </w:pPr>
      <w:r>
        <w:t xml:space="preserve">            #region COINS</w:t>
      </w:r>
    </w:p>
    <w:p w14:paraId="4C499B33" w14:textId="77777777" w:rsidR="001C7562" w:rsidRDefault="001C7562" w:rsidP="001C7562">
      <w:pPr>
        <w:pStyle w:val="Zdrojovkd"/>
      </w:pPr>
    </w:p>
    <w:p w14:paraId="3ED3CA4B" w14:textId="77777777" w:rsidR="001C7562" w:rsidRDefault="001C7562" w:rsidP="001C7562">
      <w:pPr>
        <w:pStyle w:val="Zdrojovkd"/>
      </w:pPr>
      <w:r>
        <w:t xml:space="preserve">            Coin UICoin = new Coin(this)</w:t>
      </w:r>
    </w:p>
    <w:p w14:paraId="5E04861F" w14:textId="77777777" w:rsidR="001C7562" w:rsidRDefault="001C7562" w:rsidP="001C7562">
      <w:pPr>
        <w:pStyle w:val="Zdrojovkd"/>
      </w:pPr>
      <w:r>
        <w:t xml:space="preserve">            {</w:t>
      </w:r>
    </w:p>
    <w:p w14:paraId="6E9A3C29" w14:textId="77777777" w:rsidR="001C7562" w:rsidRDefault="001C7562" w:rsidP="001C7562">
      <w:pPr>
        <w:pStyle w:val="Zdrojovkd"/>
      </w:pPr>
      <w:r>
        <w:t xml:space="preserve">                HasShadow = true</w:t>
      </w:r>
    </w:p>
    <w:p w14:paraId="2E02D620" w14:textId="77777777" w:rsidR="001C7562" w:rsidRDefault="001C7562" w:rsidP="001C7562">
      <w:pPr>
        <w:pStyle w:val="Zdrojovkd"/>
      </w:pPr>
      <w:r>
        <w:t xml:space="preserve">            };</w:t>
      </w:r>
    </w:p>
    <w:p w14:paraId="3DDD4C63" w14:textId="77777777" w:rsidR="001C7562" w:rsidRDefault="001C7562" w:rsidP="001C7562">
      <w:pPr>
        <w:pStyle w:val="Zdrojovkd"/>
      </w:pPr>
      <w:r>
        <w:t xml:space="preserve">            UICoin.Transform.Position += new Vector3(75, 4, 128);</w:t>
      </w:r>
    </w:p>
    <w:p w14:paraId="6DC845BB" w14:textId="77777777" w:rsidR="001C7562" w:rsidRDefault="001C7562" w:rsidP="001C7562">
      <w:pPr>
        <w:pStyle w:val="Zdrojovkd"/>
      </w:pPr>
    </w:p>
    <w:p w14:paraId="372819FC" w14:textId="77777777" w:rsidR="001C7562" w:rsidRDefault="001C7562" w:rsidP="001C7562">
      <w:pPr>
        <w:pStyle w:val="Zdrojovkd"/>
      </w:pPr>
      <w:r>
        <w:t xml:space="preserve">            TextBlock _coins = new TextBlock(this)</w:t>
      </w:r>
    </w:p>
    <w:p w14:paraId="1879A68D" w14:textId="77777777" w:rsidR="001C7562" w:rsidRDefault="001C7562" w:rsidP="001C7562">
      <w:pPr>
        <w:pStyle w:val="Zdrojovkd"/>
      </w:pPr>
      <w:r>
        <w:t xml:space="preserve">            {</w:t>
      </w:r>
    </w:p>
    <w:p w14:paraId="0DF72613" w14:textId="77777777" w:rsidR="001C7562" w:rsidRDefault="001C7562" w:rsidP="001C7562">
      <w:pPr>
        <w:pStyle w:val="Zdrojovkd"/>
      </w:pPr>
      <w:r>
        <w:t xml:space="preserve">                Name = "txt_Coins",</w:t>
      </w:r>
    </w:p>
    <w:p w14:paraId="5D7C58E1" w14:textId="77777777" w:rsidR="001C7562" w:rsidRDefault="001C7562" w:rsidP="001C7562">
      <w:pPr>
        <w:pStyle w:val="Zdrojovkd"/>
      </w:pPr>
      <w:r>
        <w:t xml:space="preserve">                Text = "",</w:t>
      </w:r>
    </w:p>
    <w:p w14:paraId="066A8F80" w14:textId="77777777" w:rsidR="001C7562" w:rsidRDefault="001C7562" w:rsidP="001C7562">
      <w:pPr>
        <w:pStyle w:val="Zdrojovkd"/>
      </w:pPr>
      <w:r>
        <w:t xml:space="preserve">                IsGUI = true,</w:t>
      </w:r>
    </w:p>
    <w:p w14:paraId="410FDA39" w14:textId="77777777" w:rsidR="001C7562" w:rsidRDefault="001C7562" w:rsidP="001C7562">
      <w:pPr>
        <w:pStyle w:val="Zdrojovkd"/>
      </w:pPr>
      <w:r>
        <w:t xml:space="preserve">                TextShadow = true,</w:t>
      </w:r>
    </w:p>
    <w:p w14:paraId="18338371" w14:textId="77777777" w:rsidR="001C7562" w:rsidRDefault="001C7562" w:rsidP="001C7562">
      <w:pPr>
        <w:pStyle w:val="Zdrojovkd"/>
      </w:pPr>
      <w:r>
        <w:t xml:space="preserve">                FontSize = 1.5f</w:t>
      </w:r>
    </w:p>
    <w:p w14:paraId="0B464B83" w14:textId="77777777" w:rsidR="001C7562" w:rsidRDefault="001C7562" w:rsidP="001C7562">
      <w:pPr>
        <w:pStyle w:val="Zdrojovkd"/>
      </w:pPr>
      <w:r>
        <w:t xml:space="preserve">            };</w:t>
      </w:r>
    </w:p>
    <w:p w14:paraId="22CBA2AE" w14:textId="77777777" w:rsidR="001C7562" w:rsidRDefault="001C7562" w:rsidP="001C7562">
      <w:pPr>
        <w:pStyle w:val="Zdrojovkd"/>
      </w:pPr>
      <w:r>
        <w:t xml:space="preserve">            _coins.Transform.Dimensions = new Vector3(100, 20, 1);</w:t>
      </w:r>
    </w:p>
    <w:p w14:paraId="792CA8A0" w14:textId="77777777" w:rsidR="001C7562" w:rsidRDefault="001C7562" w:rsidP="001C7562">
      <w:pPr>
        <w:pStyle w:val="Zdrojovkd"/>
      </w:pPr>
      <w:r>
        <w:t xml:space="preserve">            _coins.Transform.Position += new Vector3(85, 4, 128);</w:t>
      </w:r>
    </w:p>
    <w:p w14:paraId="414E03E7" w14:textId="77777777" w:rsidR="001C7562" w:rsidRDefault="001C7562" w:rsidP="001C7562">
      <w:pPr>
        <w:pStyle w:val="Zdrojovkd"/>
      </w:pPr>
    </w:p>
    <w:p w14:paraId="68F87F78" w14:textId="77777777" w:rsidR="001C7562" w:rsidRDefault="001C7562" w:rsidP="001C7562">
      <w:pPr>
        <w:pStyle w:val="Zdrojovkd"/>
      </w:pPr>
      <w:r>
        <w:t xml:space="preserve">            #endregion COINS</w:t>
      </w:r>
    </w:p>
    <w:p w14:paraId="203F1488" w14:textId="77777777" w:rsidR="001C7562" w:rsidRDefault="001C7562" w:rsidP="001C7562">
      <w:pPr>
        <w:pStyle w:val="Zdrojovkd"/>
      </w:pPr>
    </w:p>
    <w:p w14:paraId="2F037B80" w14:textId="77777777" w:rsidR="001C7562" w:rsidRDefault="001C7562" w:rsidP="001C7562">
      <w:pPr>
        <w:pStyle w:val="Zdrojovkd"/>
      </w:pPr>
      <w:r>
        <w:t xml:space="preserve">            /*------------ LIVES TEXT ----------------*/</w:t>
      </w:r>
    </w:p>
    <w:p w14:paraId="33A5AC07" w14:textId="77777777" w:rsidR="001C7562" w:rsidRDefault="001C7562" w:rsidP="001C7562">
      <w:pPr>
        <w:pStyle w:val="Zdrojovkd"/>
      </w:pPr>
    </w:p>
    <w:p w14:paraId="75C549CD" w14:textId="77777777" w:rsidR="001C7562" w:rsidRDefault="001C7562" w:rsidP="001C7562">
      <w:pPr>
        <w:pStyle w:val="Zdrojovkd"/>
      </w:pPr>
      <w:r>
        <w:t xml:space="preserve">            #region LIVES</w:t>
      </w:r>
    </w:p>
    <w:p w14:paraId="2CAD45B2" w14:textId="77777777" w:rsidR="001C7562" w:rsidRDefault="001C7562" w:rsidP="001C7562">
      <w:pPr>
        <w:pStyle w:val="Zdrojovkd"/>
      </w:pPr>
    </w:p>
    <w:p w14:paraId="0E5779D6" w14:textId="77777777" w:rsidR="001C7562" w:rsidRDefault="001C7562" w:rsidP="001C7562">
      <w:pPr>
        <w:pStyle w:val="Zdrojovkd"/>
      </w:pPr>
      <w:r>
        <w:t xml:space="preserve">            Heart UIHeart = new Heart(this)</w:t>
      </w:r>
    </w:p>
    <w:p w14:paraId="4CE9B4BF" w14:textId="77777777" w:rsidR="001C7562" w:rsidRDefault="001C7562" w:rsidP="001C7562">
      <w:pPr>
        <w:pStyle w:val="Zdrojovkd"/>
      </w:pPr>
      <w:r>
        <w:t xml:space="preserve">            {</w:t>
      </w:r>
    </w:p>
    <w:p w14:paraId="3CC7F175" w14:textId="77777777" w:rsidR="001C7562" w:rsidRDefault="001C7562" w:rsidP="001C7562">
      <w:pPr>
        <w:pStyle w:val="Zdrojovkd"/>
      </w:pPr>
      <w:r>
        <w:t xml:space="preserve">                HasShadow = true</w:t>
      </w:r>
    </w:p>
    <w:p w14:paraId="5D86E8D3" w14:textId="77777777" w:rsidR="001C7562" w:rsidRDefault="001C7562" w:rsidP="001C7562">
      <w:pPr>
        <w:pStyle w:val="Zdrojovkd"/>
      </w:pPr>
      <w:r>
        <w:t xml:space="preserve">            };</w:t>
      </w:r>
    </w:p>
    <w:p w14:paraId="1B9EBFE5" w14:textId="77777777" w:rsidR="001C7562" w:rsidRDefault="001C7562" w:rsidP="001C7562">
      <w:pPr>
        <w:pStyle w:val="Zdrojovkd"/>
      </w:pPr>
      <w:r>
        <w:t xml:space="preserve">            UIHeart.Transform.Position += new Vector3(73, 16, 128);</w:t>
      </w:r>
    </w:p>
    <w:p w14:paraId="3434747B" w14:textId="77777777" w:rsidR="001C7562" w:rsidRDefault="001C7562" w:rsidP="001C7562">
      <w:pPr>
        <w:pStyle w:val="Zdrojovkd"/>
      </w:pPr>
    </w:p>
    <w:p w14:paraId="5B6566AD" w14:textId="77777777" w:rsidR="001C7562" w:rsidRDefault="001C7562" w:rsidP="001C7562">
      <w:pPr>
        <w:pStyle w:val="Zdrojovkd"/>
      </w:pPr>
      <w:r>
        <w:t xml:space="preserve">            TextBlock _lives = new TextBlock(this)</w:t>
      </w:r>
    </w:p>
    <w:p w14:paraId="5C20EC70" w14:textId="77777777" w:rsidR="001C7562" w:rsidRDefault="001C7562" w:rsidP="001C7562">
      <w:pPr>
        <w:pStyle w:val="Zdrojovkd"/>
      </w:pPr>
      <w:r>
        <w:t xml:space="preserve">            {</w:t>
      </w:r>
    </w:p>
    <w:p w14:paraId="761B6C9C" w14:textId="77777777" w:rsidR="001C7562" w:rsidRDefault="001C7562" w:rsidP="001C7562">
      <w:pPr>
        <w:pStyle w:val="Zdrojovkd"/>
      </w:pPr>
      <w:r>
        <w:t xml:space="preserve">                Name = "txt_Lives",</w:t>
      </w:r>
    </w:p>
    <w:p w14:paraId="15229A68" w14:textId="77777777" w:rsidR="001C7562" w:rsidRDefault="001C7562" w:rsidP="001C7562">
      <w:pPr>
        <w:pStyle w:val="Zdrojovkd"/>
      </w:pPr>
      <w:r>
        <w:t xml:space="preserve">                Text = "",</w:t>
      </w:r>
    </w:p>
    <w:p w14:paraId="6B8A3376" w14:textId="77777777" w:rsidR="001C7562" w:rsidRDefault="001C7562" w:rsidP="001C7562">
      <w:pPr>
        <w:pStyle w:val="Zdrojovkd"/>
      </w:pPr>
      <w:r>
        <w:t xml:space="preserve">                IsGUI = true,</w:t>
      </w:r>
    </w:p>
    <w:p w14:paraId="2FE5321A" w14:textId="77777777" w:rsidR="001C7562" w:rsidRDefault="001C7562" w:rsidP="001C7562">
      <w:pPr>
        <w:pStyle w:val="Zdrojovkd"/>
      </w:pPr>
      <w:r>
        <w:t xml:space="preserve">                TextShadow = true,</w:t>
      </w:r>
    </w:p>
    <w:p w14:paraId="06BFC938" w14:textId="77777777" w:rsidR="001C7562" w:rsidRDefault="001C7562" w:rsidP="001C7562">
      <w:pPr>
        <w:pStyle w:val="Zdrojovkd"/>
      </w:pPr>
      <w:r>
        <w:t xml:space="preserve">                FontSize = 1.5f</w:t>
      </w:r>
    </w:p>
    <w:p w14:paraId="06971E8C" w14:textId="77777777" w:rsidR="001C7562" w:rsidRDefault="001C7562" w:rsidP="001C7562">
      <w:pPr>
        <w:pStyle w:val="Zdrojovkd"/>
      </w:pPr>
      <w:r>
        <w:t xml:space="preserve">            };</w:t>
      </w:r>
    </w:p>
    <w:p w14:paraId="6E7B92FC" w14:textId="77777777" w:rsidR="001C7562" w:rsidRDefault="001C7562" w:rsidP="001C7562">
      <w:pPr>
        <w:pStyle w:val="Zdrojovkd"/>
      </w:pPr>
      <w:r>
        <w:t xml:space="preserve">            _lives.Transform.Dimensions = new Vector3(100, 20, 1);</w:t>
      </w:r>
    </w:p>
    <w:p w14:paraId="15C2BB3F" w14:textId="77777777" w:rsidR="001C7562" w:rsidRDefault="001C7562" w:rsidP="001C7562">
      <w:pPr>
        <w:pStyle w:val="Zdrojovkd"/>
      </w:pPr>
      <w:r>
        <w:t xml:space="preserve">            _lives.Transform.Position += new Vector3(85, 18, 128);</w:t>
      </w:r>
    </w:p>
    <w:p w14:paraId="6A96105D" w14:textId="77777777" w:rsidR="001C7562" w:rsidRDefault="001C7562" w:rsidP="001C7562">
      <w:pPr>
        <w:pStyle w:val="Zdrojovkd"/>
      </w:pPr>
    </w:p>
    <w:p w14:paraId="19FEADA2" w14:textId="77777777" w:rsidR="001C7562" w:rsidRDefault="001C7562" w:rsidP="001C7562">
      <w:pPr>
        <w:pStyle w:val="Zdrojovkd"/>
      </w:pPr>
      <w:r>
        <w:t xml:space="preserve">            #endregion LIVES</w:t>
      </w:r>
    </w:p>
    <w:p w14:paraId="5A57DE44" w14:textId="77777777" w:rsidR="001C7562" w:rsidRDefault="001C7562" w:rsidP="001C7562">
      <w:pPr>
        <w:pStyle w:val="Zdrojovkd"/>
      </w:pPr>
    </w:p>
    <w:p w14:paraId="77F6BC4E" w14:textId="77777777" w:rsidR="001C7562" w:rsidRDefault="001C7562" w:rsidP="001C7562">
      <w:pPr>
        <w:pStyle w:val="Zdrojovkd"/>
      </w:pPr>
      <w:r>
        <w:t xml:space="preserve">            /*------------ WORLD TEXT ----------------*/</w:t>
      </w:r>
    </w:p>
    <w:p w14:paraId="4FA2E1DD" w14:textId="77777777" w:rsidR="001C7562" w:rsidRDefault="001C7562" w:rsidP="001C7562">
      <w:pPr>
        <w:pStyle w:val="Zdrojovkd"/>
      </w:pPr>
    </w:p>
    <w:p w14:paraId="36BFB9EC" w14:textId="77777777" w:rsidR="001C7562" w:rsidRDefault="001C7562" w:rsidP="001C7562">
      <w:pPr>
        <w:pStyle w:val="Zdrojovkd"/>
      </w:pPr>
      <w:r>
        <w:t xml:space="preserve">            #region WORLD</w:t>
      </w:r>
    </w:p>
    <w:p w14:paraId="744C5604" w14:textId="77777777" w:rsidR="001C7562" w:rsidRDefault="001C7562" w:rsidP="001C7562">
      <w:pPr>
        <w:pStyle w:val="Zdrojovkd"/>
      </w:pPr>
    </w:p>
    <w:p w14:paraId="2F8CDC01" w14:textId="77777777" w:rsidR="001C7562" w:rsidRDefault="001C7562" w:rsidP="001C7562">
      <w:pPr>
        <w:pStyle w:val="Zdrojovkd"/>
      </w:pPr>
      <w:r>
        <w:lastRenderedPageBreak/>
        <w:t xml:space="preserve">            TextBlock _world = new TextBlock(this)</w:t>
      </w:r>
    </w:p>
    <w:p w14:paraId="49E0D247" w14:textId="77777777" w:rsidR="001C7562" w:rsidRDefault="001C7562" w:rsidP="001C7562">
      <w:pPr>
        <w:pStyle w:val="Zdrojovkd"/>
      </w:pPr>
      <w:r>
        <w:t xml:space="preserve">            {</w:t>
      </w:r>
    </w:p>
    <w:p w14:paraId="50EFC54F" w14:textId="77777777" w:rsidR="001C7562" w:rsidRDefault="001C7562" w:rsidP="001C7562">
      <w:pPr>
        <w:pStyle w:val="Zdrojovkd"/>
      </w:pPr>
      <w:r>
        <w:t xml:space="preserve">                Text = "WORLD",</w:t>
      </w:r>
    </w:p>
    <w:p w14:paraId="19714789" w14:textId="77777777" w:rsidR="001C7562" w:rsidRDefault="001C7562" w:rsidP="001C7562">
      <w:pPr>
        <w:pStyle w:val="Zdrojovkd"/>
      </w:pPr>
      <w:r>
        <w:t xml:space="preserve">                IsGUI = true,</w:t>
      </w:r>
    </w:p>
    <w:p w14:paraId="29D21276" w14:textId="77777777" w:rsidR="001C7562" w:rsidRDefault="001C7562" w:rsidP="001C7562">
      <w:pPr>
        <w:pStyle w:val="Zdrojovkd"/>
      </w:pPr>
      <w:r>
        <w:t xml:space="preserve">                TextShadow = true,</w:t>
      </w:r>
    </w:p>
    <w:p w14:paraId="7B1AFB7A" w14:textId="77777777" w:rsidR="001C7562" w:rsidRDefault="001C7562" w:rsidP="001C7562">
      <w:pPr>
        <w:pStyle w:val="Zdrojovkd"/>
      </w:pPr>
      <w:r>
        <w:t xml:space="preserve">                FontSize = 2,</w:t>
      </w:r>
    </w:p>
    <w:p w14:paraId="552E6384" w14:textId="77777777" w:rsidR="001C7562" w:rsidRDefault="001C7562" w:rsidP="001C7562">
      <w:pPr>
        <w:pStyle w:val="Zdrojovkd"/>
      </w:pPr>
      <w:r>
        <w:t xml:space="preserve">                HAlignment = Text.HorizontalAlignment.Right,</w:t>
      </w:r>
    </w:p>
    <w:p w14:paraId="6FACA3E1" w14:textId="77777777" w:rsidR="001C7562" w:rsidRDefault="001C7562" w:rsidP="001C7562">
      <w:pPr>
        <w:pStyle w:val="Zdrojovkd"/>
      </w:pPr>
      <w:r>
        <w:t xml:space="preserve">                TextHAlignment = Text.HorizontalAlignment.Center</w:t>
      </w:r>
    </w:p>
    <w:p w14:paraId="4D17E247" w14:textId="77777777" w:rsidR="001C7562" w:rsidRDefault="001C7562" w:rsidP="001C7562">
      <w:pPr>
        <w:pStyle w:val="Zdrojovkd"/>
      </w:pPr>
      <w:r>
        <w:t xml:space="preserve">            };</w:t>
      </w:r>
    </w:p>
    <w:p w14:paraId="28509B3B" w14:textId="77777777" w:rsidR="001C7562" w:rsidRDefault="001C7562" w:rsidP="001C7562">
      <w:pPr>
        <w:pStyle w:val="Zdrojovkd"/>
      </w:pPr>
      <w:r>
        <w:t xml:space="preserve">            _world.Transform.Dimensions = new Vector3(50, 20, 1);</w:t>
      </w:r>
    </w:p>
    <w:p w14:paraId="375FED51" w14:textId="77777777" w:rsidR="001C7562" w:rsidRDefault="001C7562" w:rsidP="001C7562">
      <w:pPr>
        <w:pStyle w:val="Zdrojovkd"/>
      </w:pPr>
      <w:r>
        <w:t xml:space="preserve">            _world.Transform.Position += new Vector3(-90, 4, 128);</w:t>
      </w:r>
    </w:p>
    <w:p w14:paraId="76200FD1" w14:textId="77777777" w:rsidR="001C7562" w:rsidRDefault="001C7562" w:rsidP="001C7562">
      <w:pPr>
        <w:pStyle w:val="Zdrojovkd"/>
      </w:pPr>
    </w:p>
    <w:p w14:paraId="470BCB7F" w14:textId="77777777" w:rsidR="001C7562" w:rsidRDefault="001C7562" w:rsidP="001C7562">
      <w:pPr>
        <w:pStyle w:val="Zdrojovkd"/>
      </w:pPr>
      <w:r>
        <w:t xml:space="preserve">            TextBlock World = new TextBlock(this)</w:t>
      </w:r>
    </w:p>
    <w:p w14:paraId="2A8AA9AB" w14:textId="77777777" w:rsidR="001C7562" w:rsidRDefault="001C7562" w:rsidP="001C7562">
      <w:pPr>
        <w:pStyle w:val="Zdrojovkd"/>
      </w:pPr>
      <w:r>
        <w:t xml:space="preserve">            {</w:t>
      </w:r>
    </w:p>
    <w:p w14:paraId="249BD97E" w14:textId="77777777" w:rsidR="001C7562" w:rsidRDefault="001C7562" w:rsidP="001C7562">
      <w:pPr>
        <w:pStyle w:val="Zdrojovkd"/>
      </w:pPr>
      <w:r>
        <w:t xml:space="preserve">                Name = "txt_World",</w:t>
      </w:r>
    </w:p>
    <w:p w14:paraId="09F37E7C" w14:textId="77777777" w:rsidR="001C7562" w:rsidRDefault="001C7562" w:rsidP="001C7562">
      <w:pPr>
        <w:pStyle w:val="Zdrojovkd"/>
      </w:pPr>
      <w:r>
        <w:t xml:space="preserve">                Text = "",</w:t>
      </w:r>
    </w:p>
    <w:p w14:paraId="5D480801" w14:textId="77777777" w:rsidR="001C7562" w:rsidRDefault="001C7562" w:rsidP="001C7562">
      <w:pPr>
        <w:pStyle w:val="Zdrojovkd"/>
      </w:pPr>
      <w:r>
        <w:t xml:space="preserve">                IsGUI = true,</w:t>
      </w:r>
    </w:p>
    <w:p w14:paraId="2F67E79B" w14:textId="77777777" w:rsidR="001C7562" w:rsidRDefault="001C7562" w:rsidP="001C7562">
      <w:pPr>
        <w:pStyle w:val="Zdrojovkd"/>
      </w:pPr>
      <w:r>
        <w:t xml:space="preserve">                TextShadow = true,</w:t>
      </w:r>
    </w:p>
    <w:p w14:paraId="402CE599" w14:textId="77777777" w:rsidR="001C7562" w:rsidRDefault="001C7562" w:rsidP="001C7562">
      <w:pPr>
        <w:pStyle w:val="Zdrojovkd"/>
      </w:pPr>
      <w:r>
        <w:t xml:space="preserve">                FontSize = 2,</w:t>
      </w:r>
    </w:p>
    <w:p w14:paraId="1570F294" w14:textId="77777777" w:rsidR="001C7562" w:rsidRDefault="001C7562" w:rsidP="001C7562">
      <w:pPr>
        <w:pStyle w:val="Zdrojovkd"/>
      </w:pPr>
      <w:r>
        <w:t xml:space="preserve">                HAlignment = Text.HorizontalAlignment.Right,</w:t>
      </w:r>
    </w:p>
    <w:p w14:paraId="2916E2FF" w14:textId="77777777" w:rsidR="001C7562" w:rsidRDefault="001C7562" w:rsidP="001C7562">
      <w:pPr>
        <w:pStyle w:val="Zdrojovkd"/>
      </w:pPr>
      <w:r>
        <w:t xml:space="preserve">                TextHAlignment = Text.HorizontalAlignment.Center</w:t>
      </w:r>
    </w:p>
    <w:p w14:paraId="6E0F1232" w14:textId="77777777" w:rsidR="001C7562" w:rsidRDefault="001C7562" w:rsidP="001C7562">
      <w:pPr>
        <w:pStyle w:val="Zdrojovkd"/>
      </w:pPr>
      <w:r>
        <w:t xml:space="preserve">            };</w:t>
      </w:r>
    </w:p>
    <w:p w14:paraId="533A05E5" w14:textId="77777777" w:rsidR="001C7562" w:rsidRDefault="001C7562" w:rsidP="001C7562">
      <w:pPr>
        <w:pStyle w:val="Zdrojovkd"/>
      </w:pPr>
      <w:r>
        <w:t xml:space="preserve">            World.Transform.Dimensions = new Vector3(50, 20, 1);</w:t>
      </w:r>
    </w:p>
    <w:p w14:paraId="7400F43C" w14:textId="77777777" w:rsidR="001C7562" w:rsidRDefault="001C7562" w:rsidP="001C7562">
      <w:pPr>
        <w:pStyle w:val="Zdrojovkd"/>
      </w:pPr>
      <w:r>
        <w:t xml:space="preserve">            World.Transform.Position += new Vector3(-90, 16, 128);</w:t>
      </w:r>
    </w:p>
    <w:p w14:paraId="63A69E07" w14:textId="77777777" w:rsidR="001C7562" w:rsidRDefault="001C7562" w:rsidP="001C7562">
      <w:pPr>
        <w:pStyle w:val="Zdrojovkd"/>
      </w:pPr>
    </w:p>
    <w:p w14:paraId="0A0952AE" w14:textId="77777777" w:rsidR="001C7562" w:rsidRDefault="001C7562" w:rsidP="001C7562">
      <w:pPr>
        <w:pStyle w:val="Zdrojovkd"/>
      </w:pPr>
      <w:r>
        <w:t xml:space="preserve">            #endregion WORLD</w:t>
      </w:r>
    </w:p>
    <w:p w14:paraId="22B5926A" w14:textId="77777777" w:rsidR="001C7562" w:rsidRDefault="001C7562" w:rsidP="001C7562">
      <w:pPr>
        <w:pStyle w:val="Zdrojovkd"/>
      </w:pPr>
    </w:p>
    <w:p w14:paraId="2ABE9EA3" w14:textId="77777777" w:rsidR="001C7562" w:rsidRDefault="001C7562" w:rsidP="001C7562">
      <w:pPr>
        <w:pStyle w:val="Zdrojovkd"/>
      </w:pPr>
      <w:r>
        <w:t xml:space="preserve">            this.InitNewScript&lt;GUIUpdateScript&gt;();</w:t>
      </w:r>
    </w:p>
    <w:p w14:paraId="6DD89A8B" w14:textId="77777777" w:rsidR="001C7562" w:rsidRDefault="001C7562" w:rsidP="001C7562">
      <w:pPr>
        <w:pStyle w:val="Zdrojovkd"/>
      </w:pPr>
      <w:r>
        <w:t xml:space="preserve">        }</w:t>
      </w:r>
    </w:p>
    <w:p w14:paraId="29ADC3B4" w14:textId="77777777" w:rsidR="001C7562" w:rsidRDefault="001C7562" w:rsidP="001C7562">
      <w:pPr>
        <w:pStyle w:val="Zdrojovkd"/>
      </w:pPr>
      <w:r>
        <w:t xml:space="preserve">    }</w:t>
      </w:r>
    </w:p>
    <w:p w14:paraId="0BC60926" w14:textId="0A3997F3" w:rsidR="001C7562" w:rsidRPr="001C7562" w:rsidRDefault="001C7562" w:rsidP="001C7562">
      <w:pPr>
        <w:pStyle w:val="Zdrojovkd"/>
      </w:pPr>
      <w:r>
        <w:t>}</w:t>
      </w:r>
    </w:p>
    <w:p w14:paraId="2C37926C" w14:textId="5D92E886" w:rsidR="00E16D5A" w:rsidRDefault="00E16D5A" w:rsidP="00E16D5A">
      <w:pPr>
        <w:pStyle w:val="Nadpis4"/>
      </w:pPr>
      <w:r>
        <w:t>Assets/Models/</w:t>
      </w:r>
      <w:r>
        <w:t>Mario.cs</w:t>
      </w:r>
    </w:p>
    <w:p w14:paraId="3091E0E5" w14:textId="77777777" w:rsidR="001C7562" w:rsidRDefault="001C7562" w:rsidP="001C7562">
      <w:pPr>
        <w:pStyle w:val="Zdrojovkd"/>
      </w:pPr>
      <w:r>
        <w:t>using DKEngine.Core;</w:t>
      </w:r>
    </w:p>
    <w:p w14:paraId="676D6F15" w14:textId="77777777" w:rsidR="001C7562" w:rsidRDefault="001C7562" w:rsidP="001C7562">
      <w:pPr>
        <w:pStyle w:val="Zdrojovkd"/>
      </w:pPr>
      <w:r>
        <w:t>using DKEngine.Core.Components;</w:t>
      </w:r>
    </w:p>
    <w:p w14:paraId="6C4B53D0" w14:textId="77777777" w:rsidR="001C7562" w:rsidRDefault="001C7562" w:rsidP="001C7562">
      <w:pPr>
        <w:pStyle w:val="Zdrojovkd"/>
      </w:pPr>
      <w:r>
        <w:t>using MarIO.Assets.Scripts;</w:t>
      </w:r>
    </w:p>
    <w:p w14:paraId="20DB54F1" w14:textId="77777777" w:rsidR="001C7562" w:rsidRDefault="001C7562" w:rsidP="001C7562">
      <w:pPr>
        <w:pStyle w:val="Zdrojovkd"/>
      </w:pPr>
      <w:r>
        <w:t>using System.Drawing;</w:t>
      </w:r>
    </w:p>
    <w:p w14:paraId="19565721" w14:textId="77777777" w:rsidR="001C7562" w:rsidRDefault="001C7562" w:rsidP="001C7562">
      <w:pPr>
        <w:pStyle w:val="Zdrojovkd"/>
      </w:pPr>
      <w:r>
        <w:t>using static DKEngine.Core.Components.Transform;</w:t>
      </w:r>
    </w:p>
    <w:p w14:paraId="20593B99" w14:textId="77777777" w:rsidR="001C7562" w:rsidRDefault="001C7562" w:rsidP="001C7562">
      <w:pPr>
        <w:pStyle w:val="Zdrojovkd"/>
      </w:pPr>
      <w:r>
        <w:t>using static MarIO.Shared.Assets.Animations;</w:t>
      </w:r>
    </w:p>
    <w:p w14:paraId="1A500F50" w14:textId="77777777" w:rsidR="001C7562" w:rsidRDefault="001C7562" w:rsidP="001C7562">
      <w:pPr>
        <w:pStyle w:val="Zdrojovkd"/>
      </w:pPr>
    </w:p>
    <w:p w14:paraId="0C68226B" w14:textId="77777777" w:rsidR="001C7562" w:rsidRDefault="001C7562" w:rsidP="001C7562">
      <w:pPr>
        <w:pStyle w:val="Zdrojovkd"/>
      </w:pPr>
      <w:r>
        <w:t>namespace MarIO.Assets.Models</w:t>
      </w:r>
    </w:p>
    <w:p w14:paraId="11FD18BF" w14:textId="77777777" w:rsidR="001C7562" w:rsidRDefault="001C7562" w:rsidP="001C7562">
      <w:pPr>
        <w:pStyle w:val="Zdrojovkd"/>
      </w:pPr>
      <w:r>
        <w:t>{</w:t>
      </w:r>
    </w:p>
    <w:p w14:paraId="35AB21DE" w14:textId="77777777" w:rsidR="001C7562" w:rsidRDefault="001C7562" w:rsidP="001C7562">
      <w:pPr>
        <w:pStyle w:val="Zdrojovkd"/>
      </w:pPr>
      <w:r>
        <w:t xml:space="preserve">    public class Mario : AnimatedObject</w:t>
      </w:r>
    </w:p>
    <w:p w14:paraId="013F0A42" w14:textId="77777777" w:rsidR="001C7562" w:rsidRDefault="001C7562" w:rsidP="001C7562">
      <w:pPr>
        <w:pStyle w:val="Zdrojovkd"/>
      </w:pPr>
      <w:r>
        <w:t xml:space="preserve">    {</w:t>
      </w:r>
    </w:p>
    <w:p w14:paraId="6A7939D3" w14:textId="77777777" w:rsidR="001C7562" w:rsidRDefault="001C7562" w:rsidP="001C7562">
      <w:pPr>
        <w:pStyle w:val="Zdrojovkd"/>
      </w:pPr>
      <w:r>
        <w:t xml:space="preserve">        private State _currentState;</w:t>
      </w:r>
    </w:p>
    <w:p w14:paraId="47AC482B" w14:textId="77777777" w:rsidR="001C7562" w:rsidRDefault="001C7562" w:rsidP="001C7562">
      <w:pPr>
        <w:pStyle w:val="Zdrojovkd"/>
      </w:pPr>
      <w:r>
        <w:t xml:space="preserve">        private bool _isDestroyed;</w:t>
      </w:r>
    </w:p>
    <w:p w14:paraId="375969DF" w14:textId="77777777" w:rsidR="001C7562" w:rsidRDefault="001C7562" w:rsidP="001C7562">
      <w:pPr>
        <w:pStyle w:val="Zdrojovkd"/>
      </w:pPr>
    </w:p>
    <w:p w14:paraId="7C3F5817" w14:textId="77777777" w:rsidR="001C7562" w:rsidRDefault="001C7562" w:rsidP="001C7562">
      <w:pPr>
        <w:pStyle w:val="Zdrojovkd"/>
      </w:pPr>
      <w:r>
        <w:t xml:space="preserve">        public override bool IsDestroyed</w:t>
      </w:r>
    </w:p>
    <w:p w14:paraId="25236085" w14:textId="77777777" w:rsidR="001C7562" w:rsidRDefault="001C7562" w:rsidP="001C7562">
      <w:pPr>
        <w:pStyle w:val="Zdrojovkd"/>
      </w:pPr>
      <w:r>
        <w:t xml:space="preserve">        {</w:t>
      </w:r>
    </w:p>
    <w:p w14:paraId="593A9306" w14:textId="77777777" w:rsidR="001C7562" w:rsidRDefault="001C7562" w:rsidP="001C7562">
      <w:pPr>
        <w:pStyle w:val="Zdrojovkd"/>
      </w:pPr>
      <w:r>
        <w:t xml:space="preserve">            get { return _isDestroyed; }</w:t>
      </w:r>
    </w:p>
    <w:p w14:paraId="37273CAD" w14:textId="77777777" w:rsidR="001C7562" w:rsidRDefault="001C7562" w:rsidP="001C7562">
      <w:pPr>
        <w:pStyle w:val="Zdrojovkd"/>
      </w:pPr>
      <w:r>
        <w:t xml:space="preserve">            set</w:t>
      </w:r>
    </w:p>
    <w:p w14:paraId="774F771C" w14:textId="77777777" w:rsidR="001C7562" w:rsidRDefault="001C7562" w:rsidP="001C7562">
      <w:pPr>
        <w:pStyle w:val="Zdrojovkd"/>
      </w:pPr>
      <w:r>
        <w:t xml:space="preserve">            {</w:t>
      </w:r>
    </w:p>
    <w:p w14:paraId="3E996B34" w14:textId="77777777" w:rsidR="001C7562" w:rsidRDefault="001C7562" w:rsidP="001C7562">
      <w:pPr>
        <w:pStyle w:val="Zdrojovkd"/>
      </w:pPr>
      <w:r>
        <w:t xml:space="preserve">                _isDestroyed = value;</w:t>
      </w:r>
    </w:p>
    <w:p w14:paraId="1EB27173" w14:textId="77777777" w:rsidR="001C7562" w:rsidRDefault="001C7562" w:rsidP="001C7562">
      <w:pPr>
        <w:pStyle w:val="Zdrojovkd"/>
      </w:pPr>
      <w:r>
        <w:t xml:space="preserve">                if (value)</w:t>
      </w:r>
    </w:p>
    <w:p w14:paraId="3EB70E29" w14:textId="77777777" w:rsidR="001C7562" w:rsidRDefault="001C7562" w:rsidP="001C7562">
      <w:pPr>
        <w:pStyle w:val="Zdrojovkd"/>
      </w:pPr>
      <w:r>
        <w:t xml:space="preserve">                    CurrentState = State.Dead;</w:t>
      </w:r>
    </w:p>
    <w:p w14:paraId="0FA71C61" w14:textId="77777777" w:rsidR="001C7562" w:rsidRDefault="001C7562" w:rsidP="001C7562">
      <w:pPr>
        <w:pStyle w:val="Zdrojovkd"/>
      </w:pPr>
      <w:r>
        <w:t xml:space="preserve">            }</w:t>
      </w:r>
    </w:p>
    <w:p w14:paraId="18F874C8" w14:textId="77777777" w:rsidR="001C7562" w:rsidRDefault="001C7562" w:rsidP="001C7562">
      <w:pPr>
        <w:pStyle w:val="Zdrojovkd"/>
      </w:pPr>
      <w:r>
        <w:t xml:space="preserve">        }</w:t>
      </w:r>
    </w:p>
    <w:p w14:paraId="0EA4D156" w14:textId="77777777" w:rsidR="001C7562" w:rsidRDefault="001C7562" w:rsidP="001C7562">
      <w:pPr>
        <w:pStyle w:val="Zdrojovkd"/>
      </w:pPr>
    </w:p>
    <w:p w14:paraId="63FF77F4" w14:textId="77777777" w:rsidR="001C7562" w:rsidRDefault="001C7562" w:rsidP="001C7562">
      <w:pPr>
        <w:pStyle w:val="Zdrojovkd"/>
      </w:pPr>
      <w:r>
        <w:t xml:space="preserve">        public bool KilledEnemy = false;</w:t>
      </w:r>
    </w:p>
    <w:p w14:paraId="5AA9AFD2" w14:textId="77777777" w:rsidR="001C7562" w:rsidRDefault="001C7562" w:rsidP="001C7562">
      <w:pPr>
        <w:pStyle w:val="Zdrojovkd"/>
      </w:pPr>
      <w:r>
        <w:t xml:space="preserve">        public Trigger LeftTrigger { get; private set; }</w:t>
      </w:r>
    </w:p>
    <w:p w14:paraId="3ACADF82" w14:textId="77777777" w:rsidR="001C7562" w:rsidRDefault="001C7562" w:rsidP="001C7562">
      <w:pPr>
        <w:pStyle w:val="Zdrojovkd"/>
      </w:pPr>
      <w:r>
        <w:t xml:space="preserve">        public Trigger RightTrigger { get; private set; }</w:t>
      </w:r>
    </w:p>
    <w:p w14:paraId="13ED5E5D" w14:textId="77777777" w:rsidR="001C7562" w:rsidRDefault="001C7562" w:rsidP="001C7562">
      <w:pPr>
        <w:pStyle w:val="Zdrojovkd"/>
      </w:pPr>
      <w:r>
        <w:t xml:space="preserve">        public Trigger TopTrigger { get; private set; }</w:t>
      </w:r>
    </w:p>
    <w:p w14:paraId="1449CAFD" w14:textId="77777777" w:rsidR="001C7562" w:rsidRDefault="001C7562" w:rsidP="001C7562">
      <w:pPr>
        <w:pStyle w:val="Zdrojovkd"/>
      </w:pPr>
      <w:r>
        <w:t xml:space="preserve">        public Trigger BottomTrigger { get; private set; }</w:t>
      </w:r>
    </w:p>
    <w:p w14:paraId="6DFCFE09" w14:textId="77777777" w:rsidR="001C7562" w:rsidRDefault="001C7562" w:rsidP="001C7562">
      <w:pPr>
        <w:pStyle w:val="Zdrojovkd"/>
      </w:pPr>
    </w:p>
    <w:p w14:paraId="1DAA8CF8" w14:textId="77777777" w:rsidR="001C7562" w:rsidRDefault="001C7562" w:rsidP="001C7562">
      <w:pPr>
        <w:pStyle w:val="Zdrojovkd"/>
      </w:pPr>
      <w:r>
        <w:t xml:space="preserve">        public bool InitCharacterController { get; set; }</w:t>
      </w:r>
    </w:p>
    <w:p w14:paraId="32EEB693" w14:textId="77777777" w:rsidR="001C7562" w:rsidRDefault="001C7562" w:rsidP="001C7562">
      <w:pPr>
        <w:pStyle w:val="Zdrojovkd"/>
      </w:pPr>
      <w:r>
        <w:t xml:space="preserve">        public bool InitCameraController { get; set; }</w:t>
      </w:r>
    </w:p>
    <w:p w14:paraId="0ADEECE3" w14:textId="77777777" w:rsidR="001C7562" w:rsidRDefault="001C7562" w:rsidP="001C7562">
      <w:pPr>
        <w:pStyle w:val="Zdrojovkd"/>
      </w:pPr>
      <w:r>
        <w:t xml:space="preserve">        public bool InitCollider { get; set; }</w:t>
      </w:r>
    </w:p>
    <w:p w14:paraId="25327EE2" w14:textId="77777777" w:rsidR="001C7562" w:rsidRDefault="001C7562" w:rsidP="001C7562">
      <w:pPr>
        <w:pStyle w:val="Zdrojovkd"/>
      </w:pPr>
    </w:p>
    <w:p w14:paraId="1D3A6358" w14:textId="77777777" w:rsidR="001C7562" w:rsidRDefault="001C7562" w:rsidP="001C7562">
      <w:pPr>
        <w:pStyle w:val="Zdrojovkd"/>
      </w:pPr>
      <w:r>
        <w:t xml:space="preserve">        public State CurrentState</w:t>
      </w:r>
    </w:p>
    <w:p w14:paraId="6401E622" w14:textId="77777777" w:rsidR="001C7562" w:rsidRDefault="001C7562" w:rsidP="001C7562">
      <w:pPr>
        <w:pStyle w:val="Zdrojovkd"/>
      </w:pPr>
      <w:r>
        <w:t xml:space="preserve">        {</w:t>
      </w:r>
    </w:p>
    <w:p w14:paraId="37E684E9" w14:textId="77777777" w:rsidR="001C7562" w:rsidRDefault="001C7562" w:rsidP="001C7562">
      <w:pPr>
        <w:pStyle w:val="Zdrojovkd"/>
      </w:pPr>
      <w:r>
        <w:t xml:space="preserve">            get { return _currentState; }</w:t>
      </w:r>
    </w:p>
    <w:p w14:paraId="2185C154" w14:textId="77777777" w:rsidR="001C7562" w:rsidRDefault="001C7562" w:rsidP="001C7562">
      <w:pPr>
        <w:pStyle w:val="Zdrojovkd"/>
      </w:pPr>
      <w:r>
        <w:t xml:space="preserve">            set</w:t>
      </w:r>
    </w:p>
    <w:p w14:paraId="23566F76" w14:textId="77777777" w:rsidR="001C7562" w:rsidRDefault="001C7562" w:rsidP="001C7562">
      <w:pPr>
        <w:pStyle w:val="Zdrojovkd"/>
      </w:pPr>
      <w:r>
        <w:t xml:space="preserve">            {</w:t>
      </w:r>
    </w:p>
    <w:p w14:paraId="45FEC155" w14:textId="77777777" w:rsidR="001C7562" w:rsidRDefault="001C7562" w:rsidP="001C7562">
      <w:pPr>
        <w:pStyle w:val="Zdrojovkd"/>
      </w:pPr>
      <w:r>
        <w:t xml:space="preserve">                _currentState = value;</w:t>
      </w:r>
    </w:p>
    <w:p w14:paraId="594BADF2" w14:textId="77777777" w:rsidR="001C7562" w:rsidRDefault="001C7562" w:rsidP="001C7562">
      <w:pPr>
        <w:pStyle w:val="Zdrojovkd"/>
      </w:pPr>
      <w:r>
        <w:t xml:space="preserve">                Shared.Mechanics.MarioCurrentState = value;</w:t>
      </w:r>
    </w:p>
    <w:p w14:paraId="475D1579" w14:textId="77777777" w:rsidR="001C7562" w:rsidRDefault="001C7562" w:rsidP="001C7562">
      <w:pPr>
        <w:pStyle w:val="Zdrojovkd"/>
      </w:pPr>
    </w:p>
    <w:p w14:paraId="590DA6C3" w14:textId="77777777" w:rsidR="001C7562" w:rsidRDefault="001C7562" w:rsidP="001C7562">
      <w:pPr>
        <w:pStyle w:val="Zdrojovkd"/>
      </w:pPr>
      <w:r>
        <w:lastRenderedPageBreak/>
        <w:t xml:space="preserve">                Vector3 tmp = this.Transform.Position;</w:t>
      </w:r>
    </w:p>
    <w:p w14:paraId="7BC35E94" w14:textId="77777777" w:rsidR="001C7562" w:rsidRDefault="001C7562" w:rsidP="001C7562">
      <w:pPr>
        <w:pStyle w:val="Zdrojovkd"/>
      </w:pPr>
    </w:p>
    <w:p w14:paraId="11104882" w14:textId="77777777" w:rsidR="001C7562" w:rsidRDefault="001C7562" w:rsidP="001C7562">
      <w:pPr>
        <w:pStyle w:val="Zdrojovkd"/>
      </w:pPr>
      <w:r>
        <w:t xml:space="preserve">                switch (value)</w:t>
      </w:r>
    </w:p>
    <w:p w14:paraId="38BA56B4" w14:textId="77777777" w:rsidR="001C7562" w:rsidRDefault="001C7562" w:rsidP="001C7562">
      <w:pPr>
        <w:pStyle w:val="Zdrojovkd"/>
      </w:pPr>
      <w:r>
        <w:t xml:space="preserve">                {</w:t>
      </w:r>
    </w:p>
    <w:p w14:paraId="5F9D0910" w14:textId="77777777" w:rsidR="001C7562" w:rsidRDefault="001C7562" w:rsidP="001C7562">
      <w:pPr>
        <w:pStyle w:val="Zdrojovkd"/>
      </w:pPr>
      <w:r>
        <w:t xml:space="preserve">                    case State.Dead:</w:t>
      </w:r>
    </w:p>
    <w:p w14:paraId="26718434" w14:textId="77777777" w:rsidR="001C7562" w:rsidRDefault="001C7562" w:rsidP="001C7562">
      <w:pPr>
        <w:pStyle w:val="Zdrojovkd"/>
      </w:pPr>
      <w:r>
        <w:t xml:space="preserve">                    case State.Small:</w:t>
      </w:r>
    </w:p>
    <w:p w14:paraId="6BE98D1D" w14:textId="77777777" w:rsidR="001C7562" w:rsidRDefault="001C7562" w:rsidP="001C7562">
      <w:pPr>
        <w:pStyle w:val="Zdrojovkd"/>
      </w:pPr>
      <w:r>
        <w:t xml:space="preserve">                        this.Collider.Area = new RectangleF(2, 0, 12, 16);</w:t>
      </w:r>
    </w:p>
    <w:p w14:paraId="79D783A6" w14:textId="77777777" w:rsidR="001C7562" w:rsidRDefault="001C7562" w:rsidP="001C7562">
      <w:pPr>
        <w:pStyle w:val="Zdrojovkd"/>
      </w:pPr>
    </w:p>
    <w:p w14:paraId="5BE269B8" w14:textId="77777777" w:rsidR="001C7562" w:rsidRDefault="001C7562" w:rsidP="001C7562">
      <w:pPr>
        <w:pStyle w:val="Zdrojovkd"/>
      </w:pPr>
      <w:r>
        <w:t xml:space="preserve">                        TopTrigger.Transform.Position = tmp.Add(2.5f, -1, 0);//new Vector3(tmp.X + 2.5f, tmp.Y - 1, tmp.Z);</w:t>
      </w:r>
    </w:p>
    <w:p w14:paraId="17FE9FC6" w14:textId="77777777" w:rsidR="001C7562" w:rsidRDefault="001C7562" w:rsidP="001C7562">
      <w:pPr>
        <w:pStyle w:val="Zdrojovkd"/>
      </w:pPr>
      <w:r>
        <w:t xml:space="preserve">                        TopTrigger.Transform.Dimensions = new Vector3(11, 1, 0);</w:t>
      </w:r>
    </w:p>
    <w:p w14:paraId="1E441FEF" w14:textId="77777777" w:rsidR="001C7562" w:rsidRDefault="001C7562" w:rsidP="001C7562">
      <w:pPr>
        <w:pStyle w:val="Zdrojovkd"/>
      </w:pPr>
    </w:p>
    <w:p w14:paraId="3689E5B9" w14:textId="77777777" w:rsidR="001C7562" w:rsidRDefault="001C7562" w:rsidP="001C7562">
      <w:pPr>
        <w:pStyle w:val="Zdrojovkd"/>
      </w:pPr>
      <w:r>
        <w:t xml:space="preserve">                        RightTrigger.Transform.Position = tmp.Add(14, 0, 0); //new Vector3(tmp.X + 14, tmp.Y, tmp.Z);</w:t>
      </w:r>
    </w:p>
    <w:p w14:paraId="633EB223" w14:textId="77777777" w:rsidR="001C7562" w:rsidRDefault="001C7562" w:rsidP="001C7562">
      <w:pPr>
        <w:pStyle w:val="Zdrojovkd"/>
      </w:pPr>
      <w:r>
        <w:t xml:space="preserve">                        RightTrigger.Transform.Dimensions = new Vector3(1, 14, 0);</w:t>
      </w:r>
    </w:p>
    <w:p w14:paraId="7744D0F0" w14:textId="77777777" w:rsidR="001C7562" w:rsidRDefault="001C7562" w:rsidP="001C7562">
      <w:pPr>
        <w:pStyle w:val="Zdrojovkd"/>
      </w:pPr>
    </w:p>
    <w:p w14:paraId="26107A6E" w14:textId="77777777" w:rsidR="001C7562" w:rsidRDefault="001C7562" w:rsidP="001C7562">
      <w:pPr>
        <w:pStyle w:val="Zdrojovkd"/>
      </w:pPr>
      <w:r>
        <w:t xml:space="preserve">                        LeftTrigger.Transform.Position = tmp.Add(1, 0, 0); //new Vector3(tmp.X + 1, tmp.Y, tmp.Z);</w:t>
      </w:r>
    </w:p>
    <w:p w14:paraId="61358F86" w14:textId="77777777" w:rsidR="001C7562" w:rsidRDefault="001C7562" w:rsidP="001C7562">
      <w:pPr>
        <w:pStyle w:val="Zdrojovkd"/>
      </w:pPr>
      <w:r>
        <w:t xml:space="preserve">                        LeftTrigger.Transform.Dimensions = new Vector3(1, 14, 0);</w:t>
      </w:r>
    </w:p>
    <w:p w14:paraId="5ECFDF0B" w14:textId="77777777" w:rsidR="001C7562" w:rsidRDefault="001C7562" w:rsidP="001C7562">
      <w:pPr>
        <w:pStyle w:val="Zdrojovkd"/>
      </w:pPr>
    </w:p>
    <w:p w14:paraId="67ACA141" w14:textId="77777777" w:rsidR="001C7562" w:rsidRDefault="001C7562" w:rsidP="001C7562">
      <w:pPr>
        <w:pStyle w:val="Zdrojovkd"/>
      </w:pPr>
      <w:r>
        <w:t xml:space="preserve">                        BottomTrigger.Transform.Position = tmp.Add(1, 16, 0); //new Vector3(tmp.X + 1, tmp.Y + 16, tmp.Z);</w:t>
      </w:r>
    </w:p>
    <w:p w14:paraId="64B328E8" w14:textId="77777777" w:rsidR="001C7562" w:rsidRDefault="001C7562" w:rsidP="001C7562">
      <w:pPr>
        <w:pStyle w:val="Zdrojovkd"/>
      </w:pPr>
      <w:r>
        <w:t xml:space="preserve">                        BottomTrigger.Transform.Dimensions = new Vector3(14, 2, 0);</w:t>
      </w:r>
    </w:p>
    <w:p w14:paraId="48353482" w14:textId="77777777" w:rsidR="001C7562" w:rsidRDefault="001C7562" w:rsidP="001C7562">
      <w:pPr>
        <w:pStyle w:val="Zdrojovkd"/>
      </w:pPr>
    </w:p>
    <w:p w14:paraId="3C2C2C1B" w14:textId="77777777" w:rsidR="001C7562" w:rsidRDefault="001C7562" w:rsidP="001C7562">
      <w:pPr>
        <w:pStyle w:val="Zdrojovkd"/>
      </w:pPr>
      <w:r>
        <w:t xml:space="preserve">                        TopTrigger.Collider.Area = new RectangleF(0, 0, 11, 1);</w:t>
      </w:r>
    </w:p>
    <w:p w14:paraId="05A4C93A" w14:textId="77777777" w:rsidR="001C7562" w:rsidRDefault="001C7562" w:rsidP="001C7562">
      <w:pPr>
        <w:pStyle w:val="Zdrojovkd"/>
      </w:pPr>
      <w:r>
        <w:t xml:space="preserve">                        RightTrigger.Collider.Area = new RectangleF(0, 0, 1, 14);</w:t>
      </w:r>
    </w:p>
    <w:p w14:paraId="1DC85924" w14:textId="77777777" w:rsidR="001C7562" w:rsidRDefault="001C7562" w:rsidP="001C7562">
      <w:pPr>
        <w:pStyle w:val="Zdrojovkd"/>
      </w:pPr>
      <w:r>
        <w:t xml:space="preserve">                        LeftTrigger.Collider.Area = new RectangleF(0, 0, 1, 14);</w:t>
      </w:r>
    </w:p>
    <w:p w14:paraId="2A106DDB" w14:textId="77777777" w:rsidR="001C7562" w:rsidRDefault="001C7562" w:rsidP="001C7562">
      <w:pPr>
        <w:pStyle w:val="Zdrojovkd"/>
      </w:pPr>
      <w:r>
        <w:t xml:space="preserve">                        BottomTrigger.Collider.Area = new RectangleF(0, 0, 14, 2);</w:t>
      </w:r>
    </w:p>
    <w:p w14:paraId="535331BD" w14:textId="77777777" w:rsidR="001C7562" w:rsidRDefault="001C7562" w:rsidP="001C7562">
      <w:pPr>
        <w:pStyle w:val="Zdrojovkd"/>
      </w:pPr>
    </w:p>
    <w:p w14:paraId="39A80EEE" w14:textId="77777777" w:rsidR="001C7562" w:rsidRDefault="001C7562" w:rsidP="001C7562">
      <w:pPr>
        <w:pStyle w:val="Zdrojovkd"/>
      </w:pPr>
      <w:r>
        <w:t xml:space="preserve">                        break;</w:t>
      </w:r>
    </w:p>
    <w:p w14:paraId="7F51902E" w14:textId="77777777" w:rsidR="001C7562" w:rsidRDefault="001C7562" w:rsidP="001C7562">
      <w:pPr>
        <w:pStyle w:val="Zdrojovkd"/>
      </w:pPr>
    </w:p>
    <w:p w14:paraId="77153F1A" w14:textId="77777777" w:rsidR="001C7562" w:rsidRDefault="001C7562" w:rsidP="001C7562">
      <w:pPr>
        <w:pStyle w:val="Zdrojovkd"/>
      </w:pPr>
      <w:r>
        <w:t xml:space="preserve">                    case State.Super:</w:t>
      </w:r>
    </w:p>
    <w:p w14:paraId="0522B52C" w14:textId="77777777" w:rsidR="001C7562" w:rsidRDefault="001C7562" w:rsidP="001C7562">
      <w:pPr>
        <w:pStyle w:val="Zdrojovkd"/>
      </w:pPr>
      <w:r>
        <w:t xml:space="preserve">                    case State.Fire:</w:t>
      </w:r>
    </w:p>
    <w:p w14:paraId="1F8CFBAE" w14:textId="77777777" w:rsidR="001C7562" w:rsidRDefault="001C7562" w:rsidP="001C7562">
      <w:pPr>
        <w:pStyle w:val="Zdrojovkd"/>
      </w:pPr>
      <w:r>
        <w:t xml:space="preserve">                    case State.Invincible:</w:t>
      </w:r>
    </w:p>
    <w:p w14:paraId="7E9FF981" w14:textId="77777777" w:rsidR="001C7562" w:rsidRDefault="001C7562" w:rsidP="001C7562">
      <w:pPr>
        <w:pStyle w:val="Zdrojovkd"/>
      </w:pPr>
      <w:r>
        <w:t xml:space="preserve">                        this.Collider.Area = new RectangleF(0, 0, 16, 32);</w:t>
      </w:r>
    </w:p>
    <w:p w14:paraId="5A33CC03" w14:textId="77777777" w:rsidR="001C7562" w:rsidRDefault="001C7562" w:rsidP="001C7562">
      <w:pPr>
        <w:pStyle w:val="Zdrojovkd"/>
      </w:pPr>
    </w:p>
    <w:p w14:paraId="10267C90" w14:textId="77777777" w:rsidR="001C7562" w:rsidRDefault="001C7562" w:rsidP="001C7562">
      <w:pPr>
        <w:pStyle w:val="Zdrojovkd"/>
      </w:pPr>
      <w:r>
        <w:t xml:space="preserve">                        TopTrigger.Transform.Position = tmp.Add(0.5f, -1, 0); //new Vector3(tmp.X + 0.5f, tmp.Y - 1, tmp.Z + 0);</w:t>
      </w:r>
    </w:p>
    <w:p w14:paraId="2F856240" w14:textId="77777777" w:rsidR="001C7562" w:rsidRDefault="001C7562" w:rsidP="001C7562">
      <w:pPr>
        <w:pStyle w:val="Zdrojovkd"/>
      </w:pPr>
      <w:r>
        <w:t xml:space="preserve">                        TopTrigger.Transform.Dimensions = new Vector3(15, 1, 0);</w:t>
      </w:r>
    </w:p>
    <w:p w14:paraId="2B170519" w14:textId="77777777" w:rsidR="001C7562" w:rsidRDefault="001C7562" w:rsidP="001C7562">
      <w:pPr>
        <w:pStyle w:val="Zdrojovkd"/>
      </w:pPr>
    </w:p>
    <w:p w14:paraId="2D2B4D60" w14:textId="77777777" w:rsidR="001C7562" w:rsidRDefault="001C7562" w:rsidP="001C7562">
      <w:pPr>
        <w:pStyle w:val="Zdrojovkd"/>
      </w:pPr>
      <w:r>
        <w:t xml:space="preserve">                        RightTrigger.Transform.Position = tmp.Add(16, 0, 0); //new Vector3(tmp.X + 16, tmp.Y + 0, tmp.Z + 0);</w:t>
      </w:r>
    </w:p>
    <w:p w14:paraId="714425AD" w14:textId="77777777" w:rsidR="001C7562" w:rsidRDefault="001C7562" w:rsidP="001C7562">
      <w:pPr>
        <w:pStyle w:val="Zdrojovkd"/>
      </w:pPr>
      <w:r>
        <w:t xml:space="preserve">                        RightTrigger.Transform.Dimensions = new Vector3(1, 30, 0);</w:t>
      </w:r>
    </w:p>
    <w:p w14:paraId="5E665AD4" w14:textId="77777777" w:rsidR="001C7562" w:rsidRDefault="001C7562" w:rsidP="001C7562">
      <w:pPr>
        <w:pStyle w:val="Zdrojovkd"/>
      </w:pPr>
    </w:p>
    <w:p w14:paraId="17B74FF5" w14:textId="77777777" w:rsidR="001C7562" w:rsidRDefault="001C7562" w:rsidP="001C7562">
      <w:pPr>
        <w:pStyle w:val="Zdrojovkd"/>
      </w:pPr>
      <w:r>
        <w:t xml:space="preserve">                        LeftTrigger.Transform.Position = tmp.Add(-1, 0, 0); //new Vector3(tmp.X - 1, tmp.Y + 0, tmp.Z + 0);</w:t>
      </w:r>
    </w:p>
    <w:p w14:paraId="6E8334C8" w14:textId="77777777" w:rsidR="001C7562" w:rsidRDefault="001C7562" w:rsidP="001C7562">
      <w:pPr>
        <w:pStyle w:val="Zdrojovkd"/>
      </w:pPr>
      <w:r>
        <w:t xml:space="preserve">                        LeftTrigger.Transform.Dimensions = new Vector3(1, 30, 0);</w:t>
      </w:r>
    </w:p>
    <w:p w14:paraId="3A8CC123" w14:textId="77777777" w:rsidR="001C7562" w:rsidRDefault="001C7562" w:rsidP="001C7562">
      <w:pPr>
        <w:pStyle w:val="Zdrojovkd"/>
      </w:pPr>
    </w:p>
    <w:p w14:paraId="44DA2585" w14:textId="77777777" w:rsidR="001C7562" w:rsidRDefault="001C7562" w:rsidP="001C7562">
      <w:pPr>
        <w:pStyle w:val="Zdrojovkd"/>
      </w:pPr>
      <w:r>
        <w:t xml:space="preserve">                        BottomTrigger.Transform.Position = tmp.Add(0, 32, 0); //new Vector3(tmp.X + 0, tmp.Y + 32, tmp.Z + 0);</w:t>
      </w:r>
    </w:p>
    <w:p w14:paraId="7FDE35EE" w14:textId="77777777" w:rsidR="001C7562" w:rsidRDefault="001C7562" w:rsidP="001C7562">
      <w:pPr>
        <w:pStyle w:val="Zdrojovkd"/>
      </w:pPr>
      <w:r>
        <w:t xml:space="preserve">                        BottomTrigger.Transform.Dimensions = new Vector3(16, 2, 0);</w:t>
      </w:r>
    </w:p>
    <w:p w14:paraId="0AC7EAC5" w14:textId="77777777" w:rsidR="001C7562" w:rsidRDefault="001C7562" w:rsidP="001C7562">
      <w:pPr>
        <w:pStyle w:val="Zdrojovkd"/>
      </w:pPr>
    </w:p>
    <w:p w14:paraId="32862C0F" w14:textId="77777777" w:rsidR="001C7562" w:rsidRDefault="001C7562" w:rsidP="001C7562">
      <w:pPr>
        <w:pStyle w:val="Zdrojovkd"/>
      </w:pPr>
      <w:r>
        <w:t xml:space="preserve">                        TopTrigger.Collider.Area = new RectangleF(0, 0, 15, 1);</w:t>
      </w:r>
    </w:p>
    <w:p w14:paraId="60550088" w14:textId="77777777" w:rsidR="001C7562" w:rsidRDefault="001C7562" w:rsidP="001C7562">
      <w:pPr>
        <w:pStyle w:val="Zdrojovkd"/>
      </w:pPr>
      <w:r>
        <w:t xml:space="preserve">                        RightTrigger.Collider.Area = new RectangleF(0, 0, 1, 30);</w:t>
      </w:r>
    </w:p>
    <w:p w14:paraId="38024D61" w14:textId="77777777" w:rsidR="001C7562" w:rsidRDefault="001C7562" w:rsidP="001C7562">
      <w:pPr>
        <w:pStyle w:val="Zdrojovkd"/>
      </w:pPr>
      <w:r>
        <w:t xml:space="preserve">                        LeftTrigger.Collider.Area = new RectangleF(0, 0, 1, 30);</w:t>
      </w:r>
    </w:p>
    <w:p w14:paraId="4B5F5243" w14:textId="77777777" w:rsidR="001C7562" w:rsidRDefault="001C7562" w:rsidP="001C7562">
      <w:pPr>
        <w:pStyle w:val="Zdrojovkd"/>
      </w:pPr>
      <w:r>
        <w:t xml:space="preserve">                        BottomTrigger.Collider.Area = new RectangleF(0, 0, 16, 2);</w:t>
      </w:r>
    </w:p>
    <w:p w14:paraId="22E3ADE2" w14:textId="77777777" w:rsidR="001C7562" w:rsidRDefault="001C7562" w:rsidP="001C7562">
      <w:pPr>
        <w:pStyle w:val="Zdrojovkd"/>
      </w:pPr>
    </w:p>
    <w:p w14:paraId="13926CE7" w14:textId="77777777" w:rsidR="001C7562" w:rsidRDefault="001C7562" w:rsidP="001C7562">
      <w:pPr>
        <w:pStyle w:val="Zdrojovkd"/>
      </w:pPr>
      <w:r>
        <w:t xml:space="preserve">                        break;</w:t>
      </w:r>
    </w:p>
    <w:p w14:paraId="73689D6D" w14:textId="77777777" w:rsidR="001C7562" w:rsidRDefault="001C7562" w:rsidP="001C7562">
      <w:pPr>
        <w:pStyle w:val="Zdrojovkd"/>
      </w:pPr>
    </w:p>
    <w:p w14:paraId="0F6C51B1" w14:textId="77777777" w:rsidR="001C7562" w:rsidRDefault="001C7562" w:rsidP="001C7562">
      <w:pPr>
        <w:pStyle w:val="Zdrojovkd"/>
      </w:pPr>
      <w:r>
        <w:t xml:space="preserve">                    default:</w:t>
      </w:r>
    </w:p>
    <w:p w14:paraId="4986A6C7" w14:textId="77777777" w:rsidR="001C7562" w:rsidRDefault="001C7562" w:rsidP="001C7562">
      <w:pPr>
        <w:pStyle w:val="Zdrojovkd"/>
      </w:pPr>
      <w:r>
        <w:t xml:space="preserve">                        break;</w:t>
      </w:r>
    </w:p>
    <w:p w14:paraId="4DB8F1F7" w14:textId="77777777" w:rsidR="001C7562" w:rsidRDefault="001C7562" w:rsidP="001C7562">
      <w:pPr>
        <w:pStyle w:val="Zdrojovkd"/>
      </w:pPr>
      <w:r>
        <w:t xml:space="preserve">                }</w:t>
      </w:r>
    </w:p>
    <w:p w14:paraId="4B276A1F" w14:textId="77777777" w:rsidR="001C7562" w:rsidRDefault="001C7562" w:rsidP="001C7562">
      <w:pPr>
        <w:pStyle w:val="Zdrojovkd"/>
      </w:pPr>
    </w:p>
    <w:p w14:paraId="421EF57D" w14:textId="77777777" w:rsidR="001C7562" w:rsidRDefault="001C7562" w:rsidP="001C7562">
      <w:pPr>
        <w:pStyle w:val="Zdrojovkd"/>
      </w:pPr>
      <w:r>
        <w:t>#if DEBUG</w:t>
      </w:r>
    </w:p>
    <w:p w14:paraId="38BC882A" w14:textId="77777777" w:rsidR="001C7562" w:rsidRDefault="001C7562" w:rsidP="001C7562">
      <w:pPr>
        <w:pStyle w:val="Zdrojovkd"/>
      </w:pPr>
      <w:r>
        <w:t xml:space="preserve">                TopTrigger.Model = new Material(Color.Black, TopTrigger);</w:t>
      </w:r>
    </w:p>
    <w:p w14:paraId="33C07F3C" w14:textId="77777777" w:rsidR="001C7562" w:rsidRDefault="001C7562" w:rsidP="001C7562">
      <w:pPr>
        <w:pStyle w:val="Zdrojovkd"/>
      </w:pPr>
      <w:r>
        <w:t xml:space="preserve">                RightTrigger.Model = new Material(Color.Black, RightTrigger);</w:t>
      </w:r>
    </w:p>
    <w:p w14:paraId="7ADE01AD" w14:textId="77777777" w:rsidR="001C7562" w:rsidRDefault="001C7562" w:rsidP="001C7562">
      <w:pPr>
        <w:pStyle w:val="Zdrojovkd"/>
      </w:pPr>
      <w:r>
        <w:t xml:space="preserve">                LeftTrigger.Model = new Material(Color.Black, LeftTrigger);</w:t>
      </w:r>
    </w:p>
    <w:p w14:paraId="31F344BB" w14:textId="77777777" w:rsidR="001C7562" w:rsidRDefault="001C7562" w:rsidP="001C7562">
      <w:pPr>
        <w:pStyle w:val="Zdrojovkd"/>
      </w:pPr>
      <w:r>
        <w:t xml:space="preserve">                BottomTrigger.Model = new Material(Color.Black, BottomTrigger);</w:t>
      </w:r>
    </w:p>
    <w:p w14:paraId="5CA08F93" w14:textId="77777777" w:rsidR="001C7562" w:rsidRDefault="001C7562" w:rsidP="001C7562">
      <w:pPr>
        <w:pStyle w:val="Zdrojovkd"/>
      </w:pPr>
      <w:r>
        <w:t>#endif</w:t>
      </w:r>
    </w:p>
    <w:p w14:paraId="16B0EBD9" w14:textId="77777777" w:rsidR="001C7562" w:rsidRDefault="001C7562" w:rsidP="001C7562">
      <w:pPr>
        <w:pStyle w:val="Zdrojovkd"/>
      </w:pPr>
      <w:r>
        <w:t xml:space="preserve">            }</w:t>
      </w:r>
    </w:p>
    <w:p w14:paraId="1C549776" w14:textId="77777777" w:rsidR="001C7562" w:rsidRDefault="001C7562" w:rsidP="001C7562">
      <w:pPr>
        <w:pStyle w:val="Zdrojovkd"/>
      </w:pPr>
      <w:r>
        <w:t xml:space="preserve">        }</w:t>
      </w:r>
    </w:p>
    <w:p w14:paraId="7443431C" w14:textId="77777777" w:rsidR="001C7562" w:rsidRDefault="001C7562" w:rsidP="001C7562">
      <w:pPr>
        <w:pStyle w:val="Zdrojovkd"/>
      </w:pPr>
    </w:p>
    <w:p w14:paraId="537280AF" w14:textId="77777777" w:rsidR="001C7562" w:rsidRDefault="001C7562" w:rsidP="001C7562">
      <w:pPr>
        <w:pStyle w:val="Zdrojovkd"/>
      </w:pPr>
      <w:r>
        <w:t xml:space="preserve">        public Movement CurrentMovement { get; set; }</w:t>
      </w:r>
    </w:p>
    <w:p w14:paraId="6ABF889F" w14:textId="77777777" w:rsidR="001C7562" w:rsidRDefault="001C7562" w:rsidP="001C7562">
      <w:pPr>
        <w:pStyle w:val="Zdrojovkd"/>
      </w:pPr>
      <w:r>
        <w:t xml:space="preserve">        public Direction PipeEnteredInDirection { get { return EnteredPipe.PipeEnterDirection; } }</w:t>
      </w:r>
    </w:p>
    <w:p w14:paraId="50E92DCD" w14:textId="77777777" w:rsidR="001C7562" w:rsidRDefault="001C7562" w:rsidP="001C7562">
      <w:pPr>
        <w:pStyle w:val="Zdrojovkd"/>
      </w:pPr>
      <w:r>
        <w:t xml:space="preserve">        public Block EnteredPipe { get; set; }</w:t>
      </w:r>
    </w:p>
    <w:p w14:paraId="1C8EFCD9" w14:textId="77777777" w:rsidR="001C7562" w:rsidRDefault="001C7562" w:rsidP="001C7562">
      <w:pPr>
        <w:pStyle w:val="Zdrojovkd"/>
      </w:pPr>
    </w:p>
    <w:p w14:paraId="3486CF79" w14:textId="77777777" w:rsidR="001C7562" w:rsidRDefault="001C7562" w:rsidP="001C7562">
      <w:pPr>
        <w:pStyle w:val="Zdrojovkd"/>
      </w:pPr>
      <w:r>
        <w:t xml:space="preserve">        public WorldChangeManagerScript WorldManager { get; set; }</w:t>
      </w:r>
    </w:p>
    <w:p w14:paraId="32D2291A" w14:textId="77777777" w:rsidR="001C7562" w:rsidRDefault="001C7562" w:rsidP="001C7562">
      <w:pPr>
        <w:pStyle w:val="Zdrojovkd"/>
      </w:pPr>
    </w:p>
    <w:p w14:paraId="437FA39C" w14:textId="77777777" w:rsidR="001C7562" w:rsidRDefault="001C7562" w:rsidP="001C7562">
      <w:pPr>
        <w:pStyle w:val="Zdrojovkd"/>
      </w:pPr>
      <w:r>
        <w:t xml:space="preserve">        public Mario()</w:t>
      </w:r>
    </w:p>
    <w:p w14:paraId="12B4775C" w14:textId="77777777" w:rsidR="001C7562" w:rsidRDefault="001C7562" w:rsidP="001C7562">
      <w:pPr>
        <w:pStyle w:val="Zdrojovkd"/>
      </w:pPr>
      <w:r>
        <w:t xml:space="preserve">        {</w:t>
      </w:r>
    </w:p>
    <w:p w14:paraId="3053B62D" w14:textId="77777777" w:rsidR="001C7562" w:rsidRDefault="001C7562" w:rsidP="001C7562">
      <w:pPr>
        <w:pStyle w:val="Zdrojovkd"/>
      </w:pPr>
      <w:r>
        <w:t xml:space="preserve">            InitTriggers();</w:t>
      </w:r>
    </w:p>
    <w:p w14:paraId="1680A734" w14:textId="77777777" w:rsidR="001C7562" w:rsidRDefault="001C7562" w:rsidP="001C7562">
      <w:pPr>
        <w:pStyle w:val="Zdrojovkd"/>
      </w:pPr>
      <w:r>
        <w:t xml:space="preserve">        }</w:t>
      </w:r>
    </w:p>
    <w:p w14:paraId="609B3AF9" w14:textId="77777777" w:rsidR="001C7562" w:rsidRDefault="001C7562" w:rsidP="001C7562">
      <w:pPr>
        <w:pStyle w:val="Zdrojovkd"/>
      </w:pPr>
    </w:p>
    <w:p w14:paraId="3E324E6E" w14:textId="77777777" w:rsidR="001C7562" w:rsidRDefault="001C7562" w:rsidP="001C7562">
      <w:pPr>
        <w:pStyle w:val="Zdrojovkd"/>
      </w:pPr>
      <w:r>
        <w:t xml:space="preserve">        public Mario(GameObject Parent)</w:t>
      </w:r>
    </w:p>
    <w:p w14:paraId="2AF7A1FC" w14:textId="77777777" w:rsidR="001C7562" w:rsidRDefault="001C7562" w:rsidP="001C7562">
      <w:pPr>
        <w:pStyle w:val="Zdrojovkd"/>
      </w:pPr>
      <w:r>
        <w:t xml:space="preserve">            : base(Parent)</w:t>
      </w:r>
    </w:p>
    <w:p w14:paraId="790E1A15" w14:textId="77777777" w:rsidR="001C7562" w:rsidRDefault="001C7562" w:rsidP="001C7562">
      <w:pPr>
        <w:pStyle w:val="Zdrojovkd"/>
      </w:pPr>
      <w:r>
        <w:lastRenderedPageBreak/>
        <w:t xml:space="preserve">        {</w:t>
      </w:r>
    </w:p>
    <w:p w14:paraId="2D0B9A28" w14:textId="77777777" w:rsidR="001C7562" w:rsidRDefault="001C7562" w:rsidP="001C7562">
      <w:pPr>
        <w:pStyle w:val="Zdrojovkd"/>
      </w:pPr>
      <w:r>
        <w:t xml:space="preserve">            InitTriggers();</w:t>
      </w:r>
    </w:p>
    <w:p w14:paraId="3125B431" w14:textId="77777777" w:rsidR="001C7562" w:rsidRDefault="001C7562" w:rsidP="001C7562">
      <w:pPr>
        <w:pStyle w:val="Zdrojovkd"/>
      </w:pPr>
      <w:r>
        <w:t xml:space="preserve">        }</w:t>
      </w:r>
    </w:p>
    <w:p w14:paraId="0E7E9678" w14:textId="77777777" w:rsidR="001C7562" w:rsidRDefault="001C7562" w:rsidP="001C7562">
      <w:pPr>
        <w:pStyle w:val="Zdrojovkd"/>
      </w:pPr>
    </w:p>
    <w:p w14:paraId="295F24D4" w14:textId="77777777" w:rsidR="001C7562" w:rsidRDefault="001C7562" w:rsidP="001C7562">
      <w:pPr>
        <w:pStyle w:val="Zdrojovkd"/>
      </w:pPr>
      <w:r>
        <w:t xml:space="preserve">        public enum State</w:t>
      </w:r>
    </w:p>
    <w:p w14:paraId="4214AB70" w14:textId="77777777" w:rsidR="001C7562" w:rsidRDefault="001C7562" w:rsidP="001C7562">
      <w:pPr>
        <w:pStyle w:val="Zdrojovkd"/>
      </w:pPr>
      <w:r>
        <w:t xml:space="preserve">        {</w:t>
      </w:r>
    </w:p>
    <w:p w14:paraId="2E01BA09" w14:textId="77777777" w:rsidR="001C7562" w:rsidRDefault="001C7562" w:rsidP="001C7562">
      <w:pPr>
        <w:pStyle w:val="Zdrojovkd"/>
      </w:pPr>
      <w:r>
        <w:t xml:space="preserve">            Dead,</w:t>
      </w:r>
    </w:p>
    <w:p w14:paraId="134AB6A7" w14:textId="77777777" w:rsidR="001C7562" w:rsidRDefault="001C7562" w:rsidP="001C7562">
      <w:pPr>
        <w:pStyle w:val="Zdrojovkd"/>
      </w:pPr>
      <w:r>
        <w:t xml:space="preserve">            Small,</w:t>
      </w:r>
    </w:p>
    <w:p w14:paraId="344DCDCE" w14:textId="77777777" w:rsidR="001C7562" w:rsidRDefault="001C7562" w:rsidP="001C7562">
      <w:pPr>
        <w:pStyle w:val="Zdrojovkd"/>
      </w:pPr>
      <w:r>
        <w:t xml:space="preserve">            Super,</w:t>
      </w:r>
    </w:p>
    <w:p w14:paraId="27DD26F6" w14:textId="77777777" w:rsidR="001C7562" w:rsidRDefault="001C7562" w:rsidP="001C7562">
      <w:pPr>
        <w:pStyle w:val="Zdrojovkd"/>
      </w:pPr>
      <w:r>
        <w:t xml:space="preserve">            Fire,</w:t>
      </w:r>
    </w:p>
    <w:p w14:paraId="6A2C7E03" w14:textId="77777777" w:rsidR="001C7562" w:rsidRDefault="001C7562" w:rsidP="001C7562">
      <w:pPr>
        <w:pStyle w:val="Zdrojovkd"/>
      </w:pPr>
      <w:r>
        <w:t xml:space="preserve">            Invincible</w:t>
      </w:r>
    </w:p>
    <w:p w14:paraId="47EB2057" w14:textId="77777777" w:rsidR="001C7562" w:rsidRDefault="001C7562" w:rsidP="001C7562">
      <w:pPr>
        <w:pStyle w:val="Zdrojovkd"/>
      </w:pPr>
      <w:r>
        <w:t xml:space="preserve">        }</w:t>
      </w:r>
    </w:p>
    <w:p w14:paraId="22448EFC" w14:textId="77777777" w:rsidR="001C7562" w:rsidRDefault="001C7562" w:rsidP="001C7562">
      <w:pPr>
        <w:pStyle w:val="Zdrojovkd"/>
      </w:pPr>
    </w:p>
    <w:p w14:paraId="3B2E2A2C" w14:textId="77777777" w:rsidR="001C7562" w:rsidRDefault="001C7562" w:rsidP="001C7562">
      <w:pPr>
        <w:pStyle w:val="Zdrojovkd"/>
      </w:pPr>
      <w:r>
        <w:t xml:space="preserve">        public enum Movement</w:t>
      </w:r>
    </w:p>
    <w:p w14:paraId="75149E8A" w14:textId="77777777" w:rsidR="001C7562" w:rsidRDefault="001C7562" w:rsidP="001C7562">
      <w:pPr>
        <w:pStyle w:val="Zdrojovkd"/>
      </w:pPr>
      <w:r>
        <w:t xml:space="preserve">        {</w:t>
      </w:r>
    </w:p>
    <w:p w14:paraId="33131C0E" w14:textId="77777777" w:rsidR="001C7562" w:rsidRDefault="001C7562" w:rsidP="001C7562">
      <w:pPr>
        <w:pStyle w:val="Zdrojovkd"/>
      </w:pPr>
      <w:r>
        <w:t xml:space="preserve">            Standing,</w:t>
      </w:r>
    </w:p>
    <w:p w14:paraId="7F280BBD" w14:textId="77777777" w:rsidR="001C7562" w:rsidRDefault="001C7562" w:rsidP="001C7562">
      <w:pPr>
        <w:pStyle w:val="Zdrojovkd"/>
      </w:pPr>
      <w:r>
        <w:t xml:space="preserve">            Crouching</w:t>
      </w:r>
    </w:p>
    <w:p w14:paraId="3E575CE1" w14:textId="77777777" w:rsidR="001C7562" w:rsidRDefault="001C7562" w:rsidP="001C7562">
      <w:pPr>
        <w:pStyle w:val="Zdrojovkd"/>
      </w:pPr>
      <w:r>
        <w:t xml:space="preserve">        }</w:t>
      </w:r>
    </w:p>
    <w:p w14:paraId="3892EA19" w14:textId="77777777" w:rsidR="001C7562" w:rsidRDefault="001C7562" w:rsidP="001C7562">
      <w:pPr>
        <w:pStyle w:val="Zdrojovkd"/>
      </w:pPr>
    </w:p>
    <w:p w14:paraId="772B8A0F" w14:textId="77777777" w:rsidR="001C7562" w:rsidRDefault="001C7562" w:rsidP="001C7562">
      <w:pPr>
        <w:pStyle w:val="Zdrojovkd"/>
      </w:pPr>
      <w:r>
        <w:t xml:space="preserve">        protected override void Initialize()</w:t>
      </w:r>
    </w:p>
    <w:p w14:paraId="5C5C5E81" w14:textId="77777777" w:rsidR="001C7562" w:rsidRDefault="001C7562" w:rsidP="001C7562">
      <w:pPr>
        <w:pStyle w:val="Zdrojovkd"/>
      </w:pPr>
      <w:r>
        <w:t xml:space="preserve">        {</w:t>
      </w:r>
    </w:p>
    <w:p w14:paraId="5EA25AD8" w14:textId="77777777" w:rsidR="001C7562" w:rsidRDefault="001C7562" w:rsidP="001C7562">
      <w:pPr>
        <w:pStyle w:val="Zdrojovkd"/>
      </w:pPr>
      <w:r>
        <w:t xml:space="preserve">            this.Name = "Player";</w:t>
      </w:r>
    </w:p>
    <w:p w14:paraId="15840476" w14:textId="77777777" w:rsidR="001C7562" w:rsidRDefault="001C7562" w:rsidP="001C7562">
      <w:pPr>
        <w:pStyle w:val="Zdrojovkd"/>
      </w:pPr>
    </w:p>
    <w:p w14:paraId="04ABDD3E" w14:textId="77777777" w:rsidR="001C7562" w:rsidRDefault="001C7562" w:rsidP="001C7562">
      <w:pPr>
        <w:pStyle w:val="Zdrojovkd"/>
      </w:pPr>
      <w:r>
        <w:t xml:space="preserve">            this.InitNewComponent&lt;Animator&gt;();</w:t>
      </w:r>
    </w:p>
    <w:p w14:paraId="505333BE" w14:textId="77777777" w:rsidR="001C7562" w:rsidRDefault="001C7562" w:rsidP="001C7562">
      <w:pPr>
        <w:pStyle w:val="Zdrojovkd"/>
      </w:pPr>
      <w:r>
        <w:t xml:space="preserve">            this.Animator.AddAnimation(MARIO_IDLE_LEFT, MARIO_IDLE_LEFT_MAT);</w:t>
      </w:r>
    </w:p>
    <w:p w14:paraId="22F4DDE9" w14:textId="77777777" w:rsidR="001C7562" w:rsidRDefault="001C7562" w:rsidP="001C7562">
      <w:pPr>
        <w:pStyle w:val="Zdrojovkd"/>
      </w:pPr>
      <w:r>
        <w:t xml:space="preserve">            this.Animator.AddAnimation(MARIO_IDLE_RIGHT, MARIO_IDLE_RIGHT_MAT);</w:t>
      </w:r>
    </w:p>
    <w:p w14:paraId="26F1FDFA" w14:textId="77777777" w:rsidR="001C7562" w:rsidRDefault="001C7562" w:rsidP="001C7562">
      <w:pPr>
        <w:pStyle w:val="Zdrojovkd"/>
      </w:pPr>
      <w:r>
        <w:t xml:space="preserve">            this.Animator.AddAnimation(MARIO_JUMP_LEFT, MARIO_JUMP_LEFT_MAT);</w:t>
      </w:r>
    </w:p>
    <w:p w14:paraId="2CA91A7E" w14:textId="77777777" w:rsidR="001C7562" w:rsidRDefault="001C7562" w:rsidP="001C7562">
      <w:pPr>
        <w:pStyle w:val="Zdrojovkd"/>
      </w:pPr>
      <w:r>
        <w:t xml:space="preserve">            this.Animator.AddAnimation(MARIO_JUMP_RIGHT, MARIO_JUMP_RIGHT_MAT);</w:t>
      </w:r>
    </w:p>
    <w:p w14:paraId="6E6A0FDD" w14:textId="77777777" w:rsidR="001C7562" w:rsidRDefault="001C7562" w:rsidP="001C7562">
      <w:pPr>
        <w:pStyle w:val="Zdrojovkd"/>
      </w:pPr>
      <w:r>
        <w:t xml:space="preserve">            this.Animator.AddAnimation(MARIO_MOVE_LEFT, MARIO_MOVE_LEFT_MAT);</w:t>
      </w:r>
    </w:p>
    <w:p w14:paraId="75EF850C" w14:textId="77777777" w:rsidR="001C7562" w:rsidRDefault="001C7562" w:rsidP="001C7562">
      <w:pPr>
        <w:pStyle w:val="Zdrojovkd"/>
      </w:pPr>
      <w:r>
        <w:t xml:space="preserve">            this.Animator.AddAnimation(MARIO_MOVE_RIGHT, MARIO_MOVE_RIGHT_MAT);</w:t>
      </w:r>
    </w:p>
    <w:p w14:paraId="00D00FA1" w14:textId="77777777" w:rsidR="001C7562" w:rsidRDefault="001C7562" w:rsidP="001C7562">
      <w:pPr>
        <w:pStyle w:val="Zdrojovkd"/>
      </w:pPr>
      <w:r>
        <w:t xml:space="preserve">            this.Animator.AddAnimation(MARIO_DEAD, MARIO_DEAD_MAT);</w:t>
      </w:r>
    </w:p>
    <w:p w14:paraId="48F4471D" w14:textId="77777777" w:rsidR="001C7562" w:rsidRDefault="001C7562" w:rsidP="001C7562">
      <w:pPr>
        <w:pStyle w:val="Zdrojovkd"/>
      </w:pPr>
      <w:r>
        <w:t xml:space="preserve">            this.Animator.AddAnimation(MARIO_CROUCHING_LEFT, MARIO_CROUCHING_LEFT_MAT);</w:t>
      </w:r>
    </w:p>
    <w:p w14:paraId="5E590325" w14:textId="77777777" w:rsidR="001C7562" w:rsidRDefault="001C7562" w:rsidP="001C7562">
      <w:pPr>
        <w:pStyle w:val="Zdrojovkd"/>
      </w:pPr>
      <w:r>
        <w:t xml:space="preserve">            this.Animator.AddAnimation(MARIO_CROUCHING_RIGHT, MARIO_CROUCHING_RIGHT_MAT);</w:t>
      </w:r>
    </w:p>
    <w:p w14:paraId="17DA7F0E" w14:textId="77777777" w:rsidR="001C7562" w:rsidRDefault="001C7562" w:rsidP="001C7562">
      <w:pPr>
        <w:pStyle w:val="Zdrojovkd"/>
      </w:pPr>
    </w:p>
    <w:p w14:paraId="3449030B" w14:textId="77777777" w:rsidR="001C7562" w:rsidRDefault="001C7562" w:rsidP="001C7562">
      <w:pPr>
        <w:pStyle w:val="Zdrojovkd"/>
      </w:pPr>
      <w:r>
        <w:t xml:space="preserve">            this.Animator.AddAnimation(MARIO_SUPER_IDLE_LEFT, MARIO_SUPER_IDLE_LEFT_MAT);</w:t>
      </w:r>
    </w:p>
    <w:p w14:paraId="7006975B" w14:textId="77777777" w:rsidR="001C7562" w:rsidRDefault="001C7562" w:rsidP="001C7562">
      <w:pPr>
        <w:pStyle w:val="Zdrojovkd"/>
      </w:pPr>
      <w:r>
        <w:t xml:space="preserve">            this.Animator.AddAnimation(MARIO_SUPER_IDLE_RIGHT, MARIO_SUPER_IDLE_RIGHT_MAT);</w:t>
      </w:r>
    </w:p>
    <w:p w14:paraId="47E98082" w14:textId="77777777" w:rsidR="001C7562" w:rsidRDefault="001C7562" w:rsidP="001C7562">
      <w:pPr>
        <w:pStyle w:val="Zdrojovkd"/>
      </w:pPr>
      <w:r>
        <w:t xml:space="preserve">            this.Animator.AddAnimation(MARIO_SUPER_JUMP_LEFT, MARIO_SUPER_JUMP_LEFT_MAT);</w:t>
      </w:r>
    </w:p>
    <w:p w14:paraId="63F3DE34" w14:textId="77777777" w:rsidR="001C7562" w:rsidRDefault="001C7562" w:rsidP="001C7562">
      <w:pPr>
        <w:pStyle w:val="Zdrojovkd"/>
      </w:pPr>
      <w:r>
        <w:t xml:space="preserve">            this.Animator.AddAnimation(MARIO_SUPER_JUMP_RIGHT, MARIO_SUPER_JUMP_RIGHT_MAT);</w:t>
      </w:r>
    </w:p>
    <w:p w14:paraId="1DA06F13" w14:textId="77777777" w:rsidR="001C7562" w:rsidRDefault="001C7562" w:rsidP="001C7562">
      <w:pPr>
        <w:pStyle w:val="Zdrojovkd"/>
      </w:pPr>
      <w:r>
        <w:t xml:space="preserve">            this.Animator.AddAnimation(MARIO_SUPER_MOVE_LEFT, MARIO_SUPER_MOVE_LEFT_MAT);</w:t>
      </w:r>
    </w:p>
    <w:p w14:paraId="2ED1DAE2" w14:textId="77777777" w:rsidR="001C7562" w:rsidRDefault="001C7562" w:rsidP="001C7562">
      <w:pPr>
        <w:pStyle w:val="Zdrojovkd"/>
      </w:pPr>
      <w:r>
        <w:t xml:space="preserve">            this.Animator.AddAnimation(MARIO_SUPER_MOVE_RIGHT, MARIO_SUPER_MOVE_RIGHT_MAT);</w:t>
      </w:r>
    </w:p>
    <w:p w14:paraId="43C6E5AB" w14:textId="77777777" w:rsidR="001C7562" w:rsidRDefault="001C7562" w:rsidP="001C7562">
      <w:pPr>
        <w:pStyle w:val="Zdrojovkd"/>
      </w:pPr>
      <w:r>
        <w:t xml:space="preserve">            this.Animator.AddAnimation(MARIO_SUPER_POWERUP_LEFT, MARIO_SUPER_POWERUP_LEFT_MAT);</w:t>
      </w:r>
    </w:p>
    <w:p w14:paraId="4065BB98" w14:textId="77777777" w:rsidR="001C7562" w:rsidRDefault="001C7562" w:rsidP="001C7562">
      <w:pPr>
        <w:pStyle w:val="Zdrojovkd"/>
      </w:pPr>
      <w:r>
        <w:t xml:space="preserve">            this.Animator.AddAnimation(MARIO_SUPER_POWERUP_RIGHT, MARIO_SUPER_POWERUP_RIGHT_MAT);</w:t>
      </w:r>
    </w:p>
    <w:p w14:paraId="19DA9455" w14:textId="77777777" w:rsidR="001C7562" w:rsidRDefault="001C7562" w:rsidP="001C7562">
      <w:pPr>
        <w:pStyle w:val="Zdrojovkd"/>
      </w:pPr>
      <w:r>
        <w:t xml:space="preserve">            this.Animator.AddAnimation(MARIO_SUPER_CROUCHING_RIGHT, MARIO_SUPER_CROUCHING_RIGHT_MAT);</w:t>
      </w:r>
    </w:p>
    <w:p w14:paraId="717939BF" w14:textId="77777777" w:rsidR="001C7562" w:rsidRDefault="001C7562" w:rsidP="001C7562">
      <w:pPr>
        <w:pStyle w:val="Zdrojovkd"/>
      </w:pPr>
      <w:r>
        <w:t xml:space="preserve">            this.Animator.AddAnimation(MARIO_SUPER_CROUCHING_LEFT, MARIO_SUPER_CROUCHING_LEFT_MAT);</w:t>
      </w:r>
    </w:p>
    <w:p w14:paraId="52A94F6B" w14:textId="77777777" w:rsidR="001C7562" w:rsidRDefault="001C7562" w:rsidP="001C7562">
      <w:pPr>
        <w:pStyle w:val="Zdrojovkd"/>
      </w:pPr>
    </w:p>
    <w:p w14:paraId="44589F9A" w14:textId="77777777" w:rsidR="001C7562" w:rsidRDefault="001C7562" w:rsidP="001C7562">
      <w:pPr>
        <w:pStyle w:val="Zdrojovkd"/>
      </w:pPr>
      <w:r>
        <w:t xml:space="preserve">            /*this.Animator.AddAnimation(Shared.Assets.Animations.MARIO_FIRE_IDLE_LEFT, Shared.Assets.Animations.MARIO_FIRE_IDLE_LEFT_MAT);</w:t>
      </w:r>
    </w:p>
    <w:p w14:paraId="16EFA7B9" w14:textId="77777777" w:rsidR="001C7562" w:rsidRDefault="001C7562" w:rsidP="001C7562">
      <w:pPr>
        <w:pStyle w:val="Zdrojovkd"/>
      </w:pPr>
      <w:r>
        <w:t xml:space="preserve">            this.Animator.AddAnimation(Shared.Assets.Animations.MARIO_FIRE_IDLE_RIGHT, Shared.Assets.Animations.MARIO_FIRE_IDLE_RIGHT_MAT);</w:t>
      </w:r>
    </w:p>
    <w:p w14:paraId="03021058" w14:textId="77777777" w:rsidR="001C7562" w:rsidRDefault="001C7562" w:rsidP="001C7562">
      <w:pPr>
        <w:pStyle w:val="Zdrojovkd"/>
      </w:pPr>
      <w:r>
        <w:t xml:space="preserve">            this.Animator.AddAnimation(Shared.Assets.Animations.MARIO_FIRE_JUMP_LEFT, Shared.Assets.Animations.MARIO_FIRE_JUMP_LEFT_MAT);</w:t>
      </w:r>
    </w:p>
    <w:p w14:paraId="0139B2ED" w14:textId="77777777" w:rsidR="001C7562" w:rsidRDefault="001C7562" w:rsidP="001C7562">
      <w:pPr>
        <w:pStyle w:val="Zdrojovkd"/>
      </w:pPr>
      <w:r>
        <w:t xml:space="preserve">            this.Animator.AddAnimation(Shared.Assets.Animations.MARIO_FIRE_JUMP_RIGHT, Shared.Assets.Animations.MARIO_FIRE_JUMP_RIGHT_MAT);</w:t>
      </w:r>
    </w:p>
    <w:p w14:paraId="1D91CEFF" w14:textId="77777777" w:rsidR="001C7562" w:rsidRDefault="001C7562" w:rsidP="001C7562">
      <w:pPr>
        <w:pStyle w:val="Zdrojovkd"/>
      </w:pPr>
      <w:r>
        <w:t xml:space="preserve">            this.Animator.AddAnimation(Shared.Assets.Animations.MARIO_FIRE_MOVE_LEFT, Shared.Assets.Animations.MARIO_FIRE_MOVE_LEFT_MAT);</w:t>
      </w:r>
    </w:p>
    <w:p w14:paraId="7DBECD24" w14:textId="77777777" w:rsidR="001C7562" w:rsidRDefault="001C7562" w:rsidP="001C7562">
      <w:pPr>
        <w:pStyle w:val="Zdrojovkd"/>
      </w:pPr>
      <w:r>
        <w:t xml:space="preserve">            this.Animator.AddAnimation(Shared.Assets.Animations.MARIO_FIRE_MOVE_RIGHT, Shared.Assets.Animations.MARIO_FIRE_MOVE_RIGHT_MAT);</w:t>
      </w:r>
    </w:p>
    <w:p w14:paraId="1BD0DA33" w14:textId="77777777" w:rsidR="001C7562" w:rsidRDefault="001C7562" w:rsidP="001C7562">
      <w:pPr>
        <w:pStyle w:val="Zdrojovkd"/>
      </w:pPr>
      <w:r>
        <w:t xml:space="preserve">            this.Animator.AddAnimation(Shared.Assets.Animations.MARIO_FIRE_POWERUP_LEFT, Shared.Assets.Animations.MARIO_FIRE_POWERUP_LEFT_MAT);</w:t>
      </w:r>
    </w:p>
    <w:p w14:paraId="364F98FD" w14:textId="77777777" w:rsidR="001C7562" w:rsidRDefault="001C7562" w:rsidP="001C7562">
      <w:pPr>
        <w:pStyle w:val="Zdrojovkd"/>
      </w:pPr>
      <w:r>
        <w:t xml:space="preserve">            this.Animator.AddAnimation(Shared.Assets.Animations.MARIO_FIRE_POWERUP_RIGHT, Shared.Assets.Animations.MARIO_FIRE_POWERUP_RIGHT_MAT);</w:t>
      </w:r>
    </w:p>
    <w:p w14:paraId="26AD002C" w14:textId="77777777" w:rsidR="001C7562" w:rsidRDefault="001C7562" w:rsidP="001C7562">
      <w:pPr>
        <w:pStyle w:val="Zdrojovkd"/>
      </w:pPr>
      <w:r>
        <w:t xml:space="preserve">            this.Animator.AddAnimation(Shared.Assets.Animations.MARIO_FIRE_CROUCHING_RIGHT, Shared.Assets.Animations.MARIO_FIRE_CROUCHING_RIGHT_MAT);</w:t>
      </w:r>
    </w:p>
    <w:p w14:paraId="55EC5ECA" w14:textId="77777777" w:rsidR="001C7562" w:rsidRDefault="001C7562" w:rsidP="001C7562">
      <w:pPr>
        <w:pStyle w:val="Zdrojovkd"/>
      </w:pPr>
      <w:r>
        <w:t xml:space="preserve">            this.Animator.AddAnimation(Shared.Assets.Animations.MARIO_FIRE_CROUCHING_LEFT, Shared.Assets.Animations.MARIO_FIRE_CROUCHING_LEFT_MAT);*/</w:t>
      </w:r>
    </w:p>
    <w:p w14:paraId="67FD5E2C" w14:textId="77777777" w:rsidR="001C7562" w:rsidRDefault="001C7562" w:rsidP="001C7562">
      <w:pPr>
        <w:pStyle w:val="Zdrojovkd"/>
      </w:pPr>
    </w:p>
    <w:p w14:paraId="7E12A24F" w14:textId="77777777" w:rsidR="001C7562" w:rsidRDefault="001C7562" w:rsidP="001C7562">
      <w:pPr>
        <w:pStyle w:val="Zdrojovkd"/>
      </w:pPr>
      <w:r>
        <w:t xml:space="preserve">            /*this.Animator.AddAnimation(Shared.Assets.Animations.MARIO_IDLE_LEFT, Shared.Assets.Animations.MARIO_IDLE_LEFT_MAT);</w:t>
      </w:r>
    </w:p>
    <w:p w14:paraId="2BE9B938" w14:textId="77777777" w:rsidR="001C7562" w:rsidRDefault="001C7562" w:rsidP="001C7562">
      <w:pPr>
        <w:pStyle w:val="Zdrojovkd"/>
      </w:pPr>
      <w:r>
        <w:t xml:space="preserve">            this.Animator.AddAnimation(Shared.Assets.Animations.MARIO_IDLE_RIGHT, Shared.Assets.Animations.MARIO_IDLE_RIGHT_MAT);</w:t>
      </w:r>
    </w:p>
    <w:p w14:paraId="40737163" w14:textId="77777777" w:rsidR="001C7562" w:rsidRDefault="001C7562" w:rsidP="001C7562">
      <w:pPr>
        <w:pStyle w:val="Zdrojovkd"/>
      </w:pPr>
      <w:r>
        <w:t xml:space="preserve">            this.Animator.AddAnimation(Shared.Assets.Animations.MARIO_JUMP_LEFT, Shared.Assets.Animations.MARIO_JUMP_LEFT_MAT);</w:t>
      </w:r>
    </w:p>
    <w:p w14:paraId="27D1A6DA" w14:textId="77777777" w:rsidR="001C7562" w:rsidRDefault="001C7562" w:rsidP="001C7562">
      <w:pPr>
        <w:pStyle w:val="Zdrojovkd"/>
      </w:pPr>
      <w:r>
        <w:t xml:space="preserve">            this.Animator.AddAnimation(Shared.Assets.Animations.MARIO_JUMP_RIGHT, Shared.Assets.Animations.MARIO_JUMP_RIGHT_MAT);</w:t>
      </w:r>
    </w:p>
    <w:p w14:paraId="30FAC267" w14:textId="77777777" w:rsidR="001C7562" w:rsidRDefault="001C7562" w:rsidP="001C7562">
      <w:pPr>
        <w:pStyle w:val="Zdrojovkd"/>
      </w:pPr>
      <w:r>
        <w:lastRenderedPageBreak/>
        <w:t xml:space="preserve">            this.Animator.AddAnimation(Shared.Assets.Animations.MARIO_MOVE_LEFT, Shared.Assets.Animations.MARIO_MOVE_LEFT_MAT);</w:t>
      </w:r>
    </w:p>
    <w:p w14:paraId="1F00AEA7" w14:textId="77777777" w:rsidR="001C7562" w:rsidRDefault="001C7562" w:rsidP="001C7562">
      <w:pPr>
        <w:pStyle w:val="Zdrojovkd"/>
      </w:pPr>
      <w:r>
        <w:t xml:space="preserve">            this.Animator.AddAnimation(Shared.Assets.Animations.MARIO_MOVE_RIGHT, Shared.Assets.Animations.MARIO_MOVE_RIGHT_MAT);</w:t>
      </w:r>
    </w:p>
    <w:p w14:paraId="78391036" w14:textId="77777777" w:rsidR="001C7562" w:rsidRDefault="001C7562" w:rsidP="001C7562">
      <w:pPr>
        <w:pStyle w:val="Zdrojovkd"/>
      </w:pPr>
      <w:r>
        <w:t xml:space="preserve">            this.Animator.AddAnimation(Shared.Assets.Animations.MARIO_DEAD, Shared.Assets.Animations.MARIO_DEAD_MAT);*/</w:t>
      </w:r>
    </w:p>
    <w:p w14:paraId="402FD5C3" w14:textId="77777777" w:rsidR="001C7562" w:rsidRDefault="001C7562" w:rsidP="001C7562">
      <w:pPr>
        <w:pStyle w:val="Zdrojovkd"/>
      </w:pPr>
    </w:p>
    <w:p w14:paraId="06287448" w14:textId="77777777" w:rsidR="001C7562" w:rsidRDefault="001C7562" w:rsidP="001C7562">
      <w:pPr>
        <w:pStyle w:val="Zdrojovkd"/>
      </w:pPr>
      <w:r>
        <w:t xml:space="preserve">            if (InitCharacterController)</w:t>
      </w:r>
    </w:p>
    <w:p w14:paraId="5901AAD9" w14:textId="77777777" w:rsidR="001C7562" w:rsidRDefault="001C7562" w:rsidP="001C7562">
      <w:pPr>
        <w:pStyle w:val="Zdrojovkd"/>
      </w:pPr>
      <w:r>
        <w:t xml:space="preserve">                this.InitNewScript&lt;CharacterController&gt;();</w:t>
      </w:r>
    </w:p>
    <w:p w14:paraId="3004259E" w14:textId="77777777" w:rsidR="001C7562" w:rsidRDefault="001C7562" w:rsidP="001C7562">
      <w:pPr>
        <w:pStyle w:val="Zdrojovkd"/>
      </w:pPr>
    </w:p>
    <w:p w14:paraId="2A23EF9F" w14:textId="77777777" w:rsidR="001C7562" w:rsidRDefault="001C7562" w:rsidP="001C7562">
      <w:pPr>
        <w:pStyle w:val="Zdrojovkd"/>
      </w:pPr>
      <w:r>
        <w:t xml:space="preserve">            if (InitCameraController)</w:t>
      </w:r>
    </w:p>
    <w:p w14:paraId="3FAC7CB4" w14:textId="77777777" w:rsidR="001C7562" w:rsidRDefault="001C7562" w:rsidP="001C7562">
      <w:pPr>
        <w:pStyle w:val="Zdrojovkd"/>
      </w:pPr>
      <w:r>
        <w:t xml:space="preserve">                this.InitNewScript&lt;CameraController&gt;();</w:t>
      </w:r>
    </w:p>
    <w:p w14:paraId="5738EC57" w14:textId="77777777" w:rsidR="001C7562" w:rsidRDefault="001C7562" w:rsidP="001C7562">
      <w:pPr>
        <w:pStyle w:val="Zdrojovkd"/>
      </w:pPr>
    </w:p>
    <w:p w14:paraId="3DCFB579" w14:textId="77777777" w:rsidR="001C7562" w:rsidRDefault="001C7562" w:rsidP="001C7562">
      <w:pPr>
        <w:pStyle w:val="Zdrojovkd"/>
      </w:pPr>
      <w:r>
        <w:t xml:space="preserve">            if (InitCollider)</w:t>
      </w:r>
    </w:p>
    <w:p w14:paraId="6471C410" w14:textId="77777777" w:rsidR="001C7562" w:rsidRDefault="001C7562" w:rsidP="001C7562">
      <w:pPr>
        <w:pStyle w:val="Zdrojovkd"/>
      </w:pPr>
      <w:r>
        <w:t xml:space="preserve">            {</w:t>
      </w:r>
    </w:p>
    <w:p w14:paraId="7B7B833C" w14:textId="77777777" w:rsidR="001C7562" w:rsidRDefault="001C7562" w:rsidP="001C7562">
      <w:pPr>
        <w:pStyle w:val="Zdrojovkd"/>
      </w:pPr>
      <w:r>
        <w:t xml:space="preserve">                this.InitNewComponent&lt;Collider&gt;();</w:t>
      </w:r>
    </w:p>
    <w:p w14:paraId="4C668471" w14:textId="77777777" w:rsidR="001C7562" w:rsidRDefault="001C7562" w:rsidP="001C7562">
      <w:pPr>
        <w:pStyle w:val="Zdrojovkd"/>
      </w:pPr>
      <w:r>
        <w:t xml:space="preserve">            }</w:t>
      </w:r>
    </w:p>
    <w:p w14:paraId="13F3AF68" w14:textId="77777777" w:rsidR="001C7562" w:rsidRDefault="001C7562" w:rsidP="001C7562">
      <w:pPr>
        <w:pStyle w:val="Zdrojovkd"/>
      </w:pPr>
    </w:p>
    <w:p w14:paraId="069CDFC8" w14:textId="77777777" w:rsidR="001C7562" w:rsidRDefault="001C7562" w:rsidP="001C7562">
      <w:pPr>
        <w:pStyle w:val="Zdrojovkd"/>
      </w:pPr>
      <w:r>
        <w:t xml:space="preserve">            BottomTrigger.InitNewScript&lt;BottomMarioChecker&gt;();</w:t>
      </w:r>
    </w:p>
    <w:p w14:paraId="4B41BB92" w14:textId="77777777" w:rsidR="001C7562" w:rsidRDefault="001C7562" w:rsidP="001C7562">
      <w:pPr>
        <w:pStyle w:val="Zdrojovkd"/>
      </w:pPr>
      <w:r>
        <w:t xml:space="preserve">            LeftTrigger.InitNewScript&lt;LeftMarioChecker&gt;();</w:t>
      </w:r>
    </w:p>
    <w:p w14:paraId="33C5A78E" w14:textId="77777777" w:rsidR="001C7562" w:rsidRDefault="001C7562" w:rsidP="001C7562">
      <w:pPr>
        <w:pStyle w:val="Zdrojovkd"/>
      </w:pPr>
      <w:r>
        <w:t xml:space="preserve">            RightTrigger.InitNewScript&lt;RightMarioChecker&gt;();</w:t>
      </w:r>
    </w:p>
    <w:p w14:paraId="40B9D26B" w14:textId="77777777" w:rsidR="001C7562" w:rsidRDefault="001C7562" w:rsidP="001C7562">
      <w:pPr>
        <w:pStyle w:val="Zdrojovkd"/>
      </w:pPr>
      <w:r>
        <w:t xml:space="preserve">            TopTrigger.InitNewScript&lt;TopMarioChecker&gt;();</w:t>
      </w:r>
    </w:p>
    <w:p w14:paraId="33CA38ED" w14:textId="77777777" w:rsidR="001C7562" w:rsidRDefault="001C7562" w:rsidP="001C7562">
      <w:pPr>
        <w:pStyle w:val="Zdrojovkd"/>
      </w:pPr>
    </w:p>
    <w:p w14:paraId="6FF69EB5" w14:textId="77777777" w:rsidR="001C7562" w:rsidRDefault="001C7562" w:rsidP="001C7562">
      <w:pPr>
        <w:pStyle w:val="Zdrojovkd"/>
      </w:pPr>
      <w:r>
        <w:t xml:space="preserve">            CurrentState = Shared.Mechanics.MarioCurrentState;</w:t>
      </w:r>
    </w:p>
    <w:p w14:paraId="633371F3" w14:textId="77777777" w:rsidR="001C7562" w:rsidRDefault="001C7562" w:rsidP="001C7562">
      <w:pPr>
        <w:pStyle w:val="Zdrojovkd"/>
      </w:pPr>
    </w:p>
    <w:p w14:paraId="47A75C35" w14:textId="77777777" w:rsidR="001C7562" w:rsidRDefault="001C7562" w:rsidP="001C7562">
      <w:pPr>
        <w:pStyle w:val="Zdrojovkd"/>
      </w:pPr>
      <w:r>
        <w:t xml:space="preserve">            WorldManager = Behavior.Find&lt;WorldChangeManagerScript&gt;("worldManager");</w:t>
      </w:r>
    </w:p>
    <w:p w14:paraId="7A892A6D" w14:textId="77777777" w:rsidR="001C7562" w:rsidRDefault="001C7562" w:rsidP="001C7562">
      <w:pPr>
        <w:pStyle w:val="Zdrojovkd"/>
      </w:pPr>
      <w:r>
        <w:t xml:space="preserve">        }</w:t>
      </w:r>
    </w:p>
    <w:p w14:paraId="7B2D9B3E" w14:textId="77777777" w:rsidR="001C7562" w:rsidRDefault="001C7562" w:rsidP="001C7562">
      <w:pPr>
        <w:pStyle w:val="Zdrojovkd"/>
      </w:pPr>
    </w:p>
    <w:p w14:paraId="1FA99F46" w14:textId="77777777" w:rsidR="001C7562" w:rsidRDefault="001C7562" w:rsidP="001C7562">
      <w:pPr>
        <w:pStyle w:val="Zdrojovkd"/>
      </w:pPr>
      <w:r>
        <w:t xml:space="preserve">        private void InitTriggers()</w:t>
      </w:r>
    </w:p>
    <w:p w14:paraId="494FFCBF" w14:textId="77777777" w:rsidR="001C7562" w:rsidRDefault="001C7562" w:rsidP="001C7562">
      <w:pPr>
        <w:pStyle w:val="Zdrojovkd"/>
      </w:pPr>
      <w:r>
        <w:t xml:space="preserve">        {</w:t>
      </w:r>
    </w:p>
    <w:p w14:paraId="1CA00DB2" w14:textId="77777777" w:rsidR="001C7562" w:rsidRDefault="001C7562" w:rsidP="001C7562">
      <w:pPr>
        <w:pStyle w:val="Zdrojovkd"/>
      </w:pPr>
      <w:r>
        <w:t xml:space="preserve">            BottomTrigger = new Trigger(this)</w:t>
      </w:r>
    </w:p>
    <w:p w14:paraId="433A2521" w14:textId="77777777" w:rsidR="001C7562" w:rsidRDefault="001C7562" w:rsidP="001C7562">
      <w:pPr>
        <w:pStyle w:val="Zdrojovkd"/>
      </w:pPr>
      <w:r>
        <w:t xml:space="preserve">            {</w:t>
      </w:r>
    </w:p>
    <w:p w14:paraId="28AF370F" w14:textId="77777777" w:rsidR="001C7562" w:rsidRDefault="001C7562" w:rsidP="001C7562">
      <w:pPr>
        <w:pStyle w:val="Zdrojovkd"/>
      </w:pPr>
      <w:r>
        <w:t xml:space="preserve">                Name = "Bottom_Trigger"</w:t>
      </w:r>
    </w:p>
    <w:p w14:paraId="64E00CA5" w14:textId="77777777" w:rsidR="001C7562" w:rsidRDefault="001C7562" w:rsidP="001C7562">
      <w:pPr>
        <w:pStyle w:val="Zdrojovkd"/>
      </w:pPr>
      <w:r>
        <w:t xml:space="preserve">            };</w:t>
      </w:r>
    </w:p>
    <w:p w14:paraId="0251F9C0" w14:textId="77777777" w:rsidR="001C7562" w:rsidRDefault="001C7562" w:rsidP="001C7562">
      <w:pPr>
        <w:pStyle w:val="Zdrojovkd"/>
      </w:pPr>
      <w:r>
        <w:t xml:space="preserve">            LeftTrigger = new Trigger(this)</w:t>
      </w:r>
    </w:p>
    <w:p w14:paraId="1DE6EC21" w14:textId="77777777" w:rsidR="001C7562" w:rsidRDefault="001C7562" w:rsidP="001C7562">
      <w:pPr>
        <w:pStyle w:val="Zdrojovkd"/>
      </w:pPr>
      <w:r>
        <w:t xml:space="preserve">            {</w:t>
      </w:r>
    </w:p>
    <w:p w14:paraId="3EFD7C5E" w14:textId="77777777" w:rsidR="001C7562" w:rsidRDefault="001C7562" w:rsidP="001C7562">
      <w:pPr>
        <w:pStyle w:val="Zdrojovkd"/>
      </w:pPr>
      <w:r>
        <w:t xml:space="preserve">                Name = "Left_Trigger"</w:t>
      </w:r>
    </w:p>
    <w:p w14:paraId="1D98EC7B" w14:textId="77777777" w:rsidR="001C7562" w:rsidRDefault="001C7562" w:rsidP="001C7562">
      <w:pPr>
        <w:pStyle w:val="Zdrojovkd"/>
      </w:pPr>
      <w:r>
        <w:t xml:space="preserve">            };</w:t>
      </w:r>
    </w:p>
    <w:p w14:paraId="0EB4E55B" w14:textId="77777777" w:rsidR="001C7562" w:rsidRDefault="001C7562" w:rsidP="001C7562">
      <w:pPr>
        <w:pStyle w:val="Zdrojovkd"/>
      </w:pPr>
      <w:r>
        <w:t xml:space="preserve">            TopTrigger = new Trigger(this)</w:t>
      </w:r>
    </w:p>
    <w:p w14:paraId="4CCF9027" w14:textId="77777777" w:rsidR="001C7562" w:rsidRDefault="001C7562" w:rsidP="001C7562">
      <w:pPr>
        <w:pStyle w:val="Zdrojovkd"/>
      </w:pPr>
      <w:r>
        <w:t xml:space="preserve">            {</w:t>
      </w:r>
    </w:p>
    <w:p w14:paraId="51D9F591" w14:textId="77777777" w:rsidR="001C7562" w:rsidRDefault="001C7562" w:rsidP="001C7562">
      <w:pPr>
        <w:pStyle w:val="Zdrojovkd"/>
      </w:pPr>
      <w:r>
        <w:t xml:space="preserve">                Name = "Top_Trigger"</w:t>
      </w:r>
    </w:p>
    <w:p w14:paraId="31AEADDE" w14:textId="77777777" w:rsidR="001C7562" w:rsidRDefault="001C7562" w:rsidP="001C7562">
      <w:pPr>
        <w:pStyle w:val="Zdrojovkd"/>
      </w:pPr>
      <w:r>
        <w:t xml:space="preserve">            };</w:t>
      </w:r>
    </w:p>
    <w:p w14:paraId="1550F099" w14:textId="77777777" w:rsidR="001C7562" w:rsidRDefault="001C7562" w:rsidP="001C7562">
      <w:pPr>
        <w:pStyle w:val="Zdrojovkd"/>
      </w:pPr>
      <w:r>
        <w:t xml:space="preserve">            RightTrigger = new Trigger(this)</w:t>
      </w:r>
    </w:p>
    <w:p w14:paraId="5D2AD3FB" w14:textId="77777777" w:rsidR="001C7562" w:rsidRDefault="001C7562" w:rsidP="001C7562">
      <w:pPr>
        <w:pStyle w:val="Zdrojovkd"/>
      </w:pPr>
      <w:r>
        <w:t xml:space="preserve">            {</w:t>
      </w:r>
    </w:p>
    <w:p w14:paraId="4F131914" w14:textId="77777777" w:rsidR="001C7562" w:rsidRDefault="001C7562" w:rsidP="001C7562">
      <w:pPr>
        <w:pStyle w:val="Zdrojovkd"/>
      </w:pPr>
      <w:r>
        <w:t xml:space="preserve">                Name = "Right_Trigger"</w:t>
      </w:r>
    </w:p>
    <w:p w14:paraId="2AB5E663" w14:textId="77777777" w:rsidR="001C7562" w:rsidRDefault="001C7562" w:rsidP="001C7562">
      <w:pPr>
        <w:pStyle w:val="Zdrojovkd"/>
      </w:pPr>
      <w:r>
        <w:t xml:space="preserve">            };</w:t>
      </w:r>
    </w:p>
    <w:p w14:paraId="1F5440CE" w14:textId="77777777" w:rsidR="001C7562" w:rsidRDefault="001C7562" w:rsidP="001C7562">
      <w:pPr>
        <w:pStyle w:val="Zdrojovkd"/>
      </w:pPr>
      <w:r>
        <w:t xml:space="preserve">        }</w:t>
      </w:r>
    </w:p>
    <w:p w14:paraId="7E46D455" w14:textId="77777777" w:rsidR="001C7562" w:rsidRDefault="001C7562" w:rsidP="001C7562">
      <w:pPr>
        <w:pStyle w:val="Zdrojovkd"/>
      </w:pPr>
    </w:p>
    <w:p w14:paraId="7E4CB53D" w14:textId="77777777" w:rsidR="001C7562" w:rsidRDefault="001C7562" w:rsidP="001C7562">
      <w:pPr>
        <w:pStyle w:val="Zdrojovkd"/>
      </w:pPr>
      <w:r>
        <w:t xml:space="preserve">        public void PipeEnter(Block Pipe)</w:t>
      </w:r>
    </w:p>
    <w:p w14:paraId="5FD1E8CF" w14:textId="77777777" w:rsidR="001C7562" w:rsidRDefault="001C7562" w:rsidP="001C7562">
      <w:pPr>
        <w:pStyle w:val="Zdrojovkd"/>
      </w:pPr>
      <w:r>
        <w:t xml:space="preserve">        {</w:t>
      </w:r>
    </w:p>
    <w:p w14:paraId="12DD2C96" w14:textId="77777777" w:rsidR="001C7562" w:rsidRDefault="001C7562" w:rsidP="001C7562">
      <w:pPr>
        <w:pStyle w:val="Zdrojovkd"/>
      </w:pPr>
      <w:r>
        <w:t xml:space="preserve">            ChangeState = true;</w:t>
      </w:r>
    </w:p>
    <w:p w14:paraId="4A0432BC" w14:textId="77777777" w:rsidR="001C7562" w:rsidRDefault="001C7562" w:rsidP="001C7562">
      <w:pPr>
        <w:pStyle w:val="Zdrojovkd"/>
      </w:pPr>
      <w:r>
        <w:t xml:space="preserve">            EnteredPipe = Pipe;</w:t>
      </w:r>
    </w:p>
    <w:p w14:paraId="1E1B31A3" w14:textId="77777777" w:rsidR="001C7562" w:rsidRDefault="001C7562" w:rsidP="001C7562">
      <w:pPr>
        <w:pStyle w:val="Zdrojovkd"/>
      </w:pPr>
      <w:r>
        <w:t xml:space="preserve">        }</w:t>
      </w:r>
    </w:p>
    <w:p w14:paraId="144BFDCE" w14:textId="77777777" w:rsidR="001C7562" w:rsidRDefault="001C7562" w:rsidP="001C7562">
      <w:pPr>
        <w:pStyle w:val="Zdrojovkd"/>
      </w:pPr>
      <w:r>
        <w:t xml:space="preserve">    }</w:t>
      </w:r>
    </w:p>
    <w:p w14:paraId="67EF4EF1" w14:textId="4254752B" w:rsidR="001C7562" w:rsidRPr="001C7562" w:rsidRDefault="001C7562" w:rsidP="001C7562">
      <w:pPr>
        <w:pStyle w:val="Zdrojovkd"/>
      </w:pPr>
      <w:r>
        <w:t>}</w:t>
      </w:r>
    </w:p>
    <w:p w14:paraId="581A9EF7" w14:textId="02BA9B75" w:rsidR="00E16D5A" w:rsidRDefault="00E16D5A" w:rsidP="00E16D5A">
      <w:pPr>
        <w:pStyle w:val="Nadpis4"/>
      </w:pPr>
      <w:r>
        <w:t>Assets/Models/</w:t>
      </w:r>
      <w:r>
        <w:t>MusicPlayer.cs</w:t>
      </w:r>
    </w:p>
    <w:p w14:paraId="4736A935" w14:textId="77777777" w:rsidR="001C7562" w:rsidRDefault="001C7562" w:rsidP="001C7562">
      <w:pPr>
        <w:pStyle w:val="Zdrojovkd"/>
      </w:pPr>
      <w:r>
        <w:t>using DKEngine.Core;</w:t>
      </w:r>
    </w:p>
    <w:p w14:paraId="170641C7" w14:textId="77777777" w:rsidR="001C7562" w:rsidRDefault="001C7562" w:rsidP="001C7562">
      <w:pPr>
        <w:pStyle w:val="Zdrojovkd"/>
      </w:pPr>
      <w:r>
        <w:t>using MarIO.Assets.Scripts;</w:t>
      </w:r>
    </w:p>
    <w:p w14:paraId="66163BDE" w14:textId="77777777" w:rsidR="001C7562" w:rsidRDefault="001C7562" w:rsidP="001C7562">
      <w:pPr>
        <w:pStyle w:val="Zdrojovkd"/>
      </w:pPr>
    </w:p>
    <w:p w14:paraId="7E03A5E9" w14:textId="77777777" w:rsidR="001C7562" w:rsidRDefault="001C7562" w:rsidP="001C7562">
      <w:pPr>
        <w:pStyle w:val="Zdrojovkd"/>
      </w:pPr>
      <w:r>
        <w:t>namespace MarIO.Assets.Models</w:t>
      </w:r>
    </w:p>
    <w:p w14:paraId="6D00DBEB" w14:textId="77777777" w:rsidR="001C7562" w:rsidRDefault="001C7562" w:rsidP="001C7562">
      <w:pPr>
        <w:pStyle w:val="Zdrojovkd"/>
      </w:pPr>
      <w:r>
        <w:t>{</w:t>
      </w:r>
    </w:p>
    <w:p w14:paraId="5501C560" w14:textId="77777777" w:rsidR="001C7562" w:rsidRDefault="001C7562" w:rsidP="001C7562">
      <w:pPr>
        <w:pStyle w:val="Zdrojovkd"/>
      </w:pPr>
      <w:r>
        <w:t xml:space="preserve">    public class MusicPlayer : GameObject</w:t>
      </w:r>
    </w:p>
    <w:p w14:paraId="3FFDC938" w14:textId="77777777" w:rsidR="001C7562" w:rsidRDefault="001C7562" w:rsidP="001C7562">
      <w:pPr>
        <w:pStyle w:val="Zdrojovkd"/>
      </w:pPr>
      <w:r>
        <w:t xml:space="preserve">    {</w:t>
      </w:r>
    </w:p>
    <w:p w14:paraId="061D3EEA" w14:textId="77777777" w:rsidR="001C7562" w:rsidRDefault="001C7562" w:rsidP="001C7562">
      <w:pPr>
        <w:pStyle w:val="Zdrojovkd"/>
      </w:pPr>
      <w:r>
        <w:t xml:space="preserve">        protected override void Initialize()</w:t>
      </w:r>
    </w:p>
    <w:p w14:paraId="2B035B1F" w14:textId="77777777" w:rsidR="001C7562" w:rsidRDefault="001C7562" w:rsidP="001C7562">
      <w:pPr>
        <w:pStyle w:val="Zdrojovkd"/>
      </w:pPr>
      <w:r>
        <w:t xml:space="preserve">        {</w:t>
      </w:r>
    </w:p>
    <w:p w14:paraId="3ACB6C02" w14:textId="77777777" w:rsidR="001C7562" w:rsidRDefault="001C7562" w:rsidP="001C7562">
      <w:pPr>
        <w:pStyle w:val="Zdrojovkd"/>
      </w:pPr>
      <w:r>
        <w:t xml:space="preserve">            this.Name = "MusicPlayer";</w:t>
      </w:r>
    </w:p>
    <w:p w14:paraId="28FB67F6" w14:textId="77777777" w:rsidR="001C7562" w:rsidRDefault="001C7562" w:rsidP="001C7562">
      <w:pPr>
        <w:pStyle w:val="Zdrojovkd"/>
      </w:pPr>
      <w:r>
        <w:t xml:space="preserve">            this.InitNewScript&lt;MusicScript&gt;();</w:t>
      </w:r>
    </w:p>
    <w:p w14:paraId="4FD01D09" w14:textId="77777777" w:rsidR="001C7562" w:rsidRDefault="001C7562" w:rsidP="001C7562">
      <w:pPr>
        <w:pStyle w:val="Zdrojovkd"/>
      </w:pPr>
      <w:r>
        <w:t xml:space="preserve">        }</w:t>
      </w:r>
    </w:p>
    <w:p w14:paraId="7DF6C5D9" w14:textId="77777777" w:rsidR="001C7562" w:rsidRDefault="001C7562" w:rsidP="001C7562">
      <w:pPr>
        <w:pStyle w:val="Zdrojovkd"/>
      </w:pPr>
      <w:r>
        <w:t xml:space="preserve">    }</w:t>
      </w:r>
    </w:p>
    <w:p w14:paraId="4BEA7806" w14:textId="7F10FF07" w:rsidR="001C7562" w:rsidRPr="001C7562" w:rsidRDefault="001C7562" w:rsidP="001C7562">
      <w:pPr>
        <w:pStyle w:val="Zdrojovkd"/>
      </w:pPr>
      <w:r>
        <w:t>}</w:t>
      </w:r>
    </w:p>
    <w:p w14:paraId="4CAEA30C" w14:textId="26EE9F0C" w:rsidR="00E16D5A" w:rsidRDefault="00E16D5A" w:rsidP="00E16D5A">
      <w:pPr>
        <w:pStyle w:val="Nadpis4"/>
      </w:pPr>
      <w:r>
        <w:t>Assets/Models/</w:t>
      </w:r>
      <w:r>
        <w:t>SoundOutput.cs</w:t>
      </w:r>
    </w:p>
    <w:p w14:paraId="2A72D3C4" w14:textId="77777777" w:rsidR="001C7562" w:rsidRDefault="001C7562" w:rsidP="001C7562">
      <w:pPr>
        <w:pStyle w:val="Zdrojovkd"/>
      </w:pPr>
      <w:r>
        <w:t>using DKEngine.Core;</w:t>
      </w:r>
    </w:p>
    <w:p w14:paraId="1232D960" w14:textId="77777777" w:rsidR="001C7562" w:rsidRDefault="001C7562" w:rsidP="001C7562">
      <w:pPr>
        <w:pStyle w:val="Zdrojovkd"/>
      </w:pPr>
      <w:r>
        <w:t>using DKEngine.Core.Components;</w:t>
      </w:r>
    </w:p>
    <w:p w14:paraId="43CA032E" w14:textId="77777777" w:rsidR="001C7562" w:rsidRDefault="001C7562" w:rsidP="001C7562">
      <w:pPr>
        <w:pStyle w:val="Zdrojovkd"/>
      </w:pPr>
    </w:p>
    <w:p w14:paraId="37E8C43E" w14:textId="77777777" w:rsidR="001C7562" w:rsidRDefault="001C7562" w:rsidP="001C7562">
      <w:pPr>
        <w:pStyle w:val="Zdrojovkd"/>
      </w:pPr>
      <w:r>
        <w:t>namespace MarIO.Assets.Models</w:t>
      </w:r>
    </w:p>
    <w:p w14:paraId="77BD51C4" w14:textId="77777777" w:rsidR="001C7562" w:rsidRDefault="001C7562" w:rsidP="001C7562">
      <w:pPr>
        <w:pStyle w:val="Zdrojovkd"/>
      </w:pPr>
      <w:r>
        <w:t>{</w:t>
      </w:r>
    </w:p>
    <w:p w14:paraId="34F6C4D7" w14:textId="77777777" w:rsidR="001C7562" w:rsidRDefault="001C7562" w:rsidP="001C7562">
      <w:pPr>
        <w:pStyle w:val="Zdrojovkd"/>
      </w:pPr>
      <w:r>
        <w:t xml:space="preserve">    public class SoundOutput : GameObject</w:t>
      </w:r>
    </w:p>
    <w:p w14:paraId="79EA30A9" w14:textId="77777777" w:rsidR="001C7562" w:rsidRDefault="001C7562" w:rsidP="001C7562">
      <w:pPr>
        <w:pStyle w:val="Zdrojovkd"/>
      </w:pPr>
      <w:r>
        <w:t xml:space="preserve">    {</w:t>
      </w:r>
    </w:p>
    <w:p w14:paraId="2859CB51" w14:textId="77777777" w:rsidR="001C7562" w:rsidRDefault="001C7562" w:rsidP="001C7562">
      <w:pPr>
        <w:pStyle w:val="Zdrojovkd"/>
      </w:pPr>
      <w:r>
        <w:t xml:space="preserve">        protected override void Initialize()</w:t>
      </w:r>
    </w:p>
    <w:p w14:paraId="17D9A916" w14:textId="77777777" w:rsidR="001C7562" w:rsidRDefault="001C7562" w:rsidP="001C7562">
      <w:pPr>
        <w:pStyle w:val="Zdrojovkd"/>
      </w:pPr>
      <w:r>
        <w:t xml:space="preserve">        {</w:t>
      </w:r>
    </w:p>
    <w:p w14:paraId="14386F7C" w14:textId="77777777" w:rsidR="001C7562" w:rsidRDefault="001C7562" w:rsidP="001C7562">
      <w:pPr>
        <w:pStyle w:val="Zdrojovkd"/>
      </w:pPr>
      <w:r>
        <w:t xml:space="preserve">            this.Name = nameof(SoundOutput);</w:t>
      </w:r>
    </w:p>
    <w:p w14:paraId="5419AE41" w14:textId="77777777" w:rsidR="001C7562" w:rsidRDefault="001C7562" w:rsidP="001C7562">
      <w:pPr>
        <w:pStyle w:val="Zdrojovkd"/>
      </w:pPr>
      <w:r>
        <w:t xml:space="preserve">            this.InitNewComponent&lt;SoundSource&gt;();</w:t>
      </w:r>
    </w:p>
    <w:p w14:paraId="783ED504" w14:textId="77777777" w:rsidR="001C7562" w:rsidRDefault="001C7562" w:rsidP="001C7562">
      <w:pPr>
        <w:pStyle w:val="Zdrojovkd"/>
      </w:pPr>
      <w:r>
        <w:t xml:space="preserve">            Shared.Mechanics.FXPlayer = this;</w:t>
      </w:r>
    </w:p>
    <w:p w14:paraId="1D7EFFC1" w14:textId="77777777" w:rsidR="001C7562" w:rsidRDefault="001C7562" w:rsidP="001C7562">
      <w:pPr>
        <w:pStyle w:val="Zdrojovkd"/>
      </w:pPr>
      <w:r>
        <w:t xml:space="preserve">        }</w:t>
      </w:r>
    </w:p>
    <w:p w14:paraId="2C2647FC" w14:textId="77777777" w:rsidR="001C7562" w:rsidRDefault="001C7562" w:rsidP="001C7562">
      <w:pPr>
        <w:pStyle w:val="Zdrojovkd"/>
      </w:pPr>
      <w:r>
        <w:t xml:space="preserve">    }</w:t>
      </w:r>
    </w:p>
    <w:p w14:paraId="2B584EFA" w14:textId="53A46337" w:rsidR="001C7562" w:rsidRPr="001C7562" w:rsidRDefault="001C7562" w:rsidP="001C7562">
      <w:pPr>
        <w:pStyle w:val="Zdrojovkd"/>
      </w:pPr>
      <w:r>
        <w:t>}</w:t>
      </w:r>
    </w:p>
    <w:p w14:paraId="453F5305" w14:textId="56B9A150" w:rsidR="00CA7D0B" w:rsidRDefault="00CA7D0B" w:rsidP="00CA7D0B">
      <w:pPr>
        <w:pStyle w:val="Nadpis4"/>
      </w:pPr>
      <w:r>
        <w:t>Assets/Models/</w:t>
      </w:r>
      <w:r>
        <w:t>Trigger.cs</w:t>
      </w:r>
    </w:p>
    <w:p w14:paraId="62F78043" w14:textId="77777777" w:rsidR="001C7562" w:rsidRDefault="001C7562" w:rsidP="001C7562">
      <w:pPr>
        <w:pStyle w:val="Zdrojovkd"/>
      </w:pPr>
      <w:r>
        <w:t>using DKEngine.Core;</w:t>
      </w:r>
    </w:p>
    <w:p w14:paraId="4C0065E7" w14:textId="77777777" w:rsidR="001C7562" w:rsidRDefault="001C7562" w:rsidP="001C7562">
      <w:pPr>
        <w:pStyle w:val="Zdrojovkd"/>
      </w:pPr>
      <w:r>
        <w:t>using DKEngine.Core.Components;</w:t>
      </w:r>
    </w:p>
    <w:p w14:paraId="46522769" w14:textId="77777777" w:rsidR="001C7562" w:rsidRDefault="001C7562" w:rsidP="001C7562">
      <w:pPr>
        <w:pStyle w:val="Zdrojovkd"/>
      </w:pPr>
    </w:p>
    <w:p w14:paraId="58BEAE7A" w14:textId="77777777" w:rsidR="001C7562" w:rsidRDefault="001C7562" w:rsidP="001C7562">
      <w:pPr>
        <w:pStyle w:val="Zdrojovkd"/>
      </w:pPr>
      <w:r>
        <w:t>namespace MarIO.Assets.Models</w:t>
      </w:r>
    </w:p>
    <w:p w14:paraId="2638552A" w14:textId="77777777" w:rsidR="001C7562" w:rsidRDefault="001C7562" w:rsidP="001C7562">
      <w:pPr>
        <w:pStyle w:val="Zdrojovkd"/>
      </w:pPr>
      <w:r>
        <w:t>{</w:t>
      </w:r>
    </w:p>
    <w:p w14:paraId="5A27F3BD" w14:textId="77777777" w:rsidR="001C7562" w:rsidRDefault="001C7562" w:rsidP="001C7562">
      <w:pPr>
        <w:pStyle w:val="Zdrojovkd"/>
      </w:pPr>
      <w:r>
        <w:t xml:space="preserve">    public class Trigger : GameObject</w:t>
      </w:r>
    </w:p>
    <w:p w14:paraId="49BE7E70" w14:textId="77777777" w:rsidR="001C7562" w:rsidRDefault="001C7562" w:rsidP="001C7562">
      <w:pPr>
        <w:pStyle w:val="Zdrojovkd"/>
      </w:pPr>
      <w:r>
        <w:t xml:space="preserve">    {</w:t>
      </w:r>
    </w:p>
    <w:p w14:paraId="2C05744B" w14:textId="77777777" w:rsidR="001C7562" w:rsidRDefault="001C7562" w:rsidP="001C7562">
      <w:pPr>
        <w:pStyle w:val="Zdrojovkd"/>
      </w:pPr>
      <w:r>
        <w:t xml:space="preserve">        public Trigger()</w:t>
      </w:r>
    </w:p>
    <w:p w14:paraId="684B2069" w14:textId="77777777" w:rsidR="001C7562" w:rsidRDefault="001C7562" w:rsidP="001C7562">
      <w:pPr>
        <w:pStyle w:val="Zdrojovkd"/>
      </w:pPr>
      <w:r>
        <w:t xml:space="preserve">            : base()</w:t>
      </w:r>
    </w:p>
    <w:p w14:paraId="25273AB5" w14:textId="77777777" w:rsidR="001C7562" w:rsidRDefault="001C7562" w:rsidP="001C7562">
      <w:pPr>
        <w:pStyle w:val="Zdrojovkd"/>
      </w:pPr>
      <w:r>
        <w:t xml:space="preserve">        { }</w:t>
      </w:r>
    </w:p>
    <w:p w14:paraId="6D03EE12" w14:textId="77777777" w:rsidR="001C7562" w:rsidRDefault="001C7562" w:rsidP="001C7562">
      <w:pPr>
        <w:pStyle w:val="Zdrojovkd"/>
      </w:pPr>
    </w:p>
    <w:p w14:paraId="4AD10AD8" w14:textId="77777777" w:rsidR="001C7562" w:rsidRDefault="001C7562" w:rsidP="001C7562">
      <w:pPr>
        <w:pStyle w:val="Zdrojovkd"/>
      </w:pPr>
      <w:r>
        <w:t xml:space="preserve">        public Trigger(GameObject Parent)</w:t>
      </w:r>
    </w:p>
    <w:p w14:paraId="5099E64C" w14:textId="77777777" w:rsidR="001C7562" w:rsidRDefault="001C7562" w:rsidP="001C7562">
      <w:pPr>
        <w:pStyle w:val="Zdrojovkd"/>
      </w:pPr>
      <w:r>
        <w:t xml:space="preserve">            : base(Parent)</w:t>
      </w:r>
    </w:p>
    <w:p w14:paraId="3B24C5AE" w14:textId="77777777" w:rsidR="001C7562" w:rsidRDefault="001C7562" w:rsidP="001C7562">
      <w:pPr>
        <w:pStyle w:val="Zdrojovkd"/>
      </w:pPr>
      <w:r>
        <w:t xml:space="preserve">        { }</w:t>
      </w:r>
    </w:p>
    <w:p w14:paraId="0CC07669" w14:textId="77777777" w:rsidR="001C7562" w:rsidRDefault="001C7562" w:rsidP="001C7562">
      <w:pPr>
        <w:pStyle w:val="Zdrojovkd"/>
      </w:pPr>
    </w:p>
    <w:p w14:paraId="4E8B5796" w14:textId="77777777" w:rsidR="001C7562" w:rsidRDefault="001C7562" w:rsidP="001C7562">
      <w:pPr>
        <w:pStyle w:val="Zdrojovkd"/>
      </w:pPr>
      <w:r>
        <w:t xml:space="preserve">        protected override void Initialize()</w:t>
      </w:r>
    </w:p>
    <w:p w14:paraId="52ABED3B" w14:textId="77777777" w:rsidR="001C7562" w:rsidRDefault="001C7562" w:rsidP="001C7562">
      <w:pPr>
        <w:pStyle w:val="Zdrojovkd"/>
      </w:pPr>
      <w:r>
        <w:t xml:space="preserve">        {</w:t>
      </w:r>
    </w:p>
    <w:p w14:paraId="28B8E52C" w14:textId="77777777" w:rsidR="001C7562" w:rsidRDefault="001C7562" w:rsidP="001C7562">
      <w:pPr>
        <w:pStyle w:val="Zdrojovkd"/>
      </w:pPr>
      <w:r>
        <w:t xml:space="preserve">            this.InitNewComponent&lt;Collider&gt;();</w:t>
      </w:r>
    </w:p>
    <w:p w14:paraId="583CA2AC" w14:textId="77777777" w:rsidR="001C7562" w:rsidRDefault="001C7562" w:rsidP="001C7562">
      <w:pPr>
        <w:pStyle w:val="Zdrojovkd"/>
      </w:pPr>
      <w:r>
        <w:t xml:space="preserve">            this.Collider.IsTrigger = true;</w:t>
      </w:r>
    </w:p>
    <w:p w14:paraId="29398A96" w14:textId="77777777" w:rsidR="001C7562" w:rsidRDefault="001C7562" w:rsidP="001C7562">
      <w:pPr>
        <w:pStyle w:val="Zdrojovkd"/>
      </w:pPr>
      <w:r>
        <w:t xml:space="preserve">        }</w:t>
      </w:r>
    </w:p>
    <w:p w14:paraId="1F8657C3" w14:textId="77777777" w:rsidR="001C7562" w:rsidRDefault="001C7562" w:rsidP="001C7562">
      <w:pPr>
        <w:pStyle w:val="Zdrojovkd"/>
      </w:pPr>
      <w:r>
        <w:t xml:space="preserve">    }</w:t>
      </w:r>
    </w:p>
    <w:p w14:paraId="2A6E6AFB" w14:textId="7FE1A150" w:rsidR="001C7562" w:rsidRPr="001C7562" w:rsidRDefault="001C7562" w:rsidP="001C7562">
      <w:pPr>
        <w:pStyle w:val="Zdrojovkd"/>
      </w:pPr>
      <w:r>
        <w:t>}</w:t>
      </w:r>
    </w:p>
    <w:p w14:paraId="00160A76" w14:textId="4942F4B9" w:rsidR="00A93A1A" w:rsidRDefault="00A93A1A" w:rsidP="00A93A1A">
      <w:pPr>
        <w:pStyle w:val="Nadpis4"/>
      </w:pPr>
      <w:r>
        <w:t>Assets/Scenes/</w:t>
      </w:r>
      <w:r>
        <w:t>About</w:t>
      </w:r>
      <w:r>
        <w:t>.cs</w:t>
      </w:r>
    </w:p>
    <w:p w14:paraId="0F0B0C35" w14:textId="77777777" w:rsidR="001C7562" w:rsidRDefault="001C7562" w:rsidP="001C7562">
      <w:pPr>
        <w:pStyle w:val="Zdrojovkd"/>
      </w:pPr>
      <w:r>
        <w:t>using DKEngine;</w:t>
      </w:r>
    </w:p>
    <w:p w14:paraId="35E012DD" w14:textId="77777777" w:rsidR="001C7562" w:rsidRDefault="001C7562" w:rsidP="001C7562">
      <w:pPr>
        <w:pStyle w:val="Zdrojovkd"/>
      </w:pPr>
      <w:r>
        <w:t>using DKEngine.Core;</w:t>
      </w:r>
    </w:p>
    <w:p w14:paraId="7040784E" w14:textId="77777777" w:rsidR="001C7562" w:rsidRDefault="001C7562" w:rsidP="001C7562">
      <w:pPr>
        <w:pStyle w:val="Zdrojovkd"/>
      </w:pPr>
      <w:r>
        <w:t>using DKEngine.Core.Components;</w:t>
      </w:r>
    </w:p>
    <w:p w14:paraId="7454483C" w14:textId="77777777" w:rsidR="001C7562" w:rsidRDefault="001C7562" w:rsidP="001C7562">
      <w:pPr>
        <w:pStyle w:val="Zdrojovkd"/>
      </w:pPr>
      <w:r>
        <w:t>using DKEngine.Core.UI;</w:t>
      </w:r>
    </w:p>
    <w:p w14:paraId="60642865" w14:textId="77777777" w:rsidR="001C7562" w:rsidRDefault="001C7562" w:rsidP="001C7562">
      <w:pPr>
        <w:pStyle w:val="Zdrojovkd"/>
      </w:pPr>
      <w:r>
        <w:t>using MarIO.Assets.Models;</w:t>
      </w:r>
    </w:p>
    <w:p w14:paraId="7D6E9B9B" w14:textId="77777777" w:rsidR="001C7562" w:rsidRDefault="001C7562" w:rsidP="001C7562">
      <w:pPr>
        <w:pStyle w:val="Zdrojovkd"/>
      </w:pPr>
      <w:r>
        <w:t>using System;</w:t>
      </w:r>
    </w:p>
    <w:p w14:paraId="17547F40" w14:textId="77777777" w:rsidR="001C7562" w:rsidRDefault="001C7562" w:rsidP="001C7562">
      <w:pPr>
        <w:pStyle w:val="Zdrojovkd"/>
      </w:pPr>
      <w:r>
        <w:t>using System.Collections.Generic;</w:t>
      </w:r>
    </w:p>
    <w:p w14:paraId="1FA26A22" w14:textId="77777777" w:rsidR="001C7562" w:rsidRDefault="001C7562" w:rsidP="001C7562">
      <w:pPr>
        <w:pStyle w:val="Zdrojovkd"/>
      </w:pPr>
      <w:r>
        <w:t>using System.Drawing;</w:t>
      </w:r>
    </w:p>
    <w:p w14:paraId="34CE5073" w14:textId="77777777" w:rsidR="001C7562" w:rsidRDefault="001C7562" w:rsidP="001C7562">
      <w:pPr>
        <w:pStyle w:val="Zdrojovkd"/>
      </w:pPr>
      <w:r>
        <w:t>using System.Linq;</w:t>
      </w:r>
    </w:p>
    <w:p w14:paraId="69F12B29" w14:textId="77777777" w:rsidR="001C7562" w:rsidRDefault="001C7562" w:rsidP="001C7562">
      <w:pPr>
        <w:pStyle w:val="Zdrojovkd"/>
      </w:pPr>
      <w:r>
        <w:t>using System.Text;</w:t>
      </w:r>
    </w:p>
    <w:p w14:paraId="6411A680" w14:textId="77777777" w:rsidR="001C7562" w:rsidRDefault="001C7562" w:rsidP="001C7562">
      <w:pPr>
        <w:pStyle w:val="Zdrojovkd"/>
      </w:pPr>
      <w:r>
        <w:t>using System.Threading.Tasks;</w:t>
      </w:r>
    </w:p>
    <w:p w14:paraId="142D57D7" w14:textId="77777777" w:rsidR="001C7562" w:rsidRDefault="001C7562" w:rsidP="001C7562">
      <w:pPr>
        <w:pStyle w:val="Zdrojovkd"/>
      </w:pPr>
    </w:p>
    <w:p w14:paraId="2A8F96B1" w14:textId="77777777" w:rsidR="001C7562" w:rsidRDefault="001C7562" w:rsidP="001C7562">
      <w:pPr>
        <w:pStyle w:val="Zdrojovkd"/>
      </w:pPr>
      <w:r>
        <w:t>namespace MarIO.Assets.Scenes</w:t>
      </w:r>
    </w:p>
    <w:p w14:paraId="6194D7FE" w14:textId="77777777" w:rsidR="001C7562" w:rsidRDefault="001C7562" w:rsidP="001C7562">
      <w:pPr>
        <w:pStyle w:val="Zdrojovkd"/>
      </w:pPr>
      <w:r>
        <w:t>{</w:t>
      </w:r>
    </w:p>
    <w:p w14:paraId="262F275B" w14:textId="77777777" w:rsidR="001C7562" w:rsidRDefault="001C7562" w:rsidP="001C7562">
      <w:pPr>
        <w:pStyle w:val="Zdrojovkd"/>
      </w:pPr>
      <w:r>
        <w:t xml:space="preserve">    class About : Scene</w:t>
      </w:r>
    </w:p>
    <w:p w14:paraId="7A05A01A" w14:textId="77777777" w:rsidR="001C7562" w:rsidRDefault="001C7562" w:rsidP="001C7562">
      <w:pPr>
        <w:pStyle w:val="Zdrojovkd"/>
      </w:pPr>
      <w:r>
        <w:t xml:space="preserve">    {</w:t>
      </w:r>
    </w:p>
    <w:p w14:paraId="44DC01AD" w14:textId="77777777" w:rsidR="001C7562" w:rsidRDefault="001C7562" w:rsidP="001C7562">
      <w:pPr>
        <w:pStyle w:val="Zdrojovkd"/>
      </w:pPr>
      <w:r>
        <w:t xml:space="preserve">        public override void Init()</w:t>
      </w:r>
    </w:p>
    <w:p w14:paraId="473929FB" w14:textId="77777777" w:rsidR="001C7562" w:rsidRDefault="001C7562" w:rsidP="001C7562">
      <w:pPr>
        <w:pStyle w:val="Zdrojovkd"/>
      </w:pPr>
      <w:r>
        <w:t xml:space="preserve">        {</w:t>
      </w:r>
    </w:p>
    <w:p w14:paraId="770C5DBE" w14:textId="77777777" w:rsidR="001C7562" w:rsidRDefault="001C7562" w:rsidP="001C7562">
      <w:pPr>
        <w:pStyle w:val="Zdrojovkd"/>
      </w:pPr>
      <w:r>
        <w:t xml:space="preserve">            new Camera()</w:t>
      </w:r>
    </w:p>
    <w:p w14:paraId="307540E1" w14:textId="77777777" w:rsidR="001C7562" w:rsidRDefault="001C7562" w:rsidP="001C7562">
      <w:pPr>
        <w:pStyle w:val="Zdrojovkd"/>
      </w:pPr>
      <w:r>
        <w:t xml:space="preserve">            {</w:t>
      </w:r>
    </w:p>
    <w:p w14:paraId="1D46BF26" w14:textId="77777777" w:rsidR="001C7562" w:rsidRDefault="001C7562" w:rsidP="001C7562">
      <w:pPr>
        <w:pStyle w:val="Zdrojovkd"/>
      </w:pPr>
      <w:r>
        <w:t xml:space="preserve">                BackGround = Shared.Mechanics.OverworldBackground.ToColor()</w:t>
      </w:r>
    </w:p>
    <w:p w14:paraId="3E1FCC41" w14:textId="77777777" w:rsidR="001C7562" w:rsidRDefault="001C7562" w:rsidP="001C7562">
      <w:pPr>
        <w:pStyle w:val="Zdrojovkd"/>
      </w:pPr>
      <w:r>
        <w:t xml:space="preserve">            };</w:t>
      </w:r>
    </w:p>
    <w:p w14:paraId="64EB9CF9" w14:textId="77777777" w:rsidR="001C7562" w:rsidRDefault="001C7562" w:rsidP="001C7562">
      <w:pPr>
        <w:pStyle w:val="Zdrojovkd"/>
      </w:pPr>
    </w:p>
    <w:p w14:paraId="3DF1E19C" w14:textId="77777777" w:rsidR="001C7562" w:rsidRDefault="001C7562" w:rsidP="001C7562">
      <w:pPr>
        <w:pStyle w:val="Zdrojovkd"/>
      </w:pPr>
      <w:r>
        <w:t xml:space="preserve">            new Group()</w:t>
      </w:r>
    </w:p>
    <w:p w14:paraId="0368FFC2" w14:textId="77777777" w:rsidR="001C7562" w:rsidRDefault="001C7562" w:rsidP="001C7562">
      <w:pPr>
        <w:pStyle w:val="Zdrojovkd"/>
      </w:pPr>
      <w:r>
        <w:t xml:space="preserve">            {</w:t>
      </w:r>
    </w:p>
    <w:p w14:paraId="6E286009" w14:textId="77777777" w:rsidR="001C7562" w:rsidRDefault="001C7562" w:rsidP="001C7562">
      <w:pPr>
        <w:pStyle w:val="Zdrojovkd"/>
      </w:pPr>
      <w:r>
        <w:t xml:space="preserve">                SizeInBlocks = new Vector3(1, 20, 0),</w:t>
      </w:r>
    </w:p>
    <w:p w14:paraId="1DF919B4" w14:textId="77777777" w:rsidR="001C7562" w:rsidRDefault="001C7562" w:rsidP="001C7562">
      <w:pPr>
        <w:pStyle w:val="Zdrojovkd"/>
      </w:pPr>
      <w:r>
        <w:t xml:space="preserve">                Type = Block.BlockType.Ground2,</w:t>
      </w:r>
    </w:p>
    <w:p w14:paraId="785BDF89" w14:textId="77777777" w:rsidR="001C7562" w:rsidRDefault="001C7562" w:rsidP="001C7562">
      <w:pPr>
        <w:pStyle w:val="Zdrojovkd"/>
      </w:pPr>
      <w:r>
        <w:t xml:space="preserve">                InitCollider = true</w:t>
      </w:r>
    </w:p>
    <w:p w14:paraId="779B801B" w14:textId="77777777" w:rsidR="001C7562" w:rsidRDefault="001C7562" w:rsidP="001C7562">
      <w:pPr>
        <w:pStyle w:val="Zdrojovkd"/>
      </w:pPr>
      <w:r>
        <w:t xml:space="preserve">            }.Transform.Position = new Vector3(0, 0, 0);</w:t>
      </w:r>
    </w:p>
    <w:p w14:paraId="238E7708" w14:textId="77777777" w:rsidR="001C7562" w:rsidRDefault="001C7562" w:rsidP="001C7562">
      <w:pPr>
        <w:pStyle w:val="Zdrojovkd"/>
      </w:pPr>
    </w:p>
    <w:p w14:paraId="2B79450D" w14:textId="77777777" w:rsidR="001C7562" w:rsidRDefault="001C7562" w:rsidP="001C7562">
      <w:pPr>
        <w:pStyle w:val="Zdrojovkd"/>
      </w:pPr>
      <w:r>
        <w:t xml:space="preserve">            new Group()</w:t>
      </w:r>
    </w:p>
    <w:p w14:paraId="665AC0B6" w14:textId="77777777" w:rsidR="001C7562" w:rsidRDefault="001C7562" w:rsidP="001C7562">
      <w:pPr>
        <w:pStyle w:val="Zdrojovkd"/>
      </w:pPr>
      <w:r>
        <w:t xml:space="preserve">            {</w:t>
      </w:r>
    </w:p>
    <w:p w14:paraId="42A000C6" w14:textId="77777777" w:rsidR="001C7562" w:rsidRDefault="001C7562" w:rsidP="001C7562">
      <w:pPr>
        <w:pStyle w:val="Zdrojovkd"/>
      </w:pPr>
      <w:r>
        <w:t xml:space="preserve">                SizeInBlocks = new Vector3(1, 20, 0),</w:t>
      </w:r>
    </w:p>
    <w:p w14:paraId="0F4A9309" w14:textId="77777777" w:rsidR="001C7562" w:rsidRDefault="001C7562" w:rsidP="001C7562">
      <w:pPr>
        <w:pStyle w:val="Zdrojovkd"/>
      </w:pPr>
      <w:r>
        <w:t xml:space="preserve">                Type = Block.BlockType.Ground2,</w:t>
      </w:r>
    </w:p>
    <w:p w14:paraId="3AF77159" w14:textId="77777777" w:rsidR="001C7562" w:rsidRDefault="001C7562" w:rsidP="001C7562">
      <w:pPr>
        <w:pStyle w:val="Zdrojovkd"/>
      </w:pPr>
      <w:r>
        <w:t xml:space="preserve">                InitCollider = true</w:t>
      </w:r>
    </w:p>
    <w:p w14:paraId="41C43C32" w14:textId="77777777" w:rsidR="001C7562" w:rsidRDefault="001C7562" w:rsidP="001C7562">
      <w:pPr>
        <w:pStyle w:val="Zdrojovkd"/>
      </w:pPr>
      <w:r>
        <w:t xml:space="preserve">            }.Transform.Position = new Vector3(48, 0, 0);</w:t>
      </w:r>
    </w:p>
    <w:p w14:paraId="20463457" w14:textId="77777777" w:rsidR="001C7562" w:rsidRDefault="001C7562" w:rsidP="001C7562">
      <w:pPr>
        <w:pStyle w:val="Zdrojovkd"/>
      </w:pPr>
    </w:p>
    <w:p w14:paraId="4052AFD8" w14:textId="77777777" w:rsidR="001C7562" w:rsidRDefault="001C7562" w:rsidP="001C7562">
      <w:pPr>
        <w:pStyle w:val="Zdrojovkd"/>
      </w:pPr>
      <w:r>
        <w:t xml:space="preserve">            new Group()</w:t>
      </w:r>
    </w:p>
    <w:p w14:paraId="3F30BAD3" w14:textId="77777777" w:rsidR="001C7562" w:rsidRDefault="001C7562" w:rsidP="001C7562">
      <w:pPr>
        <w:pStyle w:val="Zdrojovkd"/>
      </w:pPr>
      <w:r>
        <w:t xml:space="preserve">            {</w:t>
      </w:r>
    </w:p>
    <w:p w14:paraId="4B7C03D3" w14:textId="77777777" w:rsidR="001C7562" w:rsidRDefault="001C7562" w:rsidP="001C7562">
      <w:pPr>
        <w:pStyle w:val="Zdrojovkd"/>
      </w:pPr>
      <w:r>
        <w:t xml:space="preserve">                SizeInBlocks = new Vector3(2, 1, 0),</w:t>
      </w:r>
    </w:p>
    <w:p w14:paraId="6FAB80F4" w14:textId="77777777" w:rsidR="001C7562" w:rsidRDefault="001C7562" w:rsidP="001C7562">
      <w:pPr>
        <w:pStyle w:val="Zdrojovkd"/>
      </w:pPr>
      <w:r>
        <w:t xml:space="preserve">                Type = Block.BlockType.Ground2,</w:t>
      </w:r>
    </w:p>
    <w:p w14:paraId="217EFF89" w14:textId="77777777" w:rsidR="001C7562" w:rsidRDefault="001C7562" w:rsidP="001C7562">
      <w:pPr>
        <w:pStyle w:val="Zdrojovkd"/>
      </w:pPr>
      <w:r>
        <w:t xml:space="preserve">                InitCollider = true</w:t>
      </w:r>
    </w:p>
    <w:p w14:paraId="201DFE04" w14:textId="77777777" w:rsidR="001C7562" w:rsidRDefault="001C7562" w:rsidP="001C7562">
      <w:pPr>
        <w:pStyle w:val="Zdrojovkd"/>
      </w:pPr>
      <w:r>
        <w:t xml:space="preserve">            }.Transform.Position = new Vector3(16, 224, 0);</w:t>
      </w:r>
    </w:p>
    <w:p w14:paraId="39A6B1BA" w14:textId="77777777" w:rsidR="001C7562" w:rsidRDefault="001C7562" w:rsidP="001C7562">
      <w:pPr>
        <w:pStyle w:val="Zdrojovkd"/>
      </w:pPr>
    </w:p>
    <w:p w14:paraId="4AFCF0FB" w14:textId="77777777" w:rsidR="001C7562" w:rsidRDefault="001C7562" w:rsidP="001C7562">
      <w:pPr>
        <w:pStyle w:val="Zdrojovkd"/>
      </w:pPr>
      <w:r>
        <w:t xml:space="preserve">            new Block()</w:t>
      </w:r>
    </w:p>
    <w:p w14:paraId="64B5A0CD" w14:textId="77777777" w:rsidR="001C7562" w:rsidRDefault="001C7562" w:rsidP="001C7562">
      <w:pPr>
        <w:pStyle w:val="Zdrojovkd"/>
      </w:pPr>
      <w:r>
        <w:t xml:space="preserve">            {</w:t>
      </w:r>
    </w:p>
    <w:p w14:paraId="26E6CD96" w14:textId="77777777" w:rsidR="001C7562" w:rsidRDefault="001C7562" w:rsidP="001C7562">
      <w:pPr>
        <w:pStyle w:val="Zdrojovkd"/>
      </w:pPr>
      <w:r>
        <w:t xml:space="preserve">                InitCollider = true,</w:t>
      </w:r>
    </w:p>
    <w:p w14:paraId="7F69C9A8" w14:textId="77777777" w:rsidR="001C7562" w:rsidRDefault="001C7562" w:rsidP="001C7562">
      <w:pPr>
        <w:pStyle w:val="Zdrojovkd"/>
      </w:pPr>
      <w:r>
        <w:t xml:space="preserve">                Type = Block.BlockType.Pipe3,</w:t>
      </w:r>
    </w:p>
    <w:p w14:paraId="186A2DE4" w14:textId="77777777" w:rsidR="001C7562" w:rsidRDefault="001C7562" w:rsidP="001C7562">
      <w:pPr>
        <w:pStyle w:val="Zdrojovkd"/>
      </w:pPr>
      <w:r>
        <w:t xml:space="preserve">                SpecialAction = GoBack</w:t>
      </w:r>
    </w:p>
    <w:p w14:paraId="3C6F410C" w14:textId="77777777" w:rsidR="001C7562" w:rsidRDefault="001C7562" w:rsidP="001C7562">
      <w:pPr>
        <w:pStyle w:val="Zdrojovkd"/>
      </w:pPr>
      <w:r>
        <w:t xml:space="preserve">            }.Transform.Position = new Vector3(16, 192, 1);</w:t>
      </w:r>
    </w:p>
    <w:p w14:paraId="131F2C33" w14:textId="77777777" w:rsidR="001C7562" w:rsidRDefault="001C7562" w:rsidP="001C7562">
      <w:pPr>
        <w:pStyle w:val="Zdrojovkd"/>
      </w:pPr>
    </w:p>
    <w:p w14:paraId="2DEF54E7" w14:textId="77777777" w:rsidR="001C7562" w:rsidRDefault="001C7562" w:rsidP="001C7562">
      <w:pPr>
        <w:pStyle w:val="Zdrojovkd"/>
      </w:pPr>
      <w:r>
        <w:t xml:space="preserve">            new Mario()</w:t>
      </w:r>
    </w:p>
    <w:p w14:paraId="5198FA7C" w14:textId="77777777" w:rsidR="001C7562" w:rsidRDefault="001C7562" w:rsidP="001C7562">
      <w:pPr>
        <w:pStyle w:val="Zdrojovkd"/>
      </w:pPr>
      <w:r>
        <w:t xml:space="preserve">            {</w:t>
      </w:r>
    </w:p>
    <w:p w14:paraId="74CE3558" w14:textId="77777777" w:rsidR="001C7562" w:rsidRDefault="001C7562" w:rsidP="001C7562">
      <w:pPr>
        <w:pStyle w:val="Zdrojovkd"/>
      </w:pPr>
      <w:r>
        <w:t xml:space="preserve">                InitCollider = true,</w:t>
      </w:r>
    </w:p>
    <w:p w14:paraId="25E16A0E" w14:textId="77777777" w:rsidR="001C7562" w:rsidRDefault="001C7562" w:rsidP="001C7562">
      <w:pPr>
        <w:pStyle w:val="Zdrojovkd"/>
      </w:pPr>
      <w:r>
        <w:t xml:space="preserve">                InitCharacterController = true</w:t>
      </w:r>
    </w:p>
    <w:p w14:paraId="53AE62F1" w14:textId="77777777" w:rsidR="001C7562" w:rsidRDefault="001C7562" w:rsidP="001C7562">
      <w:pPr>
        <w:pStyle w:val="Zdrojovkd"/>
      </w:pPr>
      <w:r>
        <w:t xml:space="preserve">            }.Transform.Position = new Vector3(16, 80, 0);</w:t>
      </w:r>
    </w:p>
    <w:p w14:paraId="641698CE" w14:textId="77777777" w:rsidR="001C7562" w:rsidRDefault="001C7562" w:rsidP="001C7562">
      <w:pPr>
        <w:pStyle w:val="Zdrojovkd"/>
      </w:pPr>
    </w:p>
    <w:p w14:paraId="51F10E32" w14:textId="77777777" w:rsidR="001C7562" w:rsidRDefault="001C7562" w:rsidP="001C7562">
      <w:pPr>
        <w:pStyle w:val="Zdrojovkd"/>
      </w:pPr>
      <w:r>
        <w:t xml:space="preserve">            var _Mario = new TextBlock()</w:t>
      </w:r>
    </w:p>
    <w:p w14:paraId="27BA7B91" w14:textId="77777777" w:rsidR="001C7562" w:rsidRDefault="001C7562" w:rsidP="001C7562">
      <w:pPr>
        <w:pStyle w:val="Zdrojovkd"/>
      </w:pPr>
      <w:r>
        <w:t xml:space="preserve">            {</w:t>
      </w:r>
    </w:p>
    <w:p w14:paraId="382336A1" w14:textId="77777777" w:rsidR="001C7562" w:rsidRDefault="001C7562" w:rsidP="001C7562">
      <w:pPr>
        <w:pStyle w:val="Zdrojovkd"/>
      </w:pPr>
      <w:r>
        <w:t xml:space="preserve">                Foreground = Color.LawnGreen,</w:t>
      </w:r>
    </w:p>
    <w:p w14:paraId="39F386DF" w14:textId="77777777" w:rsidR="001C7562" w:rsidRDefault="001C7562" w:rsidP="001C7562">
      <w:pPr>
        <w:pStyle w:val="Zdrojovkd"/>
      </w:pPr>
      <w:r>
        <w:t xml:space="preserve">                FontSize = 6,</w:t>
      </w:r>
    </w:p>
    <w:p w14:paraId="4E89DE52" w14:textId="77777777" w:rsidR="001C7562" w:rsidRDefault="001C7562" w:rsidP="001C7562">
      <w:pPr>
        <w:pStyle w:val="Zdrojovkd"/>
      </w:pPr>
      <w:r>
        <w:t xml:space="preserve">                HAlignment = Text.HorizontalAlignment.Center,</w:t>
      </w:r>
    </w:p>
    <w:p w14:paraId="1A22CA4E" w14:textId="77777777" w:rsidR="001C7562" w:rsidRDefault="001C7562" w:rsidP="001C7562">
      <w:pPr>
        <w:pStyle w:val="Zdrojovkd"/>
      </w:pPr>
      <w:r>
        <w:t xml:space="preserve">                IsGUI = true,</w:t>
      </w:r>
    </w:p>
    <w:p w14:paraId="43B7D5FF" w14:textId="77777777" w:rsidR="001C7562" w:rsidRDefault="001C7562" w:rsidP="001C7562">
      <w:pPr>
        <w:pStyle w:val="Zdrojovkd"/>
      </w:pPr>
      <w:r>
        <w:t xml:space="preserve">                Text = "MARIO",</w:t>
      </w:r>
    </w:p>
    <w:p w14:paraId="7E99724C" w14:textId="77777777" w:rsidR="001C7562" w:rsidRDefault="001C7562" w:rsidP="001C7562">
      <w:pPr>
        <w:pStyle w:val="Zdrojovkd"/>
      </w:pPr>
      <w:r>
        <w:t xml:space="preserve">                TextShadow = true,</w:t>
      </w:r>
    </w:p>
    <w:p w14:paraId="5FC2C591" w14:textId="77777777" w:rsidR="001C7562" w:rsidRDefault="001C7562" w:rsidP="001C7562">
      <w:pPr>
        <w:pStyle w:val="Zdrojovkd"/>
      </w:pPr>
      <w:r>
        <w:t xml:space="preserve">                TextHAlignment = Text.HorizontalAlignment.Center</w:t>
      </w:r>
    </w:p>
    <w:p w14:paraId="4E224489" w14:textId="77777777" w:rsidR="001C7562" w:rsidRDefault="001C7562" w:rsidP="001C7562">
      <w:pPr>
        <w:pStyle w:val="Zdrojovkd"/>
      </w:pPr>
      <w:r>
        <w:t xml:space="preserve">            };</w:t>
      </w:r>
    </w:p>
    <w:p w14:paraId="13AC1516" w14:textId="77777777" w:rsidR="001C7562" w:rsidRDefault="001C7562" w:rsidP="001C7562">
      <w:pPr>
        <w:pStyle w:val="Zdrojovkd"/>
      </w:pPr>
      <w:r>
        <w:t xml:space="preserve">            _Mario.Transform.Position += new Vector3(30, 20, 0);</w:t>
      </w:r>
    </w:p>
    <w:p w14:paraId="4BB1B440" w14:textId="77777777" w:rsidR="001C7562" w:rsidRDefault="001C7562" w:rsidP="001C7562">
      <w:pPr>
        <w:pStyle w:val="Zdrojovkd"/>
      </w:pPr>
      <w:r>
        <w:t xml:space="preserve">            _Mario.Transform.Dimensions = new Vector3(200, 30, 0);</w:t>
      </w:r>
    </w:p>
    <w:p w14:paraId="7B5CCB1F" w14:textId="77777777" w:rsidR="001C7562" w:rsidRDefault="001C7562" w:rsidP="001C7562">
      <w:pPr>
        <w:pStyle w:val="Zdrojovkd"/>
      </w:pPr>
    </w:p>
    <w:p w14:paraId="31E9563B" w14:textId="77777777" w:rsidR="001C7562" w:rsidRDefault="001C7562" w:rsidP="001C7562">
      <w:pPr>
        <w:pStyle w:val="Zdrojovkd"/>
      </w:pPr>
      <w:r>
        <w:t xml:space="preserve">            var _author = new TextBlock()</w:t>
      </w:r>
    </w:p>
    <w:p w14:paraId="5F9DD38C" w14:textId="77777777" w:rsidR="001C7562" w:rsidRDefault="001C7562" w:rsidP="001C7562">
      <w:pPr>
        <w:pStyle w:val="Zdrojovkd"/>
      </w:pPr>
      <w:r>
        <w:t xml:space="preserve">            {</w:t>
      </w:r>
    </w:p>
    <w:p w14:paraId="44C991F4" w14:textId="77777777" w:rsidR="001C7562" w:rsidRDefault="001C7562" w:rsidP="001C7562">
      <w:pPr>
        <w:pStyle w:val="Zdrojovkd"/>
      </w:pPr>
      <w:r>
        <w:t xml:space="preserve">                FontSize = 2,</w:t>
      </w:r>
    </w:p>
    <w:p w14:paraId="03F10D4B" w14:textId="77777777" w:rsidR="001C7562" w:rsidRDefault="001C7562" w:rsidP="001C7562">
      <w:pPr>
        <w:pStyle w:val="Zdrojovkd"/>
      </w:pPr>
      <w:r>
        <w:t xml:space="preserve">                HAlignment = Text.HorizontalAlignment.Center,</w:t>
      </w:r>
    </w:p>
    <w:p w14:paraId="5197ACF1" w14:textId="77777777" w:rsidR="001C7562" w:rsidRDefault="001C7562" w:rsidP="001C7562">
      <w:pPr>
        <w:pStyle w:val="Zdrojovkd"/>
      </w:pPr>
      <w:r>
        <w:t xml:space="preserve">                IsGUI = true,</w:t>
      </w:r>
    </w:p>
    <w:p w14:paraId="42D28A51" w14:textId="77777777" w:rsidR="001C7562" w:rsidRDefault="001C7562" w:rsidP="001C7562">
      <w:pPr>
        <w:pStyle w:val="Zdrojovkd"/>
      </w:pPr>
      <w:r>
        <w:t xml:space="preserve">                Text = "BY DAVID KNIERADL 2017",</w:t>
      </w:r>
    </w:p>
    <w:p w14:paraId="22112D6E" w14:textId="77777777" w:rsidR="001C7562" w:rsidRDefault="001C7562" w:rsidP="001C7562">
      <w:pPr>
        <w:pStyle w:val="Zdrojovkd"/>
      </w:pPr>
      <w:r>
        <w:t xml:space="preserve">                TextShadow = true,</w:t>
      </w:r>
    </w:p>
    <w:p w14:paraId="08088CF0" w14:textId="77777777" w:rsidR="001C7562" w:rsidRDefault="001C7562" w:rsidP="001C7562">
      <w:pPr>
        <w:pStyle w:val="Zdrojovkd"/>
      </w:pPr>
      <w:r>
        <w:t xml:space="preserve">                TextHAlignment = Text.HorizontalAlignment.Center</w:t>
      </w:r>
    </w:p>
    <w:p w14:paraId="4B137A99" w14:textId="77777777" w:rsidR="001C7562" w:rsidRDefault="001C7562" w:rsidP="001C7562">
      <w:pPr>
        <w:pStyle w:val="Zdrojovkd"/>
      </w:pPr>
      <w:r>
        <w:t xml:space="preserve">            };</w:t>
      </w:r>
    </w:p>
    <w:p w14:paraId="45532E40" w14:textId="77777777" w:rsidR="001C7562" w:rsidRDefault="001C7562" w:rsidP="001C7562">
      <w:pPr>
        <w:pStyle w:val="Zdrojovkd"/>
      </w:pPr>
      <w:r>
        <w:t xml:space="preserve">            _author.Transform.Position += new Vector3(30, 80, 0);</w:t>
      </w:r>
    </w:p>
    <w:p w14:paraId="232231F5" w14:textId="77777777" w:rsidR="001C7562" w:rsidRDefault="001C7562" w:rsidP="001C7562">
      <w:pPr>
        <w:pStyle w:val="Zdrojovkd"/>
      </w:pPr>
      <w:r>
        <w:t xml:space="preserve">            _author.Transform.Dimensions = new Vector3(200, 30, 0);</w:t>
      </w:r>
    </w:p>
    <w:p w14:paraId="71E33C46" w14:textId="77777777" w:rsidR="001C7562" w:rsidRDefault="001C7562" w:rsidP="001C7562">
      <w:pPr>
        <w:pStyle w:val="Zdrojovkd"/>
      </w:pPr>
    </w:p>
    <w:p w14:paraId="358C3314" w14:textId="77777777" w:rsidR="001C7562" w:rsidRDefault="001C7562" w:rsidP="001C7562">
      <w:pPr>
        <w:pStyle w:val="Zdrojovkd"/>
      </w:pPr>
      <w:r>
        <w:t xml:space="preserve">            var _using = new TextBlock()</w:t>
      </w:r>
    </w:p>
    <w:p w14:paraId="5E906499" w14:textId="77777777" w:rsidR="001C7562" w:rsidRDefault="001C7562" w:rsidP="001C7562">
      <w:pPr>
        <w:pStyle w:val="Zdrojovkd"/>
      </w:pPr>
      <w:r>
        <w:t xml:space="preserve">            {</w:t>
      </w:r>
    </w:p>
    <w:p w14:paraId="647035B8" w14:textId="77777777" w:rsidR="001C7562" w:rsidRDefault="001C7562" w:rsidP="001C7562">
      <w:pPr>
        <w:pStyle w:val="Zdrojovkd"/>
      </w:pPr>
      <w:r>
        <w:t xml:space="preserve">                Foreground = Color.YellowGreen,</w:t>
      </w:r>
    </w:p>
    <w:p w14:paraId="3FC9C283" w14:textId="77777777" w:rsidR="001C7562" w:rsidRDefault="001C7562" w:rsidP="001C7562">
      <w:pPr>
        <w:pStyle w:val="Zdrojovkd"/>
      </w:pPr>
      <w:r>
        <w:t xml:space="preserve">                FontSize = 3,</w:t>
      </w:r>
    </w:p>
    <w:p w14:paraId="3A38004B" w14:textId="77777777" w:rsidR="001C7562" w:rsidRDefault="001C7562" w:rsidP="001C7562">
      <w:pPr>
        <w:pStyle w:val="Zdrojovkd"/>
      </w:pPr>
      <w:r>
        <w:t xml:space="preserve">                HAlignment = Text.HorizontalAlignment.Center,</w:t>
      </w:r>
    </w:p>
    <w:p w14:paraId="11701BE2" w14:textId="77777777" w:rsidR="001C7562" w:rsidRDefault="001C7562" w:rsidP="001C7562">
      <w:pPr>
        <w:pStyle w:val="Zdrojovkd"/>
      </w:pPr>
      <w:r>
        <w:t xml:space="preserve">                IsGUI = true,</w:t>
      </w:r>
    </w:p>
    <w:p w14:paraId="14EA7064" w14:textId="77777777" w:rsidR="001C7562" w:rsidRDefault="001C7562" w:rsidP="001C7562">
      <w:pPr>
        <w:pStyle w:val="Zdrojovkd"/>
      </w:pPr>
      <w:r>
        <w:t xml:space="preserve">                Text = "Made with",</w:t>
      </w:r>
    </w:p>
    <w:p w14:paraId="00E66427" w14:textId="77777777" w:rsidR="001C7562" w:rsidRDefault="001C7562" w:rsidP="001C7562">
      <w:pPr>
        <w:pStyle w:val="Zdrojovkd"/>
      </w:pPr>
      <w:r>
        <w:t xml:space="preserve">                TextShadow = true,</w:t>
      </w:r>
    </w:p>
    <w:p w14:paraId="219CEC02" w14:textId="77777777" w:rsidR="001C7562" w:rsidRDefault="001C7562" w:rsidP="001C7562">
      <w:pPr>
        <w:pStyle w:val="Zdrojovkd"/>
      </w:pPr>
      <w:r>
        <w:t xml:space="preserve">                TextHAlignment = Text.HorizontalAlignment.Center</w:t>
      </w:r>
    </w:p>
    <w:p w14:paraId="1C16D947" w14:textId="77777777" w:rsidR="001C7562" w:rsidRDefault="001C7562" w:rsidP="001C7562">
      <w:pPr>
        <w:pStyle w:val="Zdrojovkd"/>
      </w:pPr>
      <w:r>
        <w:t xml:space="preserve">            };</w:t>
      </w:r>
    </w:p>
    <w:p w14:paraId="339A41E3" w14:textId="77777777" w:rsidR="001C7562" w:rsidRDefault="001C7562" w:rsidP="001C7562">
      <w:pPr>
        <w:pStyle w:val="Zdrojovkd"/>
      </w:pPr>
      <w:r>
        <w:t xml:space="preserve">            _using.Transform.Position += new Vector3(30, 110, 0);</w:t>
      </w:r>
    </w:p>
    <w:p w14:paraId="3FDE6F6E" w14:textId="77777777" w:rsidR="001C7562" w:rsidRDefault="001C7562" w:rsidP="001C7562">
      <w:pPr>
        <w:pStyle w:val="Zdrojovkd"/>
      </w:pPr>
      <w:r>
        <w:t xml:space="preserve">            _using.Transform.Dimensions = new Vector3(200, 30, 0);</w:t>
      </w:r>
    </w:p>
    <w:p w14:paraId="53659581" w14:textId="77777777" w:rsidR="001C7562" w:rsidRDefault="001C7562" w:rsidP="001C7562">
      <w:pPr>
        <w:pStyle w:val="Zdrojovkd"/>
      </w:pPr>
    </w:p>
    <w:p w14:paraId="7B256368" w14:textId="77777777" w:rsidR="001C7562" w:rsidRDefault="001C7562" w:rsidP="001C7562">
      <w:pPr>
        <w:pStyle w:val="Zdrojovkd"/>
      </w:pPr>
      <w:r>
        <w:t xml:space="preserve">            var _dkengine = new TextBlock()</w:t>
      </w:r>
    </w:p>
    <w:p w14:paraId="64637C0C" w14:textId="77777777" w:rsidR="001C7562" w:rsidRDefault="001C7562" w:rsidP="001C7562">
      <w:pPr>
        <w:pStyle w:val="Zdrojovkd"/>
      </w:pPr>
      <w:r>
        <w:t xml:space="preserve">            {</w:t>
      </w:r>
    </w:p>
    <w:p w14:paraId="579ACE85" w14:textId="77777777" w:rsidR="001C7562" w:rsidRDefault="001C7562" w:rsidP="001C7562">
      <w:pPr>
        <w:pStyle w:val="Zdrojovkd"/>
      </w:pPr>
      <w:r>
        <w:t xml:space="preserve">                FontSize = 2,</w:t>
      </w:r>
    </w:p>
    <w:p w14:paraId="68F1AF50" w14:textId="77777777" w:rsidR="001C7562" w:rsidRDefault="001C7562" w:rsidP="001C7562">
      <w:pPr>
        <w:pStyle w:val="Zdrojovkd"/>
      </w:pPr>
      <w:r>
        <w:t xml:space="preserve">                HAlignment = Text.HorizontalAlignment.Center,</w:t>
      </w:r>
    </w:p>
    <w:p w14:paraId="1ADF7897" w14:textId="77777777" w:rsidR="001C7562" w:rsidRDefault="001C7562" w:rsidP="001C7562">
      <w:pPr>
        <w:pStyle w:val="Zdrojovkd"/>
      </w:pPr>
      <w:r>
        <w:t xml:space="preserve">                IsGUI = true,</w:t>
      </w:r>
    </w:p>
    <w:p w14:paraId="0A21FB3F" w14:textId="77777777" w:rsidR="001C7562" w:rsidRDefault="001C7562" w:rsidP="001C7562">
      <w:pPr>
        <w:pStyle w:val="Zdrojovkd"/>
      </w:pPr>
      <w:r>
        <w:t xml:space="preserve">                Text = "DKENGINE",</w:t>
      </w:r>
    </w:p>
    <w:p w14:paraId="54B050D0" w14:textId="77777777" w:rsidR="001C7562" w:rsidRDefault="001C7562" w:rsidP="001C7562">
      <w:pPr>
        <w:pStyle w:val="Zdrojovkd"/>
      </w:pPr>
      <w:r>
        <w:t xml:space="preserve">                TextShadow = true,</w:t>
      </w:r>
    </w:p>
    <w:p w14:paraId="0B192CDC" w14:textId="77777777" w:rsidR="001C7562" w:rsidRDefault="001C7562" w:rsidP="001C7562">
      <w:pPr>
        <w:pStyle w:val="Zdrojovkd"/>
      </w:pPr>
      <w:r>
        <w:t xml:space="preserve">                TextHAlignment = Text.HorizontalAlignment.Center</w:t>
      </w:r>
    </w:p>
    <w:p w14:paraId="5FDA999C" w14:textId="77777777" w:rsidR="001C7562" w:rsidRDefault="001C7562" w:rsidP="001C7562">
      <w:pPr>
        <w:pStyle w:val="Zdrojovkd"/>
      </w:pPr>
      <w:r>
        <w:t xml:space="preserve">            };</w:t>
      </w:r>
    </w:p>
    <w:p w14:paraId="6043DD85" w14:textId="77777777" w:rsidR="001C7562" w:rsidRDefault="001C7562" w:rsidP="001C7562">
      <w:pPr>
        <w:pStyle w:val="Zdrojovkd"/>
      </w:pPr>
      <w:r>
        <w:t xml:space="preserve">            _dkengine.Transform.Position += new Vector3(30, 140, 0);</w:t>
      </w:r>
    </w:p>
    <w:p w14:paraId="26962E14" w14:textId="77777777" w:rsidR="001C7562" w:rsidRDefault="001C7562" w:rsidP="001C7562">
      <w:pPr>
        <w:pStyle w:val="Zdrojovkd"/>
      </w:pPr>
      <w:r>
        <w:t xml:space="preserve">            _dkengine.Transform.Dimensions = new Vector3(200, 30, 0);</w:t>
      </w:r>
    </w:p>
    <w:p w14:paraId="6A728B48" w14:textId="77777777" w:rsidR="001C7562" w:rsidRDefault="001C7562" w:rsidP="001C7562">
      <w:pPr>
        <w:pStyle w:val="Zdrojovkd"/>
      </w:pPr>
    </w:p>
    <w:p w14:paraId="47563713" w14:textId="77777777" w:rsidR="001C7562" w:rsidRDefault="001C7562" w:rsidP="001C7562">
      <w:pPr>
        <w:pStyle w:val="Zdrojovkd"/>
      </w:pPr>
      <w:r>
        <w:t xml:space="preserve">            var _naudio = new TextBlock()</w:t>
      </w:r>
    </w:p>
    <w:p w14:paraId="518BBFA6" w14:textId="77777777" w:rsidR="001C7562" w:rsidRDefault="001C7562" w:rsidP="001C7562">
      <w:pPr>
        <w:pStyle w:val="Zdrojovkd"/>
      </w:pPr>
      <w:r>
        <w:t xml:space="preserve">            {</w:t>
      </w:r>
    </w:p>
    <w:p w14:paraId="794424C9" w14:textId="77777777" w:rsidR="001C7562" w:rsidRDefault="001C7562" w:rsidP="001C7562">
      <w:pPr>
        <w:pStyle w:val="Zdrojovkd"/>
      </w:pPr>
      <w:r>
        <w:t xml:space="preserve">                FontSize = 2,</w:t>
      </w:r>
    </w:p>
    <w:p w14:paraId="464418EC" w14:textId="77777777" w:rsidR="001C7562" w:rsidRDefault="001C7562" w:rsidP="001C7562">
      <w:pPr>
        <w:pStyle w:val="Zdrojovkd"/>
      </w:pPr>
      <w:r>
        <w:t xml:space="preserve">                HAlignment = Text.HorizontalAlignment.Center,</w:t>
      </w:r>
    </w:p>
    <w:p w14:paraId="3D7CF0C6" w14:textId="77777777" w:rsidR="001C7562" w:rsidRDefault="001C7562" w:rsidP="001C7562">
      <w:pPr>
        <w:pStyle w:val="Zdrojovkd"/>
      </w:pPr>
      <w:r>
        <w:t xml:space="preserve">                IsGUI = true,</w:t>
      </w:r>
    </w:p>
    <w:p w14:paraId="7D2DAA00" w14:textId="77777777" w:rsidR="001C7562" w:rsidRDefault="001C7562" w:rsidP="001C7562">
      <w:pPr>
        <w:pStyle w:val="Zdrojovkd"/>
      </w:pPr>
      <w:r>
        <w:t xml:space="preserve">                Text = "NAUDIO",</w:t>
      </w:r>
    </w:p>
    <w:p w14:paraId="5BDFCC8B" w14:textId="77777777" w:rsidR="001C7562" w:rsidRDefault="001C7562" w:rsidP="001C7562">
      <w:pPr>
        <w:pStyle w:val="Zdrojovkd"/>
      </w:pPr>
      <w:r>
        <w:lastRenderedPageBreak/>
        <w:t xml:space="preserve">                TextShadow = true,</w:t>
      </w:r>
    </w:p>
    <w:p w14:paraId="33B6C4CB" w14:textId="77777777" w:rsidR="001C7562" w:rsidRDefault="001C7562" w:rsidP="001C7562">
      <w:pPr>
        <w:pStyle w:val="Zdrojovkd"/>
      </w:pPr>
      <w:r>
        <w:t xml:space="preserve">                TextHAlignment = Text.HorizontalAlignment.Center</w:t>
      </w:r>
    </w:p>
    <w:p w14:paraId="05A8607D" w14:textId="77777777" w:rsidR="001C7562" w:rsidRDefault="001C7562" w:rsidP="001C7562">
      <w:pPr>
        <w:pStyle w:val="Zdrojovkd"/>
      </w:pPr>
      <w:r>
        <w:t xml:space="preserve">            };</w:t>
      </w:r>
    </w:p>
    <w:p w14:paraId="278A4C7D" w14:textId="77777777" w:rsidR="001C7562" w:rsidRDefault="001C7562" w:rsidP="001C7562">
      <w:pPr>
        <w:pStyle w:val="Zdrojovkd"/>
      </w:pPr>
      <w:r>
        <w:t xml:space="preserve">            _naudio.Transform.Position += new Vector3(30, 155, 0);</w:t>
      </w:r>
    </w:p>
    <w:p w14:paraId="7FA53046" w14:textId="77777777" w:rsidR="001C7562" w:rsidRDefault="001C7562" w:rsidP="001C7562">
      <w:pPr>
        <w:pStyle w:val="Zdrojovkd"/>
      </w:pPr>
      <w:r>
        <w:t xml:space="preserve">            _naudio.Transform.Dimensions = new Vector3(200, 30, 0);</w:t>
      </w:r>
    </w:p>
    <w:p w14:paraId="7F39D799" w14:textId="77777777" w:rsidR="001C7562" w:rsidRDefault="001C7562" w:rsidP="001C7562">
      <w:pPr>
        <w:pStyle w:val="Zdrojovkd"/>
      </w:pPr>
    </w:p>
    <w:p w14:paraId="6911179E" w14:textId="77777777" w:rsidR="001C7562" w:rsidRDefault="001C7562" w:rsidP="001C7562">
      <w:pPr>
        <w:pStyle w:val="Zdrojovkd"/>
      </w:pPr>
      <w:r>
        <w:t xml:space="preserve">            var _ver = new TextBlock()</w:t>
      </w:r>
    </w:p>
    <w:p w14:paraId="4FC3FF29" w14:textId="77777777" w:rsidR="001C7562" w:rsidRDefault="001C7562" w:rsidP="001C7562">
      <w:pPr>
        <w:pStyle w:val="Zdrojovkd"/>
      </w:pPr>
      <w:r>
        <w:t xml:space="preserve">            {</w:t>
      </w:r>
    </w:p>
    <w:p w14:paraId="2D209DEA" w14:textId="77777777" w:rsidR="001C7562" w:rsidRDefault="001C7562" w:rsidP="001C7562">
      <w:pPr>
        <w:pStyle w:val="Zdrojovkd"/>
      </w:pPr>
      <w:r>
        <w:t xml:space="preserve">                FontSize = 1,</w:t>
      </w:r>
    </w:p>
    <w:p w14:paraId="5756E190" w14:textId="77777777" w:rsidR="001C7562" w:rsidRDefault="001C7562" w:rsidP="001C7562">
      <w:pPr>
        <w:pStyle w:val="Zdrojovkd"/>
      </w:pPr>
      <w:r>
        <w:t xml:space="preserve">                HAlignment = Text.HorizontalAlignment.Center,</w:t>
      </w:r>
    </w:p>
    <w:p w14:paraId="3B183D0F" w14:textId="77777777" w:rsidR="001C7562" w:rsidRDefault="001C7562" w:rsidP="001C7562">
      <w:pPr>
        <w:pStyle w:val="Zdrojovkd"/>
      </w:pPr>
      <w:r>
        <w:t xml:space="preserve">                IsGUI = true,</w:t>
      </w:r>
    </w:p>
    <w:p w14:paraId="2BEB49EF" w14:textId="77777777" w:rsidR="001C7562" w:rsidRDefault="001C7562" w:rsidP="001C7562">
      <w:pPr>
        <w:pStyle w:val="Zdrojovkd"/>
      </w:pPr>
      <w:r>
        <w:t xml:space="preserve">                Text = "version 0.0.1 alpha",</w:t>
      </w:r>
    </w:p>
    <w:p w14:paraId="7C80155C" w14:textId="77777777" w:rsidR="001C7562" w:rsidRDefault="001C7562" w:rsidP="001C7562">
      <w:pPr>
        <w:pStyle w:val="Zdrojovkd"/>
      </w:pPr>
      <w:r>
        <w:t xml:space="preserve">                TextShadow = true,</w:t>
      </w:r>
    </w:p>
    <w:p w14:paraId="58C06BD2" w14:textId="77777777" w:rsidR="001C7562" w:rsidRDefault="001C7562" w:rsidP="001C7562">
      <w:pPr>
        <w:pStyle w:val="Zdrojovkd"/>
      </w:pPr>
      <w:r>
        <w:t xml:space="preserve">                TextHAlignment = Text.HorizontalAlignment.Center</w:t>
      </w:r>
    </w:p>
    <w:p w14:paraId="68F54BCD" w14:textId="77777777" w:rsidR="001C7562" w:rsidRDefault="001C7562" w:rsidP="001C7562">
      <w:pPr>
        <w:pStyle w:val="Zdrojovkd"/>
      </w:pPr>
      <w:r>
        <w:t xml:space="preserve">            };</w:t>
      </w:r>
    </w:p>
    <w:p w14:paraId="2569E29F" w14:textId="77777777" w:rsidR="001C7562" w:rsidRDefault="001C7562" w:rsidP="001C7562">
      <w:pPr>
        <w:pStyle w:val="Zdrojovkd"/>
      </w:pPr>
      <w:r>
        <w:t xml:space="preserve">            _ver.Transform.Position += new Vector3(30, 190, 0);</w:t>
      </w:r>
    </w:p>
    <w:p w14:paraId="6A27BDDC" w14:textId="77777777" w:rsidR="001C7562" w:rsidRDefault="001C7562" w:rsidP="001C7562">
      <w:pPr>
        <w:pStyle w:val="Zdrojovkd"/>
      </w:pPr>
      <w:r>
        <w:t xml:space="preserve">            _ver.Transform.Dimensions = new Vector3(200, 30, 0);</w:t>
      </w:r>
    </w:p>
    <w:p w14:paraId="11AB816F" w14:textId="77777777" w:rsidR="001C7562" w:rsidRDefault="001C7562" w:rsidP="001C7562">
      <w:pPr>
        <w:pStyle w:val="Zdrojovkd"/>
      </w:pPr>
    </w:p>
    <w:p w14:paraId="7B913100" w14:textId="77777777" w:rsidR="001C7562" w:rsidRDefault="001C7562" w:rsidP="001C7562">
      <w:pPr>
        <w:pStyle w:val="Zdrojovkd"/>
      </w:pPr>
      <w:r>
        <w:t xml:space="preserve">            new MusicPlayer();</w:t>
      </w:r>
    </w:p>
    <w:p w14:paraId="0C11B740" w14:textId="77777777" w:rsidR="001C7562" w:rsidRDefault="001C7562" w:rsidP="001C7562">
      <w:pPr>
        <w:pStyle w:val="Zdrojovkd"/>
      </w:pPr>
      <w:r>
        <w:t xml:space="preserve">            new SoundOutput();</w:t>
      </w:r>
    </w:p>
    <w:p w14:paraId="1EAFDB9B" w14:textId="77777777" w:rsidR="001C7562" w:rsidRDefault="001C7562" w:rsidP="001C7562">
      <w:pPr>
        <w:pStyle w:val="Zdrojovkd"/>
      </w:pPr>
      <w:r>
        <w:t xml:space="preserve">            new BackgroundWorker();</w:t>
      </w:r>
    </w:p>
    <w:p w14:paraId="5B889C7A" w14:textId="77777777" w:rsidR="001C7562" w:rsidRDefault="001C7562" w:rsidP="001C7562">
      <w:pPr>
        <w:pStyle w:val="Zdrojovkd"/>
      </w:pPr>
      <w:r>
        <w:t xml:space="preserve">        }</w:t>
      </w:r>
    </w:p>
    <w:p w14:paraId="22E7E5FD" w14:textId="77777777" w:rsidR="001C7562" w:rsidRDefault="001C7562" w:rsidP="001C7562">
      <w:pPr>
        <w:pStyle w:val="Zdrojovkd"/>
      </w:pPr>
    </w:p>
    <w:p w14:paraId="356EE371" w14:textId="77777777" w:rsidR="001C7562" w:rsidRDefault="001C7562" w:rsidP="001C7562">
      <w:pPr>
        <w:pStyle w:val="Zdrojovkd"/>
      </w:pPr>
      <w:r>
        <w:t xml:space="preserve">        public override void Unload()</w:t>
      </w:r>
    </w:p>
    <w:p w14:paraId="7A18394B" w14:textId="77777777" w:rsidR="001C7562" w:rsidRDefault="001C7562" w:rsidP="001C7562">
      <w:pPr>
        <w:pStyle w:val="Zdrojovkd"/>
      </w:pPr>
      <w:r>
        <w:t xml:space="preserve">        { }</w:t>
      </w:r>
    </w:p>
    <w:p w14:paraId="0E5AEAE2" w14:textId="77777777" w:rsidR="001C7562" w:rsidRDefault="001C7562" w:rsidP="001C7562">
      <w:pPr>
        <w:pStyle w:val="Zdrojovkd"/>
      </w:pPr>
    </w:p>
    <w:p w14:paraId="50F1A4A9" w14:textId="77777777" w:rsidR="001C7562" w:rsidRDefault="001C7562" w:rsidP="001C7562">
      <w:pPr>
        <w:pStyle w:val="Zdrojovkd"/>
      </w:pPr>
      <w:r>
        <w:t xml:space="preserve">        private void GoBack()</w:t>
      </w:r>
    </w:p>
    <w:p w14:paraId="6146C8F3" w14:textId="77777777" w:rsidR="001C7562" w:rsidRDefault="001C7562" w:rsidP="001C7562">
      <w:pPr>
        <w:pStyle w:val="Zdrojovkd"/>
      </w:pPr>
      <w:r>
        <w:t xml:space="preserve">        {</w:t>
      </w:r>
    </w:p>
    <w:p w14:paraId="7397FF25" w14:textId="77777777" w:rsidR="001C7562" w:rsidRDefault="001C7562" w:rsidP="001C7562">
      <w:pPr>
        <w:pStyle w:val="Zdrojovkd"/>
      </w:pPr>
      <w:r>
        <w:t xml:space="preserve">            Engine.ChangeScene(nameof(MainMenu), true);</w:t>
      </w:r>
    </w:p>
    <w:p w14:paraId="29242BB9" w14:textId="77777777" w:rsidR="001C7562" w:rsidRDefault="001C7562" w:rsidP="001C7562">
      <w:pPr>
        <w:pStyle w:val="Zdrojovkd"/>
      </w:pPr>
      <w:r>
        <w:t xml:space="preserve">        }</w:t>
      </w:r>
    </w:p>
    <w:p w14:paraId="6BAE26A8" w14:textId="77777777" w:rsidR="001C7562" w:rsidRDefault="001C7562" w:rsidP="001C7562">
      <w:pPr>
        <w:pStyle w:val="Zdrojovkd"/>
      </w:pPr>
      <w:r>
        <w:t xml:space="preserve">    }</w:t>
      </w:r>
    </w:p>
    <w:p w14:paraId="28B340CA" w14:textId="130DDBB1" w:rsidR="001C7562" w:rsidRPr="001C7562" w:rsidRDefault="001C7562" w:rsidP="001C7562">
      <w:pPr>
        <w:pStyle w:val="Zdrojovkd"/>
      </w:pPr>
      <w:r>
        <w:t>}</w:t>
      </w:r>
    </w:p>
    <w:p w14:paraId="4F5DBD4F" w14:textId="4C48B505" w:rsidR="00CA7D0B" w:rsidRDefault="00CA7D0B" w:rsidP="00CA7D0B">
      <w:pPr>
        <w:pStyle w:val="Nadpis4"/>
      </w:pPr>
      <w:r>
        <w:t>Assets/</w:t>
      </w:r>
      <w:r>
        <w:t>Scenes</w:t>
      </w:r>
      <w:r>
        <w:t>/</w:t>
      </w:r>
      <w:r>
        <w:t>GameOver.cs</w:t>
      </w:r>
    </w:p>
    <w:p w14:paraId="4245CF9C" w14:textId="77777777" w:rsidR="005F1B59" w:rsidRDefault="005F1B59" w:rsidP="005F1B59">
      <w:pPr>
        <w:pStyle w:val="Zdrojovkd"/>
      </w:pPr>
      <w:r>
        <w:t>using DKEngine;</w:t>
      </w:r>
    </w:p>
    <w:p w14:paraId="0B3A7BE7" w14:textId="77777777" w:rsidR="005F1B59" w:rsidRDefault="005F1B59" w:rsidP="005F1B59">
      <w:pPr>
        <w:pStyle w:val="Zdrojovkd"/>
      </w:pPr>
      <w:r>
        <w:t>using DKEngine.Core;</w:t>
      </w:r>
    </w:p>
    <w:p w14:paraId="5DAFF36E" w14:textId="77777777" w:rsidR="005F1B59" w:rsidRDefault="005F1B59" w:rsidP="005F1B59">
      <w:pPr>
        <w:pStyle w:val="Zdrojovkd"/>
      </w:pPr>
      <w:r>
        <w:t>using DKEngine.Core.Components;</w:t>
      </w:r>
    </w:p>
    <w:p w14:paraId="421AAABD" w14:textId="77777777" w:rsidR="005F1B59" w:rsidRDefault="005F1B59" w:rsidP="005F1B59">
      <w:pPr>
        <w:pStyle w:val="Zdrojovkd"/>
      </w:pPr>
      <w:r>
        <w:t>using DKEngine.Core.UI;</w:t>
      </w:r>
    </w:p>
    <w:p w14:paraId="1414DE18" w14:textId="77777777" w:rsidR="005F1B59" w:rsidRDefault="005F1B59" w:rsidP="005F1B59">
      <w:pPr>
        <w:pStyle w:val="Zdrojovkd"/>
      </w:pPr>
      <w:r>
        <w:t>using MarIO.Assets.Models;</w:t>
      </w:r>
    </w:p>
    <w:p w14:paraId="7F98F27E" w14:textId="77777777" w:rsidR="005F1B59" w:rsidRDefault="005F1B59" w:rsidP="005F1B59">
      <w:pPr>
        <w:pStyle w:val="Zdrojovkd"/>
      </w:pPr>
      <w:r>
        <w:t>using MarIO.Assets.Models.Miscellaneous;</w:t>
      </w:r>
    </w:p>
    <w:p w14:paraId="299BB952" w14:textId="77777777" w:rsidR="005F1B59" w:rsidRDefault="005F1B59" w:rsidP="005F1B59">
      <w:pPr>
        <w:pStyle w:val="Zdrojovkd"/>
      </w:pPr>
      <w:r>
        <w:t>using System;</w:t>
      </w:r>
    </w:p>
    <w:p w14:paraId="562147D8" w14:textId="77777777" w:rsidR="005F1B59" w:rsidRDefault="005F1B59" w:rsidP="005F1B59">
      <w:pPr>
        <w:pStyle w:val="Zdrojovkd"/>
      </w:pPr>
      <w:r>
        <w:t>using System.Drawing;</w:t>
      </w:r>
    </w:p>
    <w:p w14:paraId="55CE0721" w14:textId="77777777" w:rsidR="005F1B59" w:rsidRDefault="005F1B59" w:rsidP="005F1B59">
      <w:pPr>
        <w:pStyle w:val="Zdrojovkd"/>
      </w:pPr>
    </w:p>
    <w:p w14:paraId="5BF458C6" w14:textId="77777777" w:rsidR="005F1B59" w:rsidRDefault="005F1B59" w:rsidP="005F1B59">
      <w:pPr>
        <w:pStyle w:val="Zdrojovkd"/>
      </w:pPr>
      <w:r>
        <w:t>namespace MarIO.Assets.Scenes</w:t>
      </w:r>
    </w:p>
    <w:p w14:paraId="47FE9153" w14:textId="77777777" w:rsidR="005F1B59" w:rsidRDefault="005F1B59" w:rsidP="005F1B59">
      <w:pPr>
        <w:pStyle w:val="Zdrojovkd"/>
      </w:pPr>
      <w:r>
        <w:t>{</w:t>
      </w:r>
    </w:p>
    <w:p w14:paraId="0C19FE7D" w14:textId="77777777" w:rsidR="005F1B59" w:rsidRDefault="005F1B59" w:rsidP="005F1B59">
      <w:pPr>
        <w:pStyle w:val="Zdrojovkd"/>
      </w:pPr>
      <w:r>
        <w:t xml:space="preserve">    internal class GameOver : Scene</w:t>
      </w:r>
    </w:p>
    <w:p w14:paraId="5C44B303" w14:textId="77777777" w:rsidR="005F1B59" w:rsidRDefault="005F1B59" w:rsidP="005F1B59">
      <w:pPr>
        <w:pStyle w:val="Zdrojovkd"/>
      </w:pPr>
      <w:r>
        <w:t xml:space="preserve">    {</w:t>
      </w:r>
    </w:p>
    <w:p w14:paraId="52945D5E" w14:textId="77777777" w:rsidR="005F1B59" w:rsidRDefault="005F1B59" w:rsidP="005F1B59">
      <w:pPr>
        <w:pStyle w:val="Zdrojovkd"/>
      </w:pPr>
      <w:r>
        <w:t xml:space="preserve">        public GameOver()</w:t>
      </w:r>
    </w:p>
    <w:p w14:paraId="20CED2D7" w14:textId="77777777" w:rsidR="005F1B59" w:rsidRDefault="005F1B59" w:rsidP="005F1B59">
      <w:pPr>
        <w:pStyle w:val="Zdrojovkd"/>
      </w:pPr>
      <w:r>
        <w:t xml:space="preserve">        {</w:t>
      </w:r>
    </w:p>
    <w:p w14:paraId="397B46F7" w14:textId="77777777" w:rsidR="005F1B59" w:rsidRDefault="005F1B59" w:rsidP="005F1B59">
      <w:pPr>
        <w:pStyle w:val="Zdrojovkd"/>
      </w:pPr>
      <w:r>
        <w:t xml:space="preserve">            Name = nameof(GameOver);</w:t>
      </w:r>
    </w:p>
    <w:p w14:paraId="495E48CC" w14:textId="77777777" w:rsidR="005F1B59" w:rsidRDefault="005F1B59" w:rsidP="005F1B59">
      <w:pPr>
        <w:pStyle w:val="Zdrojovkd"/>
      </w:pPr>
      <w:r>
        <w:t xml:space="preserve">        }</w:t>
      </w:r>
    </w:p>
    <w:p w14:paraId="411B967F" w14:textId="77777777" w:rsidR="005F1B59" w:rsidRDefault="005F1B59" w:rsidP="005F1B59">
      <w:pPr>
        <w:pStyle w:val="Zdrojovkd"/>
      </w:pPr>
    </w:p>
    <w:p w14:paraId="5A695E8D" w14:textId="77777777" w:rsidR="005F1B59" w:rsidRDefault="005F1B59" w:rsidP="005F1B59">
      <w:pPr>
        <w:pStyle w:val="Zdrojovkd"/>
      </w:pPr>
      <w:r>
        <w:t xml:space="preserve">        public override void Init()</w:t>
      </w:r>
    </w:p>
    <w:p w14:paraId="175D2DF4" w14:textId="77777777" w:rsidR="005F1B59" w:rsidRDefault="005F1B59" w:rsidP="005F1B59">
      <w:pPr>
        <w:pStyle w:val="Zdrojovkd"/>
      </w:pPr>
      <w:r>
        <w:t xml:space="preserve">        {</w:t>
      </w:r>
    </w:p>
    <w:p w14:paraId="6CB89E3D" w14:textId="77777777" w:rsidR="005F1B59" w:rsidRDefault="005F1B59" w:rsidP="005F1B59">
      <w:pPr>
        <w:pStyle w:val="Zdrojovkd"/>
      </w:pPr>
      <w:r>
        <w:t xml:space="preserve">            TextBlock GameOver = new TextBlock()</w:t>
      </w:r>
    </w:p>
    <w:p w14:paraId="019B77A2" w14:textId="77777777" w:rsidR="005F1B59" w:rsidRDefault="005F1B59" w:rsidP="005F1B59">
      <w:pPr>
        <w:pStyle w:val="Zdrojovkd"/>
      </w:pPr>
      <w:r>
        <w:t xml:space="preserve">            {</w:t>
      </w:r>
    </w:p>
    <w:p w14:paraId="444943DD" w14:textId="77777777" w:rsidR="005F1B59" w:rsidRDefault="005F1B59" w:rsidP="005F1B59">
      <w:pPr>
        <w:pStyle w:val="Zdrojovkd"/>
      </w:pPr>
      <w:r>
        <w:t xml:space="preserve">                FontSize = 5,</w:t>
      </w:r>
    </w:p>
    <w:p w14:paraId="49BD5019" w14:textId="77777777" w:rsidR="005F1B59" w:rsidRDefault="005F1B59" w:rsidP="005F1B59">
      <w:pPr>
        <w:pStyle w:val="Zdrojovkd"/>
      </w:pPr>
      <w:r>
        <w:t xml:space="preserve">                Foreground = Color.White,</w:t>
      </w:r>
    </w:p>
    <w:p w14:paraId="7EB6BA13" w14:textId="77777777" w:rsidR="005F1B59" w:rsidRDefault="005F1B59" w:rsidP="005F1B59">
      <w:pPr>
        <w:pStyle w:val="Zdrojovkd"/>
      </w:pPr>
      <w:r>
        <w:t xml:space="preserve">                HAlignment = Text.HorizontalAlignment.Center,</w:t>
      </w:r>
    </w:p>
    <w:p w14:paraId="430D79CA" w14:textId="77777777" w:rsidR="005F1B59" w:rsidRDefault="005F1B59" w:rsidP="005F1B59">
      <w:pPr>
        <w:pStyle w:val="Zdrojovkd"/>
      </w:pPr>
      <w:r>
        <w:t xml:space="preserve">                IsGUI = true,</w:t>
      </w:r>
    </w:p>
    <w:p w14:paraId="77062334" w14:textId="77777777" w:rsidR="005F1B59" w:rsidRDefault="005F1B59" w:rsidP="005F1B59">
      <w:pPr>
        <w:pStyle w:val="Zdrojovkd"/>
      </w:pPr>
      <w:r>
        <w:t xml:space="preserve">                Name = "tx_GameOver",</w:t>
      </w:r>
    </w:p>
    <w:p w14:paraId="41818684" w14:textId="77777777" w:rsidR="005F1B59" w:rsidRDefault="005F1B59" w:rsidP="005F1B59">
      <w:pPr>
        <w:pStyle w:val="Zdrojovkd"/>
      </w:pPr>
      <w:r>
        <w:t xml:space="preserve">                Text = "GAME OVER",</w:t>
      </w:r>
    </w:p>
    <w:p w14:paraId="21123CEA" w14:textId="77777777" w:rsidR="005F1B59" w:rsidRDefault="005F1B59" w:rsidP="005F1B59">
      <w:pPr>
        <w:pStyle w:val="Zdrojovkd"/>
      </w:pPr>
      <w:r>
        <w:t xml:space="preserve">                TextHAlignment = Text.HorizontalAlignment.Center,</w:t>
      </w:r>
    </w:p>
    <w:p w14:paraId="53B79102" w14:textId="77777777" w:rsidR="005F1B59" w:rsidRDefault="005F1B59" w:rsidP="005F1B59">
      <w:pPr>
        <w:pStyle w:val="Zdrojovkd"/>
      </w:pPr>
      <w:r>
        <w:t xml:space="preserve">                VAlignment = Text.VerticalAlignment.Center,</w:t>
      </w:r>
    </w:p>
    <w:p w14:paraId="4442D5D0" w14:textId="77777777" w:rsidR="005F1B59" w:rsidRDefault="005F1B59" w:rsidP="005F1B59">
      <w:pPr>
        <w:pStyle w:val="Zdrojovkd"/>
      </w:pPr>
      <w:r>
        <w:t xml:space="preserve">            };</w:t>
      </w:r>
    </w:p>
    <w:p w14:paraId="53116F78" w14:textId="77777777" w:rsidR="005F1B59" w:rsidRDefault="005F1B59" w:rsidP="005F1B59">
      <w:pPr>
        <w:pStyle w:val="Zdrojovkd"/>
      </w:pPr>
      <w:r>
        <w:t xml:space="preserve">            GameOver.Transform.Dimensions = new Vector3(200, 30, 0);</w:t>
      </w:r>
    </w:p>
    <w:p w14:paraId="5EEE1F71" w14:textId="77777777" w:rsidR="005F1B59" w:rsidRDefault="005F1B59" w:rsidP="005F1B59">
      <w:pPr>
        <w:pStyle w:val="Zdrojovkd"/>
      </w:pPr>
      <w:r>
        <w:t xml:space="preserve">            GameOver.Transform.Position += new Vector3(0, -30, 0);</w:t>
      </w:r>
    </w:p>
    <w:p w14:paraId="70390B83" w14:textId="77777777" w:rsidR="005F1B59" w:rsidRDefault="005F1B59" w:rsidP="005F1B59">
      <w:pPr>
        <w:pStyle w:val="Zdrojovkd"/>
      </w:pPr>
    </w:p>
    <w:p w14:paraId="577B9C25" w14:textId="77777777" w:rsidR="005F1B59" w:rsidRDefault="005F1B59" w:rsidP="005F1B59">
      <w:pPr>
        <w:pStyle w:val="Zdrojovkd"/>
      </w:pPr>
      <w:r>
        <w:t xml:space="preserve">            TextBlock Score = new TextBlock()</w:t>
      </w:r>
    </w:p>
    <w:p w14:paraId="3C222583" w14:textId="77777777" w:rsidR="005F1B59" w:rsidRDefault="005F1B59" w:rsidP="005F1B59">
      <w:pPr>
        <w:pStyle w:val="Zdrojovkd"/>
      </w:pPr>
      <w:r>
        <w:t xml:space="preserve">            {</w:t>
      </w:r>
    </w:p>
    <w:p w14:paraId="0505E5EA" w14:textId="77777777" w:rsidR="005F1B59" w:rsidRDefault="005F1B59" w:rsidP="005F1B59">
      <w:pPr>
        <w:pStyle w:val="Zdrojovkd"/>
      </w:pPr>
      <w:r>
        <w:t xml:space="preserve">                FontSize = 2.5f,</w:t>
      </w:r>
    </w:p>
    <w:p w14:paraId="4E51F4E2" w14:textId="77777777" w:rsidR="005F1B59" w:rsidRDefault="005F1B59" w:rsidP="005F1B59">
      <w:pPr>
        <w:pStyle w:val="Zdrojovkd"/>
      </w:pPr>
      <w:r>
        <w:t xml:space="preserve">                Foreground = Color.White,</w:t>
      </w:r>
    </w:p>
    <w:p w14:paraId="392C68C1" w14:textId="77777777" w:rsidR="005F1B59" w:rsidRDefault="005F1B59" w:rsidP="005F1B59">
      <w:pPr>
        <w:pStyle w:val="Zdrojovkd"/>
      </w:pPr>
      <w:r>
        <w:t xml:space="preserve">                HAlignment = Text.HorizontalAlignment.Center,</w:t>
      </w:r>
    </w:p>
    <w:p w14:paraId="77BB881B" w14:textId="77777777" w:rsidR="005F1B59" w:rsidRDefault="005F1B59" w:rsidP="005F1B59">
      <w:pPr>
        <w:pStyle w:val="Zdrojovkd"/>
      </w:pPr>
      <w:r>
        <w:t xml:space="preserve">                IsGUI = true,</w:t>
      </w:r>
    </w:p>
    <w:p w14:paraId="70616566" w14:textId="77777777" w:rsidR="005F1B59" w:rsidRDefault="005F1B59" w:rsidP="005F1B59">
      <w:pPr>
        <w:pStyle w:val="Zdrojovkd"/>
      </w:pPr>
      <w:r>
        <w:t xml:space="preserve">                Name = "tx_Score",</w:t>
      </w:r>
    </w:p>
    <w:p w14:paraId="637BE1FA" w14:textId="77777777" w:rsidR="005F1B59" w:rsidRDefault="005F1B59" w:rsidP="005F1B59">
      <w:pPr>
        <w:pStyle w:val="Zdrojovkd"/>
      </w:pPr>
      <w:r>
        <w:t xml:space="preserve">                Text = Shared.Mechanics.GameScoreStr,</w:t>
      </w:r>
    </w:p>
    <w:p w14:paraId="229931A1" w14:textId="77777777" w:rsidR="005F1B59" w:rsidRDefault="005F1B59" w:rsidP="005F1B59">
      <w:pPr>
        <w:pStyle w:val="Zdrojovkd"/>
      </w:pPr>
      <w:r>
        <w:lastRenderedPageBreak/>
        <w:t xml:space="preserve">                TextHAlignment = Text.HorizontalAlignment.Center,</w:t>
      </w:r>
    </w:p>
    <w:p w14:paraId="6A119FFD" w14:textId="77777777" w:rsidR="005F1B59" w:rsidRDefault="005F1B59" w:rsidP="005F1B59">
      <w:pPr>
        <w:pStyle w:val="Zdrojovkd"/>
      </w:pPr>
      <w:r>
        <w:t xml:space="preserve">                VAlignment = Text.VerticalAlignment.Center</w:t>
      </w:r>
    </w:p>
    <w:p w14:paraId="41339715" w14:textId="77777777" w:rsidR="005F1B59" w:rsidRDefault="005F1B59" w:rsidP="005F1B59">
      <w:pPr>
        <w:pStyle w:val="Zdrojovkd"/>
      </w:pPr>
      <w:r>
        <w:t xml:space="preserve">            };</w:t>
      </w:r>
    </w:p>
    <w:p w14:paraId="7337E93A" w14:textId="77777777" w:rsidR="005F1B59" w:rsidRDefault="005F1B59" w:rsidP="005F1B59">
      <w:pPr>
        <w:pStyle w:val="Zdrojovkd"/>
      </w:pPr>
      <w:r>
        <w:t xml:space="preserve">            Score.Transform.Dimensions = new Vector3(100, 30, 0);</w:t>
      </w:r>
    </w:p>
    <w:p w14:paraId="42FB45CA" w14:textId="77777777" w:rsidR="005F1B59" w:rsidRDefault="005F1B59" w:rsidP="005F1B59">
      <w:pPr>
        <w:pStyle w:val="Zdrojovkd"/>
      </w:pPr>
      <w:r>
        <w:t xml:space="preserve">            Score.Transform.Position += new Vector3(0, 30, 0);</w:t>
      </w:r>
    </w:p>
    <w:p w14:paraId="3CB129A1" w14:textId="77777777" w:rsidR="005F1B59" w:rsidRDefault="005F1B59" w:rsidP="005F1B59">
      <w:pPr>
        <w:pStyle w:val="Zdrojovkd"/>
      </w:pPr>
    </w:p>
    <w:p w14:paraId="7396D7C2" w14:textId="77777777" w:rsidR="005F1B59" w:rsidRDefault="005F1B59" w:rsidP="005F1B59">
      <w:pPr>
        <w:pStyle w:val="Zdrojovkd"/>
      </w:pPr>
      <w:r>
        <w:t xml:space="preserve">            GameObject holder = new GameObject();</w:t>
      </w:r>
    </w:p>
    <w:p w14:paraId="7CE0183F" w14:textId="77777777" w:rsidR="005F1B59" w:rsidRDefault="005F1B59" w:rsidP="005F1B59">
      <w:pPr>
        <w:pStyle w:val="Zdrojovkd"/>
      </w:pPr>
      <w:r>
        <w:t xml:space="preserve">            holder.Transform.Position = new Vector3(136, 156, 0);</w:t>
      </w:r>
    </w:p>
    <w:p w14:paraId="3C0F22F2" w14:textId="77777777" w:rsidR="005F1B59" w:rsidRDefault="005F1B59" w:rsidP="005F1B59">
      <w:pPr>
        <w:pStyle w:val="Zdrojovkd"/>
      </w:pPr>
    </w:p>
    <w:p w14:paraId="2BBC73B5" w14:textId="77777777" w:rsidR="005F1B59" w:rsidRDefault="005F1B59" w:rsidP="005F1B59">
      <w:pPr>
        <w:pStyle w:val="Zdrojovkd"/>
      </w:pPr>
      <w:r>
        <w:t xml:space="preserve">            Coin CoinIcon = new Coin(holder)</w:t>
      </w:r>
    </w:p>
    <w:p w14:paraId="77AFBFC4" w14:textId="77777777" w:rsidR="005F1B59" w:rsidRDefault="005F1B59" w:rsidP="005F1B59">
      <w:pPr>
        <w:pStyle w:val="Zdrojovkd"/>
      </w:pPr>
      <w:r>
        <w:t xml:space="preserve">            {</w:t>
      </w:r>
    </w:p>
    <w:p w14:paraId="2C5CBA51" w14:textId="77777777" w:rsidR="005F1B59" w:rsidRDefault="005F1B59" w:rsidP="005F1B59">
      <w:pPr>
        <w:pStyle w:val="Zdrojovkd"/>
      </w:pPr>
      <w:r>
        <w:t xml:space="preserve">                IsGUI = true,</w:t>
      </w:r>
    </w:p>
    <w:p w14:paraId="7C646F7E" w14:textId="77777777" w:rsidR="005F1B59" w:rsidRDefault="005F1B59" w:rsidP="005F1B59">
      <w:pPr>
        <w:pStyle w:val="Zdrojovkd"/>
      </w:pPr>
      <w:r>
        <w:t xml:space="preserve">                Name = "coin_icon"</w:t>
      </w:r>
    </w:p>
    <w:p w14:paraId="34162C36" w14:textId="77777777" w:rsidR="005F1B59" w:rsidRDefault="005F1B59" w:rsidP="005F1B59">
      <w:pPr>
        <w:pStyle w:val="Zdrojovkd"/>
      </w:pPr>
      <w:r>
        <w:t xml:space="preserve">            };</w:t>
      </w:r>
    </w:p>
    <w:p w14:paraId="51AADBC6" w14:textId="77777777" w:rsidR="005F1B59" w:rsidRDefault="005F1B59" w:rsidP="005F1B59">
      <w:pPr>
        <w:pStyle w:val="Zdrojovkd"/>
      </w:pPr>
      <w:r>
        <w:t xml:space="preserve">            CoinIcon.Transform.Scale = new Vector3(2f, 2f, 0);</w:t>
      </w:r>
    </w:p>
    <w:p w14:paraId="22BE11B3" w14:textId="77777777" w:rsidR="005F1B59" w:rsidRDefault="005F1B59" w:rsidP="005F1B59">
      <w:pPr>
        <w:pStyle w:val="Zdrojovkd"/>
      </w:pPr>
    </w:p>
    <w:p w14:paraId="70B9C08A" w14:textId="77777777" w:rsidR="005F1B59" w:rsidRDefault="005F1B59" w:rsidP="005F1B59">
      <w:pPr>
        <w:pStyle w:val="Zdrojovkd"/>
      </w:pPr>
      <w:r>
        <w:t xml:space="preserve">            TextBlock Coins = new TextBlock(holder)</w:t>
      </w:r>
    </w:p>
    <w:p w14:paraId="211C5709" w14:textId="77777777" w:rsidR="005F1B59" w:rsidRDefault="005F1B59" w:rsidP="005F1B59">
      <w:pPr>
        <w:pStyle w:val="Zdrojovkd"/>
      </w:pPr>
      <w:r>
        <w:t xml:space="preserve">            {</w:t>
      </w:r>
    </w:p>
    <w:p w14:paraId="5743B322" w14:textId="77777777" w:rsidR="005F1B59" w:rsidRDefault="005F1B59" w:rsidP="005F1B59">
      <w:pPr>
        <w:pStyle w:val="Zdrojovkd"/>
      </w:pPr>
      <w:r>
        <w:t xml:space="preserve">                FontSize = 2.5f,</w:t>
      </w:r>
    </w:p>
    <w:p w14:paraId="5B3C0866" w14:textId="77777777" w:rsidR="005F1B59" w:rsidRDefault="005F1B59" w:rsidP="005F1B59">
      <w:pPr>
        <w:pStyle w:val="Zdrojovkd"/>
      </w:pPr>
      <w:r>
        <w:t xml:space="preserve">                IsGUI = true,</w:t>
      </w:r>
    </w:p>
    <w:p w14:paraId="291B2439" w14:textId="77777777" w:rsidR="005F1B59" w:rsidRDefault="005F1B59" w:rsidP="005F1B59">
      <w:pPr>
        <w:pStyle w:val="Zdrojovkd"/>
      </w:pPr>
      <w:r>
        <w:t xml:space="preserve">                TextHAlignment = Text.HorizontalAlignment.Center,</w:t>
      </w:r>
    </w:p>
    <w:p w14:paraId="11495927" w14:textId="77777777" w:rsidR="005F1B59" w:rsidRDefault="005F1B59" w:rsidP="005F1B59">
      <w:pPr>
        <w:pStyle w:val="Zdrojovkd"/>
      </w:pPr>
      <w:r>
        <w:t xml:space="preserve">                Text = string.Format($"*{Shared.Mechanics.CoinsCount:00}")</w:t>
      </w:r>
    </w:p>
    <w:p w14:paraId="45EDFAB8" w14:textId="77777777" w:rsidR="005F1B59" w:rsidRDefault="005F1B59" w:rsidP="005F1B59">
      <w:pPr>
        <w:pStyle w:val="Zdrojovkd"/>
      </w:pPr>
      <w:r>
        <w:t xml:space="preserve">            };</w:t>
      </w:r>
    </w:p>
    <w:p w14:paraId="55B83E9B" w14:textId="77777777" w:rsidR="005F1B59" w:rsidRDefault="005F1B59" w:rsidP="005F1B59">
      <w:pPr>
        <w:pStyle w:val="Zdrojovkd"/>
      </w:pPr>
      <w:r>
        <w:t xml:space="preserve">            Coins.Transform.Dimensions = new Vector3(40, 15, 0);</w:t>
      </w:r>
    </w:p>
    <w:p w14:paraId="1846B161" w14:textId="77777777" w:rsidR="005F1B59" w:rsidRDefault="005F1B59" w:rsidP="005F1B59">
      <w:pPr>
        <w:pStyle w:val="Zdrojovkd"/>
      </w:pPr>
      <w:r>
        <w:t xml:space="preserve">            Coins.Transform.Position += new Vector3(12, 2, 0);</w:t>
      </w:r>
    </w:p>
    <w:p w14:paraId="6B0F8D62" w14:textId="77777777" w:rsidR="005F1B59" w:rsidRDefault="005F1B59" w:rsidP="005F1B59">
      <w:pPr>
        <w:pStyle w:val="Zdrojovkd"/>
      </w:pPr>
    </w:p>
    <w:p w14:paraId="4EAFDCD1" w14:textId="77777777" w:rsidR="005F1B59" w:rsidRDefault="005F1B59" w:rsidP="005F1B59">
      <w:pPr>
        <w:pStyle w:val="Zdrojovkd"/>
      </w:pPr>
      <w:r>
        <w:t xml:space="preserve">            new Delayer()</w:t>
      </w:r>
    </w:p>
    <w:p w14:paraId="4BB70D46" w14:textId="77777777" w:rsidR="005F1B59" w:rsidRDefault="005F1B59" w:rsidP="005F1B59">
      <w:pPr>
        <w:pStyle w:val="Zdrojovkd"/>
      </w:pPr>
      <w:r>
        <w:t xml:space="preserve">            {</w:t>
      </w:r>
    </w:p>
    <w:p w14:paraId="48851DFB" w14:textId="77777777" w:rsidR="005F1B59" w:rsidRDefault="005F1B59" w:rsidP="005F1B59">
      <w:pPr>
        <w:pStyle w:val="Zdrojovkd"/>
      </w:pPr>
      <w:r>
        <w:t xml:space="preserve">                CalledAction = () =&gt; Engine.LoadScene&lt;MainMenu&gt;(),</w:t>
      </w:r>
    </w:p>
    <w:p w14:paraId="35DC0113" w14:textId="77777777" w:rsidR="005F1B59" w:rsidRDefault="005F1B59" w:rsidP="005F1B59">
      <w:pPr>
        <w:pStyle w:val="Zdrojovkd"/>
      </w:pPr>
      <w:r>
        <w:t xml:space="preserve">                TimeToWait = new TimeSpan(0, 0, 5)</w:t>
      </w:r>
    </w:p>
    <w:p w14:paraId="5421F60A" w14:textId="77777777" w:rsidR="005F1B59" w:rsidRDefault="005F1B59" w:rsidP="005F1B59">
      <w:pPr>
        <w:pStyle w:val="Zdrojovkd"/>
      </w:pPr>
      <w:r>
        <w:t xml:space="preserve">            };</w:t>
      </w:r>
    </w:p>
    <w:p w14:paraId="35E8CA0E" w14:textId="77777777" w:rsidR="005F1B59" w:rsidRDefault="005F1B59" w:rsidP="005F1B59">
      <w:pPr>
        <w:pStyle w:val="Zdrojovkd"/>
      </w:pPr>
    </w:p>
    <w:p w14:paraId="3E9C4E8E" w14:textId="77777777" w:rsidR="005F1B59" w:rsidRDefault="005F1B59" w:rsidP="005F1B59">
      <w:pPr>
        <w:pStyle w:val="Zdrojovkd"/>
      </w:pPr>
      <w:r>
        <w:t xml:space="preserve">            new Camera()</w:t>
      </w:r>
    </w:p>
    <w:p w14:paraId="0D7E84C4" w14:textId="77777777" w:rsidR="005F1B59" w:rsidRDefault="005F1B59" w:rsidP="005F1B59">
      <w:pPr>
        <w:pStyle w:val="Zdrojovkd"/>
      </w:pPr>
      <w:r>
        <w:t xml:space="preserve">            {</w:t>
      </w:r>
    </w:p>
    <w:p w14:paraId="49B80B40" w14:textId="77777777" w:rsidR="005F1B59" w:rsidRDefault="005F1B59" w:rsidP="005F1B59">
      <w:pPr>
        <w:pStyle w:val="Zdrojovkd"/>
      </w:pPr>
      <w:r>
        <w:t xml:space="preserve">                BackGround = Shared.Mechanics.WorldChangeBackground.ToColor()</w:t>
      </w:r>
    </w:p>
    <w:p w14:paraId="34946AFF" w14:textId="77777777" w:rsidR="005F1B59" w:rsidRDefault="005F1B59" w:rsidP="005F1B59">
      <w:pPr>
        <w:pStyle w:val="Zdrojovkd"/>
      </w:pPr>
      <w:r>
        <w:t xml:space="preserve">            };</w:t>
      </w:r>
    </w:p>
    <w:p w14:paraId="3CD97CD2" w14:textId="77777777" w:rsidR="005F1B59" w:rsidRDefault="005F1B59" w:rsidP="005F1B59">
      <w:pPr>
        <w:pStyle w:val="Zdrojovkd"/>
      </w:pPr>
    </w:p>
    <w:p w14:paraId="7E96695D" w14:textId="77777777" w:rsidR="005F1B59" w:rsidRDefault="005F1B59" w:rsidP="005F1B59">
      <w:pPr>
        <w:pStyle w:val="Zdrojovkd"/>
      </w:pPr>
      <w:r>
        <w:t xml:space="preserve">            Shared.Mechanics.MarioCurrentState = Mario.State.Super;</w:t>
      </w:r>
    </w:p>
    <w:p w14:paraId="6B551642" w14:textId="77777777" w:rsidR="005F1B59" w:rsidRDefault="005F1B59" w:rsidP="005F1B59">
      <w:pPr>
        <w:pStyle w:val="Zdrojovkd"/>
      </w:pPr>
      <w:r>
        <w:t xml:space="preserve">        }</w:t>
      </w:r>
    </w:p>
    <w:p w14:paraId="3A43DD62" w14:textId="77777777" w:rsidR="005F1B59" w:rsidRDefault="005F1B59" w:rsidP="005F1B59">
      <w:pPr>
        <w:pStyle w:val="Zdrojovkd"/>
      </w:pPr>
    </w:p>
    <w:p w14:paraId="5890D8BC" w14:textId="77777777" w:rsidR="005F1B59" w:rsidRDefault="005F1B59" w:rsidP="005F1B59">
      <w:pPr>
        <w:pStyle w:val="Zdrojovkd"/>
      </w:pPr>
      <w:r>
        <w:t xml:space="preserve">        public override void Unload()</w:t>
      </w:r>
    </w:p>
    <w:p w14:paraId="47D77FDC" w14:textId="77777777" w:rsidR="005F1B59" w:rsidRDefault="005F1B59" w:rsidP="005F1B59">
      <w:pPr>
        <w:pStyle w:val="Zdrojovkd"/>
      </w:pPr>
      <w:r>
        <w:t xml:space="preserve">        { }</w:t>
      </w:r>
    </w:p>
    <w:p w14:paraId="3150F36A" w14:textId="77777777" w:rsidR="005F1B59" w:rsidRDefault="005F1B59" w:rsidP="005F1B59">
      <w:pPr>
        <w:pStyle w:val="Zdrojovkd"/>
      </w:pPr>
      <w:r>
        <w:t xml:space="preserve">    }</w:t>
      </w:r>
    </w:p>
    <w:p w14:paraId="1C555410" w14:textId="0996F0D8" w:rsidR="005F1B59" w:rsidRPr="005F1B59" w:rsidRDefault="005F1B59" w:rsidP="005F1B59">
      <w:pPr>
        <w:pStyle w:val="Zdrojovkd"/>
      </w:pPr>
      <w:r>
        <w:t>}</w:t>
      </w:r>
    </w:p>
    <w:p w14:paraId="2EE91C98" w14:textId="3652C31D" w:rsidR="00CA7D0B" w:rsidRDefault="00CA7D0B" w:rsidP="00CA7D0B">
      <w:pPr>
        <w:pStyle w:val="Nadpis4"/>
      </w:pPr>
      <w:r>
        <w:t>Assets/Scenes/</w:t>
      </w:r>
      <w:r>
        <w:t>Level_1_1.cs</w:t>
      </w:r>
    </w:p>
    <w:p w14:paraId="012597C0" w14:textId="77777777" w:rsidR="005F1B59" w:rsidRDefault="005F1B59" w:rsidP="005F1B59">
      <w:pPr>
        <w:pStyle w:val="Zdrojovkd"/>
      </w:pPr>
      <w:r>
        <w:t>using DKEngine.Core;</w:t>
      </w:r>
    </w:p>
    <w:p w14:paraId="1A3B63D0" w14:textId="77777777" w:rsidR="005F1B59" w:rsidRDefault="005F1B59" w:rsidP="005F1B59">
      <w:pPr>
        <w:pStyle w:val="Zdrojovkd"/>
      </w:pPr>
      <w:r>
        <w:t>using DKEngine.Core.Components;</w:t>
      </w:r>
    </w:p>
    <w:p w14:paraId="7370EBD7" w14:textId="77777777" w:rsidR="005F1B59" w:rsidRDefault="005F1B59" w:rsidP="005F1B59">
      <w:pPr>
        <w:pStyle w:val="Zdrojovkd"/>
      </w:pPr>
      <w:r>
        <w:t>using MarIO.Assets.Models;</w:t>
      </w:r>
    </w:p>
    <w:p w14:paraId="4E14952C" w14:textId="77777777" w:rsidR="005F1B59" w:rsidRDefault="005F1B59" w:rsidP="005F1B59">
      <w:pPr>
        <w:pStyle w:val="Zdrojovkd"/>
      </w:pPr>
      <w:r>
        <w:t>using MarIO.Assets.Scripts;</w:t>
      </w:r>
    </w:p>
    <w:p w14:paraId="06AB972C" w14:textId="77777777" w:rsidR="005F1B59" w:rsidRDefault="005F1B59" w:rsidP="005F1B59">
      <w:pPr>
        <w:pStyle w:val="Zdrojovkd"/>
      </w:pPr>
    </w:p>
    <w:p w14:paraId="7FD332D2" w14:textId="77777777" w:rsidR="005F1B59" w:rsidRDefault="005F1B59" w:rsidP="005F1B59">
      <w:pPr>
        <w:pStyle w:val="Zdrojovkd"/>
      </w:pPr>
      <w:r>
        <w:t>namespace MarIO.Assets.Scenes</w:t>
      </w:r>
    </w:p>
    <w:p w14:paraId="64519933" w14:textId="77777777" w:rsidR="005F1B59" w:rsidRDefault="005F1B59" w:rsidP="005F1B59">
      <w:pPr>
        <w:pStyle w:val="Zdrojovkd"/>
      </w:pPr>
      <w:r>
        <w:t>{</w:t>
      </w:r>
    </w:p>
    <w:p w14:paraId="296F1D8F" w14:textId="77777777" w:rsidR="005F1B59" w:rsidRDefault="005F1B59" w:rsidP="005F1B59">
      <w:pPr>
        <w:pStyle w:val="Zdrojovkd"/>
      </w:pPr>
      <w:r>
        <w:t xml:space="preserve">    public class Level_1_1 : MapBase</w:t>
      </w:r>
    </w:p>
    <w:p w14:paraId="26CDBD3C" w14:textId="77777777" w:rsidR="005F1B59" w:rsidRDefault="005F1B59" w:rsidP="005F1B59">
      <w:pPr>
        <w:pStyle w:val="Zdrojovkd"/>
      </w:pPr>
      <w:r>
        <w:t xml:space="preserve">    {</w:t>
      </w:r>
    </w:p>
    <w:p w14:paraId="3DE168CF" w14:textId="77777777" w:rsidR="005F1B59" w:rsidRDefault="005F1B59" w:rsidP="005F1B59">
      <w:pPr>
        <w:pStyle w:val="Zdrojovkd"/>
      </w:pPr>
      <w:r>
        <w:t xml:space="preserve">        private const int offset = 520;</w:t>
      </w:r>
    </w:p>
    <w:p w14:paraId="0B7EA804" w14:textId="77777777" w:rsidR="005F1B59" w:rsidRDefault="005F1B59" w:rsidP="005F1B59">
      <w:pPr>
        <w:pStyle w:val="Zdrojovkd"/>
      </w:pPr>
    </w:p>
    <w:p w14:paraId="15005AA0" w14:textId="77777777" w:rsidR="005F1B59" w:rsidRDefault="005F1B59" w:rsidP="005F1B59">
      <w:pPr>
        <w:pStyle w:val="Zdrojovkd"/>
      </w:pPr>
      <w:r>
        <w:t xml:space="preserve">        public Level_1_1()</w:t>
      </w:r>
    </w:p>
    <w:p w14:paraId="49A1764E" w14:textId="77777777" w:rsidR="005F1B59" w:rsidRDefault="005F1B59" w:rsidP="005F1B59">
      <w:pPr>
        <w:pStyle w:val="Zdrojovkd"/>
      </w:pPr>
      <w:r>
        <w:t xml:space="preserve">        {</w:t>
      </w:r>
    </w:p>
    <w:p w14:paraId="5244616E" w14:textId="77777777" w:rsidR="005F1B59" w:rsidRDefault="005F1B59" w:rsidP="005F1B59">
      <w:pPr>
        <w:pStyle w:val="Zdrojovkd"/>
      </w:pPr>
      <w:r>
        <w:t xml:space="preserve">            Name = MapBase.LevelsNames[nameof(Level_1_1)];</w:t>
      </w:r>
    </w:p>
    <w:p w14:paraId="245AA3A9" w14:textId="77777777" w:rsidR="005F1B59" w:rsidRDefault="005F1B59" w:rsidP="005F1B59">
      <w:pPr>
        <w:pStyle w:val="Zdrojovkd"/>
      </w:pPr>
      <w:r>
        <w:t xml:space="preserve">            Shared.Mechanics.LastWorldType = typeof(Level_1_1);</w:t>
      </w:r>
    </w:p>
    <w:p w14:paraId="4445570C" w14:textId="77777777" w:rsidR="005F1B59" w:rsidRDefault="005F1B59" w:rsidP="005F1B59">
      <w:pPr>
        <w:pStyle w:val="Zdrojovkd"/>
      </w:pPr>
      <w:r>
        <w:t xml:space="preserve">        }</w:t>
      </w:r>
    </w:p>
    <w:p w14:paraId="33293A3B" w14:textId="77777777" w:rsidR="005F1B59" w:rsidRDefault="005F1B59" w:rsidP="005F1B59">
      <w:pPr>
        <w:pStyle w:val="Zdrojovkd"/>
      </w:pPr>
    </w:p>
    <w:p w14:paraId="4FABBF3A" w14:textId="77777777" w:rsidR="005F1B59" w:rsidRDefault="005F1B59" w:rsidP="005F1B59">
      <w:pPr>
        <w:pStyle w:val="Zdrojovkd"/>
      </w:pPr>
      <w:r>
        <w:t xml:space="preserve">        public override void Load()</w:t>
      </w:r>
    </w:p>
    <w:p w14:paraId="0AD3ED17" w14:textId="77777777" w:rsidR="005F1B59" w:rsidRDefault="005F1B59" w:rsidP="005F1B59">
      <w:pPr>
        <w:pStyle w:val="Zdrojovkd"/>
      </w:pPr>
      <w:r>
        <w:t xml:space="preserve">        {</w:t>
      </w:r>
    </w:p>
    <w:p w14:paraId="7F3B36BC" w14:textId="77777777" w:rsidR="005F1B59" w:rsidRDefault="005F1B59" w:rsidP="005F1B59">
      <w:pPr>
        <w:pStyle w:val="Zdrojovkd"/>
      </w:pPr>
      <w:r>
        <w:t xml:space="preserve">            /*-------------- BG PRESET ----------------*/</w:t>
      </w:r>
    </w:p>
    <w:p w14:paraId="1DAFD105" w14:textId="77777777" w:rsidR="005F1B59" w:rsidRDefault="005F1B59" w:rsidP="005F1B59">
      <w:pPr>
        <w:pStyle w:val="Zdrojovkd"/>
      </w:pPr>
      <w:r>
        <w:t xml:space="preserve">            for (int i = 0; i &lt; 8; i++)</w:t>
      </w:r>
    </w:p>
    <w:p w14:paraId="7CF27711" w14:textId="77777777" w:rsidR="005F1B59" w:rsidRDefault="005F1B59" w:rsidP="005F1B59">
      <w:pPr>
        <w:pStyle w:val="Zdrojovkd"/>
      </w:pPr>
      <w:r>
        <w:t xml:space="preserve">            {</w:t>
      </w:r>
    </w:p>
    <w:p w14:paraId="7CCEC799" w14:textId="77777777" w:rsidR="005F1B59" w:rsidRDefault="005F1B59" w:rsidP="005F1B59">
      <w:pPr>
        <w:pStyle w:val="Zdrojovkd"/>
      </w:pPr>
      <w:r>
        <w:t xml:space="preserve">                new Block()</w:t>
      </w:r>
    </w:p>
    <w:p w14:paraId="23CC45AD" w14:textId="77777777" w:rsidR="005F1B59" w:rsidRDefault="005F1B59" w:rsidP="005F1B59">
      <w:pPr>
        <w:pStyle w:val="Zdrojovkd"/>
      </w:pPr>
      <w:r>
        <w:t xml:space="preserve">                {</w:t>
      </w:r>
    </w:p>
    <w:p w14:paraId="6E99B285" w14:textId="77777777" w:rsidR="005F1B59" w:rsidRDefault="005F1B59" w:rsidP="005F1B59">
      <w:pPr>
        <w:pStyle w:val="Zdrojovkd"/>
      </w:pPr>
      <w:r>
        <w:t xml:space="preserve">                    Name = $"cloud_1_{i}",</w:t>
      </w:r>
    </w:p>
    <w:p w14:paraId="19628CC2" w14:textId="77777777" w:rsidR="005F1B59" w:rsidRDefault="005F1B59" w:rsidP="005F1B59">
      <w:pPr>
        <w:pStyle w:val="Zdrojovkd"/>
      </w:pPr>
      <w:r>
        <w:t xml:space="preserve">                    Type = Block.BlockType.Cloud1,</w:t>
      </w:r>
    </w:p>
    <w:p w14:paraId="74BEAC70" w14:textId="77777777" w:rsidR="005F1B59" w:rsidRDefault="005F1B59" w:rsidP="005F1B59">
      <w:pPr>
        <w:pStyle w:val="Zdrojovkd"/>
      </w:pPr>
      <w:r>
        <w:t xml:space="preserve">                }.Transform.Position = new Vector3(50 + i * offset, -82, -2);</w:t>
      </w:r>
    </w:p>
    <w:p w14:paraId="51EA4D35" w14:textId="77777777" w:rsidR="005F1B59" w:rsidRDefault="005F1B59" w:rsidP="005F1B59">
      <w:pPr>
        <w:pStyle w:val="Zdrojovkd"/>
      </w:pPr>
    </w:p>
    <w:p w14:paraId="24A0C24C" w14:textId="77777777" w:rsidR="005F1B59" w:rsidRDefault="005F1B59" w:rsidP="005F1B59">
      <w:pPr>
        <w:pStyle w:val="Zdrojovkd"/>
      </w:pPr>
      <w:r>
        <w:t xml:space="preserve">                new Block()</w:t>
      </w:r>
    </w:p>
    <w:p w14:paraId="464AA17F" w14:textId="77777777" w:rsidR="005F1B59" w:rsidRDefault="005F1B59" w:rsidP="005F1B59">
      <w:pPr>
        <w:pStyle w:val="Zdrojovkd"/>
      </w:pPr>
      <w:r>
        <w:t xml:space="preserve">                {</w:t>
      </w:r>
    </w:p>
    <w:p w14:paraId="38224E58" w14:textId="77777777" w:rsidR="005F1B59" w:rsidRDefault="005F1B59" w:rsidP="005F1B59">
      <w:pPr>
        <w:pStyle w:val="Zdrojovkd"/>
      </w:pPr>
      <w:r>
        <w:lastRenderedPageBreak/>
        <w:t xml:space="preserve">                    Name = $"cloud_2_{i}",</w:t>
      </w:r>
    </w:p>
    <w:p w14:paraId="17244B35" w14:textId="77777777" w:rsidR="005F1B59" w:rsidRDefault="005F1B59" w:rsidP="005F1B59">
      <w:pPr>
        <w:pStyle w:val="Zdrojovkd"/>
      </w:pPr>
      <w:r>
        <w:t xml:space="preserve">                    Type = Block.BlockType.Cloud1,</w:t>
      </w:r>
    </w:p>
    <w:p w14:paraId="6665DD6F" w14:textId="77777777" w:rsidR="005F1B59" w:rsidRDefault="005F1B59" w:rsidP="005F1B59">
      <w:pPr>
        <w:pStyle w:val="Zdrojovkd"/>
      </w:pPr>
      <w:r>
        <w:t xml:space="preserve">                }.Transform.Position = new Vector3(160 + i * offset, -122, -2);</w:t>
      </w:r>
    </w:p>
    <w:p w14:paraId="6CECD977" w14:textId="77777777" w:rsidR="005F1B59" w:rsidRDefault="005F1B59" w:rsidP="005F1B59">
      <w:pPr>
        <w:pStyle w:val="Zdrojovkd"/>
      </w:pPr>
    </w:p>
    <w:p w14:paraId="555FAAE2" w14:textId="77777777" w:rsidR="005F1B59" w:rsidRDefault="005F1B59" w:rsidP="005F1B59">
      <w:pPr>
        <w:pStyle w:val="Zdrojovkd"/>
      </w:pPr>
      <w:r>
        <w:t xml:space="preserve">                new Block()</w:t>
      </w:r>
    </w:p>
    <w:p w14:paraId="522B754B" w14:textId="77777777" w:rsidR="005F1B59" w:rsidRDefault="005F1B59" w:rsidP="005F1B59">
      <w:pPr>
        <w:pStyle w:val="Zdrojovkd"/>
      </w:pPr>
      <w:r>
        <w:t xml:space="preserve">                {</w:t>
      </w:r>
    </w:p>
    <w:p w14:paraId="683FAC3D" w14:textId="77777777" w:rsidR="005F1B59" w:rsidRDefault="005F1B59" w:rsidP="005F1B59">
      <w:pPr>
        <w:pStyle w:val="Zdrojovkd"/>
      </w:pPr>
      <w:r>
        <w:t xml:space="preserve">                    Name = $"cloud_3_{i}",</w:t>
      </w:r>
    </w:p>
    <w:p w14:paraId="6DBF92DF" w14:textId="77777777" w:rsidR="005F1B59" w:rsidRDefault="005F1B59" w:rsidP="005F1B59">
      <w:pPr>
        <w:pStyle w:val="Zdrojovkd"/>
      </w:pPr>
      <w:r>
        <w:t xml:space="preserve">                    Type = Block.BlockType.Cloud3,</w:t>
      </w:r>
    </w:p>
    <w:p w14:paraId="697278BC" w14:textId="77777777" w:rsidR="005F1B59" w:rsidRDefault="005F1B59" w:rsidP="005F1B59">
      <w:pPr>
        <w:pStyle w:val="Zdrojovkd"/>
      </w:pPr>
      <w:r>
        <w:t xml:space="preserve">                }.Transform.Position = new Vector3(260 + i * offset, -70, -2);</w:t>
      </w:r>
    </w:p>
    <w:p w14:paraId="678EAAB9" w14:textId="77777777" w:rsidR="005F1B59" w:rsidRDefault="005F1B59" w:rsidP="005F1B59">
      <w:pPr>
        <w:pStyle w:val="Zdrojovkd"/>
      </w:pPr>
    </w:p>
    <w:p w14:paraId="673860A8" w14:textId="77777777" w:rsidR="005F1B59" w:rsidRDefault="005F1B59" w:rsidP="005F1B59">
      <w:pPr>
        <w:pStyle w:val="Zdrojovkd"/>
      </w:pPr>
      <w:r>
        <w:t xml:space="preserve">                new Block()</w:t>
      </w:r>
    </w:p>
    <w:p w14:paraId="78E10AFC" w14:textId="77777777" w:rsidR="005F1B59" w:rsidRDefault="005F1B59" w:rsidP="005F1B59">
      <w:pPr>
        <w:pStyle w:val="Zdrojovkd"/>
      </w:pPr>
      <w:r>
        <w:t xml:space="preserve">                {</w:t>
      </w:r>
    </w:p>
    <w:p w14:paraId="6C6F4C59" w14:textId="77777777" w:rsidR="005F1B59" w:rsidRDefault="005F1B59" w:rsidP="005F1B59">
      <w:pPr>
        <w:pStyle w:val="Zdrojovkd"/>
      </w:pPr>
      <w:r>
        <w:t xml:space="preserve">                    Name = $"cloud_4_{i}",</w:t>
      </w:r>
    </w:p>
    <w:p w14:paraId="04D0D444" w14:textId="77777777" w:rsidR="005F1B59" w:rsidRDefault="005F1B59" w:rsidP="005F1B59">
      <w:pPr>
        <w:pStyle w:val="Zdrojovkd"/>
      </w:pPr>
      <w:r>
        <w:t xml:space="preserve">                    Type = Block.BlockType.Cloud2,</w:t>
      </w:r>
    </w:p>
    <w:p w14:paraId="5A6BF7C3" w14:textId="77777777" w:rsidR="005F1B59" w:rsidRDefault="005F1B59" w:rsidP="005F1B59">
      <w:pPr>
        <w:pStyle w:val="Zdrojovkd"/>
      </w:pPr>
      <w:r>
        <w:t xml:space="preserve">                }.Transform.Position = new Vector3(370 + i * offset, -103, -2);</w:t>
      </w:r>
    </w:p>
    <w:p w14:paraId="7B0CE37B" w14:textId="77777777" w:rsidR="005F1B59" w:rsidRDefault="005F1B59" w:rsidP="005F1B59">
      <w:pPr>
        <w:pStyle w:val="Zdrojovkd"/>
      </w:pPr>
    </w:p>
    <w:p w14:paraId="387FD840" w14:textId="77777777" w:rsidR="005F1B59" w:rsidRDefault="005F1B59" w:rsidP="005F1B59">
      <w:pPr>
        <w:pStyle w:val="Zdrojovkd"/>
      </w:pPr>
      <w:r>
        <w:t xml:space="preserve">                new Block()</w:t>
      </w:r>
    </w:p>
    <w:p w14:paraId="1B97DEC0" w14:textId="77777777" w:rsidR="005F1B59" w:rsidRDefault="005F1B59" w:rsidP="005F1B59">
      <w:pPr>
        <w:pStyle w:val="Zdrojovkd"/>
      </w:pPr>
      <w:r>
        <w:t xml:space="preserve">                {</w:t>
      </w:r>
    </w:p>
    <w:p w14:paraId="2C493AE0" w14:textId="77777777" w:rsidR="005F1B59" w:rsidRDefault="005F1B59" w:rsidP="005F1B59">
      <w:pPr>
        <w:pStyle w:val="Zdrojovkd"/>
      </w:pPr>
      <w:r>
        <w:t xml:space="preserve">                    Name = $"mountain_1_{i}",</w:t>
      </w:r>
    </w:p>
    <w:p w14:paraId="10647606" w14:textId="77777777" w:rsidR="005F1B59" w:rsidRDefault="005F1B59" w:rsidP="005F1B59">
      <w:pPr>
        <w:pStyle w:val="Zdrojovkd"/>
      </w:pPr>
      <w:r>
        <w:t xml:space="preserve">                    Type = Block.BlockType.Mountain</w:t>
      </w:r>
    </w:p>
    <w:p w14:paraId="79108510" w14:textId="77777777" w:rsidR="005F1B59" w:rsidRDefault="005F1B59" w:rsidP="005F1B59">
      <w:pPr>
        <w:pStyle w:val="Zdrojovkd"/>
      </w:pPr>
      <w:r>
        <w:t xml:space="preserve">                }.Transform.Position = new Vector3(120 + i * offset, 16, -2);</w:t>
      </w:r>
    </w:p>
    <w:p w14:paraId="09CDC28F" w14:textId="77777777" w:rsidR="005F1B59" w:rsidRDefault="005F1B59" w:rsidP="005F1B59">
      <w:pPr>
        <w:pStyle w:val="Zdrojovkd"/>
      </w:pPr>
    </w:p>
    <w:p w14:paraId="35AD9249" w14:textId="77777777" w:rsidR="005F1B59" w:rsidRDefault="005F1B59" w:rsidP="005F1B59">
      <w:pPr>
        <w:pStyle w:val="Zdrojovkd"/>
      </w:pPr>
      <w:r>
        <w:t xml:space="preserve">                new Block()</w:t>
      </w:r>
    </w:p>
    <w:p w14:paraId="5ED1C60C" w14:textId="77777777" w:rsidR="005F1B59" w:rsidRDefault="005F1B59" w:rsidP="005F1B59">
      <w:pPr>
        <w:pStyle w:val="Zdrojovkd"/>
      </w:pPr>
      <w:r>
        <w:t xml:space="preserve">                {</w:t>
      </w:r>
    </w:p>
    <w:p w14:paraId="30A797CC" w14:textId="77777777" w:rsidR="005F1B59" w:rsidRDefault="005F1B59" w:rsidP="005F1B59">
      <w:pPr>
        <w:pStyle w:val="Zdrojovkd"/>
      </w:pPr>
      <w:r>
        <w:t xml:space="preserve">                    Name = $"mountain_2_{i}",</w:t>
      </w:r>
    </w:p>
    <w:p w14:paraId="287733FE" w14:textId="77777777" w:rsidR="005F1B59" w:rsidRDefault="005F1B59" w:rsidP="005F1B59">
      <w:pPr>
        <w:pStyle w:val="Zdrojovkd"/>
      </w:pPr>
      <w:r>
        <w:t xml:space="preserve">                    Type = Block.BlockType.Mountain</w:t>
      </w:r>
    </w:p>
    <w:p w14:paraId="00126AAC" w14:textId="77777777" w:rsidR="005F1B59" w:rsidRDefault="005F1B59" w:rsidP="005F1B59">
      <w:pPr>
        <w:pStyle w:val="Zdrojovkd"/>
      </w:pPr>
      <w:r>
        <w:t xml:space="preserve">                }.Transform.Position = new Vector3(250 + i * offset, 16, -2);</w:t>
      </w:r>
    </w:p>
    <w:p w14:paraId="5D930254" w14:textId="77777777" w:rsidR="005F1B59" w:rsidRDefault="005F1B59" w:rsidP="005F1B59">
      <w:pPr>
        <w:pStyle w:val="Zdrojovkd"/>
      </w:pPr>
    </w:p>
    <w:p w14:paraId="6BCD330C" w14:textId="77777777" w:rsidR="005F1B59" w:rsidRDefault="005F1B59" w:rsidP="005F1B59">
      <w:pPr>
        <w:pStyle w:val="Zdrojovkd"/>
      </w:pPr>
      <w:r>
        <w:t xml:space="preserve">                new Block()</w:t>
      </w:r>
    </w:p>
    <w:p w14:paraId="3A2C355E" w14:textId="77777777" w:rsidR="005F1B59" w:rsidRDefault="005F1B59" w:rsidP="005F1B59">
      <w:pPr>
        <w:pStyle w:val="Zdrojovkd"/>
      </w:pPr>
      <w:r>
        <w:t xml:space="preserve">                {</w:t>
      </w:r>
    </w:p>
    <w:p w14:paraId="4D08211A" w14:textId="77777777" w:rsidR="005F1B59" w:rsidRDefault="005F1B59" w:rsidP="005F1B59">
      <w:pPr>
        <w:pStyle w:val="Zdrojovkd"/>
      </w:pPr>
      <w:r>
        <w:t xml:space="preserve">                    Name = $"bush_1_{i}",</w:t>
      </w:r>
    </w:p>
    <w:p w14:paraId="4BEAC700" w14:textId="77777777" w:rsidR="005F1B59" w:rsidRDefault="005F1B59" w:rsidP="005F1B59">
      <w:pPr>
        <w:pStyle w:val="Zdrojovkd"/>
      </w:pPr>
      <w:r>
        <w:t xml:space="preserve">                    Type = Block.BlockType.Bush1</w:t>
      </w:r>
    </w:p>
    <w:p w14:paraId="08E11BB4" w14:textId="77777777" w:rsidR="005F1B59" w:rsidRDefault="005F1B59" w:rsidP="005F1B59">
      <w:pPr>
        <w:pStyle w:val="Zdrojovkd"/>
      </w:pPr>
      <w:r>
        <w:t xml:space="preserve">                }.Transform.Position = new Vector3(5 + i * offset, 24, -1);</w:t>
      </w:r>
    </w:p>
    <w:p w14:paraId="3EF06D8E" w14:textId="77777777" w:rsidR="005F1B59" w:rsidRDefault="005F1B59" w:rsidP="005F1B59">
      <w:pPr>
        <w:pStyle w:val="Zdrojovkd"/>
      </w:pPr>
    </w:p>
    <w:p w14:paraId="28A7BE06" w14:textId="77777777" w:rsidR="005F1B59" w:rsidRDefault="005F1B59" w:rsidP="005F1B59">
      <w:pPr>
        <w:pStyle w:val="Zdrojovkd"/>
      </w:pPr>
      <w:r>
        <w:t xml:space="preserve">                new Block()</w:t>
      </w:r>
    </w:p>
    <w:p w14:paraId="4631B310" w14:textId="77777777" w:rsidR="005F1B59" w:rsidRDefault="005F1B59" w:rsidP="005F1B59">
      <w:pPr>
        <w:pStyle w:val="Zdrojovkd"/>
      </w:pPr>
      <w:r>
        <w:t xml:space="preserve">                {</w:t>
      </w:r>
    </w:p>
    <w:p w14:paraId="7BAF4034" w14:textId="77777777" w:rsidR="005F1B59" w:rsidRDefault="005F1B59" w:rsidP="005F1B59">
      <w:pPr>
        <w:pStyle w:val="Zdrojovkd"/>
      </w:pPr>
      <w:r>
        <w:t xml:space="preserve">                    Name = $"bush_2_{i}",</w:t>
      </w:r>
    </w:p>
    <w:p w14:paraId="0D3F1177" w14:textId="77777777" w:rsidR="005F1B59" w:rsidRDefault="005F1B59" w:rsidP="005F1B59">
      <w:pPr>
        <w:pStyle w:val="Zdrojovkd"/>
      </w:pPr>
      <w:r>
        <w:t xml:space="preserve">                    Type = Block.BlockType.Bush3</w:t>
      </w:r>
    </w:p>
    <w:p w14:paraId="478DBE66" w14:textId="77777777" w:rsidR="005F1B59" w:rsidRDefault="005F1B59" w:rsidP="005F1B59">
      <w:pPr>
        <w:pStyle w:val="Zdrojovkd"/>
      </w:pPr>
      <w:r>
        <w:t xml:space="preserve">                }.Transform.Position = new Vector3(210 + i * offset, 24, -1);</w:t>
      </w:r>
    </w:p>
    <w:p w14:paraId="23CE236D" w14:textId="77777777" w:rsidR="005F1B59" w:rsidRDefault="005F1B59" w:rsidP="005F1B59">
      <w:pPr>
        <w:pStyle w:val="Zdrojovkd"/>
      </w:pPr>
    </w:p>
    <w:p w14:paraId="3631D44E" w14:textId="77777777" w:rsidR="005F1B59" w:rsidRDefault="005F1B59" w:rsidP="005F1B59">
      <w:pPr>
        <w:pStyle w:val="Zdrojovkd"/>
      </w:pPr>
      <w:r>
        <w:t xml:space="preserve">                new Block()</w:t>
      </w:r>
    </w:p>
    <w:p w14:paraId="30AA87A8" w14:textId="77777777" w:rsidR="005F1B59" w:rsidRDefault="005F1B59" w:rsidP="005F1B59">
      <w:pPr>
        <w:pStyle w:val="Zdrojovkd"/>
      </w:pPr>
      <w:r>
        <w:t xml:space="preserve">                {</w:t>
      </w:r>
    </w:p>
    <w:p w14:paraId="19231146" w14:textId="77777777" w:rsidR="005F1B59" w:rsidRDefault="005F1B59" w:rsidP="005F1B59">
      <w:pPr>
        <w:pStyle w:val="Zdrojovkd"/>
      </w:pPr>
      <w:r>
        <w:t xml:space="preserve">                    Name = $"bush_3_{i}",</w:t>
      </w:r>
    </w:p>
    <w:p w14:paraId="715A6AB7" w14:textId="77777777" w:rsidR="005F1B59" w:rsidRDefault="005F1B59" w:rsidP="005F1B59">
      <w:pPr>
        <w:pStyle w:val="Zdrojovkd"/>
      </w:pPr>
      <w:r>
        <w:t xml:space="preserve">                    Type = Block.BlockType.Bush2</w:t>
      </w:r>
    </w:p>
    <w:p w14:paraId="34BCE8D7" w14:textId="77777777" w:rsidR="005F1B59" w:rsidRDefault="005F1B59" w:rsidP="005F1B59">
      <w:pPr>
        <w:pStyle w:val="Zdrojovkd"/>
      </w:pPr>
      <w:r>
        <w:t xml:space="preserve">                }.Transform.Position = new Vector3(375 + i * offset, 24, -1);</w:t>
      </w:r>
    </w:p>
    <w:p w14:paraId="4E3D4B68" w14:textId="77777777" w:rsidR="005F1B59" w:rsidRDefault="005F1B59" w:rsidP="005F1B59">
      <w:pPr>
        <w:pStyle w:val="Zdrojovkd"/>
      </w:pPr>
      <w:r>
        <w:t xml:space="preserve">            }</w:t>
      </w:r>
    </w:p>
    <w:p w14:paraId="2082C3AD" w14:textId="77777777" w:rsidR="005F1B59" w:rsidRDefault="005F1B59" w:rsidP="005F1B59">
      <w:pPr>
        <w:pStyle w:val="Zdrojovkd"/>
      </w:pPr>
    </w:p>
    <w:p w14:paraId="53999718" w14:textId="77777777" w:rsidR="005F1B59" w:rsidRDefault="005F1B59" w:rsidP="005F1B59">
      <w:pPr>
        <w:pStyle w:val="Zdrojovkd"/>
      </w:pPr>
      <w:r>
        <w:t xml:space="preserve">            #region GROUND</w:t>
      </w:r>
    </w:p>
    <w:p w14:paraId="464645FD" w14:textId="77777777" w:rsidR="005F1B59" w:rsidRDefault="005F1B59" w:rsidP="005F1B59">
      <w:pPr>
        <w:pStyle w:val="Zdrojovkd"/>
      </w:pPr>
    </w:p>
    <w:p w14:paraId="10F7E5B0" w14:textId="77777777" w:rsidR="005F1B59" w:rsidRDefault="005F1B59" w:rsidP="005F1B59">
      <w:pPr>
        <w:pStyle w:val="Zdrojovkd"/>
      </w:pPr>
      <w:r>
        <w:t xml:space="preserve">            Group _1 = new Group()</w:t>
      </w:r>
    </w:p>
    <w:p w14:paraId="11333E33" w14:textId="77777777" w:rsidR="005F1B59" w:rsidRDefault="005F1B59" w:rsidP="005F1B59">
      <w:pPr>
        <w:pStyle w:val="Zdrojovkd"/>
      </w:pPr>
      <w:r>
        <w:t xml:space="preserve">            {</w:t>
      </w:r>
    </w:p>
    <w:p w14:paraId="75E5D2E9" w14:textId="77777777" w:rsidR="005F1B59" w:rsidRDefault="005F1B59" w:rsidP="005F1B59">
      <w:pPr>
        <w:pStyle w:val="Zdrojovkd"/>
      </w:pPr>
      <w:r>
        <w:t xml:space="preserve">                Name = "ground1",</w:t>
      </w:r>
    </w:p>
    <w:p w14:paraId="0CD9312E" w14:textId="77777777" w:rsidR="005F1B59" w:rsidRDefault="005F1B59" w:rsidP="005F1B59">
      <w:pPr>
        <w:pStyle w:val="Zdrojovkd"/>
      </w:pPr>
      <w:r>
        <w:t xml:space="preserve">                InitCollider = true,</w:t>
      </w:r>
    </w:p>
    <w:p w14:paraId="034060FF" w14:textId="77777777" w:rsidR="005F1B59" w:rsidRDefault="005F1B59" w:rsidP="005F1B59">
      <w:pPr>
        <w:pStyle w:val="Zdrojovkd"/>
      </w:pPr>
      <w:r>
        <w:t xml:space="preserve">                Type = Block.BlockType.Ground2</w:t>
      </w:r>
    </w:p>
    <w:p w14:paraId="57D5BB5A" w14:textId="77777777" w:rsidR="005F1B59" w:rsidRDefault="005F1B59" w:rsidP="005F1B59">
      <w:pPr>
        <w:pStyle w:val="Zdrojovkd"/>
      </w:pPr>
      <w:r>
        <w:t xml:space="preserve">            };</w:t>
      </w:r>
    </w:p>
    <w:p w14:paraId="3D8145B0" w14:textId="77777777" w:rsidR="005F1B59" w:rsidRDefault="005F1B59" w:rsidP="005F1B59">
      <w:pPr>
        <w:pStyle w:val="Zdrojovkd"/>
      </w:pPr>
      <w:r>
        <w:t xml:space="preserve">            _1.SizeInBlocks = new Vector3(64, 3, 0);</w:t>
      </w:r>
    </w:p>
    <w:p w14:paraId="235B4130" w14:textId="77777777" w:rsidR="005F1B59" w:rsidRDefault="005F1B59" w:rsidP="005F1B59">
      <w:pPr>
        <w:pStyle w:val="Zdrojovkd"/>
      </w:pPr>
      <w:r>
        <w:t xml:space="preserve">            _1.Transform.Position = new Vector3(0, 48, 0);</w:t>
      </w:r>
    </w:p>
    <w:p w14:paraId="7EE09684" w14:textId="77777777" w:rsidR="005F1B59" w:rsidRDefault="005F1B59" w:rsidP="005F1B59">
      <w:pPr>
        <w:pStyle w:val="Zdrojovkd"/>
      </w:pPr>
    </w:p>
    <w:p w14:paraId="08FB3C1E" w14:textId="77777777" w:rsidR="005F1B59" w:rsidRDefault="005F1B59" w:rsidP="005F1B59">
      <w:pPr>
        <w:pStyle w:val="Zdrojovkd"/>
      </w:pPr>
      <w:r>
        <w:t xml:space="preserve">            Group _2 = new Group()</w:t>
      </w:r>
    </w:p>
    <w:p w14:paraId="293E0F9C" w14:textId="77777777" w:rsidR="005F1B59" w:rsidRDefault="005F1B59" w:rsidP="005F1B59">
      <w:pPr>
        <w:pStyle w:val="Zdrojovkd"/>
      </w:pPr>
      <w:r>
        <w:t xml:space="preserve">            {</w:t>
      </w:r>
    </w:p>
    <w:p w14:paraId="4CE99CCD" w14:textId="77777777" w:rsidR="005F1B59" w:rsidRDefault="005F1B59" w:rsidP="005F1B59">
      <w:pPr>
        <w:pStyle w:val="Zdrojovkd"/>
      </w:pPr>
      <w:r>
        <w:t xml:space="preserve">                Name = "ground2",</w:t>
      </w:r>
    </w:p>
    <w:p w14:paraId="3931491A" w14:textId="77777777" w:rsidR="005F1B59" w:rsidRDefault="005F1B59" w:rsidP="005F1B59">
      <w:pPr>
        <w:pStyle w:val="Zdrojovkd"/>
      </w:pPr>
      <w:r>
        <w:t xml:space="preserve">                InitCollider = true,</w:t>
      </w:r>
    </w:p>
    <w:p w14:paraId="32CE421D" w14:textId="77777777" w:rsidR="005F1B59" w:rsidRDefault="005F1B59" w:rsidP="005F1B59">
      <w:pPr>
        <w:pStyle w:val="Zdrojovkd"/>
      </w:pPr>
      <w:r>
        <w:t xml:space="preserve">                Type = Block.BlockType.Ground2</w:t>
      </w:r>
    </w:p>
    <w:p w14:paraId="2DCB19F1" w14:textId="77777777" w:rsidR="005F1B59" w:rsidRDefault="005F1B59" w:rsidP="005F1B59">
      <w:pPr>
        <w:pStyle w:val="Zdrojovkd"/>
      </w:pPr>
      <w:r>
        <w:t xml:space="preserve">            };</w:t>
      </w:r>
    </w:p>
    <w:p w14:paraId="63AF105C" w14:textId="77777777" w:rsidR="005F1B59" w:rsidRDefault="005F1B59" w:rsidP="005F1B59">
      <w:pPr>
        <w:pStyle w:val="Zdrojovkd"/>
      </w:pPr>
      <w:r>
        <w:t xml:space="preserve">            _2.SizeInBlocks = new Vector3(20, 3, 0);</w:t>
      </w:r>
    </w:p>
    <w:p w14:paraId="4E138325" w14:textId="77777777" w:rsidR="005F1B59" w:rsidRDefault="005F1B59" w:rsidP="005F1B59">
      <w:pPr>
        <w:pStyle w:val="Zdrojovkd"/>
      </w:pPr>
      <w:r>
        <w:t xml:space="preserve">            _2.Transform.Position = new Vector3(1056, 48, 0);</w:t>
      </w:r>
    </w:p>
    <w:p w14:paraId="5D9B0798" w14:textId="77777777" w:rsidR="005F1B59" w:rsidRDefault="005F1B59" w:rsidP="005F1B59">
      <w:pPr>
        <w:pStyle w:val="Zdrojovkd"/>
      </w:pPr>
    </w:p>
    <w:p w14:paraId="1F7F344D" w14:textId="77777777" w:rsidR="005F1B59" w:rsidRDefault="005F1B59" w:rsidP="005F1B59">
      <w:pPr>
        <w:pStyle w:val="Zdrojovkd"/>
      </w:pPr>
      <w:r>
        <w:t xml:space="preserve">            Group _3 = new Group()</w:t>
      </w:r>
    </w:p>
    <w:p w14:paraId="6E063EE5" w14:textId="77777777" w:rsidR="005F1B59" w:rsidRDefault="005F1B59" w:rsidP="005F1B59">
      <w:pPr>
        <w:pStyle w:val="Zdrojovkd"/>
      </w:pPr>
      <w:r>
        <w:t xml:space="preserve">            {</w:t>
      </w:r>
    </w:p>
    <w:p w14:paraId="00A7B7A1" w14:textId="77777777" w:rsidR="005F1B59" w:rsidRDefault="005F1B59" w:rsidP="005F1B59">
      <w:pPr>
        <w:pStyle w:val="Zdrojovkd"/>
      </w:pPr>
      <w:r>
        <w:t xml:space="preserve">                Name = "ground3",</w:t>
      </w:r>
    </w:p>
    <w:p w14:paraId="3D3C4646" w14:textId="77777777" w:rsidR="005F1B59" w:rsidRDefault="005F1B59" w:rsidP="005F1B59">
      <w:pPr>
        <w:pStyle w:val="Zdrojovkd"/>
      </w:pPr>
      <w:r>
        <w:t xml:space="preserve">                InitCollider = true,</w:t>
      </w:r>
    </w:p>
    <w:p w14:paraId="4C60BA68" w14:textId="77777777" w:rsidR="005F1B59" w:rsidRDefault="005F1B59" w:rsidP="005F1B59">
      <w:pPr>
        <w:pStyle w:val="Zdrojovkd"/>
      </w:pPr>
      <w:r>
        <w:t xml:space="preserve">                Type = Block.BlockType.Ground2</w:t>
      </w:r>
    </w:p>
    <w:p w14:paraId="35DBF7F5" w14:textId="77777777" w:rsidR="005F1B59" w:rsidRDefault="005F1B59" w:rsidP="005F1B59">
      <w:pPr>
        <w:pStyle w:val="Zdrojovkd"/>
      </w:pPr>
      <w:r>
        <w:t xml:space="preserve">            };</w:t>
      </w:r>
    </w:p>
    <w:p w14:paraId="52C4331E" w14:textId="77777777" w:rsidR="005F1B59" w:rsidRDefault="005F1B59" w:rsidP="005F1B59">
      <w:pPr>
        <w:pStyle w:val="Zdrojovkd"/>
      </w:pPr>
      <w:r>
        <w:t xml:space="preserve">            _3.SizeInBlocks = new Vector3(68, 3, 0);</w:t>
      </w:r>
    </w:p>
    <w:p w14:paraId="4BE9D9D1" w14:textId="77777777" w:rsidR="005F1B59" w:rsidRDefault="005F1B59" w:rsidP="005F1B59">
      <w:pPr>
        <w:pStyle w:val="Zdrojovkd"/>
      </w:pPr>
      <w:r>
        <w:t xml:space="preserve">            _3.Transform.Position = new Vector3(1424, 48, 0);</w:t>
      </w:r>
    </w:p>
    <w:p w14:paraId="6556118C" w14:textId="77777777" w:rsidR="005F1B59" w:rsidRDefault="005F1B59" w:rsidP="005F1B59">
      <w:pPr>
        <w:pStyle w:val="Zdrojovkd"/>
      </w:pPr>
    </w:p>
    <w:p w14:paraId="31EC13E8" w14:textId="77777777" w:rsidR="005F1B59" w:rsidRDefault="005F1B59" w:rsidP="005F1B59">
      <w:pPr>
        <w:pStyle w:val="Zdrojovkd"/>
      </w:pPr>
      <w:r>
        <w:t xml:space="preserve">            Group _4 = new Group()</w:t>
      </w:r>
    </w:p>
    <w:p w14:paraId="48C48246" w14:textId="77777777" w:rsidR="005F1B59" w:rsidRDefault="005F1B59" w:rsidP="005F1B59">
      <w:pPr>
        <w:pStyle w:val="Zdrojovkd"/>
      </w:pPr>
      <w:r>
        <w:lastRenderedPageBreak/>
        <w:t xml:space="preserve">            {</w:t>
      </w:r>
    </w:p>
    <w:p w14:paraId="35C68CD9" w14:textId="77777777" w:rsidR="005F1B59" w:rsidRDefault="005F1B59" w:rsidP="005F1B59">
      <w:pPr>
        <w:pStyle w:val="Zdrojovkd"/>
      </w:pPr>
      <w:r>
        <w:t xml:space="preserve">                Name = "ground4",</w:t>
      </w:r>
    </w:p>
    <w:p w14:paraId="1D163D5F" w14:textId="77777777" w:rsidR="005F1B59" w:rsidRDefault="005F1B59" w:rsidP="005F1B59">
      <w:pPr>
        <w:pStyle w:val="Zdrojovkd"/>
      </w:pPr>
      <w:r>
        <w:t xml:space="preserve">                InitCollider = true,</w:t>
      </w:r>
    </w:p>
    <w:p w14:paraId="793D257F" w14:textId="77777777" w:rsidR="005F1B59" w:rsidRDefault="005F1B59" w:rsidP="005F1B59">
      <w:pPr>
        <w:pStyle w:val="Zdrojovkd"/>
      </w:pPr>
      <w:r>
        <w:t xml:space="preserve">                Type = Block.BlockType.Ground2</w:t>
      </w:r>
    </w:p>
    <w:p w14:paraId="39D47DFC" w14:textId="77777777" w:rsidR="005F1B59" w:rsidRDefault="005F1B59" w:rsidP="005F1B59">
      <w:pPr>
        <w:pStyle w:val="Zdrojovkd"/>
      </w:pPr>
      <w:r>
        <w:t xml:space="preserve">            };</w:t>
      </w:r>
    </w:p>
    <w:p w14:paraId="27F20856" w14:textId="77777777" w:rsidR="005F1B59" w:rsidRDefault="005F1B59" w:rsidP="005F1B59">
      <w:pPr>
        <w:pStyle w:val="Zdrojovkd"/>
      </w:pPr>
      <w:r>
        <w:t xml:space="preserve">            _4.SizeInBlocks = new Vector3(100, 3, 0);</w:t>
      </w:r>
    </w:p>
    <w:p w14:paraId="0B369247" w14:textId="77777777" w:rsidR="005F1B59" w:rsidRDefault="005F1B59" w:rsidP="005F1B59">
      <w:pPr>
        <w:pStyle w:val="Zdrojovkd"/>
      </w:pPr>
      <w:r>
        <w:t xml:space="preserve">            _4.Transform.Position = new Vector3(2544, 48, 0);</w:t>
      </w:r>
    </w:p>
    <w:p w14:paraId="479668C3" w14:textId="77777777" w:rsidR="005F1B59" w:rsidRDefault="005F1B59" w:rsidP="005F1B59">
      <w:pPr>
        <w:pStyle w:val="Zdrojovkd"/>
      </w:pPr>
    </w:p>
    <w:p w14:paraId="703DD8CE" w14:textId="77777777" w:rsidR="005F1B59" w:rsidRDefault="005F1B59" w:rsidP="005F1B59">
      <w:pPr>
        <w:pStyle w:val="Zdrojovkd"/>
      </w:pPr>
      <w:r>
        <w:t xml:space="preserve">            #endregion GROUND</w:t>
      </w:r>
    </w:p>
    <w:p w14:paraId="0FB33A1F" w14:textId="77777777" w:rsidR="005F1B59" w:rsidRDefault="005F1B59" w:rsidP="005F1B59">
      <w:pPr>
        <w:pStyle w:val="Zdrojovkd"/>
      </w:pPr>
    </w:p>
    <w:p w14:paraId="69C95E4C" w14:textId="77777777" w:rsidR="005F1B59" w:rsidRDefault="005F1B59" w:rsidP="005F1B59">
      <w:pPr>
        <w:pStyle w:val="Zdrojovkd"/>
      </w:pPr>
      <w:r>
        <w:t xml:space="preserve">            #region Platform1</w:t>
      </w:r>
    </w:p>
    <w:p w14:paraId="6D337BCC" w14:textId="77777777" w:rsidR="005F1B59" w:rsidRDefault="005F1B59" w:rsidP="005F1B59">
      <w:pPr>
        <w:pStyle w:val="Zdrojovkd"/>
      </w:pPr>
    </w:p>
    <w:p w14:paraId="6B213A6A" w14:textId="77777777" w:rsidR="005F1B59" w:rsidRDefault="005F1B59" w:rsidP="005F1B59">
      <w:pPr>
        <w:pStyle w:val="Zdrojovkd"/>
      </w:pPr>
      <w:r>
        <w:t xml:space="preserve">            new Block()</w:t>
      </w:r>
    </w:p>
    <w:p w14:paraId="74CAF7B4" w14:textId="77777777" w:rsidR="005F1B59" w:rsidRDefault="005F1B59" w:rsidP="005F1B59">
      <w:pPr>
        <w:pStyle w:val="Zdrojovkd"/>
      </w:pPr>
      <w:r>
        <w:t xml:space="preserve">            {</w:t>
      </w:r>
    </w:p>
    <w:p w14:paraId="298DB6B1" w14:textId="77777777" w:rsidR="005F1B59" w:rsidRDefault="005F1B59" w:rsidP="005F1B59">
      <w:pPr>
        <w:pStyle w:val="Zdrojovkd"/>
      </w:pPr>
      <w:r>
        <w:t xml:space="preserve">                Name = "bonus_1",</w:t>
      </w:r>
    </w:p>
    <w:p w14:paraId="3CA67958" w14:textId="77777777" w:rsidR="005F1B59" w:rsidRDefault="005F1B59" w:rsidP="005F1B59">
      <w:pPr>
        <w:pStyle w:val="Zdrojovkd"/>
      </w:pPr>
      <w:r>
        <w:t xml:space="preserve">                Type = Block.BlockType.Ground1,</w:t>
      </w:r>
    </w:p>
    <w:p w14:paraId="598A0507" w14:textId="77777777" w:rsidR="005F1B59" w:rsidRDefault="005F1B59" w:rsidP="005F1B59">
      <w:pPr>
        <w:pStyle w:val="Zdrojovkd"/>
      </w:pPr>
      <w:r>
        <w:t xml:space="preserve">                CoinCount = 1,</w:t>
      </w:r>
    </w:p>
    <w:p w14:paraId="1EEFB224" w14:textId="77777777" w:rsidR="005F1B59" w:rsidRDefault="005F1B59" w:rsidP="005F1B59">
      <w:pPr>
        <w:pStyle w:val="Zdrojovkd"/>
      </w:pPr>
      <w:r>
        <w:t xml:space="preserve">                InitCollider = true</w:t>
      </w:r>
    </w:p>
    <w:p w14:paraId="6C91C553" w14:textId="77777777" w:rsidR="005F1B59" w:rsidRDefault="005F1B59" w:rsidP="005F1B59">
      <w:pPr>
        <w:pStyle w:val="Zdrojovkd"/>
      </w:pPr>
      <w:r>
        <w:t xml:space="preserve">            }.Transform.Position = new Vector3(320, -12, 0);</w:t>
      </w:r>
    </w:p>
    <w:p w14:paraId="2F4BEE79" w14:textId="77777777" w:rsidR="005F1B59" w:rsidRDefault="005F1B59" w:rsidP="005F1B59">
      <w:pPr>
        <w:pStyle w:val="Zdrojovkd"/>
      </w:pPr>
    </w:p>
    <w:p w14:paraId="0F087266" w14:textId="77777777" w:rsidR="005F1B59" w:rsidRDefault="005F1B59" w:rsidP="005F1B59">
      <w:pPr>
        <w:pStyle w:val="Zdrojovkd"/>
      </w:pPr>
      <w:r>
        <w:t xml:space="preserve">            new Block()</w:t>
      </w:r>
    </w:p>
    <w:p w14:paraId="52196FBF" w14:textId="77777777" w:rsidR="005F1B59" w:rsidRDefault="005F1B59" w:rsidP="005F1B59">
      <w:pPr>
        <w:pStyle w:val="Zdrojovkd"/>
      </w:pPr>
      <w:r>
        <w:t xml:space="preserve">            {</w:t>
      </w:r>
    </w:p>
    <w:p w14:paraId="34E0D12C" w14:textId="77777777" w:rsidR="005F1B59" w:rsidRDefault="005F1B59" w:rsidP="005F1B59">
      <w:pPr>
        <w:pStyle w:val="Zdrojovkd"/>
      </w:pPr>
      <w:r>
        <w:t xml:space="preserve">                Name = "platform_1",</w:t>
      </w:r>
    </w:p>
    <w:p w14:paraId="2FC55635" w14:textId="77777777" w:rsidR="005F1B59" w:rsidRDefault="005F1B59" w:rsidP="005F1B59">
      <w:pPr>
        <w:pStyle w:val="Zdrojovkd"/>
      </w:pPr>
      <w:r>
        <w:t xml:space="preserve">                Type = Block.BlockType.Ground4,</w:t>
      </w:r>
    </w:p>
    <w:p w14:paraId="40890532" w14:textId="77777777" w:rsidR="005F1B59" w:rsidRDefault="005F1B59" w:rsidP="005F1B59">
      <w:pPr>
        <w:pStyle w:val="Zdrojovkd"/>
      </w:pPr>
      <w:r>
        <w:t xml:space="preserve">                InitCollider = true</w:t>
      </w:r>
    </w:p>
    <w:p w14:paraId="6399361D" w14:textId="77777777" w:rsidR="005F1B59" w:rsidRDefault="005F1B59" w:rsidP="005F1B59">
      <w:pPr>
        <w:pStyle w:val="Zdrojovkd"/>
      </w:pPr>
      <w:r>
        <w:t xml:space="preserve">            }.Transform.Position = new Vector3(400, -12, 0);</w:t>
      </w:r>
    </w:p>
    <w:p w14:paraId="07BDE668" w14:textId="77777777" w:rsidR="005F1B59" w:rsidRDefault="005F1B59" w:rsidP="005F1B59">
      <w:pPr>
        <w:pStyle w:val="Zdrojovkd"/>
      </w:pPr>
    </w:p>
    <w:p w14:paraId="1B3CDE87" w14:textId="77777777" w:rsidR="005F1B59" w:rsidRDefault="005F1B59" w:rsidP="005F1B59">
      <w:pPr>
        <w:pStyle w:val="Zdrojovkd"/>
      </w:pPr>
      <w:r>
        <w:t xml:space="preserve">            new Block()</w:t>
      </w:r>
    </w:p>
    <w:p w14:paraId="0931A41C" w14:textId="77777777" w:rsidR="005F1B59" w:rsidRDefault="005F1B59" w:rsidP="005F1B59">
      <w:pPr>
        <w:pStyle w:val="Zdrojovkd"/>
      </w:pPr>
      <w:r>
        <w:t xml:space="preserve">            {</w:t>
      </w:r>
    </w:p>
    <w:p w14:paraId="50716916" w14:textId="77777777" w:rsidR="005F1B59" w:rsidRDefault="005F1B59" w:rsidP="005F1B59">
      <w:pPr>
        <w:pStyle w:val="Zdrojovkd"/>
      </w:pPr>
      <w:r>
        <w:t xml:space="preserve">                Name = "platform_1",</w:t>
      </w:r>
    </w:p>
    <w:p w14:paraId="29D9638F" w14:textId="77777777" w:rsidR="005F1B59" w:rsidRDefault="005F1B59" w:rsidP="005F1B59">
      <w:pPr>
        <w:pStyle w:val="Zdrojovkd"/>
      </w:pPr>
      <w:r>
        <w:t xml:space="preserve">                Type = Block.BlockType.Ground1,</w:t>
      </w:r>
    </w:p>
    <w:p w14:paraId="13CD3460" w14:textId="77777777" w:rsidR="005F1B59" w:rsidRDefault="005F1B59" w:rsidP="005F1B59">
      <w:pPr>
        <w:pStyle w:val="Zdrojovkd"/>
      </w:pPr>
      <w:r>
        <w:t xml:space="preserve">                InitCollider = true,</w:t>
      </w:r>
    </w:p>
    <w:p w14:paraId="425F0F08" w14:textId="77777777" w:rsidR="005F1B59" w:rsidRDefault="005F1B59" w:rsidP="005F1B59">
      <w:pPr>
        <w:pStyle w:val="Zdrojovkd"/>
      </w:pPr>
      <w:r>
        <w:t xml:space="preserve">                CoinCount = 0,</w:t>
      </w:r>
    </w:p>
    <w:p w14:paraId="53D07CAC" w14:textId="77777777" w:rsidR="005F1B59" w:rsidRDefault="005F1B59" w:rsidP="005F1B59">
      <w:pPr>
        <w:pStyle w:val="Zdrojovkd"/>
      </w:pPr>
      <w:r>
        <w:t xml:space="preserve">                PowerUp = true</w:t>
      </w:r>
    </w:p>
    <w:p w14:paraId="004BB95D" w14:textId="77777777" w:rsidR="005F1B59" w:rsidRDefault="005F1B59" w:rsidP="005F1B59">
      <w:pPr>
        <w:pStyle w:val="Zdrojovkd"/>
      </w:pPr>
      <w:r>
        <w:t xml:space="preserve">            }.Transform.Position = new Vector3(416, -12, 0);</w:t>
      </w:r>
    </w:p>
    <w:p w14:paraId="7412E752" w14:textId="77777777" w:rsidR="005F1B59" w:rsidRDefault="005F1B59" w:rsidP="005F1B59">
      <w:pPr>
        <w:pStyle w:val="Zdrojovkd"/>
      </w:pPr>
    </w:p>
    <w:p w14:paraId="14411A06" w14:textId="77777777" w:rsidR="005F1B59" w:rsidRDefault="005F1B59" w:rsidP="005F1B59">
      <w:pPr>
        <w:pStyle w:val="Zdrojovkd"/>
      </w:pPr>
      <w:r>
        <w:t xml:space="preserve">            new Block()</w:t>
      </w:r>
    </w:p>
    <w:p w14:paraId="209002F7" w14:textId="77777777" w:rsidR="005F1B59" w:rsidRDefault="005F1B59" w:rsidP="005F1B59">
      <w:pPr>
        <w:pStyle w:val="Zdrojovkd"/>
      </w:pPr>
      <w:r>
        <w:t xml:space="preserve">            {</w:t>
      </w:r>
    </w:p>
    <w:p w14:paraId="4FCE8CB4" w14:textId="77777777" w:rsidR="005F1B59" w:rsidRDefault="005F1B59" w:rsidP="005F1B59">
      <w:pPr>
        <w:pStyle w:val="Zdrojovkd"/>
      </w:pPr>
      <w:r>
        <w:t xml:space="preserve">                Name = "platform_1",</w:t>
      </w:r>
    </w:p>
    <w:p w14:paraId="41F8C077" w14:textId="77777777" w:rsidR="005F1B59" w:rsidRDefault="005F1B59" w:rsidP="005F1B59">
      <w:pPr>
        <w:pStyle w:val="Zdrojovkd"/>
      </w:pPr>
      <w:r>
        <w:t xml:space="preserve">                Type = Block.BlockType.Ground4,</w:t>
      </w:r>
    </w:p>
    <w:p w14:paraId="7EFC5E5B" w14:textId="77777777" w:rsidR="005F1B59" w:rsidRDefault="005F1B59" w:rsidP="005F1B59">
      <w:pPr>
        <w:pStyle w:val="Zdrojovkd"/>
      </w:pPr>
      <w:r>
        <w:t xml:space="preserve">                InitCollider = true</w:t>
      </w:r>
    </w:p>
    <w:p w14:paraId="32BCD40D" w14:textId="77777777" w:rsidR="005F1B59" w:rsidRDefault="005F1B59" w:rsidP="005F1B59">
      <w:pPr>
        <w:pStyle w:val="Zdrojovkd"/>
      </w:pPr>
      <w:r>
        <w:t xml:space="preserve">            }.Transform.Position = new Vector3(432, -12, 0);</w:t>
      </w:r>
    </w:p>
    <w:p w14:paraId="111FCE78" w14:textId="77777777" w:rsidR="005F1B59" w:rsidRDefault="005F1B59" w:rsidP="005F1B59">
      <w:pPr>
        <w:pStyle w:val="Zdrojovkd"/>
      </w:pPr>
    </w:p>
    <w:p w14:paraId="0C40799C" w14:textId="77777777" w:rsidR="005F1B59" w:rsidRDefault="005F1B59" w:rsidP="005F1B59">
      <w:pPr>
        <w:pStyle w:val="Zdrojovkd"/>
      </w:pPr>
      <w:r>
        <w:t xml:space="preserve">            new Block()</w:t>
      </w:r>
    </w:p>
    <w:p w14:paraId="20860900" w14:textId="77777777" w:rsidR="005F1B59" w:rsidRDefault="005F1B59" w:rsidP="005F1B59">
      <w:pPr>
        <w:pStyle w:val="Zdrojovkd"/>
      </w:pPr>
      <w:r>
        <w:t xml:space="preserve">            {</w:t>
      </w:r>
    </w:p>
    <w:p w14:paraId="511408BC" w14:textId="77777777" w:rsidR="005F1B59" w:rsidRDefault="005F1B59" w:rsidP="005F1B59">
      <w:pPr>
        <w:pStyle w:val="Zdrojovkd"/>
      </w:pPr>
      <w:r>
        <w:t xml:space="preserve">                Name = "platform_1",</w:t>
      </w:r>
    </w:p>
    <w:p w14:paraId="089FF5EF" w14:textId="77777777" w:rsidR="005F1B59" w:rsidRDefault="005F1B59" w:rsidP="005F1B59">
      <w:pPr>
        <w:pStyle w:val="Zdrojovkd"/>
      </w:pPr>
      <w:r>
        <w:t xml:space="preserve">                Type = Block.BlockType.Ground1,</w:t>
      </w:r>
    </w:p>
    <w:p w14:paraId="7BAA78EF" w14:textId="77777777" w:rsidR="005F1B59" w:rsidRDefault="005F1B59" w:rsidP="005F1B59">
      <w:pPr>
        <w:pStyle w:val="Zdrojovkd"/>
      </w:pPr>
      <w:r>
        <w:t xml:space="preserve">                InitCollider = true,</w:t>
      </w:r>
    </w:p>
    <w:p w14:paraId="55EE61FB" w14:textId="77777777" w:rsidR="005F1B59" w:rsidRDefault="005F1B59" w:rsidP="005F1B59">
      <w:pPr>
        <w:pStyle w:val="Zdrojovkd"/>
      </w:pPr>
      <w:r>
        <w:t xml:space="preserve">                CoinCount = 1</w:t>
      </w:r>
    </w:p>
    <w:p w14:paraId="3531CF73" w14:textId="77777777" w:rsidR="005F1B59" w:rsidRDefault="005F1B59" w:rsidP="005F1B59">
      <w:pPr>
        <w:pStyle w:val="Zdrojovkd"/>
      </w:pPr>
      <w:r>
        <w:t xml:space="preserve">            }.Transform.Position = new Vector3(432, -76, 0);</w:t>
      </w:r>
    </w:p>
    <w:p w14:paraId="52F02C84" w14:textId="77777777" w:rsidR="005F1B59" w:rsidRDefault="005F1B59" w:rsidP="005F1B59">
      <w:pPr>
        <w:pStyle w:val="Zdrojovkd"/>
      </w:pPr>
    </w:p>
    <w:p w14:paraId="62E8B791" w14:textId="77777777" w:rsidR="005F1B59" w:rsidRDefault="005F1B59" w:rsidP="005F1B59">
      <w:pPr>
        <w:pStyle w:val="Zdrojovkd"/>
      </w:pPr>
      <w:r>
        <w:t xml:space="preserve">            new Block()</w:t>
      </w:r>
    </w:p>
    <w:p w14:paraId="14D719EF" w14:textId="77777777" w:rsidR="005F1B59" w:rsidRDefault="005F1B59" w:rsidP="005F1B59">
      <w:pPr>
        <w:pStyle w:val="Zdrojovkd"/>
      </w:pPr>
      <w:r>
        <w:t xml:space="preserve">            {</w:t>
      </w:r>
    </w:p>
    <w:p w14:paraId="1B0A9AA7" w14:textId="77777777" w:rsidR="005F1B59" w:rsidRDefault="005F1B59" w:rsidP="005F1B59">
      <w:pPr>
        <w:pStyle w:val="Zdrojovkd"/>
      </w:pPr>
      <w:r>
        <w:t xml:space="preserve">                Name = "platform_1",</w:t>
      </w:r>
    </w:p>
    <w:p w14:paraId="00DBAE52" w14:textId="77777777" w:rsidR="005F1B59" w:rsidRDefault="005F1B59" w:rsidP="005F1B59">
      <w:pPr>
        <w:pStyle w:val="Zdrojovkd"/>
      </w:pPr>
      <w:r>
        <w:t xml:space="preserve">                CoinCount = 1,</w:t>
      </w:r>
    </w:p>
    <w:p w14:paraId="06BB355E" w14:textId="77777777" w:rsidR="005F1B59" w:rsidRDefault="005F1B59" w:rsidP="005F1B59">
      <w:pPr>
        <w:pStyle w:val="Zdrojovkd"/>
      </w:pPr>
      <w:r>
        <w:t xml:space="preserve">                Type = Block.BlockType.Ground1,</w:t>
      </w:r>
    </w:p>
    <w:p w14:paraId="56FB05C1" w14:textId="77777777" w:rsidR="005F1B59" w:rsidRDefault="005F1B59" w:rsidP="005F1B59">
      <w:pPr>
        <w:pStyle w:val="Zdrojovkd"/>
      </w:pPr>
      <w:r>
        <w:t xml:space="preserve">                InitCollider = true</w:t>
      </w:r>
    </w:p>
    <w:p w14:paraId="7718A1B4" w14:textId="77777777" w:rsidR="005F1B59" w:rsidRDefault="005F1B59" w:rsidP="005F1B59">
      <w:pPr>
        <w:pStyle w:val="Zdrojovkd"/>
      </w:pPr>
      <w:r>
        <w:t xml:space="preserve">            }.Transform.Position = new Vector3(448, -12, 0);</w:t>
      </w:r>
    </w:p>
    <w:p w14:paraId="07005DCC" w14:textId="77777777" w:rsidR="005F1B59" w:rsidRDefault="005F1B59" w:rsidP="005F1B59">
      <w:pPr>
        <w:pStyle w:val="Zdrojovkd"/>
      </w:pPr>
    </w:p>
    <w:p w14:paraId="341B01B3" w14:textId="77777777" w:rsidR="005F1B59" w:rsidRDefault="005F1B59" w:rsidP="005F1B59">
      <w:pPr>
        <w:pStyle w:val="Zdrojovkd"/>
      </w:pPr>
      <w:r>
        <w:t xml:space="preserve">            new Block()</w:t>
      </w:r>
    </w:p>
    <w:p w14:paraId="0B1CF869" w14:textId="77777777" w:rsidR="005F1B59" w:rsidRDefault="005F1B59" w:rsidP="005F1B59">
      <w:pPr>
        <w:pStyle w:val="Zdrojovkd"/>
      </w:pPr>
      <w:r>
        <w:t xml:space="preserve">            {</w:t>
      </w:r>
    </w:p>
    <w:p w14:paraId="71729973" w14:textId="77777777" w:rsidR="005F1B59" w:rsidRDefault="005F1B59" w:rsidP="005F1B59">
      <w:pPr>
        <w:pStyle w:val="Zdrojovkd"/>
      </w:pPr>
      <w:r>
        <w:t xml:space="preserve">                Name = "platform_1",</w:t>
      </w:r>
    </w:p>
    <w:p w14:paraId="5475D1A7" w14:textId="77777777" w:rsidR="005F1B59" w:rsidRDefault="005F1B59" w:rsidP="005F1B59">
      <w:pPr>
        <w:pStyle w:val="Zdrojovkd"/>
      </w:pPr>
      <w:r>
        <w:t xml:space="preserve">                Type = Block.BlockType.Ground4,</w:t>
      </w:r>
    </w:p>
    <w:p w14:paraId="46F8DDB1" w14:textId="77777777" w:rsidR="005F1B59" w:rsidRDefault="005F1B59" w:rsidP="005F1B59">
      <w:pPr>
        <w:pStyle w:val="Zdrojovkd"/>
      </w:pPr>
      <w:r>
        <w:t xml:space="preserve">                InitCollider = true</w:t>
      </w:r>
    </w:p>
    <w:p w14:paraId="545DA9F7" w14:textId="77777777" w:rsidR="005F1B59" w:rsidRDefault="005F1B59" w:rsidP="005F1B59">
      <w:pPr>
        <w:pStyle w:val="Zdrojovkd"/>
      </w:pPr>
      <w:r>
        <w:t xml:space="preserve">            }.Transform.Position = new Vector3(464, -12, 0);</w:t>
      </w:r>
    </w:p>
    <w:p w14:paraId="284E3A54" w14:textId="77777777" w:rsidR="005F1B59" w:rsidRDefault="005F1B59" w:rsidP="005F1B59">
      <w:pPr>
        <w:pStyle w:val="Zdrojovkd"/>
      </w:pPr>
    </w:p>
    <w:p w14:paraId="5C207AEF" w14:textId="77777777" w:rsidR="005F1B59" w:rsidRDefault="005F1B59" w:rsidP="005F1B59">
      <w:pPr>
        <w:pStyle w:val="Zdrojovkd"/>
      </w:pPr>
      <w:r>
        <w:t xml:space="preserve">            #endregion Platform1</w:t>
      </w:r>
    </w:p>
    <w:p w14:paraId="65191B88" w14:textId="77777777" w:rsidR="005F1B59" w:rsidRDefault="005F1B59" w:rsidP="005F1B59">
      <w:pPr>
        <w:pStyle w:val="Zdrojovkd"/>
      </w:pPr>
    </w:p>
    <w:p w14:paraId="0F422227" w14:textId="77777777" w:rsidR="005F1B59" w:rsidRDefault="005F1B59" w:rsidP="005F1B59">
      <w:pPr>
        <w:pStyle w:val="Zdrojovkd"/>
      </w:pPr>
      <w:r>
        <w:t xml:space="preserve">            new Block()</w:t>
      </w:r>
    </w:p>
    <w:p w14:paraId="7724DB4D" w14:textId="77777777" w:rsidR="005F1B59" w:rsidRDefault="005F1B59" w:rsidP="005F1B59">
      <w:pPr>
        <w:pStyle w:val="Zdrojovkd"/>
      </w:pPr>
      <w:r>
        <w:t xml:space="preserve">            {</w:t>
      </w:r>
    </w:p>
    <w:p w14:paraId="5BFE0E75" w14:textId="77777777" w:rsidR="005F1B59" w:rsidRDefault="005F1B59" w:rsidP="005F1B59">
      <w:pPr>
        <w:pStyle w:val="Zdrojovkd"/>
      </w:pPr>
      <w:r>
        <w:t xml:space="preserve">                Name = "pipe",</w:t>
      </w:r>
    </w:p>
    <w:p w14:paraId="3C7D9783" w14:textId="77777777" w:rsidR="005F1B59" w:rsidRDefault="005F1B59" w:rsidP="005F1B59">
      <w:pPr>
        <w:pStyle w:val="Zdrojovkd"/>
      </w:pPr>
      <w:r>
        <w:t xml:space="preserve">                Type = Block.BlockType.Pipe3</w:t>
      </w:r>
    </w:p>
    <w:p w14:paraId="392A63D7" w14:textId="77777777" w:rsidR="005F1B59" w:rsidRDefault="005F1B59" w:rsidP="005F1B59">
      <w:pPr>
        <w:pStyle w:val="Zdrojovkd"/>
      </w:pPr>
      <w:r>
        <w:t xml:space="preserve">            }.Transform.Position = new Vector3(544, 16, 1);</w:t>
      </w:r>
    </w:p>
    <w:p w14:paraId="2A45147C" w14:textId="77777777" w:rsidR="005F1B59" w:rsidRDefault="005F1B59" w:rsidP="005F1B59">
      <w:pPr>
        <w:pStyle w:val="Zdrojovkd"/>
      </w:pPr>
    </w:p>
    <w:p w14:paraId="372FA9AC" w14:textId="77777777" w:rsidR="005F1B59" w:rsidRDefault="005F1B59" w:rsidP="005F1B59">
      <w:pPr>
        <w:pStyle w:val="Zdrojovkd"/>
      </w:pPr>
      <w:r>
        <w:t xml:space="preserve">            new Goomba().Transform.Position = new Vector3(600, 18, 0);</w:t>
      </w:r>
    </w:p>
    <w:p w14:paraId="3A8CF00B" w14:textId="77777777" w:rsidR="005F1B59" w:rsidRDefault="005F1B59" w:rsidP="005F1B59">
      <w:pPr>
        <w:pStyle w:val="Zdrojovkd"/>
      </w:pPr>
    </w:p>
    <w:p w14:paraId="4BE1B78D" w14:textId="77777777" w:rsidR="005F1B59" w:rsidRDefault="005F1B59" w:rsidP="005F1B59">
      <w:pPr>
        <w:pStyle w:val="Zdrojovkd"/>
      </w:pPr>
      <w:r>
        <w:t xml:space="preserve">            {</w:t>
      </w:r>
    </w:p>
    <w:p w14:paraId="2D4B8918" w14:textId="77777777" w:rsidR="005F1B59" w:rsidRDefault="005F1B59" w:rsidP="005F1B59">
      <w:pPr>
        <w:pStyle w:val="Zdrojovkd"/>
      </w:pPr>
      <w:r>
        <w:lastRenderedPageBreak/>
        <w:t xml:space="preserve">                GameObject holder = new GameObject();</w:t>
      </w:r>
    </w:p>
    <w:p w14:paraId="45D734A3" w14:textId="77777777" w:rsidR="005F1B59" w:rsidRDefault="005F1B59" w:rsidP="005F1B59">
      <w:pPr>
        <w:pStyle w:val="Zdrojovkd"/>
      </w:pPr>
      <w:r>
        <w:t xml:space="preserve">                holder.Transform.Dimensions = new Vector3(32, 64, 0);</w:t>
      </w:r>
    </w:p>
    <w:p w14:paraId="6C0B1FAA" w14:textId="77777777" w:rsidR="005F1B59" w:rsidRDefault="005F1B59" w:rsidP="005F1B59">
      <w:pPr>
        <w:pStyle w:val="Zdrojovkd"/>
      </w:pPr>
      <w:r>
        <w:t xml:space="preserve">                holder.Transform.Position = new Vector3(700, 32, 0);</w:t>
      </w:r>
    </w:p>
    <w:p w14:paraId="01CA9D6B" w14:textId="77777777" w:rsidR="005F1B59" w:rsidRDefault="005F1B59" w:rsidP="005F1B59">
      <w:pPr>
        <w:pStyle w:val="Zdrojovkd"/>
      </w:pPr>
      <w:r>
        <w:t xml:space="preserve">                holder.InitNewComponent&lt;Collider&gt;();</w:t>
      </w:r>
    </w:p>
    <w:p w14:paraId="5505D1A2" w14:textId="77777777" w:rsidR="005F1B59" w:rsidRDefault="005F1B59" w:rsidP="005F1B59">
      <w:pPr>
        <w:pStyle w:val="Zdrojovkd"/>
      </w:pPr>
    </w:p>
    <w:p w14:paraId="5B4823CC" w14:textId="77777777" w:rsidR="005F1B59" w:rsidRDefault="005F1B59" w:rsidP="005F1B59">
      <w:pPr>
        <w:pStyle w:val="Zdrojovkd"/>
      </w:pPr>
      <w:r>
        <w:t xml:space="preserve">                new Block(holder)</w:t>
      </w:r>
    </w:p>
    <w:p w14:paraId="799221D2" w14:textId="77777777" w:rsidR="005F1B59" w:rsidRDefault="005F1B59" w:rsidP="005F1B59">
      <w:pPr>
        <w:pStyle w:val="Zdrojovkd"/>
      </w:pPr>
      <w:r>
        <w:t xml:space="preserve">                {</w:t>
      </w:r>
    </w:p>
    <w:p w14:paraId="762877E3" w14:textId="77777777" w:rsidR="005F1B59" w:rsidRDefault="005F1B59" w:rsidP="005F1B59">
      <w:pPr>
        <w:pStyle w:val="Zdrojovkd"/>
      </w:pPr>
      <w:r>
        <w:t xml:space="preserve">                    Name = "pipe",</w:t>
      </w:r>
    </w:p>
    <w:p w14:paraId="098C3063" w14:textId="77777777" w:rsidR="005F1B59" w:rsidRDefault="005F1B59" w:rsidP="005F1B59">
      <w:pPr>
        <w:pStyle w:val="Zdrojovkd"/>
      </w:pPr>
      <w:r>
        <w:t xml:space="preserve">                    Type = Block.BlockType.Pipe4</w:t>
      </w:r>
    </w:p>
    <w:p w14:paraId="6228EF40" w14:textId="77777777" w:rsidR="005F1B59" w:rsidRDefault="005F1B59" w:rsidP="005F1B59">
      <w:pPr>
        <w:pStyle w:val="Zdrojovkd"/>
      </w:pPr>
      <w:r>
        <w:t xml:space="preserve">                }.Transform.Position += new Vector3(0, 0, -1);</w:t>
      </w:r>
    </w:p>
    <w:p w14:paraId="576F474F" w14:textId="77777777" w:rsidR="005F1B59" w:rsidRDefault="005F1B59" w:rsidP="005F1B59">
      <w:pPr>
        <w:pStyle w:val="Zdrojovkd"/>
      </w:pPr>
    </w:p>
    <w:p w14:paraId="630F9277" w14:textId="77777777" w:rsidR="005F1B59" w:rsidRDefault="005F1B59" w:rsidP="005F1B59">
      <w:pPr>
        <w:pStyle w:val="Zdrojovkd"/>
      </w:pPr>
      <w:r>
        <w:t xml:space="preserve">                new Block(holder)</w:t>
      </w:r>
    </w:p>
    <w:p w14:paraId="6772C73B" w14:textId="77777777" w:rsidR="005F1B59" w:rsidRDefault="005F1B59" w:rsidP="005F1B59">
      <w:pPr>
        <w:pStyle w:val="Zdrojovkd"/>
      </w:pPr>
      <w:r>
        <w:t xml:space="preserve">                {</w:t>
      </w:r>
    </w:p>
    <w:p w14:paraId="395200C5" w14:textId="77777777" w:rsidR="005F1B59" w:rsidRDefault="005F1B59" w:rsidP="005F1B59">
      <w:pPr>
        <w:pStyle w:val="Zdrojovkd"/>
      </w:pPr>
      <w:r>
        <w:t xml:space="preserve">                    Name = "pipe",</w:t>
      </w:r>
    </w:p>
    <w:p w14:paraId="19F45358" w14:textId="77777777" w:rsidR="005F1B59" w:rsidRDefault="005F1B59" w:rsidP="005F1B59">
      <w:pPr>
        <w:pStyle w:val="Zdrojovkd"/>
      </w:pPr>
      <w:r>
        <w:t xml:space="preserve">                    Type = Block.BlockType.Pipe3</w:t>
      </w:r>
    </w:p>
    <w:p w14:paraId="4D2E1F46" w14:textId="77777777" w:rsidR="005F1B59" w:rsidRDefault="005F1B59" w:rsidP="005F1B59">
      <w:pPr>
        <w:pStyle w:val="Zdrojovkd"/>
      </w:pPr>
      <w:r>
        <w:t xml:space="preserve">                }.Transform.Position += new Vector3(0, -32, 1);</w:t>
      </w:r>
    </w:p>
    <w:p w14:paraId="7D72A521" w14:textId="77777777" w:rsidR="005F1B59" w:rsidRDefault="005F1B59" w:rsidP="005F1B59">
      <w:pPr>
        <w:pStyle w:val="Zdrojovkd"/>
      </w:pPr>
      <w:r>
        <w:t xml:space="preserve">            }</w:t>
      </w:r>
    </w:p>
    <w:p w14:paraId="3235E7FD" w14:textId="77777777" w:rsidR="005F1B59" w:rsidRDefault="005F1B59" w:rsidP="005F1B59">
      <w:pPr>
        <w:pStyle w:val="Zdrojovkd"/>
      </w:pPr>
    </w:p>
    <w:p w14:paraId="59119845" w14:textId="77777777" w:rsidR="005F1B59" w:rsidRDefault="005F1B59" w:rsidP="005F1B59">
      <w:pPr>
        <w:pStyle w:val="Zdrojovkd"/>
      </w:pPr>
      <w:r>
        <w:t xml:space="preserve">            new Goomba().Transform.Position = new Vector3(760, 18, 0);</w:t>
      </w:r>
    </w:p>
    <w:p w14:paraId="130B7439" w14:textId="77777777" w:rsidR="005F1B59" w:rsidRDefault="005F1B59" w:rsidP="005F1B59">
      <w:pPr>
        <w:pStyle w:val="Zdrojovkd"/>
      </w:pPr>
      <w:r>
        <w:t xml:space="preserve">            new Goomba().Transform.Position = new Vector3(800, 18, 0);</w:t>
      </w:r>
    </w:p>
    <w:p w14:paraId="39766A6D" w14:textId="77777777" w:rsidR="005F1B59" w:rsidRDefault="005F1B59" w:rsidP="005F1B59">
      <w:pPr>
        <w:pStyle w:val="Zdrojovkd"/>
      </w:pPr>
    </w:p>
    <w:p w14:paraId="0EDDA886" w14:textId="77777777" w:rsidR="005F1B59" w:rsidRDefault="005F1B59" w:rsidP="005F1B59">
      <w:pPr>
        <w:pStyle w:val="Zdrojovkd"/>
      </w:pPr>
      <w:r>
        <w:t xml:space="preserve">            {</w:t>
      </w:r>
    </w:p>
    <w:p w14:paraId="6896D6BF" w14:textId="77777777" w:rsidR="005F1B59" w:rsidRDefault="005F1B59" w:rsidP="005F1B59">
      <w:pPr>
        <w:pStyle w:val="Zdrojovkd"/>
      </w:pPr>
      <w:r>
        <w:t xml:space="preserve">                GameObject holder = new GameObject();</w:t>
      </w:r>
    </w:p>
    <w:p w14:paraId="7DB954D2" w14:textId="77777777" w:rsidR="005F1B59" w:rsidRDefault="005F1B59" w:rsidP="005F1B59">
      <w:pPr>
        <w:pStyle w:val="Zdrojovkd"/>
      </w:pPr>
      <w:r>
        <w:t xml:space="preserve">                holder.Transform.Dimensions = new Vector3(32, 64, 0);</w:t>
      </w:r>
    </w:p>
    <w:p w14:paraId="49F7EAA8" w14:textId="77777777" w:rsidR="005F1B59" w:rsidRDefault="005F1B59" w:rsidP="005F1B59">
      <w:pPr>
        <w:pStyle w:val="Zdrojovkd"/>
      </w:pPr>
      <w:r>
        <w:t xml:space="preserve">                holder.Transform.Position = new Vector3(860, 16, 0);</w:t>
      </w:r>
    </w:p>
    <w:p w14:paraId="46F21E4D" w14:textId="77777777" w:rsidR="005F1B59" w:rsidRDefault="005F1B59" w:rsidP="005F1B59">
      <w:pPr>
        <w:pStyle w:val="Zdrojovkd"/>
      </w:pPr>
      <w:r>
        <w:t xml:space="preserve">                holder.InitNewComponent&lt;Collider&gt;();</w:t>
      </w:r>
    </w:p>
    <w:p w14:paraId="51813FB2" w14:textId="77777777" w:rsidR="005F1B59" w:rsidRDefault="005F1B59" w:rsidP="005F1B59">
      <w:pPr>
        <w:pStyle w:val="Zdrojovkd"/>
      </w:pPr>
    </w:p>
    <w:p w14:paraId="667573B1" w14:textId="77777777" w:rsidR="005F1B59" w:rsidRDefault="005F1B59" w:rsidP="005F1B59">
      <w:pPr>
        <w:pStyle w:val="Zdrojovkd"/>
      </w:pPr>
      <w:r>
        <w:t xml:space="preserve">                new Block(holder)</w:t>
      </w:r>
    </w:p>
    <w:p w14:paraId="42E439F2" w14:textId="77777777" w:rsidR="005F1B59" w:rsidRDefault="005F1B59" w:rsidP="005F1B59">
      <w:pPr>
        <w:pStyle w:val="Zdrojovkd"/>
      </w:pPr>
      <w:r>
        <w:t xml:space="preserve">                {</w:t>
      </w:r>
    </w:p>
    <w:p w14:paraId="488FE14A" w14:textId="77777777" w:rsidR="005F1B59" w:rsidRDefault="005F1B59" w:rsidP="005F1B59">
      <w:pPr>
        <w:pStyle w:val="Zdrojovkd"/>
      </w:pPr>
      <w:r>
        <w:t xml:space="preserve">                    Name = "pipe",</w:t>
      </w:r>
    </w:p>
    <w:p w14:paraId="52C2AEB2" w14:textId="77777777" w:rsidR="005F1B59" w:rsidRDefault="005F1B59" w:rsidP="005F1B59">
      <w:pPr>
        <w:pStyle w:val="Zdrojovkd"/>
      </w:pPr>
      <w:r>
        <w:t xml:space="preserve">                    Type = Block.BlockType.Pipe4</w:t>
      </w:r>
    </w:p>
    <w:p w14:paraId="11B4C233" w14:textId="77777777" w:rsidR="005F1B59" w:rsidRDefault="005F1B59" w:rsidP="005F1B59">
      <w:pPr>
        <w:pStyle w:val="Zdrojovkd"/>
      </w:pPr>
      <w:r>
        <w:t xml:space="preserve">                }.Transform.Position += new Vector3(0, 0, -1);</w:t>
      </w:r>
    </w:p>
    <w:p w14:paraId="5E8AE8B4" w14:textId="77777777" w:rsidR="005F1B59" w:rsidRDefault="005F1B59" w:rsidP="005F1B59">
      <w:pPr>
        <w:pStyle w:val="Zdrojovkd"/>
      </w:pPr>
    </w:p>
    <w:p w14:paraId="120E3ADA" w14:textId="77777777" w:rsidR="005F1B59" w:rsidRDefault="005F1B59" w:rsidP="005F1B59">
      <w:pPr>
        <w:pStyle w:val="Zdrojovkd"/>
      </w:pPr>
      <w:r>
        <w:t xml:space="preserve">                new Block(holder)</w:t>
      </w:r>
    </w:p>
    <w:p w14:paraId="46F48188" w14:textId="77777777" w:rsidR="005F1B59" w:rsidRDefault="005F1B59" w:rsidP="005F1B59">
      <w:pPr>
        <w:pStyle w:val="Zdrojovkd"/>
      </w:pPr>
      <w:r>
        <w:t xml:space="preserve">                {</w:t>
      </w:r>
    </w:p>
    <w:p w14:paraId="2D1A0B0F" w14:textId="77777777" w:rsidR="005F1B59" w:rsidRDefault="005F1B59" w:rsidP="005F1B59">
      <w:pPr>
        <w:pStyle w:val="Zdrojovkd"/>
      </w:pPr>
      <w:r>
        <w:t xml:space="preserve">                    Name = "pipe",</w:t>
      </w:r>
    </w:p>
    <w:p w14:paraId="5B271152" w14:textId="77777777" w:rsidR="005F1B59" w:rsidRDefault="005F1B59" w:rsidP="005F1B59">
      <w:pPr>
        <w:pStyle w:val="Zdrojovkd"/>
      </w:pPr>
      <w:r>
        <w:t xml:space="preserve">                    Type = Block.BlockType.Pipe3</w:t>
      </w:r>
    </w:p>
    <w:p w14:paraId="04D04C96" w14:textId="77777777" w:rsidR="005F1B59" w:rsidRDefault="005F1B59" w:rsidP="005F1B59">
      <w:pPr>
        <w:pStyle w:val="Zdrojovkd"/>
      </w:pPr>
      <w:r>
        <w:t xml:space="preserve">                }.Transform.Position += new Vector3(0, -32, 1);</w:t>
      </w:r>
    </w:p>
    <w:p w14:paraId="4616C925" w14:textId="77777777" w:rsidR="005F1B59" w:rsidRDefault="005F1B59" w:rsidP="005F1B59">
      <w:pPr>
        <w:pStyle w:val="Zdrojovkd"/>
      </w:pPr>
      <w:r>
        <w:t xml:space="preserve">            }</w:t>
      </w:r>
    </w:p>
    <w:p w14:paraId="732F622F" w14:textId="77777777" w:rsidR="005F1B59" w:rsidRDefault="005F1B59" w:rsidP="005F1B59">
      <w:pPr>
        <w:pStyle w:val="Zdrojovkd"/>
      </w:pPr>
    </w:p>
    <w:p w14:paraId="7BD6ABCB" w14:textId="77777777" w:rsidR="005F1B59" w:rsidRDefault="005F1B59" w:rsidP="005F1B59">
      <w:pPr>
        <w:pStyle w:val="Zdrojovkd"/>
      </w:pPr>
      <w:r>
        <w:t xml:space="preserve">            new Block()</w:t>
      </w:r>
    </w:p>
    <w:p w14:paraId="75897B5C" w14:textId="77777777" w:rsidR="005F1B59" w:rsidRDefault="005F1B59" w:rsidP="005F1B59">
      <w:pPr>
        <w:pStyle w:val="Zdrojovkd"/>
      </w:pPr>
      <w:r>
        <w:t xml:space="preserve">            {</w:t>
      </w:r>
    </w:p>
    <w:p w14:paraId="364E78ED" w14:textId="77777777" w:rsidR="005F1B59" w:rsidRDefault="005F1B59" w:rsidP="005F1B59">
      <w:pPr>
        <w:pStyle w:val="Zdrojovkd"/>
      </w:pPr>
      <w:r>
        <w:t xml:space="preserve">                Type = Block.BlockType.Ground4,</w:t>
      </w:r>
    </w:p>
    <w:p w14:paraId="7B81E35A" w14:textId="77777777" w:rsidR="005F1B59" w:rsidRDefault="005F1B59" w:rsidP="005F1B59">
      <w:pPr>
        <w:pStyle w:val="Zdrojovkd"/>
      </w:pPr>
      <w:r>
        <w:t xml:space="preserve">                InitCollider = true</w:t>
      </w:r>
    </w:p>
    <w:p w14:paraId="40FBE9EF" w14:textId="77777777" w:rsidR="005F1B59" w:rsidRDefault="005F1B59" w:rsidP="005F1B59">
      <w:pPr>
        <w:pStyle w:val="Zdrojovkd"/>
      </w:pPr>
      <w:r>
        <w:t xml:space="preserve">            }.Transform.Position = new Vector3(1184, -12, 0);</w:t>
      </w:r>
    </w:p>
    <w:p w14:paraId="1B4A4194" w14:textId="77777777" w:rsidR="005F1B59" w:rsidRDefault="005F1B59" w:rsidP="005F1B59">
      <w:pPr>
        <w:pStyle w:val="Zdrojovkd"/>
      </w:pPr>
    </w:p>
    <w:p w14:paraId="0AC296BF" w14:textId="77777777" w:rsidR="005F1B59" w:rsidRDefault="005F1B59" w:rsidP="005F1B59">
      <w:pPr>
        <w:pStyle w:val="Zdrojovkd"/>
      </w:pPr>
      <w:r>
        <w:t xml:space="preserve">            new Block()</w:t>
      </w:r>
    </w:p>
    <w:p w14:paraId="661DD7E7" w14:textId="77777777" w:rsidR="005F1B59" w:rsidRDefault="005F1B59" w:rsidP="005F1B59">
      <w:pPr>
        <w:pStyle w:val="Zdrojovkd"/>
      </w:pPr>
      <w:r>
        <w:t xml:space="preserve">            {</w:t>
      </w:r>
    </w:p>
    <w:p w14:paraId="21F0B3CD" w14:textId="77777777" w:rsidR="005F1B59" w:rsidRDefault="005F1B59" w:rsidP="005F1B59">
      <w:pPr>
        <w:pStyle w:val="Zdrojovkd"/>
      </w:pPr>
      <w:r>
        <w:t xml:space="preserve">                Type = Block.BlockType.Ground1,</w:t>
      </w:r>
    </w:p>
    <w:p w14:paraId="2A2E951E" w14:textId="77777777" w:rsidR="005F1B59" w:rsidRDefault="005F1B59" w:rsidP="005F1B59">
      <w:pPr>
        <w:pStyle w:val="Zdrojovkd"/>
      </w:pPr>
      <w:r>
        <w:t xml:space="preserve">                CoinCount = 3,</w:t>
      </w:r>
    </w:p>
    <w:p w14:paraId="581B6AFA" w14:textId="77777777" w:rsidR="005F1B59" w:rsidRDefault="005F1B59" w:rsidP="005F1B59">
      <w:pPr>
        <w:pStyle w:val="Zdrojovkd"/>
      </w:pPr>
      <w:r>
        <w:t xml:space="preserve">                InitCollider = true</w:t>
      </w:r>
    </w:p>
    <w:p w14:paraId="2EE3D2D0" w14:textId="77777777" w:rsidR="005F1B59" w:rsidRDefault="005F1B59" w:rsidP="005F1B59">
      <w:pPr>
        <w:pStyle w:val="Zdrojovkd"/>
      </w:pPr>
      <w:r>
        <w:t xml:space="preserve">            }.Transform.Position = new Vector3(1200, -12, 0);</w:t>
      </w:r>
    </w:p>
    <w:p w14:paraId="751B2ECE" w14:textId="77777777" w:rsidR="005F1B59" w:rsidRDefault="005F1B59" w:rsidP="005F1B59">
      <w:pPr>
        <w:pStyle w:val="Zdrojovkd"/>
      </w:pPr>
    </w:p>
    <w:p w14:paraId="2EDF8C59" w14:textId="77777777" w:rsidR="005F1B59" w:rsidRDefault="005F1B59" w:rsidP="005F1B59">
      <w:pPr>
        <w:pStyle w:val="Zdrojovkd"/>
      </w:pPr>
      <w:r>
        <w:t xml:space="preserve">            new Block()</w:t>
      </w:r>
    </w:p>
    <w:p w14:paraId="51180161" w14:textId="77777777" w:rsidR="005F1B59" w:rsidRDefault="005F1B59" w:rsidP="005F1B59">
      <w:pPr>
        <w:pStyle w:val="Zdrojovkd"/>
      </w:pPr>
      <w:r>
        <w:t xml:space="preserve">            {</w:t>
      </w:r>
    </w:p>
    <w:p w14:paraId="20F9D848" w14:textId="77777777" w:rsidR="005F1B59" w:rsidRDefault="005F1B59" w:rsidP="005F1B59">
      <w:pPr>
        <w:pStyle w:val="Zdrojovkd"/>
      </w:pPr>
      <w:r>
        <w:t xml:space="preserve">                Type = Block.BlockType.Ground4,</w:t>
      </w:r>
    </w:p>
    <w:p w14:paraId="2BEB072B" w14:textId="77777777" w:rsidR="005F1B59" w:rsidRDefault="005F1B59" w:rsidP="005F1B59">
      <w:pPr>
        <w:pStyle w:val="Zdrojovkd"/>
      </w:pPr>
      <w:r>
        <w:t xml:space="preserve">                InitCollider = true</w:t>
      </w:r>
    </w:p>
    <w:p w14:paraId="727EBB42" w14:textId="77777777" w:rsidR="005F1B59" w:rsidRDefault="005F1B59" w:rsidP="005F1B59">
      <w:pPr>
        <w:pStyle w:val="Zdrojovkd"/>
      </w:pPr>
      <w:r>
        <w:t xml:space="preserve">            }.Transform.Position = new Vector3(1216, -12, 0);</w:t>
      </w:r>
    </w:p>
    <w:p w14:paraId="02E2CD7D" w14:textId="77777777" w:rsidR="005F1B59" w:rsidRDefault="005F1B59" w:rsidP="005F1B59">
      <w:pPr>
        <w:pStyle w:val="Zdrojovkd"/>
      </w:pPr>
    </w:p>
    <w:p w14:paraId="51F1E749" w14:textId="77777777" w:rsidR="005F1B59" w:rsidRDefault="005F1B59" w:rsidP="005F1B59">
      <w:pPr>
        <w:pStyle w:val="Zdrojovkd"/>
      </w:pPr>
      <w:r>
        <w:t xml:space="preserve">            for (int i = 0; i &lt; 10; i++)</w:t>
      </w:r>
    </w:p>
    <w:p w14:paraId="4842C22C" w14:textId="77777777" w:rsidR="005F1B59" w:rsidRDefault="005F1B59" w:rsidP="005F1B59">
      <w:pPr>
        <w:pStyle w:val="Zdrojovkd"/>
      </w:pPr>
      <w:r>
        <w:t xml:space="preserve">            {</w:t>
      </w:r>
    </w:p>
    <w:p w14:paraId="441FFCFB" w14:textId="77777777" w:rsidR="005F1B59" w:rsidRDefault="005F1B59" w:rsidP="005F1B59">
      <w:pPr>
        <w:pStyle w:val="Zdrojovkd"/>
      </w:pPr>
      <w:r>
        <w:t xml:space="preserve">                new Block()</w:t>
      </w:r>
    </w:p>
    <w:p w14:paraId="1A3911B6" w14:textId="77777777" w:rsidR="005F1B59" w:rsidRDefault="005F1B59" w:rsidP="005F1B59">
      <w:pPr>
        <w:pStyle w:val="Zdrojovkd"/>
      </w:pPr>
      <w:r>
        <w:t xml:space="preserve">                {</w:t>
      </w:r>
    </w:p>
    <w:p w14:paraId="1A693582" w14:textId="77777777" w:rsidR="005F1B59" w:rsidRDefault="005F1B59" w:rsidP="005F1B59">
      <w:pPr>
        <w:pStyle w:val="Zdrojovkd"/>
      </w:pPr>
      <w:r>
        <w:t xml:space="preserve">                    Type = Block.BlockType.Ground4,</w:t>
      </w:r>
    </w:p>
    <w:p w14:paraId="51366D27" w14:textId="77777777" w:rsidR="005F1B59" w:rsidRDefault="005F1B59" w:rsidP="005F1B59">
      <w:pPr>
        <w:pStyle w:val="Zdrojovkd"/>
      </w:pPr>
      <w:r>
        <w:t xml:space="preserve">                    InitCollider = true</w:t>
      </w:r>
    </w:p>
    <w:p w14:paraId="30066276" w14:textId="77777777" w:rsidR="005F1B59" w:rsidRDefault="005F1B59" w:rsidP="005F1B59">
      <w:pPr>
        <w:pStyle w:val="Zdrojovkd"/>
      </w:pPr>
      <w:r>
        <w:t xml:space="preserve">                }.Transform.Position = new Vector3(1232 + i * 16, -76, 0);</w:t>
      </w:r>
    </w:p>
    <w:p w14:paraId="7FFC14EA" w14:textId="77777777" w:rsidR="005F1B59" w:rsidRDefault="005F1B59" w:rsidP="005F1B59">
      <w:pPr>
        <w:pStyle w:val="Zdrojovkd"/>
      </w:pPr>
      <w:r>
        <w:t xml:space="preserve">            }</w:t>
      </w:r>
    </w:p>
    <w:p w14:paraId="04BB633A" w14:textId="77777777" w:rsidR="005F1B59" w:rsidRDefault="005F1B59" w:rsidP="005F1B59">
      <w:pPr>
        <w:pStyle w:val="Zdrojovkd"/>
      </w:pPr>
    </w:p>
    <w:p w14:paraId="23DA5242" w14:textId="77777777" w:rsidR="005F1B59" w:rsidRDefault="005F1B59" w:rsidP="005F1B59">
      <w:pPr>
        <w:pStyle w:val="Zdrojovkd"/>
      </w:pPr>
      <w:r>
        <w:t xml:space="preserve">            for (int i = 0; i &lt; 3; i++)</w:t>
      </w:r>
    </w:p>
    <w:p w14:paraId="09926B92" w14:textId="77777777" w:rsidR="005F1B59" w:rsidRDefault="005F1B59" w:rsidP="005F1B59">
      <w:pPr>
        <w:pStyle w:val="Zdrojovkd"/>
      </w:pPr>
      <w:r>
        <w:t xml:space="preserve">            {</w:t>
      </w:r>
    </w:p>
    <w:p w14:paraId="51357F5A" w14:textId="77777777" w:rsidR="005F1B59" w:rsidRDefault="005F1B59" w:rsidP="005F1B59">
      <w:pPr>
        <w:pStyle w:val="Zdrojovkd"/>
      </w:pPr>
      <w:r>
        <w:t xml:space="preserve">                new Block()</w:t>
      </w:r>
    </w:p>
    <w:p w14:paraId="0C638C32" w14:textId="77777777" w:rsidR="005F1B59" w:rsidRDefault="005F1B59" w:rsidP="005F1B59">
      <w:pPr>
        <w:pStyle w:val="Zdrojovkd"/>
      </w:pPr>
      <w:r>
        <w:t xml:space="preserve">                {</w:t>
      </w:r>
    </w:p>
    <w:p w14:paraId="62060E3D" w14:textId="77777777" w:rsidR="005F1B59" w:rsidRDefault="005F1B59" w:rsidP="005F1B59">
      <w:pPr>
        <w:pStyle w:val="Zdrojovkd"/>
      </w:pPr>
      <w:r>
        <w:t xml:space="preserve">                    Type = Block.BlockType.Ground4,</w:t>
      </w:r>
    </w:p>
    <w:p w14:paraId="1D5D1D38" w14:textId="77777777" w:rsidR="005F1B59" w:rsidRDefault="005F1B59" w:rsidP="005F1B59">
      <w:pPr>
        <w:pStyle w:val="Zdrojovkd"/>
      </w:pPr>
      <w:r>
        <w:t xml:space="preserve">                    InitCollider = true</w:t>
      </w:r>
    </w:p>
    <w:p w14:paraId="1836A5C4" w14:textId="77777777" w:rsidR="005F1B59" w:rsidRDefault="005F1B59" w:rsidP="005F1B59">
      <w:pPr>
        <w:pStyle w:val="Zdrojovkd"/>
      </w:pPr>
      <w:r>
        <w:t xml:space="preserve">                }.Transform.Position = new Vector3(1440 + i * 16, -76, 0);</w:t>
      </w:r>
    </w:p>
    <w:p w14:paraId="0382216E" w14:textId="77777777" w:rsidR="005F1B59" w:rsidRDefault="005F1B59" w:rsidP="005F1B59">
      <w:pPr>
        <w:pStyle w:val="Zdrojovkd"/>
      </w:pPr>
      <w:r>
        <w:t xml:space="preserve">            }</w:t>
      </w:r>
    </w:p>
    <w:p w14:paraId="3249288B" w14:textId="77777777" w:rsidR="005F1B59" w:rsidRDefault="005F1B59" w:rsidP="005F1B59">
      <w:pPr>
        <w:pStyle w:val="Zdrojovkd"/>
      </w:pPr>
    </w:p>
    <w:p w14:paraId="3BA51D16" w14:textId="77777777" w:rsidR="005F1B59" w:rsidRDefault="005F1B59" w:rsidP="005F1B59">
      <w:pPr>
        <w:pStyle w:val="Zdrojovkd"/>
      </w:pPr>
      <w:r>
        <w:lastRenderedPageBreak/>
        <w:t xml:space="preserve">            new Block()</w:t>
      </w:r>
    </w:p>
    <w:p w14:paraId="48599E7F" w14:textId="77777777" w:rsidR="005F1B59" w:rsidRDefault="005F1B59" w:rsidP="005F1B59">
      <w:pPr>
        <w:pStyle w:val="Zdrojovkd"/>
      </w:pPr>
      <w:r>
        <w:t xml:space="preserve">            {</w:t>
      </w:r>
    </w:p>
    <w:p w14:paraId="31224F3F" w14:textId="77777777" w:rsidR="005F1B59" w:rsidRDefault="005F1B59" w:rsidP="005F1B59">
      <w:pPr>
        <w:pStyle w:val="Zdrojovkd"/>
      </w:pPr>
      <w:r>
        <w:t xml:space="preserve">                Type = Block.BlockType.Ground1,</w:t>
      </w:r>
    </w:p>
    <w:p w14:paraId="0C46E6F3" w14:textId="77777777" w:rsidR="005F1B59" w:rsidRDefault="005F1B59" w:rsidP="005F1B59">
      <w:pPr>
        <w:pStyle w:val="Zdrojovkd"/>
      </w:pPr>
      <w:r>
        <w:t xml:space="preserve">                InitCollider = true,</w:t>
      </w:r>
    </w:p>
    <w:p w14:paraId="1716C18F" w14:textId="77777777" w:rsidR="005F1B59" w:rsidRDefault="005F1B59" w:rsidP="005F1B59">
      <w:pPr>
        <w:pStyle w:val="Zdrojovkd"/>
      </w:pPr>
      <w:r>
        <w:t xml:space="preserve">                CoinCount = 1</w:t>
      </w:r>
    </w:p>
    <w:p w14:paraId="5F0C5726" w14:textId="77777777" w:rsidR="005F1B59" w:rsidRDefault="005F1B59" w:rsidP="005F1B59">
      <w:pPr>
        <w:pStyle w:val="Zdrojovkd"/>
      </w:pPr>
      <w:r>
        <w:t xml:space="preserve">            }.Transform.Position = new Vector3(1488, -76, 0);</w:t>
      </w:r>
    </w:p>
    <w:p w14:paraId="77784297" w14:textId="77777777" w:rsidR="005F1B59" w:rsidRDefault="005F1B59" w:rsidP="005F1B59">
      <w:pPr>
        <w:pStyle w:val="Zdrojovkd"/>
      </w:pPr>
    </w:p>
    <w:p w14:paraId="5B9F8960" w14:textId="77777777" w:rsidR="005F1B59" w:rsidRDefault="005F1B59" w:rsidP="005F1B59">
      <w:pPr>
        <w:pStyle w:val="Zdrojovkd"/>
      </w:pPr>
      <w:r>
        <w:t xml:space="preserve">            new Block()</w:t>
      </w:r>
    </w:p>
    <w:p w14:paraId="1265FEB8" w14:textId="77777777" w:rsidR="005F1B59" w:rsidRDefault="005F1B59" w:rsidP="005F1B59">
      <w:pPr>
        <w:pStyle w:val="Zdrojovkd"/>
      </w:pPr>
      <w:r>
        <w:t xml:space="preserve">            {</w:t>
      </w:r>
    </w:p>
    <w:p w14:paraId="6DE9A053" w14:textId="77777777" w:rsidR="005F1B59" w:rsidRDefault="005F1B59" w:rsidP="005F1B59">
      <w:pPr>
        <w:pStyle w:val="Zdrojovkd"/>
      </w:pPr>
      <w:r>
        <w:t xml:space="preserve">                Type = Block.BlockType.Ground4,</w:t>
      </w:r>
    </w:p>
    <w:p w14:paraId="36B874EF" w14:textId="77777777" w:rsidR="005F1B59" w:rsidRDefault="005F1B59" w:rsidP="005F1B59">
      <w:pPr>
        <w:pStyle w:val="Zdrojovkd"/>
      </w:pPr>
      <w:r>
        <w:t xml:space="preserve">                InitCollider = true,</w:t>
      </w:r>
    </w:p>
    <w:p w14:paraId="5D6AB423" w14:textId="77777777" w:rsidR="005F1B59" w:rsidRDefault="005F1B59" w:rsidP="005F1B59">
      <w:pPr>
        <w:pStyle w:val="Zdrojovkd"/>
      </w:pPr>
      <w:r>
        <w:t xml:space="preserve">                CoinCount = 5</w:t>
      </w:r>
    </w:p>
    <w:p w14:paraId="618D8F36" w14:textId="77777777" w:rsidR="005F1B59" w:rsidRDefault="005F1B59" w:rsidP="005F1B59">
      <w:pPr>
        <w:pStyle w:val="Zdrojovkd"/>
      </w:pPr>
      <w:r>
        <w:t xml:space="preserve">            }.Transform.Position = new Vector3(1488, -12, 0);</w:t>
      </w:r>
    </w:p>
    <w:p w14:paraId="0EBBE50F" w14:textId="77777777" w:rsidR="005F1B59" w:rsidRDefault="005F1B59" w:rsidP="005F1B59">
      <w:pPr>
        <w:pStyle w:val="Zdrojovkd"/>
      </w:pPr>
    </w:p>
    <w:p w14:paraId="594F2D24" w14:textId="77777777" w:rsidR="005F1B59" w:rsidRDefault="005F1B59" w:rsidP="005F1B59">
      <w:pPr>
        <w:pStyle w:val="Zdrojovkd"/>
      </w:pPr>
      <w:r>
        <w:t xml:space="preserve">            new Block()</w:t>
      </w:r>
    </w:p>
    <w:p w14:paraId="4D839CDD" w14:textId="77777777" w:rsidR="005F1B59" w:rsidRDefault="005F1B59" w:rsidP="005F1B59">
      <w:pPr>
        <w:pStyle w:val="Zdrojovkd"/>
      </w:pPr>
      <w:r>
        <w:t xml:space="preserve">            {</w:t>
      </w:r>
    </w:p>
    <w:p w14:paraId="4D259B82" w14:textId="77777777" w:rsidR="005F1B59" w:rsidRDefault="005F1B59" w:rsidP="005F1B59">
      <w:pPr>
        <w:pStyle w:val="Zdrojovkd"/>
      </w:pPr>
      <w:r>
        <w:t xml:space="preserve">                Type = Block.BlockType.Ground4,</w:t>
      </w:r>
    </w:p>
    <w:p w14:paraId="36CBA02C" w14:textId="77777777" w:rsidR="005F1B59" w:rsidRDefault="005F1B59" w:rsidP="005F1B59">
      <w:pPr>
        <w:pStyle w:val="Zdrojovkd"/>
      </w:pPr>
      <w:r>
        <w:t xml:space="preserve">                InitCollider = true,</w:t>
      </w:r>
    </w:p>
    <w:p w14:paraId="3CCC7893" w14:textId="77777777" w:rsidR="005F1B59" w:rsidRDefault="005F1B59" w:rsidP="005F1B59">
      <w:pPr>
        <w:pStyle w:val="Zdrojovkd"/>
      </w:pPr>
      <w:r>
        <w:t xml:space="preserve">                CoinCount = 5</w:t>
      </w:r>
    </w:p>
    <w:p w14:paraId="0B3A68E9" w14:textId="77777777" w:rsidR="005F1B59" w:rsidRDefault="005F1B59" w:rsidP="005F1B59">
      <w:pPr>
        <w:pStyle w:val="Zdrojovkd"/>
      </w:pPr>
      <w:r>
        <w:t xml:space="preserve">            }.Transform.Position = new Vector3(1616, -12, 0);</w:t>
      </w:r>
    </w:p>
    <w:p w14:paraId="5AD76D63" w14:textId="77777777" w:rsidR="005F1B59" w:rsidRDefault="005F1B59" w:rsidP="005F1B59">
      <w:pPr>
        <w:pStyle w:val="Zdrojovkd"/>
      </w:pPr>
    </w:p>
    <w:p w14:paraId="158C5864" w14:textId="77777777" w:rsidR="005F1B59" w:rsidRDefault="005F1B59" w:rsidP="005F1B59">
      <w:pPr>
        <w:pStyle w:val="Zdrojovkd"/>
      </w:pPr>
      <w:r>
        <w:t xml:space="preserve">            new Block()</w:t>
      </w:r>
    </w:p>
    <w:p w14:paraId="4427BD9C" w14:textId="77777777" w:rsidR="005F1B59" w:rsidRDefault="005F1B59" w:rsidP="005F1B59">
      <w:pPr>
        <w:pStyle w:val="Zdrojovkd"/>
      </w:pPr>
      <w:r>
        <w:t xml:space="preserve">            {</w:t>
      </w:r>
    </w:p>
    <w:p w14:paraId="43A1D5E0" w14:textId="77777777" w:rsidR="005F1B59" w:rsidRDefault="005F1B59" w:rsidP="005F1B59">
      <w:pPr>
        <w:pStyle w:val="Zdrojovkd"/>
      </w:pPr>
      <w:r>
        <w:t xml:space="preserve">                Type = Block.BlockType.Ground4,</w:t>
      </w:r>
    </w:p>
    <w:p w14:paraId="3296C1CD" w14:textId="77777777" w:rsidR="005F1B59" w:rsidRDefault="005F1B59" w:rsidP="005F1B59">
      <w:pPr>
        <w:pStyle w:val="Zdrojovkd"/>
      </w:pPr>
      <w:r>
        <w:t xml:space="preserve">                InitCollider = true,</w:t>
      </w:r>
    </w:p>
    <w:p w14:paraId="5C959DA1" w14:textId="77777777" w:rsidR="005F1B59" w:rsidRDefault="005F1B59" w:rsidP="005F1B59">
      <w:pPr>
        <w:pStyle w:val="Zdrojovkd"/>
      </w:pPr>
      <w:r>
        <w:t xml:space="preserve">                CoinCount = 1</w:t>
      </w:r>
    </w:p>
    <w:p w14:paraId="72CD0041" w14:textId="77777777" w:rsidR="005F1B59" w:rsidRDefault="005F1B59" w:rsidP="005F1B59">
      <w:pPr>
        <w:pStyle w:val="Zdrojovkd"/>
      </w:pPr>
      <w:r>
        <w:t xml:space="preserve">            }.Transform.Position = new Vector3(1632, -12, 0);</w:t>
      </w:r>
    </w:p>
    <w:p w14:paraId="3D8FA47E" w14:textId="77777777" w:rsidR="005F1B59" w:rsidRDefault="005F1B59" w:rsidP="005F1B59">
      <w:pPr>
        <w:pStyle w:val="Zdrojovkd"/>
      </w:pPr>
    </w:p>
    <w:p w14:paraId="4AA63862" w14:textId="77777777" w:rsidR="005F1B59" w:rsidRDefault="005F1B59" w:rsidP="005F1B59">
      <w:pPr>
        <w:pStyle w:val="Zdrojovkd"/>
      </w:pPr>
      <w:r>
        <w:t xml:space="preserve">            #region Bonus Field</w:t>
      </w:r>
    </w:p>
    <w:p w14:paraId="65CDF3CC" w14:textId="77777777" w:rsidR="005F1B59" w:rsidRDefault="005F1B59" w:rsidP="005F1B59">
      <w:pPr>
        <w:pStyle w:val="Zdrojovkd"/>
      </w:pPr>
    </w:p>
    <w:p w14:paraId="290EBE0A" w14:textId="77777777" w:rsidR="005F1B59" w:rsidRDefault="005F1B59" w:rsidP="005F1B59">
      <w:pPr>
        <w:pStyle w:val="Zdrojovkd"/>
      </w:pPr>
      <w:r>
        <w:t xml:space="preserve">            new Block()</w:t>
      </w:r>
    </w:p>
    <w:p w14:paraId="359D52CF" w14:textId="77777777" w:rsidR="005F1B59" w:rsidRDefault="005F1B59" w:rsidP="005F1B59">
      <w:pPr>
        <w:pStyle w:val="Zdrojovkd"/>
      </w:pPr>
      <w:r>
        <w:t xml:space="preserve">            {</w:t>
      </w:r>
    </w:p>
    <w:p w14:paraId="6F7EAC7B" w14:textId="77777777" w:rsidR="005F1B59" w:rsidRDefault="005F1B59" w:rsidP="005F1B59">
      <w:pPr>
        <w:pStyle w:val="Zdrojovkd"/>
      </w:pPr>
      <w:r>
        <w:t xml:space="preserve">                Type = Block.BlockType.Ground1,</w:t>
      </w:r>
    </w:p>
    <w:p w14:paraId="69ABF05A" w14:textId="77777777" w:rsidR="005F1B59" w:rsidRDefault="005F1B59" w:rsidP="005F1B59">
      <w:pPr>
        <w:pStyle w:val="Zdrojovkd"/>
      </w:pPr>
      <w:r>
        <w:t xml:space="preserve">                InitCollider = true,</w:t>
      </w:r>
    </w:p>
    <w:p w14:paraId="0430AEB3" w14:textId="77777777" w:rsidR="005F1B59" w:rsidRDefault="005F1B59" w:rsidP="005F1B59">
      <w:pPr>
        <w:pStyle w:val="Zdrojovkd"/>
      </w:pPr>
      <w:r>
        <w:t xml:space="preserve">                CoinCount = 1</w:t>
      </w:r>
    </w:p>
    <w:p w14:paraId="5AAAC21F" w14:textId="77777777" w:rsidR="005F1B59" w:rsidRDefault="005F1B59" w:rsidP="005F1B59">
      <w:pPr>
        <w:pStyle w:val="Zdrojovkd"/>
      </w:pPr>
      <w:r>
        <w:t xml:space="preserve">            }.Transform.Position = new Vector3(1680, -12, 0);</w:t>
      </w:r>
    </w:p>
    <w:p w14:paraId="63E608D5" w14:textId="77777777" w:rsidR="005F1B59" w:rsidRDefault="005F1B59" w:rsidP="005F1B59">
      <w:pPr>
        <w:pStyle w:val="Zdrojovkd"/>
      </w:pPr>
    </w:p>
    <w:p w14:paraId="0AEDD0F6" w14:textId="77777777" w:rsidR="005F1B59" w:rsidRDefault="005F1B59" w:rsidP="005F1B59">
      <w:pPr>
        <w:pStyle w:val="Zdrojovkd"/>
      </w:pPr>
      <w:r>
        <w:t xml:space="preserve">            new Block()</w:t>
      </w:r>
    </w:p>
    <w:p w14:paraId="60763153" w14:textId="77777777" w:rsidR="005F1B59" w:rsidRDefault="005F1B59" w:rsidP="005F1B59">
      <w:pPr>
        <w:pStyle w:val="Zdrojovkd"/>
      </w:pPr>
      <w:r>
        <w:t xml:space="preserve">            {</w:t>
      </w:r>
    </w:p>
    <w:p w14:paraId="314F33B1" w14:textId="77777777" w:rsidR="005F1B59" w:rsidRDefault="005F1B59" w:rsidP="005F1B59">
      <w:pPr>
        <w:pStyle w:val="Zdrojovkd"/>
      </w:pPr>
      <w:r>
        <w:t xml:space="preserve">                Type = Block.BlockType.Ground1,</w:t>
      </w:r>
    </w:p>
    <w:p w14:paraId="467ECE6A" w14:textId="77777777" w:rsidR="005F1B59" w:rsidRDefault="005F1B59" w:rsidP="005F1B59">
      <w:pPr>
        <w:pStyle w:val="Zdrojovkd"/>
      </w:pPr>
      <w:r>
        <w:t xml:space="preserve">                InitCollider = true,</w:t>
      </w:r>
    </w:p>
    <w:p w14:paraId="09C18C6E" w14:textId="77777777" w:rsidR="005F1B59" w:rsidRDefault="005F1B59" w:rsidP="005F1B59">
      <w:pPr>
        <w:pStyle w:val="Zdrojovkd"/>
      </w:pPr>
      <w:r>
        <w:t xml:space="preserve">                CoinCount = 1</w:t>
      </w:r>
    </w:p>
    <w:p w14:paraId="61351C38" w14:textId="77777777" w:rsidR="005F1B59" w:rsidRDefault="005F1B59" w:rsidP="005F1B59">
      <w:pPr>
        <w:pStyle w:val="Zdrojovkd"/>
      </w:pPr>
      <w:r>
        <w:t xml:space="preserve">            }.Transform.Position = new Vector3(1744, -12, 0);</w:t>
      </w:r>
    </w:p>
    <w:p w14:paraId="4D887C64" w14:textId="77777777" w:rsidR="005F1B59" w:rsidRDefault="005F1B59" w:rsidP="005F1B59">
      <w:pPr>
        <w:pStyle w:val="Zdrojovkd"/>
      </w:pPr>
    </w:p>
    <w:p w14:paraId="0818DF53" w14:textId="77777777" w:rsidR="005F1B59" w:rsidRDefault="005F1B59" w:rsidP="005F1B59">
      <w:pPr>
        <w:pStyle w:val="Zdrojovkd"/>
      </w:pPr>
      <w:r>
        <w:t xml:space="preserve">            new Block()</w:t>
      </w:r>
    </w:p>
    <w:p w14:paraId="3D3C2235" w14:textId="77777777" w:rsidR="005F1B59" w:rsidRDefault="005F1B59" w:rsidP="005F1B59">
      <w:pPr>
        <w:pStyle w:val="Zdrojovkd"/>
      </w:pPr>
      <w:r>
        <w:t xml:space="preserve">            {</w:t>
      </w:r>
    </w:p>
    <w:p w14:paraId="46F927CA" w14:textId="77777777" w:rsidR="005F1B59" w:rsidRDefault="005F1B59" w:rsidP="005F1B59">
      <w:pPr>
        <w:pStyle w:val="Zdrojovkd"/>
      </w:pPr>
      <w:r>
        <w:t xml:space="preserve">                Type = Block.BlockType.Ground1,</w:t>
      </w:r>
    </w:p>
    <w:p w14:paraId="5F7856BC" w14:textId="77777777" w:rsidR="005F1B59" w:rsidRDefault="005F1B59" w:rsidP="005F1B59">
      <w:pPr>
        <w:pStyle w:val="Zdrojovkd"/>
      </w:pPr>
      <w:r>
        <w:t xml:space="preserve">                InitCollider = true,</w:t>
      </w:r>
    </w:p>
    <w:p w14:paraId="26A448C9" w14:textId="77777777" w:rsidR="005F1B59" w:rsidRDefault="005F1B59" w:rsidP="005F1B59">
      <w:pPr>
        <w:pStyle w:val="Zdrojovkd"/>
      </w:pPr>
      <w:r>
        <w:t xml:space="preserve">                PowerUp = true</w:t>
      </w:r>
    </w:p>
    <w:p w14:paraId="0788FC5F" w14:textId="77777777" w:rsidR="005F1B59" w:rsidRDefault="005F1B59" w:rsidP="005F1B59">
      <w:pPr>
        <w:pStyle w:val="Zdrojovkd"/>
      </w:pPr>
      <w:r>
        <w:t xml:space="preserve">            }.Transform.Position = new Vector3(1744, -76, 0);</w:t>
      </w:r>
    </w:p>
    <w:p w14:paraId="2D468894" w14:textId="77777777" w:rsidR="005F1B59" w:rsidRDefault="005F1B59" w:rsidP="005F1B59">
      <w:pPr>
        <w:pStyle w:val="Zdrojovkd"/>
      </w:pPr>
    </w:p>
    <w:p w14:paraId="05F254DC" w14:textId="77777777" w:rsidR="005F1B59" w:rsidRDefault="005F1B59" w:rsidP="005F1B59">
      <w:pPr>
        <w:pStyle w:val="Zdrojovkd"/>
      </w:pPr>
      <w:r>
        <w:t xml:space="preserve">            new Block()</w:t>
      </w:r>
    </w:p>
    <w:p w14:paraId="3CAE2D26" w14:textId="77777777" w:rsidR="005F1B59" w:rsidRDefault="005F1B59" w:rsidP="005F1B59">
      <w:pPr>
        <w:pStyle w:val="Zdrojovkd"/>
      </w:pPr>
      <w:r>
        <w:t xml:space="preserve">            {</w:t>
      </w:r>
    </w:p>
    <w:p w14:paraId="0106F19C" w14:textId="77777777" w:rsidR="005F1B59" w:rsidRDefault="005F1B59" w:rsidP="005F1B59">
      <w:pPr>
        <w:pStyle w:val="Zdrojovkd"/>
      </w:pPr>
      <w:r>
        <w:t xml:space="preserve">                Type = Block.BlockType.Ground1,</w:t>
      </w:r>
    </w:p>
    <w:p w14:paraId="026FA93E" w14:textId="77777777" w:rsidR="005F1B59" w:rsidRDefault="005F1B59" w:rsidP="005F1B59">
      <w:pPr>
        <w:pStyle w:val="Zdrojovkd"/>
      </w:pPr>
      <w:r>
        <w:t xml:space="preserve">                InitCollider = true,</w:t>
      </w:r>
    </w:p>
    <w:p w14:paraId="10BC7284" w14:textId="77777777" w:rsidR="005F1B59" w:rsidRDefault="005F1B59" w:rsidP="005F1B59">
      <w:pPr>
        <w:pStyle w:val="Zdrojovkd"/>
      </w:pPr>
      <w:r>
        <w:t xml:space="preserve">                CoinCount = 1</w:t>
      </w:r>
    </w:p>
    <w:p w14:paraId="2881D967" w14:textId="77777777" w:rsidR="005F1B59" w:rsidRDefault="005F1B59" w:rsidP="005F1B59">
      <w:pPr>
        <w:pStyle w:val="Zdrojovkd"/>
      </w:pPr>
      <w:r>
        <w:t xml:space="preserve">            }.Transform.Position = new Vector3(1808, -12, 0);</w:t>
      </w:r>
    </w:p>
    <w:p w14:paraId="187E0C64" w14:textId="77777777" w:rsidR="005F1B59" w:rsidRDefault="005F1B59" w:rsidP="005F1B59">
      <w:pPr>
        <w:pStyle w:val="Zdrojovkd"/>
      </w:pPr>
    </w:p>
    <w:p w14:paraId="36AE0A7E" w14:textId="77777777" w:rsidR="005F1B59" w:rsidRDefault="005F1B59" w:rsidP="005F1B59">
      <w:pPr>
        <w:pStyle w:val="Zdrojovkd"/>
      </w:pPr>
      <w:r>
        <w:t xml:space="preserve">            #endregion Bonus Field</w:t>
      </w:r>
    </w:p>
    <w:p w14:paraId="4DD561C5" w14:textId="77777777" w:rsidR="005F1B59" w:rsidRDefault="005F1B59" w:rsidP="005F1B59">
      <w:pPr>
        <w:pStyle w:val="Zdrojovkd"/>
      </w:pPr>
    </w:p>
    <w:p w14:paraId="0E14AA92" w14:textId="77777777" w:rsidR="005F1B59" w:rsidRDefault="005F1B59" w:rsidP="005F1B59">
      <w:pPr>
        <w:pStyle w:val="Zdrojovkd"/>
      </w:pPr>
      <w:r>
        <w:t xml:space="preserve">            new Block()</w:t>
      </w:r>
    </w:p>
    <w:p w14:paraId="49E05B03" w14:textId="77777777" w:rsidR="005F1B59" w:rsidRDefault="005F1B59" w:rsidP="005F1B59">
      <w:pPr>
        <w:pStyle w:val="Zdrojovkd"/>
      </w:pPr>
      <w:r>
        <w:t xml:space="preserve">            {</w:t>
      </w:r>
    </w:p>
    <w:p w14:paraId="3F104FDE" w14:textId="77777777" w:rsidR="005F1B59" w:rsidRDefault="005F1B59" w:rsidP="005F1B59">
      <w:pPr>
        <w:pStyle w:val="Zdrojovkd"/>
      </w:pPr>
      <w:r>
        <w:t xml:space="preserve">                Type = Block.BlockType.Ground4,</w:t>
      </w:r>
    </w:p>
    <w:p w14:paraId="6FD4BFF4" w14:textId="77777777" w:rsidR="005F1B59" w:rsidRDefault="005F1B59" w:rsidP="005F1B59">
      <w:pPr>
        <w:pStyle w:val="Zdrojovkd"/>
      </w:pPr>
      <w:r>
        <w:t xml:space="preserve">                InitCollider = true</w:t>
      </w:r>
    </w:p>
    <w:p w14:paraId="4FD4D858" w14:textId="77777777" w:rsidR="005F1B59" w:rsidRDefault="005F1B59" w:rsidP="005F1B59">
      <w:pPr>
        <w:pStyle w:val="Zdrojovkd"/>
      </w:pPr>
      <w:r>
        <w:t xml:space="preserve">            }.Transform.Position = new Vector3(1968, -12, 0);</w:t>
      </w:r>
    </w:p>
    <w:p w14:paraId="337C869B" w14:textId="77777777" w:rsidR="005F1B59" w:rsidRDefault="005F1B59" w:rsidP="005F1B59">
      <w:pPr>
        <w:pStyle w:val="Zdrojovkd"/>
      </w:pPr>
    </w:p>
    <w:p w14:paraId="4B44AB98" w14:textId="77777777" w:rsidR="005F1B59" w:rsidRDefault="005F1B59" w:rsidP="005F1B59">
      <w:pPr>
        <w:pStyle w:val="Zdrojovkd"/>
      </w:pPr>
      <w:r>
        <w:t xml:space="preserve">            for (int i = 0; i &lt; 3; i++)</w:t>
      </w:r>
    </w:p>
    <w:p w14:paraId="2477C468" w14:textId="77777777" w:rsidR="005F1B59" w:rsidRDefault="005F1B59" w:rsidP="005F1B59">
      <w:pPr>
        <w:pStyle w:val="Zdrojovkd"/>
      </w:pPr>
      <w:r>
        <w:t xml:space="preserve">            {</w:t>
      </w:r>
    </w:p>
    <w:p w14:paraId="21B6899F" w14:textId="77777777" w:rsidR="005F1B59" w:rsidRDefault="005F1B59" w:rsidP="005F1B59">
      <w:pPr>
        <w:pStyle w:val="Zdrojovkd"/>
      </w:pPr>
      <w:r>
        <w:t xml:space="preserve">                new Block()</w:t>
      </w:r>
    </w:p>
    <w:p w14:paraId="72CA694F" w14:textId="77777777" w:rsidR="005F1B59" w:rsidRDefault="005F1B59" w:rsidP="005F1B59">
      <w:pPr>
        <w:pStyle w:val="Zdrojovkd"/>
      </w:pPr>
      <w:r>
        <w:t xml:space="preserve">                {</w:t>
      </w:r>
    </w:p>
    <w:p w14:paraId="5A36DFA7" w14:textId="77777777" w:rsidR="005F1B59" w:rsidRDefault="005F1B59" w:rsidP="005F1B59">
      <w:pPr>
        <w:pStyle w:val="Zdrojovkd"/>
      </w:pPr>
      <w:r>
        <w:t xml:space="preserve">                    Type = Block.BlockType.Ground4,</w:t>
      </w:r>
    </w:p>
    <w:p w14:paraId="062EEF80" w14:textId="77777777" w:rsidR="005F1B59" w:rsidRDefault="005F1B59" w:rsidP="005F1B59">
      <w:pPr>
        <w:pStyle w:val="Zdrojovkd"/>
      </w:pPr>
      <w:r>
        <w:t xml:space="preserve">                    InitCollider = true</w:t>
      </w:r>
    </w:p>
    <w:p w14:paraId="51A6AF35" w14:textId="77777777" w:rsidR="005F1B59" w:rsidRDefault="005F1B59" w:rsidP="005F1B59">
      <w:pPr>
        <w:pStyle w:val="Zdrojovkd"/>
      </w:pPr>
      <w:r>
        <w:t xml:space="preserve">                }.Transform.Position = new Vector3(2000 + i * 16, -76, 0);</w:t>
      </w:r>
    </w:p>
    <w:p w14:paraId="029C5674" w14:textId="77777777" w:rsidR="005F1B59" w:rsidRDefault="005F1B59" w:rsidP="005F1B59">
      <w:pPr>
        <w:pStyle w:val="Zdrojovkd"/>
      </w:pPr>
      <w:r>
        <w:t xml:space="preserve">            }</w:t>
      </w:r>
    </w:p>
    <w:p w14:paraId="42AD5D95" w14:textId="77777777" w:rsidR="005F1B59" w:rsidRDefault="005F1B59" w:rsidP="005F1B59">
      <w:pPr>
        <w:pStyle w:val="Zdrojovkd"/>
      </w:pPr>
    </w:p>
    <w:p w14:paraId="0FEBF4E0" w14:textId="77777777" w:rsidR="005F1B59" w:rsidRDefault="005F1B59" w:rsidP="005F1B59">
      <w:pPr>
        <w:pStyle w:val="Zdrojovkd"/>
      </w:pPr>
      <w:r>
        <w:t xml:space="preserve">            new Block()</w:t>
      </w:r>
    </w:p>
    <w:p w14:paraId="6A1DF463" w14:textId="77777777" w:rsidR="005F1B59" w:rsidRDefault="005F1B59" w:rsidP="005F1B59">
      <w:pPr>
        <w:pStyle w:val="Zdrojovkd"/>
      </w:pPr>
      <w:r>
        <w:t xml:space="preserve">            {</w:t>
      </w:r>
    </w:p>
    <w:p w14:paraId="1A3570F4" w14:textId="77777777" w:rsidR="005F1B59" w:rsidRDefault="005F1B59" w:rsidP="005F1B59">
      <w:pPr>
        <w:pStyle w:val="Zdrojovkd"/>
      </w:pPr>
      <w:r>
        <w:lastRenderedPageBreak/>
        <w:t xml:space="preserve">                Type = Block.BlockType.Ground4,</w:t>
      </w:r>
    </w:p>
    <w:p w14:paraId="0F3B0534" w14:textId="77777777" w:rsidR="005F1B59" w:rsidRDefault="005F1B59" w:rsidP="005F1B59">
      <w:pPr>
        <w:pStyle w:val="Zdrojovkd"/>
      </w:pPr>
      <w:r>
        <w:t xml:space="preserve">                InitCollider = true</w:t>
      </w:r>
    </w:p>
    <w:p w14:paraId="66435715" w14:textId="77777777" w:rsidR="005F1B59" w:rsidRDefault="005F1B59" w:rsidP="005F1B59">
      <w:pPr>
        <w:pStyle w:val="Zdrojovkd"/>
      </w:pPr>
      <w:r>
        <w:t xml:space="preserve">            }.Transform.Position = new Vector3(2080, -76, 0);</w:t>
      </w:r>
    </w:p>
    <w:p w14:paraId="4070AD80" w14:textId="77777777" w:rsidR="005F1B59" w:rsidRDefault="005F1B59" w:rsidP="005F1B59">
      <w:pPr>
        <w:pStyle w:val="Zdrojovkd"/>
      </w:pPr>
    </w:p>
    <w:p w14:paraId="3DBCDE6B" w14:textId="77777777" w:rsidR="005F1B59" w:rsidRDefault="005F1B59" w:rsidP="005F1B59">
      <w:pPr>
        <w:pStyle w:val="Zdrojovkd"/>
      </w:pPr>
      <w:r>
        <w:t xml:space="preserve">            new Block()</w:t>
      </w:r>
    </w:p>
    <w:p w14:paraId="11AD7D53" w14:textId="77777777" w:rsidR="005F1B59" w:rsidRDefault="005F1B59" w:rsidP="005F1B59">
      <w:pPr>
        <w:pStyle w:val="Zdrojovkd"/>
      </w:pPr>
      <w:r>
        <w:t xml:space="preserve">            {</w:t>
      </w:r>
    </w:p>
    <w:p w14:paraId="47AD9372" w14:textId="77777777" w:rsidR="005F1B59" w:rsidRDefault="005F1B59" w:rsidP="005F1B59">
      <w:pPr>
        <w:pStyle w:val="Zdrojovkd"/>
      </w:pPr>
      <w:r>
        <w:t xml:space="preserve">                Type = Block.BlockType.Ground1,</w:t>
      </w:r>
    </w:p>
    <w:p w14:paraId="68FE6264" w14:textId="77777777" w:rsidR="005F1B59" w:rsidRDefault="005F1B59" w:rsidP="005F1B59">
      <w:pPr>
        <w:pStyle w:val="Zdrojovkd"/>
      </w:pPr>
      <w:r>
        <w:t xml:space="preserve">                InitCollider = true,</w:t>
      </w:r>
    </w:p>
    <w:p w14:paraId="02117857" w14:textId="77777777" w:rsidR="005F1B59" w:rsidRDefault="005F1B59" w:rsidP="005F1B59">
      <w:pPr>
        <w:pStyle w:val="Zdrojovkd"/>
      </w:pPr>
      <w:r>
        <w:t xml:space="preserve">                CoinCount = 1</w:t>
      </w:r>
    </w:p>
    <w:p w14:paraId="73424532" w14:textId="77777777" w:rsidR="005F1B59" w:rsidRDefault="005F1B59" w:rsidP="005F1B59">
      <w:pPr>
        <w:pStyle w:val="Zdrojovkd"/>
      </w:pPr>
      <w:r>
        <w:t xml:space="preserve">            }.Transform.Position = new Vector3(2096, -76, 0);</w:t>
      </w:r>
    </w:p>
    <w:p w14:paraId="506573B8" w14:textId="77777777" w:rsidR="005F1B59" w:rsidRDefault="005F1B59" w:rsidP="005F1B59">
      <w:pPr>
        <w:pStyle w:val="Zdrojovkd"/>
      </w:pPr>
    </w:p>
    <w:p w14:paraId="5F15419E" w14:textId="77777777" w:rsidR="005F1B59" w:rsidRDefault="005F1B59" w:rsidP="005F1B59">
      <w:pPr>
        <w:pStyle w:val="Zdrojovkd"/>
      </w:pPr>
      <w:r>
        <w:t xml:space="preserve">            new Block()</w:t>
      </w:r>
    </w:p>
    <w:p w14:paraId="4D833A31" w14:textId="77777777" w:rsidR="005F1B59" w:rsidRDefault="005F1B59" w:rsidP="005F1B59">
      <w:pPr>
        <w:pStyle w:val="Zdrojovkd"/>
      </w:pPr>
      <w:r>
        <w:t xml:space="preserve">            {</w:t>
      </w:r>
    </w:p>
    <w:p w14:paraId="3E5C43F1" w14:textId="77777777" w:rsidR="005F1B59" w:rsidRDefault="005F1B59" w:rsidP="005F1B59">
      <w:pPr>
        <w:pStyle w:val="Zdrojovkd"/>
      </w:pPr>
      <w:r>
        <w:t xml:space="preserve">                Type = Block.BlockType.Ground1,</w:t>
      </w:r>
    </w:p>
    <w:p w14:paraId="74A73BBB" w14:textId="77777777" w:rsidR="005F1B59" w:rsidRDefault="005F1B59" w:rsidP="005F1B59">
      <w:pPr>
        <w:pStyle w:val="Zdrojovkd"/>
      </w:pPr>
      <w:r>
        <w:t xml:space="preserve">                InitCollider = true,</w:t>
      </w:r>
    </w:p>
    <w:p w14:paraId="4EAB6434" w14:textId="77777777" w:rsidR="005F1B59" w:rsidRDefault="005F1B59" w:rsidP="005F1B59">
      <w:pPr>
        <w:pStyle w:val="Zdrojovkd"/>
      </w:pPr>
      <w:r>
        <w:t xml:space="preserve">                CoinCount = 1</w:t>
      </w:r>
    </w:p>
    <w:p w14:paraId="202FEEB1" w14:textId="77777777" w:rsidR="005F1B59" w:rsidRDefault="005F1B59" w:rsidP="005F1B59">
      <w:pPr>
        <w:pStyle w:val="Zdrojovkd"/>
      </w:pPr>
      <w:r>
        <w:t xml:space="preserve">            }.Transform.Position = new Vector3(2112, -76, 0);</w:t>
      </w:r>
    </w:p>
    <w:p w14:paraId="69E4C0EF" w14:textId="77777777" w:rsidR="005F1B59" w:rsidRDefault="005F1B59" w:rsidP="005F1B59">
      <w:pPr>
        <w:pStyle w:val="Zdrojovkd"/>
      </w:pPr>
    </w:p>
    <w:p w14:paraId="07CA795A" w14:textId="77777777" w:rsidR="005F1B59" w:rsidRDefault="005F1B59" w:rsidP="005F1B59">
      <w:pPr>
        <w:pStyle w:val="Zdrojovkd"/>
      </w:pPr>
      <w:r>
        <w:t xml:space="preserve">            new Block()</w:t>
      </w:r>
    </w:p>
    <w:p w14:paraId="7D9E3414" w14:textId="77777777" w:rsidR="005F1B59" w:rsidRDefault="005F1B59" w:rsidP="005F1B59">
      <w:pPr>
        <w:pStyle w:val="Zdrojovkd"/>
      </w:pPr>
      <w:r>
        <w:t xml:space="preserve">            {</w:t>
      </w:r>
    </w:p>
    <w:p w14:paraId="3940E0EC" w14:textId="77777777" w:rsidR="005F1B59" w:rsidRDefault="005F1B59" w:rsidP="005F1B59">
      <w:pPr>
        <w:pStyle w:val="Zdrojovkd"/>
      </w:pPr>
      <w:r>
        <w:t xml:space="preserve">                Type = Block.BlockType.Ground4,</w:t>
      </w:r>
    </w:p>
    <w:p w14:paraId="090188BE" w14:textId="77777777" w:rsidR="005F1B59" w:rsidRDefault="005F1B59" w:rsidP="005F1B59">
      <w:pPr>
        <w:pStyle w:val="Zdrojovkd"/>
      </w:pPr>
      <w:r>
        <w:t xml:space="preserve">                InitCollider = true</w:t>
      </w:r>
    </w:p>
    <w:p w14:paraId="1AE78DAF" w14:textId="77777777" w:rsidR="005F1B59" w:rsidRDefault="005F1B59" w:rsidP="005F1B59">
      <w:pPr>
        <w:pStyle w:val="Zdrojovkd"/>
      </w:pPr>
      <w:r>
        <w:t xml:space="preserve">            }.Transform.Position = new Vector3(2096, -12, 0);</w:t>
      </w:r>
    </w:p>
    <w:p w14:paraId="40332FF1" w14:textId="77777777" w:rsidR="005F1B59" w:rsidRDefault="005F1B59" w:rsidP="005F1B59">
      <w:pPr>
        <w:pStyle w:val="Zdrojovkd"/>
      </w:pPr>
    </w:p>
    <w:p w14:paraId="06C30154" w14:textId="77777777" w:rsidR="005F1B59" w:rsidRDefault="005F1B59" w:rsidP="005F1B59">
      <w:pPr>
        <w:pStyle w:val="Zdrojovkd"/>
      </w:pPr>
      <w:r>
        <w:t xml:space="preserve">            new Block()</w:t>
      </w:r>
    </w:p>
    <w:p w14:paraId="02169FA7" w14:textId="77777777" w:rsidR="005F1B59" w:rsidRDefault="005F1B59" w:rsidP="005F1B59">
      <w:pPr>
        <w:pStyle w:val="Zdrojovkd"/>
      </w:pPr>
      <w:r>
        <w:t xml:space="preserve">            {</w:t>
      </w:r>
    </w:p>
    <w:p w14:paraId="38F77C9F" w14:textId="77777777" w:rsidR="005F1B59" w:rsidRDefault="005F1B59" w:rsidP="005F1B59">
      <w:pPr>
        <w:pStyle w:val="Zdrojovkd"/>
      </w:pPr>
      <w:r>
        <w:t xml:space="preserve">                Type = Block.BlockType.Ground4,</w:t>
      </w:r>
    </w:p>
    <w:p w14:paraId="0974A706" w14:textId="77777777" w:rsidR="005F1B59" w:rsidRDefault="005F1B59" w:rsidP="005F1B59">
      <w:pPr>
        <w:pStyle w:val="Zdrojovkd"/>
      </w:pPr>
      <w:r>
        <w:t xml:space="preserve">                InitCollider = true</w:t>
      </w:r>
    </w:p>
    <w:p w14:paraId="5B3851B1" w14:textId="77777777" w:rsidR="005F1B59" w:rsidRDefault="005F1B59" w:rsidP="005F1B59">
      <w:pPr>
        <w:pStyle w:val="Zdrojovkd"/>
      </w:pPr>
      <w:r>
        <w:t xml:space="preserve">            }.Transform.Position = new Vector3(2112, -12, 0);</w:t>
      </w:r>
    </w:p>
    <w:p w14:paraId="1AA2DC34" w14:textId="77777777" w:rsidR="005F1B59" w:rsidRDefault="005F1B59" w:rsidP="005F1B59">
      <w:pPr>
        <w:pStyle w:val="Zdrojovkd"/>
      </w:pPr>
    </w:p>
    <w:p w14:paraId="74E675C1" w14:textId="77777777" w:rsidR="005F1B59" w:rsidRDefault="005F1B59" w:rsidP="005F1B59">
      <w:pPr>
        <w:pStyle w:val="Zdrojovkd"/>
      </w:pPr>
      <w:r>
        <w:t xml:space="preserve">            new Block()</w:t>
      </w:r>
    </w:p>
    <w:p w14:paraId="4840562A" w14:textId="77777777" w:rsidR="005F1B59" w:rsidRDefault="005F1B59" w:rsidP="005F1B59">
      <w:pPr>
        <w:pStyle w:val="Zdrojovkd"/>
      </w:pPr>
      <w:r>
        <w:t xml:space="preserve">            {</w:t>
      </w:r>
    </w:p>
    <w:p w14:paraId="67365635" w14:textId="77777777" w:rsidR="005F1B59" w:rsidRDefault="005F1B59" w:rsidP="005F1B59">
      <w:pPr>
        <w:pStyle w:val="Zdrojovkd"/>
      </w:pPr>
      <w:r>
        <w:t xml:space="preserve">                Type = Block.BlockType.Ground4,</w:t>
      </w:r>
    </w:p>
    <w:p w14:paraId="2A961E00" w14:textId="77777777" w:rsidR="005F1B59" w:rsidRDefault="005F1B59" w:rsidP="005F1B59">
      <w:pPr>
        <w:pStyle w:val="Zdrojovkd"/>
      </w:pPr>
      <w:r>
        <w:t xml:space="preserve">                InitCollider = true</w:t>
      </w:r>
    </w:p>
    <w:p w14:paraId="5C09AB4F" w14:textId="77777777" w:rsidR="005F1B59" w:rsidRDefault="005F1B59" w:rsidP="005F1B59">
      <w:pPr>
        <w:pStyle w:val="Zdrojovkd"/>
      </w:pPr>
      <w:r>
        <w:t xml:space="preserve">            }.Transform.Position = new Vector3(2128, -12, 0);</w:t>
      </w:r>
    </w:p>
    <w:p w14:paraId="79FDD036" w14:textId="77777777" w:rsidR="005F1B59" w:rsidRDefault="005F1B59" w:rsidP="005F1B59">
      <w:pPr>
        <w:pStyle w:val="Zdrojovkd"/>
      </w:pPr>
    </w:p>
    <w:p w14:paraId="192991A5" w14:textId="77777777" w:rsidR="005F1B59" w:rsidRDefault="005F1B59" w:rsidP="005F1B59">
      <w:pPr>
        <w:pStyle w:val="Zdrojovkd"/>
      </w:pPr>
      <w:r>
        <w:t xml:space="preserve">            #region Stairs1</w:t>
      </w:r>
    </w:p>
    <w:p w14:paraId="6AC51B50" w14:textId="77777777" w:rsidR="005F1B59" w:rsidRDefault="005F1B59" w:rsidP="005F1B59">
      <w:pPr>
        <w:pStyle w:val="Zdrojovkd"/>
      </w:pPr>
    </w:p>
    <w:p w14:paraId="26B5CAFE" w14:textId="77777777" w:rsidR="005F1B59" w:rsidRDefault="005F1B59" w:rsidP="005F1B59">
      <w:pPr>
        <w:pStyle w:val="Zdrojovkd"/>
      </w:pPr>
      <w:r>
        <w:t xml:space="preserve">            new Group()</w:t>
      </w:r>
    </w:p>
    <w:p w14:paraId="273940BA" w14:textId="77777777" w:rsidR="005F1B59" w:rsidRDefault="005F1B59" w:rsidP="005F1B59">
      <w:pPr>
        <w:pStyle w:val="Zdrojovkd"/>
      </w:pPr>
      <w:r>
        <w:t xml:space="preserve">            {</w:t>
      </w:r>
    </w:p>
    <w:p w14:paraId="5A74D9DD" w14:textId="77777777" w:rsidR="005F1B59" w:rsidRDefault="005F1B59" w:rsidP="005F1B59">
      <w:pPr>
        <w:pStyle w:val="Zdrojovkd"/>
      </w:pPr>
      <w:r>
        <w:t xml:space="preserve">                InitCollider = true,</w:t>
      </w:r>
    </w:p>
    <w:p w14:paraId="4FD6D943" w14:textId="77777777" w:rsidR="005F1B59" w:rsidRDefault="005F1B59" w:rsidP="005F1B59">
      <w:pPr>
        <w:pStyle w:val="Zdrojovkd"/>
      </w:pPr>
      <w:r>
        <w:t xml:space="preserve">                SizeInBlocks = new Vector3(4, 1, 0),</w:t>
      </w:r>
    </w:p>
    <w:p w14:paraId="0059C15A" w14:textId="77777777" w:rsidR="005F1B59" w:rsidRDefault="005F1B59" w:rsidP="005F1B59">
      <w:pPr>
        <w:pStyle w:val="Zdrojovkd"/>
      </w:pPr>
      <w:r>
        <w:t xml:space="preserve">                Type = Block.BlockType.Ground3</w:t>
      </w:r>
    </w:p>
    <w:p w14:paraId="0E5B3D4A" w14:textId="77777777" w:rsidR="005F1B59" w:rsidRDefault="005F1B59" w:rsidP="005F1B59">
      <w:pPr>
        <w:pStyle w:val="Zdrojovkd"/>
      </w:pPr>
      <w:r>
        <w:t xml:space="preserve">            }.Transform.Position = new Vector3(2192, 32, 0);</w:t>
      </w:r>
    </w:p>
    <w:p w14:paraId="5D4AFE13" w14:textId="77777777" w:rsidR="005F1B59" w:rsidRDefault="005F1B59" w:rsidP="005F1B59">
      <w:pPr>
        <w:pStyle w:val="Zdrojovkd"/>
      </w:pPr>
    </w:p>
    <w:p w14:paraId="2101FDF8" w14:textId="77777777" w:rsidR="005F1B59" w:rsidRDefault="005F1B59" w:rsidP="005F1B59">
      <w:pPr>
        <w:pStyle w:val="Zdrojovkd"/>
      </w:pPr>
      <w:r>
        <w:t xml:space="preserve">            new Group()</w:t>
      </w:r>
    </w:p>
    <w:p w14:paraId="6478E1B1" w14:textId="77777777" w:rsidR="005F1B59" w:rsidRDefault="005F1B59" w:rsidP="005F1B59">
      <w:pPr>
        <w:pStyle w:val="Zdrojovkd"/>
      </w:pPr>
      <w:r>
        <w:t xml:space="preserve">            {</w:t>
      </w:r>
    </w:p>
    <w:p w14:paraId="0C7731E6" w14:textId="77777777" w:rsidR="005F1B59" w:rsidRDefault="005F1B59" w:rsidP="005F1B59">
      <w:pPr>
        <w:pStyle w:val="Zdrojovkd"/>
      </w:pPr>
      <w:r>
        <w:t xml:space="preserve">                InitCollider = true,</w:t>
      </w:r>
    </w:p>
    <w:p w14:paraId="53C1FBED" w14:textId="77777777" w:rsidR="005F1B59" w:rsidRDefault="005F1B59" w:rsidP="005F1B59">
      <w:pPr>
        <w:pStyle w:val="Zdrojovkd"/>
      </w:pPr>
      <w:r>
        <w:t xml:space="preserve">                SizeInBlocks = new Vector3(3, 1, 0),</w:t>
      </w:r>
    </w:p>
    <w:p w14:paraId="53EA95DA" w14:textId="77777777" w:rsidR="005F1B59" w:rsidRDefault="005F1B59" w:rsidP="005F1B59">
      <w:pPr>
        <w:pStyle w:val="Zdrojovkd"/>
      </w:pPr>
      <w:r>
        <w:t xml:space="preserve">                Type = Block.BlockType.Ground3</w:t>
      </w:r>
    </w:p>
    <w:p w14:paraId="6983B578" w14:textId="77777777" w:rsidR="005F1B59" w:rsidRDefault="005F1B59" w:rsidP="005F1B59">
      <w:pPr>
        <w:pStyle w:val="Zdrojovkd"/>
      </w:pPr>
      <w:r>
        <w:t xml:space="preserve">            }.Transform.Position = new Vector3(2208, 16, 0);</w:t>
      </w:r>
    </w:p>
    <w:p w14:paraId="7CD59E4C" w14:textId="77777777" w:rsidR="005F1B59" w:rsidRDefault="005F1B59" w:rsidP="005F1B59">
      <w:pPr>
        <w:pStyle w:val="Zdrojovkd"/>
      </w:pPr>
    </w:p>
    <w:p w14:paraId="2A26C46B" w14:textId="77777777" w:rsidR="005F1B59" w:rsidRDefault="005F1B59" w:rsidP="005F1B59">
      <w:pPr>
        <w:pStyle w:val="Zdrojovkd"/>
      </w:pPr>
      <w:r>
        <w:t xml:space="preserve">            new Group()</w:t>
      </w:r>
    </w:p>
    <w:p w14:paraId="2C4A0B9F" w14:textId="77777777" w:rsidR="005F1B59" w:rsidRDefault="005F1B59" w:rsidP="005F1B59">
      <w:pPr>
        <w:pStyle w:val="Zdrojovkd"/>
      </w:pPr>
      <w:r>
        <w:t xml:space="preserve">            {</w:t>
      </w:r>
    </w:p>
    <w:p w14:paraId="2FACA8EE" w14:textId="77777777" w:rsidR="005F1B59" w:rsidRDefault="005F1B59" w:rsidP="005F1B59">
      <w:pPr>
        <w:pStyle w:val="Zdrojovkd"/>
      </w:pPr>
      <w:r>
        <w:t xml:space="preserve">                InitCollider = true,</w:t>
      </w:r>
    </w:p>
    <w:p w14:paraId="0DD987F5" w14:textId="77777777" w:rsidR="005F1B59" w:rsidRDefault="005F1B59" w:rsidP="005F1B59">
      <w:pPr>
        <w:pStyle w:val="Zdrojovkd"/>
      </w:pPr>
      <w:r>
        <w:t xml:space="preserve">                SizeInBlocks = new Vector3(2, 1, 0),</w:t>
      </w:r>
    </w:p>
    <w:p w14:paraId="6D417F25" w14:textId="77777777" w:rsidR="005F1B59" w:rsidRDefault="005F1B59" w:rsidP="005F1B59">
      <w:pPr>
        <w:pStyle w:val="Zdrojovkd"/>
      </w:pPr>
      <w:r>
        <w:t xml:space="preserve">                Type = Block.BlockType.Ground3</w:t>
      </w:r>
    </w:p>
    <w:p w14:paraId="04B790AD" w14:textId="77777777" w:rsidR="005F1B59" w:rsidRDefault="005F1B59" w:rsidP="005F1B59">
      <w:pPr>
        <w:pStyle w:val="Zdrojovkd"/>
      </w:pPr>
      <w:r>
        <w:t xml:space="preserve">            }.Transform.Position = new Vector3(2224, 0, 0);</w:t>
      </w:r>
    </w:p>
    <w:p w14:paraId="1135F56C" w14:textId="77777777" w:rsidR="005F1B59" w:rsidRDefault="005F1B59" w:rsidP="005F1B59">
      <w:pPr>
        <w:pStyle w:val="Zdrojovkd"/>
      </w:pPr>
    </w:p>
    <w:p w14:paraId="5E14E907" w14:textId="77777777" w:rsidR="005F1B59" w:rsidRDefault="005F1B59" w:rsidP="005F1B59">
      <w:pPr>
        <w:pStyle w:val="Zdrojovkd"/>
      </w:pPr>
      <w:r>
        <w:t xml:space="preserve">            new Group()</w:t>
      </w:r>
    </w:p>
    <w:p w14:paraId="633CA59B" w14:textId="77777777" w:rsidR="005F1B59" w:rsidRDefault="005F1B59" w:rsidP="005F1B59">
      <w:pPr>
        <w:pStyle w:val="Zdrojovkd"/>
      </w:pPr>
      <w:r>
        <w:t xml:space="preserve">            {</w:t>
      </w:r>
    </w:p>
    <w:p w14:paraId="28AA1303" w14:textId="77777777" w:rsidR="005F1B59" w:rsidRDefault="005F1B59" w:rsidP="005F1B59">
      <w:pPr>
        <w:pStyle w:val="Zdrojovkd"/>
      </w:pPr>
      <w:r>
        <w:t xml:space="preserve">                InitCollider = true,</w:t>
      </w:r>
    </w:p>
    <w:p w14:paraId="1FA81C8E" w14:textId="77777777" w:rsidR="005F1B59" w:rsidRDefault="005F1B59" w:rsidP="005F1B59">
      <w:pPr>
        <w:pStyle w:val="Zdrojovkd"/>
      </w:pPr>
      <w:r>
        <w:t xml:space="preserve">                SizeInBlocks = new Vector3(1, 1, 0),</w:t>
      </w:r>
    </w:p>
    <w:p w14:paraId="0F5C2B7C" w14:textId="77777777" w:rsidR="005F1B59" w:rsidRDefault="005F1B59" w:rsidP="005F1B59">
      <w:pPr>
        <w:pStyle w:val="Zdrojovkd"/>
      </w:pPr>
      <w:r>
        <w:t xml:space="preserve">                Type = Block.BlockType.Ground3</w:t>
      </w:r>
    </w:p>
    <w:p w14:paraId="5DFCFADA" w14:textId="77777777" w:rsidR="005F1B59" w:rsidRDefault="005F1B59" w:rsidP="005F1B59">
      <w:pPr>
        <w:pStyle w:val="Zdrojovkd"/>
      </w:pPr>
      <w:r>
        <w:t xml:space="preserve">            }.Transform.Position = new Vector3(2240, -16, 0);</w:t>
      </w:r>
    </w:p>
    <w:p w14:paraId="4D306FFC" w14:textId="77777777" w:rsidR="005F1B59" w:rsidRDefault="005F1B59" w:rsidP="005F1B59">
      <w:pPr>
        <w:pStyle w:val="Zdrojovkd"/>
      </w:pPr>
    </w:p>
    <w:p w14:paraId="5644FAE0" w14:textId="77777777" w:rsidR="005F1B59" w:rsidRDefault="005F1B59" w:rsidP="005F1B59">
      <w:pPr>
        <w:pStyle w:val="Zdrojovkd"/>
      </w:pPr>
      <w:r>
        <w:t xml:space="preserve">            #endregion Stairs1</w:t>
      </w:r>
    </w:p>
    <w:p w14:paraId="2F594588" w14:textId="77777777" w:rsidR="005F1B59" w:rsidRDefault="005F1B59" w:rsidP="005F1B59">
      <w:pPr>
        <w:pStyle w:val="Zdrojovkd"/>
      </w:pPr>
    </w:p>
    <w:p w14:paraId="0ECD4A4D" w14:textId="77777777" w:rsidR="005F1B59" w:rsidRDefault="005F1B59" w:rsidP="005F1B59">
      <w:pPr>
        <w:pStyle w:val="Zdrojovkd"/>
      </w:pPr>
      <w:r>
        <w:t xml:space="preserve">            #region Stairs2</w:t>
      </w:r>
    </w:p>
    <w:p w14:paraId="74A821EB" w14:textId="77777777" w:rsidR="005F1B59" w:rsidRDefault="005F1B59" w:rsidP="005F1B59">
      <w:pPr>
        <w:pStyle w:val="Zdrojovkd"/>
      </w:pPr>
    </w:p>
    <w:p w14:paraId="712A2C2E" w14:textId="77777777" w:rsidR="005F1B59" w:rsidRDefault="005F1B59" w:rsidP="005F1B59">
      <w:pPr>
        <w:pStyle w:val="Zdrojovkd"/>
      </w:pPr>
      <w:r>
        <w:t xml:space="preserve">            new Group()</w:t>
      </w:r>
    </w:p>
    <w:p w14:paraId="79EDCBA1" w14:textId="77777777" w:rsidR="005F1B59" w:rsidRDefault="005F1B59" w:rsidP="005F1B59">
      <w:pPr>
        <w:pStyle w:val="Zdrojovkd"/>
      </w:pPr>
      <w:r>
        <w:t xml:space="preserve">            {</w:t>
      </w:r>
    </w:p>
    <w:p w14:paraId="32A9E77C" w14:textId="77777777" w:rsidR="005F1B59" w:rsidRDefault="005F1B59" w:rsidP="005F1B59">
      <w:pPr>
        <w:pStyle w:val="Zdrojovkd"/>
      </w:pPr>
      <w:r>
        <w:t xml:space="preserve">                InitCollider = true,</w:t>
      </w:r>
    </w:p>
    <w:p w14:paraId="3B224D99" w14:textId="77777777" w:rsidR="005F1B59" w:rsidRDefault="005F1B59" w:rsidP="005F1B59">
      <w:pPr>
        <w:pStyle w:val="Zdrojovkd"/>
      </w:pPr>
      <w:r>
        <w:t xml:space="preserve">                SizeInBlocks = new Vector3(4, 1, 0),</w:t>
      </w:r>
    </w:p>
    <w:p w14:paraId="2E07C059" w14:textId="77777777" w:rsidR="005F1B59" w:rsidRDefault="005F1B59" w:rsidP="005F1B59">
      <w:pPr>
        <w:pStyle w:val="Zdrojovkd"/>
      </w:pPr>
      <w:r>
        <w:t xml:space="preserve">                Type = Block.BlockType.Ground3</w:t>
      </w:r>
    </w:p>
    <w:p w14:paraId="7A6AE108" w14:textId="77777777" w:rsidR="005F1B59" w:rsidRDefault="005F1B59" w:rsidP="005F1B59">
      <w:pPr>
        <w:pStyle w:val="Zdrojovkd"/>
      </w:pPr>
      <w:r>
        <w:t xml:space="preserve">            }.Transform.Position = new Vector3(2288, 32, 0);</w:t>
      </w:r>
    </w:p>
    <w:p w14:paraId="7147F3C7" w14:textId="77777777" w:rsidR="005F1B59" w:rsidRDefault="005F1B59" w:rsidP="005F1B59">
      <w:pPr>
        <w:pStyle w:val="Zdrojovkd"/>
      </w:pPr>
    </w:p>
    <w:p w14:paraId="70600D81" w14:textId="77777777" w:rsidR="005F1B59" w:rsidRDefault="005F1B59" w:rsidP="005F1B59">
      <w:pPr>
        <w:pStyle w:val="Zdrojovkd"/>
      </w:pPr>
      <w:r>
        <w:lastRenderedPageBreak/>
        <w:t xml:space="preserve">            new Group()</w:t>
      </w:r>
    </w:p>
    <w:p w14:paraId="2FF30394" w14:textId="77777777" w:rsidR="005F1B59" w:rsidRDefault="005F1B59" w:rsidP="005F1B59">
      <w:pPr>
        <w:pStyle w:val="Zdrojovkd"/>
      </w:pPr>
      <w:r>
        <w:t xml:space="preserve">            {</w:t>
      </w:r>
    </w:p>
    <w:p w14:paraId="18DD0608" w14:textId="77777777" w:rsidR="005F1B59" w:rsidRDefault="005F1B59" w:rsidP="005F1B59">
      <w:pPr>
        <w:pStyle w:val="Zdrojovkd"/>
      </w:pPr>
      <w:r>
        <w:t xml:space="preserve">                InitCollider = true,</w:t>
      </w:r>
    </w:p>
    <w:p w14:paraId="723D1C66" w14:textId="77777777" w:rsidR="005F1B59" w:rsidRDefault="005F1B59" w:rsidP="005F1B59">
      <w:pPr>
        <w:pStyle w:val="Zdrojovkd"/>
      </w:pPr>
      <w:r>
        <w:t xml:space="preserve">                SizeInBlocks = new Vector3(3, 1, 0),</w:t>
      </w:r>
    </w:p>
    <w:p w14:paraId="2D775770" w14:textId="77777777" w:rsidR="005F1B59" w:rsidRDefault="005F1B59" w:rsidP="005F1B59">
      <w:pPr>
        <w:pStyle w:val="Zdrojovkd"/>
      </w:pPr>
      <w:r>
        <w:t xml:space="preserve">                Type = Block.BlockType.Ground3</w:t>
      </w:r>
    </w:p>
    <w:p w14:paraId="56622A32" w14:textId="77777777" w:rsidR="005F1B59" w:rsidRDefault="005F1B59" w:rsidP="005F1B59">
      <w:pPr>
        <w:pStyle w:val="Zdrojovkd"/>
      </w:pPr>
      <w:r>
        <w:t xml:space="preserve">            }.Transform.Position = new Vector3(2288, 16, 0);</w:t>
      </w:r>
    </w:p>
    <w:p w14:paraId="0EF99716" w14:textId="77777777" w:rsidR="005F1B59" w:rsidRDefault="005F1B59" w:rsidP="005F1B59">
      <w:pPr>
        <w:pStyle w:val="Zdrojovkd"/>
      </w:pPr>
    </w:p>
    <w:p w14:paraId="1825CF15" w14:textId="77777777" w:rsidR="005F1B59" w:rsidRDefault="005F1B59" w:rsidP="005F1B59">
      <w:pPr>
        <w:pStyle w:val="Zdrojovkd"/>
      </w:pPr>
      <w:r>
        <w:t xml:space="preserve">            new Group()</w:t>
      </w:r>
    </w:p>
    <w:p w14:paraId="7D8612EB" w14:textId="77777777" w:rsidR="005F1B59" w:rsidRDefault="005F1B59" w:rsidP="005F1B59">
      <w:pPr>
        <w:pStyle w:val="Zdrojovkd"/>
      </w:pPr>
      <w:r>
        <w:t xml:space="preserve">            {</w:t>
      </w:r>
    </w:p>
    <w:p w14:paraId="1B90CDB7" w14:textId="77777777" w:rsidR="005F1B59" w:rsidRDefault="005F1B59" w:rsidP="005F1B59">
      <w:pPr>
        <w:pStyle w:val="Zdrojovkd"/>
      </w:pPr>
      <w:r>
        <w:t xml:space="preserve">                InitCollider = true,</w:t>
      </w:r>
    </w:p>
    <w:p w14:paraId="1D30A133" w14:textId="77777777" w:rsidR="005F1B59" w:rsidRDefault="005F1B59" w:rsidP="005F1B59">
      <w:pPr>
        <w:pStyle w:val="Zdrojovkd"/>
      </w:pPr>
      <w:r>
        <w:t xml:space="preserve">                SizeInBlocks = new Vector3(2, 1, 0),</w:t>
      </w:r>
    </w:p>
    <w:p w14:paraId="6DA4F273" w14:textId="77777777" w:rsidR="005F1B59" w:rsidRDefault="005F1B59" w:rsidP="005F1B59">
      <w:pPr>
        <w:pStyle w:val="Zdrojovkd"/>
      </w:pPr>
      <w:r>
        <w:t xml:space="preserve">                Type = Block.BlockType.Ground3</w:t>
      </w:r>
    </w:p>
    <w:p w14:paraId="6BF60635" w14:textId="77777777" w:rsidR="005F1B59" w:rsidRDefault="005F1B59" w:rsidP="005F1B59">
      <w:pPr>
        <w:pStyle w:val="Zdrojovkd"/>
      </w:pPr>
      <w:r>
        <w:t xml:space="preserve">            }.Transform.Position = new Vector3(2288, 0, 0);</w:t>
      </w:r>
    </w:p>
    <w:p w14:paraId="585916C3" w14:textId="77777777" w:rsidR="005F1B59" w:rsidRDefault="005F1B59" w:rsidP="005F1B59">
      <w:pPr>
        <w:pStyle w:val="Zdrojovkd"/>
      </w:pPr>
    </w:p>
    <w:p w14:paraId="6CCB2C40" w14:textId="77777777" w:rsidR="005F1B59" w:rsidRDefault="005F1B59" w:rsidP="005F1B59">
      <w:pPr>
        <w:pStyle w:val="Zdrojovkd"/>
      </w:pPr>
      <w:r>
        <w:t xml:space="preserve">            new Group()</w:t>
      </w:r>
    </w:p>
    <w:p w14:paraId="496D854A" w14:textId="77777777" w:rsidR="005F1B59" w:rsidRDefault="005F1B59" w:rsidP="005F1B59">
      <w:pPr>
        <w:pStyle w:val="Zdrojovkd"/>
      </w:pPr>
      <w:r>
        <w:t xml:space="preserve">            {</w:t>
      </w:r>
    </w:p>
    <w:p w14:paraId="099F5369" w14:textId="77777777" w:rsidR="005F1B59" w:rsidRDefault="005F1B59" w:rsidP="005F1B59">
      <w:pPr>
        <w:pStyle w:val="Zdrojovkd"/>
      </w:pPr>
      <w:r>
        <w:t xml:space="preserve">                InitCollider = true,</w:t>
      </w:r>
    </w:p>
    <w:p w14:paraId="404F895C" w14:textId="77777777" w:rsidR="005F1B59" w:rsidRDefault="005F1B59" w:rsidP="005F1B59">
      <w:pPr>
        <w:pStyle w:val="Zdrojovkd"/>
      </w:pPr>
      <w:r>
        <w:t xml:space="preserve">                SizeInBlocks = new Vector3(1, 1, 0),</w:t>
      </w:r>
    </w:p>
    <w:p w14:paraId="46555A53" w14:textId="77777777" w:rsidR="005F1B59" w:rsidRDefault="005F1B59" w:rsidP="005F1B59">
      <w:pPr>
        <w:pStyle w:val="Zdrojovkd"/>
      </w:pPr>
      <w:r>
        <w:t xml:space="preserve">                Type = Block.BlockType.Ground3</w:t>
      </w:r>
    </w:p>
    <w:p w14:paraId="5376FC11" w14:textId="77777777" w:rsidR="005F1B59" w:rsidRDefault="005F1B59" w:rsidP="005F1B59">
      <w:pPr>
        <w:pStyle w:val="Zdrojovkd"/>
      </w:pPr>
      <w:r>
        <w:t xml:space="preserve">            }.Transform.Position = new Vector3(2288, -16, 0);</w:t>
      </w:r>
    </w:p>
    <w:p w14:paraId="16B0F0D2" w14:textId="77777777" w:rsidR="005F1B59" w:rsidRDefault="005F1B59" w:rsidP="005F1B59">
      <w:pPr>
        <w:pStyle w:val="Zdrojovkd"/>
      </w:pPr>
    </w:p>
    <w:p w14:paraId="1D135732" w14:textId="77777777" w:rsidR="005F1B59" w:rsidRDefault="005F1B59" w:rsidP="005F1B59">
      <w:pPr>
        <w:pStyle w:val="Zdrojovkd"/>
      </w:pPr>
      <w:r>
        <w:t xml:space="preserve">            #endregion Stairs2</w:t>
      </w:r>
    </w:p>
    <w:p w14:paraId="0A04E7C4" w14:textId="77777777" w:rsidR="005F1B59" w:rsidRDefault="005F1B59" w:rsidP="005F1B59">
      <w:pPr>
        <w:pStyle w:val="Zdrojovkd"/>
      </w:pPr>
    </w:p>
    <w:p w14:paraId="793C126E" w14:textId="77777777" w:rsidR="005F1B59" w:rsidRDefault="005F1B59" w:rsidP="005F1B59">
      <w:pPr>
        <w:pStyle w:val="Zdrojovkd"/>
      </w:pPr>
      <w:r>
        <w:t xml:space="preserve">            #region Stairs3</w:t>
      </w:r>
    </w:p>
    <w:p w14:paraId="109C0A10" w14:textId="77777777" w:rsidR="005F1B59" w:rsidRDefault="005F1B59" w:rsidP="005F1B59">
      <w:pPr>
        <w:pStyle w:val="Zdrojovkd"/>
      </w:pPr>
    </w:p>
    <w:p w14:paraId="4D3AC447" w14:textId="77777777" w:rsidR="005F1B59" w:rsidRDefault="005F1B59" w:rsidP="005F1B59">
      <w:pPr>
        <w:pStyle w:val="Zdrojovkd"/>
      </w:pPr>
      <w:r>
        <w:t xml:space="preserve">            new Group()</w:t>
      </w:r>
    </w:p>
    <w:p w14:paraId="6288C809" w14:textId="77777777" w:rsidR="005F1B59" w:rsidRDefault="005F1B59" w:rsidP="005F1B59">
      <w:pPr>
        <w:pStyle w:val="Zdrojovkd"/>
      </w:pPr>
      <w:r>
        <w:t xml:space="preserve">            {</w:t>
      </w:r>
    </w:p>
    <w:p w14:paraId="346EDEDB" w14:textId="77777777" w:rsidR="005F1B59" w:rsidRDefault="005F1B59" w:rsidP="005F1B59">
      <w:pPr>
        <w:pStyle w:val="Zdrojovkd"/>
      </w:pPr>
      <w:r>
        <w:t xml:space="preserve">                InitCollider = true,</w:t>
      </w:r>
    </w:p>
    <w:p w14:paraId="1C684C61" w14:textId="77777777" w:rsidR="005F1B59" w:rsidRDefault="005F1B59" w:rsidP="005F1B59">
      <w:pPr>
        <w:pStyle w:val="Zdrojovkd"/>
      </w:pPr>
      <w:r>
        <w:t xml:space="preserve">                SizeInBlocks = new Vector3(5, 1, 0),</w:t>
      </w:r>
    </w:p>
    <w:p w14:paraId="6846F064" w14:textId="77777777" w:rsidR="005F1B59" w:rsidRDefault="005F1B59" w:rsidP="005F1B59">
      <w:pPr>
        <w:pStyle w:val="Zdrojovkd"/>
      </w:pPr>
      <w:r>
        <w:t xml:space="preserve">                Type = Block.BlockType.Ground3</w:t>
      </w:r>
    </w:p>
    <w:p w14:paraId="04810D4A" w14:textId="77777777" w:rsidR="005F1B59" w:rsidRDefault="005F1B59" w:rsidP="005F1B59">
      <w:pPr>
        <w:pStyle w:val="Zdrojovkd"/>
      </w:pPr>
      <w:r>
        <w:t xml:space="preserve">            }.Transform.Position = new Vector3(2432, 32, 0);</w:t>
      </w:r>
    </w:p>
    <w:p w14:paraId="65E78501" w14:textId="77777777" w:rsidR="005F1B59" w:rsidRDefault="005F1B59" w:rsidP="005F1B59">
      <w:pPr>
        <w:pStyle w:val="Zdrojovkd"/>
      </w:pPr>
    </w:p>
    <w:p w14:paraId="7DE66F3F" w14:textId="77777777" w:rsidR="005F1B59" w:rsidRDefault="005F1B59" w:rsidP="005F1B59">
      <w:pPr>
        <w:pStyle w:val="Zdrojovkd"/>
      </w:pPr>
      <w:r>
        <w:t xml:space="preserve">            new Group()</w:t>
      </w:r>
    </w:p>
    <w:p w14:paraId="0C46B5B5" w14:textId="77777777" w:rsidR="005F1B59" w:rsidRDefault="005F1B59" w:rsidP="005F1B59">
      <w:pPr>
        <w:pStyle w:val="Zdrojovkd"/>
      </w:pPr>
      <w:r>
        <w:t xml:space="preserve">            {</w:t>
      </w:r>
    </w:p>
    <w:p w14:paraId="0FB590F0" w14:textId="77777777" w:rsidR="005F1B59" w:rsidRDefault="005F1B59" w:rsidP="005F1B59">
      <w:pPr>
        <w:pStyle w:val="Zdrojovkd"/>
      </w:pPr>
      <w:r>
        <w:t xml:space="preserve">                InitCollider = true,</w:t>
      </w:r>
    </w:p>
    <w:p w14:paraId="4385F2CC" w14:textId="77777777" w:rsidR="005F1B59" w:rsidRDefault="005F1B59" w:rsidP="005F1B59">
      <w:pPr>
        <w:pStyle w:val="Zdrojovkd"/>
      </w:pPr>
      <w:r>
        <w:t xml:space="preserve">                SizeInBlocks = new Vector3(4, 1, 0),</w:t>
      </w:r>
    </w:p>
    <w:p w14:paraId="04C04B03" w14:textId="77777777" w:rsidR="005F1B59" w:rsidRDefault="005F1B59" w:rsidP="005F1B59">
      <w:pPr>
        <w:pStyle w:val="Zdrojovkd"/>
      </w:pPr>
      <w:r>
        <w:t xml:space="preserve">                Type = Block.BlockType.Ground3</w:t>
      </w:r>
    </w:p>
    <w:p w14:paraId="600A6FD4" w14:textId="77777777" w:rsidR="005F1B59" w:rsidRDefault="005F1B59" w:rsidP="005F1B59">
      <w:pPr>
        <w:pStyle w:val="Zdrojovkd"/>
      </w:pPr>
      <w:r>
        <w:t xml:space="preserve">            }.Transform.Position = new Vector3(2448, 16, 0);</w:t>
      </w:r>
    </w:p>
    <w:p w14:paraId="0B710BA2" w14:textId="77777777" w:rsidR="005F1B59" w:rsidRDefault="005F1B59" w:rsidP="005F1B59">
      <w:pPr>
        <w:pStyle w:val="Zdrojovkd"/>
      </w:pPr>
    </w:p>
    <w:p w14:paraId="0AD803BF" w14:textId="77777777" w:rsidR="005F1B59" w:rsidRDefault="005F1B59" w:rsidP="005F1B59">
      <w:pPr>
        <w:pStyle w:val="Zdrojovkd"/>
      </w:pPr>
      <w:r>
        <w:t xml:space="preserve">            new Group()</w:t>
      </w:r>
    </w:p>
    <w:p w14:paraId="1C146B37" w14:textId="77777777" w:rsidR="005F1B59" w:rsidRDefault="005F1B59" w:rsidP="005F1B59">
      <w:pPr>
        <w:pStyle w:val="Zdrojovkd"/>
      </w:pPr>
      <w:r>
        <w:t xml:space="preserve">            {</w:t>
      </w:r>
    </w:p>
    <w:p w14:paraId="5661D2A1" w14:textId="77777777" w:rsidR="005F1B59" w:rsidRDefault="005F1B59" w:rsidP="005F1B59">
      <w:pPr>
        <w:pStyle w:val="Zdrojovkd"/>
      </w:pPr>
      <w:r>
        <w:t xml:space="preserve">                InitCollider = true,</w:t>
      </w:r>
    </w:p>
    <w:p w14:paraId="01DA466E" w14:textId="77777777" w:rsidR="005F1B59" w:rsidRDefault="005F1B59" w:rsidP="005F1B59">
      <w:pPr>
        <w:pStyle w:val="Zdrojovkd"/>
      </w:pPr>
      <w:r>
        <w:t xml:space="preserve">                SizeInBlocks = new Vector3(3, 1, 0),</w:t>
      </w:r>
    </w:p>
    <w:p w14:paraId="2DCC9891" w14:textId="77777777" w:rsidR="005F1B59" w:rsidRDefault="005F1B59" w:rsidP="005F1B59">
      <w:pPr>
        <w:pStyle w:val="Zdrojovkd"/>
      </w:pPr>
      <w:r>
        <w:t xml:space="preserve">                Type = Block.BlockType.Ground3</w:t>
      </w:r>
    </w:p>
    <w:p w14:paraId="1D05CBC5" w14:textId="77777777" w:rsidR="005F1B59" w:rsidRDefault="005F1B59" w:rsidP="005F1B59">
      <w:pPr>
        <w:pStyle w:val="Zdrojovkd"/>
      </w:pPr>
      <w:r>
        <w:t xml:space="preserve">            }.Transform.Position = new Vector3(2464, 0, 0);</w:t>
      </w:r>
    </w:p>
    <w:p w14:paraId="02670DED" w14:textId="77777777" w:rsidR="005F1B59" w:rsidRDefault="005F1B59" w:rsidP="005F1B59">
      <w:pPr>
        <w:pStyle w:val="Zdrojovkd"/>
      </w:pPr>
    </w:p>
    <w:p w14:paraId="468DE9E8" w14:textId="77777777" w:rsidR="005F1B59" w:rsidRDefault="005F1B59" w:rsidP="005F1B59">
      <w:pPr>
        <w:pStyle w:val="Zdrojovkd"/>
      </w:pPr>
      <w:r>
        <w:t xml:space="preserve">            new Group()</w:t>
      </w:r>
    </w:p>
    <w:p w14:paraId="4D533496" w14:textId="77777777" w:rsidR="005F1B59" w:rsidRDefault="005F1B59" w:rsidP="005F1B59">
      <w:pPr>
        <w:pStyle w:val="Zdrojovkd"/>
      </w:pPr>
      <w:r>
        <w:t xml:space="preserve">            {</w:t>
      </w:r>
    </w:p>
    <w:p w14:paraId="0C153E07" w14:textId="77777777" w:rsidR="005F1B59" w:rsidRDefault="005F1B59" w:rsidP="005F1B59">
      <w:pPr>
        <w:pStyle w:val="Zdrojovkd"/>
      </w:pPr>
      <w:r>
        <w:t xml:space="preserve">                InitCollider = true,</w:t>
      </w:r>
    </w:p>
    <w:p w14:paraId="25F95CB9" w14:textId="77777777" w:rsidR="005F1B59" w:rsidRDefault="005F1B59" w:rsidP="005F1B59">
      <w:pPr>
        <w:pStyle w:val="Zdrojovkd"/>
      </w:pPr>
      <w:r>
        <w:t xml:space="preserve">                SizeInBlocks = new Vector3(2, 1, 0),</w:t>
      </w:r>
    </w:p>
    <w:p w14:paraId="6A66F84D" w14:textId="77777777" w:rsidR="005F1B59" w:rsidRDefault="005F1B59" w:rsidP="005F1B59">
      <w:pPr>
        <w:pStyle w:val="Zdrojovkd"/>
      </w:pPr>
      <w:r>
        <w:t xml:space="preserve">                Type = Block.BlockType.Ground3</w:t>
      </w:r>
    </w:p>
    <w:p w14:paraId="0B508CAD" w14:textId="77777777" w:rsidR="005F1B59" w:rsidRDefault="005F1B59" w:rsidP="005F1B59">
      <w:pPr>
        <w:pStyle w:val="Zdrojovkd"/>
      </w:pPr>
      <w:r>
        <w:t xml:space="preserve">            }.Transform.Position = new Vector3(2480, -16, 0);</w:t>
      </w:r>
    </w:p>
    <w:p w14:paraId="2C316F23" w14:textId="77777777" w:rsidR="005F1B59" w:rsidRDefault="005F1B59" w:rsidP="005F1B59">
      <w:pPr>
        <w:pStyle w:val="Zdrojovkd"/>
      </w:pPr>
    </w:p>
    <w:p w14:paraId="7F816495" w14:textId="77777777" w:rsidR="005F1B59" w:rsidRDefault="005F1B59" w:rsidP="005F1B59">
      <w:pPr>
        <w:pStyle w:val="Zdrojovkd"/>
      </w:pPr>
      <w:r>
        <w:t xml:space="preserve">            #endregion Stairs3</w:t>
      </w:r>
    </w:p>
    <w:p w14:paraId="21FCA44A" w14:textId="77777777" w:rsidR="005F1B59" w:rsidRDefault="005F1B59" w:rsidP="005F1B59">
      <w:pPr>
        <w:pStyle w:val="Zdrojovkd"/>
      </w:pPr>
    </w:p>
    <w:p w14:paraId="74375D9B" w14:textId="77777777" w:rsidR="005F1B59" w:rsidRDefault="005F1B59" w:rsidP="005F1B59">
      <w:pPr>
        <w:pStyle w:val="Zdrojovkd"/>
      </w:pPr>
      <w:r>
        <w:t xml:space="preserve">            #region Stairs4</w:t>
      </w:r>
    </w:p>
    <w:p w14:paraId="0B0F0264" w14:textId="77777777" w:rsidR="005F1B59" w:rsidRDefault="005F1B59" w:rsidP="005F1B59">
      <w:pPr>
        <w:pStyle w:val="Zdrojovkd"/>
      </w:pPr>
    </w:p>
    <w:p w14:paraId="59DB6C33" w14:textId="77777777" w:rsidR="005F1B59" w:rsidRDefault="005F1B59" w:rsidP="005F1B59">
      <w:pPr>
        <w:pStyle w:val="Zdrojovkd"/>
      </w:pPr>
      <w:r>
        <w:t xml:space="preserve">            new Group()</w:t>
      </w:r>
    </w:p>
    <w:p w14:paraId="51D2D15E" w14:textId="77777777" w:rsidR="005F1B59" w:rsidRDefault="005F1B59" w:rsidP="005F1B59">
      <w:pPr>
        <w:pStyle w:val="Zdrojovkd"/>
      </w:pPr>
      <w:r>
        <w:t xml:space="preserve">            {</w:t>
      </w:r>
    </w:p>
    <w:p w14:paraId="1FB6F21F" w14:textId="77777777" w:rsidR="005F1B59" w:rsidRDefault="005F1B59" w:rsidP="005F1B59">
      <w:pPr>
        <w:pStyle w:val="Zdrojovkd"/>
      </w:pPr>
      <w:r>
        <w:t xml:space="preserve">                InitCollider = true,</w:t>
      </w:r>
    </w:p>
    <w:p w14:paraId="4873431D" w14:textId="77777777" w:rsidR="005F1B59" w:rsidRDefault="005F1B59" w:rsidP="005F1B59">
      <w:pPr>
        <w:pStyle w:val="Zdrojovkd"/>
      </w:pPr>
      <w:r>
        <w:t xml:space="preserve">                SizeInBlocks = new Vector3(4, 1, 0),</w:t>
      </w:r>
    </w:p>
    <w:p w14:paraId="08E27DB0" w14:textId="77777777" w:rsidR="005F1B59" w:rsidRDefault="005F1B59" w:rsidP="005F1B59">
      <w:pPr>
        <w:pStyle w:val="Zdrojovkd"/>
      </w:pPr>
      <w:r>
        <w:t xml:space="preserve">                Type = Block.BlockType.Ground3</w:t>
      </w:r>
    </w:p>
    <w:p w14:paraId="73FC8DB8" w14:textId="77777777" w:rsidR="005F1B59" w:rsidRDefault="005F1B59" w:rsidP="005F1B59">
      <w:pPr>
        <w:pStyle w:val="Zdrojovkd"/>
      </w:pPr>
      <w:r>
        <w:t xml:space="preserve">            }.Transform.Position = new Vector3(2544, 32, 0);</w:t>
      </w:r>
    </w:p>
    <w:p w14:paraId="3AD5C24E" w14:textId="77777777" w:rsidR="005F1B59" w:rsidRDefault="005F1B59" w:rsidP="005F1B59">
      <w:pPr>
        <w:pStyle w:val="Zdrojovkd"/>
      </w:pPr>
    </w:p>
    <w:p w14:paraId="358C0AEB" w14:textId="77777777" w:rsidR="005F1B59" w:rsidRDefault="005F1B59" w:rsidP="005F1B59">
      <w:pPr>
        <w:pStyle w:val="Zdrojovkd"/>
      </w:pPr>
      <w:r>
        <w:t xml:space="preserve">            new Group()</w:t>
      </w:r>
    </w:p>
    <w:p w14:paraId="588BB861" w14:textId="77777777" w:rsidR="005F1B59" w:rsidRDefault="005F1B59" w:rsidP="005F1B59">
      <w:pPr>
        <w:pStyle w:val="Zdrojovkd"/>
      </w:pPr>
      <w:r>
        <w:t xml:space="preserve">            {</w:t>
      </w:r>
    </w:p>
    <w:p w14:paraId="032D475F" w14:textId="77777777" w:rsidR="005F1B59" w:rsidRDefault="005F1B59" w:rsidP="005F1B59">
      <w:pPr>
        <w:pStyle w:val="Zdrojovkd"/>
      </w:pPr>
      <w:r>
        <w:t xml:space="preserve">                InitCollider = true,</w:t>
      </w:r>
    </w:p>
    <w:p w14:paraId="7B17AABA" w14:textId="77777777" w:rsidR="005F1B59" w:rsidRDefault="005F1B59" w:rsidP="005F1B59">
      <w:pPr>
        <w:pStyle w:val="Zdrojovkd"/>
      </w:pPr>
      <w:r>
        <w:t xml:space="preserve">                SizeInBlocks = new Vector3(3, 1, 0),</w:t>
      </w:r>
    </w:p>
    <w:p w14:paraId="55FD89A6" w14:textId="77777777" w:rsidR="005F1B59" w:rsidRDefault="005F1B59" w:rsidP="005F1B59">
      <w:pPr>
        <w:pStyle w:val="Zdrojovkd"/>
      </w:pPr>
      <w:r>
        <w:t xml:space="preserve">                Type = Block.BlockType.Ground3</w:t>
      </w:r>
    </w:p>
    <w:p w14:paraId="7A967B3F" w14:textId="77777777" w:rsidR="005F1B59" w:rsidRDefault="005F1B59" w:rsidP="005F1B59">
      <w:pPr>
        <w:pStyle w:val="Zdrojovkd"/>
      </w:pPr>
      <w:r>
        <w:t xml:space="preserve">            }.Transform.Position = new Vector3(2544, 16, 0);</w:t>
      </w:r>
    </w:p>
    <w:p w14:paraId="7A0306D6" w14:textId="77777777" w:rsidR="005F1B59" w:rsidRDefault="005F1B59" w:rsidP="005F1B59">
      <w:pPr>
        <w:pStyle w:val="Zdrojovkd"/>
      </w:pPr>
    </w:p>
    <w:p w14:paraId="612A2FC2" w14:textId="77777777" w:rsidR="005F1B59" w:rsidRDefault="005F1B59" w:rsidP="005F1B59">
      <w:pPr>
        <w:pStyle w:val="Zdrojovkd"/>
      </w:pPr>
      <w:r>
        <w:t xml:space="preserve">            new Group()</w:t>
      </w:r>
    </w:p>
    <w:p w14:paraId="2A771499" w14:textId="77777777" w:rsidR="005F1B59" w:rsidRDefault="005F1B59" w:rsidP="005F1B59">
      <w:pPr>
        <w:pStyle w:val="Zdrojovkd"/>
      </w:pPr>
      <w:r>
        <w:t xml:space="preserve">            {</w:t>
      </w:r>
    </w:p>
    <w:p w14:paraId="355DF35F" w14:textId="77777777" w:rsidR="005F1B59" w:rsidRDefault="005F1B59" w:rsidP="005F1B59">
      <w:pPr>
        <w:pStyle w:val="Zdrojovkd"/>
      </w:pPr>
      <w:r>
        <w:t xml:space="preserve">                InitCollider = true,</w:t>
      </w:r>
    </w:p>
    <w:p w14:paraId="704E496B" w14:textId="77777777" w:rsidR="005F1B59" w:rsidRDefault="005F1B59" w:rsidP="005F1B59">
      <w:pPr>
        <w:pStyle w:val="Zdrojovkd"/>
      </w:pPr>
      <w:r>
        <w:t xml:space="preserve">                SizeInBlocks = new Vector3(2, 1, 0),</w:t>
      </w:r>
    </w:p>
    <w:p w14:paraId="066379C6" w14:textId="77777777" w:rsidR="005F1B59" w:rsidRDefault="005F1B59" w:rsidP="005F1B59">
      <w:pPr>
        <w:pStyle w:val="Zdrojovkd"/>
      </w:pPr>
      <w:r>
        <w:t xml:space="preserve">                Type = Block.BlockType.Ground3</w:t>
      </w:r>
    </w:p>
    <w:p w14:paraId="3143439F" w14:textId="77777777" w:rsidR="005F1B59" w:rsidRDefault="005F1B59" w:rsidP="005F1B59">
      <w:pPr>
        <w:pStyle w:val="Zdrojovkd"/>
      </w:pPr>
      <w:r>
        <w:t xml:space="preserve">            }.Transform.Position = new Vector3(2544, 0, 0);</w:t>
      </w:r>
    </w:p>
    <w:p w14:paraId="7C86086B" w14:textId="77777777" w:rsidR="005F1B59" w:rsidRDefault="005F1B59" w:rsidP="005F1B59">
      <w:pPr>
        <w:pStyle w:val="Zdrojovkd"/>
      </w:pPr>
    </w:p>
    <w:p w14:paraId="3CFDF306" w14:textId="77777777" w:rsidR="005F1B59" w:rsidRDefault="005F1B59" w:rsidP="005F1B59">
      <w:pPr>
        <w:pStyle w:val="Zdrojovkd"/>
      </w:pPr>
      <w:r>
        <w:t xml:space="preserve">            new Group()</w:t>
      </w:r>
    </w:p>
    <w:p w14:paraId="7560F449" w14:textId="77777777" w:rsidR="005F1B59" w:rsidRDefault="005F1B59" w:rsidP="005F1B59">
      <w:pPr>
        <w:pStyle w:val="Zdrojovkd"/>
      </w:pPr>
      <w:r>
        <w:t xml:space="preserve">            {</w:t>
      </w:r>
    </w:p>
    <w:p w14:paraId="23887CD2" w14:textId="77777777" w:rsidR="005F1B59" w:rsidRDefault="005F1B59" w:rsidP="005F1B59">
      <w:pPr>
        <w:pStyle w:val="Zdrojovkd"/>
      </w:pPr>
      <w:r>
        <w:t xml:space="preserve">                InitCollider = true,</w:t>
      </w:r>
    </w:p>
    <w:p w14:paraId="46295822" w14:textId="77777777" w:rsidR="005F1B59" w:rsidRDefault="005F1B59" w:rsidP="005F1B59">
      <w:pPr>
        <w:pStyle w:val="Zdrojovkd"/>
      </w:pPr>
      <w:r>
        <w:t xml:space="preserve">                SizeInBlocks = new Vector3(1, 1, 0),</w:t>
      </w:r>
    </w:p>
    <w:p w14:paraId="3B26F402" w14:textId="77777777" w:rsidR="005F1B59" w:rsidRDefault="005F1B59" w:rsidP="005F1B59">
      <w:pPr>
        <w:pStyle w:val="Zdrojovkd"/>
      </w:pPr>
      <w:r>
        <w:t xml:space="preserve">                Type = Block.BlockType.Ground3</w:t>
      </w:r>
    </w:p>
    <w:p w14:paraId="606BBA87" w14:textId="77777777" w:rsidR="005F1B59" w:rsidRDefault="005F1B59" w:rsidP="005F1B59">
      <w:pPr>
        <w:pStyle w:val="Zdrojovkd"/>
      </w:pPr>
      <w:r>
        <w:t xml:space="preserve">            }.Transform.Position = new Vector3(2544, -16, 0);</w:t>
      </w:r>
    </w:p>
    <w:p w14:paraId="1FDFCA07" w14:textId="77777777" w:rsidR="005F1B59" w:rsidRDefault="005F1B59" w:rsidP="005F1B59">
      <w:pPr>
        <w:pStyle w:val="Zdrojovkd"/>
      </w:pPr>
    </w:p>
    <w:p w14:paraId="6756211E" w14:textId="77777777" w:rsidR="005F1B59" w:rsidRDefault="005F1B59" w:rsidP="005F1B59">
      <w:pPr>
        <w:pStyle w:val="Zdrojovkd"/>
      </w:pPr>
      <w:r>
        <w:t xml:space="preserve">            #endregion Stairs4</w:t>
      </w:r>
    </w:p>
    <w:p w14:paraId="6E416D0A" w14:textId="77777777" w:rsidR="005F1B59" w:rsidRDefault="005F1B59" w:rsidP="005F1B59">
      <w:pPr>
        <w:pStyle w:val="Zdrojovkd"/>
      </w:pPr>
    </w:p>
    <w:p w14:paraId="5F00FD1C" w14:textId="77777777" w:rsidR="005F1B59" w:rsidRDefault="005F1B59" w:rsidP="005F1B59">
      <w:pPr>
        <w:pStyle w:val="Zdrojovkd"/>
      </w:pPr>
      <w:r>
        <w:t xml:space="preserve">            new Block()</w:t>
      </w:r>
    </w:p>
    <w:p w14:paraId="43FB0B57" w14:textId="77777777" w:rsidR="005F1B59" w:rsidRDefault="005F1B59" w:rsidP="005F1B59">
      <w:pPr>
        <w:pStyle w:val="Zdrojovkd"/>
      </w:pPr>
      <w:r>
        <w:t xml:space="preserve">            {</w:t>
      </w:r>
    </w:p>
    <w:p w14:paraId="10EEDF3A" w14:textId="77777777" w:rsidR="005F1B59" w:rsidRDefault="005F1B59" w:rsidP="005F1B59">
      <w:pPr>
        <w:pStyle w:val="Zdrojovkd"/>
      </w:pPr>
      <w:r>
        <w:t xml:space="preserve">                Type = Block.BlockType.Pipe3</w:t>
      </w:r>
    </w:p>
    <w:p w14:paraId="36F666A6" w14:textId="77777777" w:rsidR="005F1B59" w:rsidRDefault="005F1B59" w:rsidP="005F1B59">
      <w:pPr>
        <w:pStyle w:val="Zdrojovkd"/>
      </w:pPr>
      <w:r>
        <w:t xml:space="preserve">            }.Transform.Position = new Vector3(2704, 16, 1);</w:t>
      </w:r>
    </w:p>
    <w:p w14:paraId="25CCB916" w14:textId="77777777" w:rsidR="005F1B59" w:rsidRDefault="005F1B59" w:rsidP="005F1B59">
      <w:pPr>
        <w:pStyle w:val="Zdrojovkd"/>
      </w:pPr>
    </w:p>
    <w:p w14:paraId="39E53F1C" w14:textId="77777777" w:rsidR="005F1B59" w:rsidRDefault="005F1B59" w:rsidP="005F1B59">
      <w:pPr>
        <w:pStyle w:val="Zdrojovkd"/>
      </w:pPr>
      <w:r>
        <w:t xml:space="preserve">            new Block()</w:t>
      </w:r>
    </w:p>
    <w:p w14:paraId="2AB2DEE7" w14:textId="77777777" w:rsidR="005F1B59" w:rsidRDefault="005F1B59" w:rsidP="005F1B59">
      <w:pPr>
        <w:pStyle w:val="Zdrojovkd"/>
      </w:pPr>
      <w:r>
        <w:t xml:space="preserve">            {</w:t>
      </w:r>
    </w:p>
    <w:p w14:paraId="2B1E1391" w14:textId="77777777" w:rsidR="005F1B59" w:rsidRDefault="005F1B59" w:rsidP="005F1B59">
      <w:pPr>
        <w:pStyle w:val="Zdrojovkd"/>
      </w:pPr>
      <w:r>
        <w:t xml:space="preserve">                Type = Block.BlockType.Ground4,</w:t>
      </w:r>
    </w:p>
    <w:p w14:paraId="3BE17EBD" w14:textId="77777777" w:rsidR="005F1B59" w:rsidRDefault="005F1B59" w:rsidP="005F1B59">
      <w:pPr>
        <w:pStyle w:val="Zdrojovkd"/>
      </w:pPr>
      <w:r>
        <w:t xml:space="preserve">                InitCollider = true</w:t>
      </w:r>
    </w:p>
    <w:p w14:paraId="54C7E310" w14:textId="77777777" w:rsidR="005F1B59" w:rsidRDefault="005F1B59" w:rsidP="005F1B59">
      <w:pPr>
        <w:pStyle w:val="Zdrojovkd"/>
      </w:pPr>
      <w:r>
        <w:t xml:space="preserve">            }.Transform.Position = new Vector3(2768, -12, 0);</w:t>
      </w:r>
    </w:p>
    <w:p w14:paraId="135EC4D1" w14:textId="77777777" w:rsidR="005F1B59" w:rsidRDefault="005F1B59" w:rsidP="005F1B59">
      <w:pPr>
        <w:pStyle w:val="Zdrojovkd"/>
      </w:pPr>
    </w:p>
    <w:p w14:paraId="35B13DE6" w14:textId="77777777" w:rsidR="005F1B59" w:rsidRDefault="005F1B59" w:rsidP="005F1B59">
      <w:pPr>
        <w:pStyle w:val="Zdrojovkd"/>
      </w:pPr>
      <w:r>
        <w:t xml:space="preserve">            new Block()</w:t>
      </w:r>
    </w:p>
    <w:p w14:paraId="6BA06E54" w14:textId="77777777" w:rsidR="005F1B59" w:rsidRDefault="005F1B59" w:rsidP="005F1B59">
      <w:pPr>
        <w:pStyle w:val="Zdrojovkd"/>
      </w:pPr>
      <w:r>
        <w:t xml:space="preserve">            {</w:t>
      </w:r>
    </w:p>
    <w:p w14:paraId="04B57B30" w14:textId="77777777" w:rsidR="005F1B59" w:rsidRDefault="005F1B59" w:rsidP="005F1B59">
      <w:pPr>
        <w:pStyle w:val="Zdrojovkd"/>
      </w:pPr>
      <w:r>
        <w:t xml:space="preserve">                Type = Block.BlockType.Ground4,</w:t>
      </w:r>
    </w:p>
    <w:p w14:paraId="41439EDA" w14:textId="77777777" w:rsidR="005F1B59" w:rsidRDefault="005F1B59" w:rsidP="005F1B59">
      <w:pPr>
        <w:pStyle w:val="Zdrojovkd"/>
      </w:pPr>
      <w:r>
        <w:t xml:space="preserve">                InitCollider = true</w:t>
      </w:r>
    </w:p>
    <w:p w14:paraId="5A31F6CC" w14:textId="77777777" w:rsidR="005F1B59" w:rsidRDefault="005F1B59" w:rsidP="005F1B59">
      <w:pPr>
        <w:pStyle w:val="Zdrojovkd"/>
      </w:pPr>
      <w:r>
        <w:t xml:space="preserve">            }.Transform.Position = new Vector3(2784, -12, 0);</w:t>
      </w:r>
    </w:p>
    <w:p w14:paraId="49D5D5A3" w14:textId="77777777" w:rsidR="005F1B59" w:rsidRDefault="005F1B59" w:rsidP="005F1B59">
      <w:pPr>
        <w:pStyle w:val="Zdrojovkd"/>
      </w:pPr>
    </w:p>
    <w:p w14:paraId="2B71ACC7" w14:textId="77777777" w:rsidR="005F1B59" w:rsidRDefault="005F1B59" w:rsidP="005F1B59">
      <w:pPr>
        <w:pStyle w:val="Zdrojovkd"/>
      </w:pPr>
      <w:r>
        <w:t xml:space="preserve">            new Block()</w:t>
      </w:r>
    </w:p>
    <w:p w14:paraId="42FE0A9C" w14:textId="77777777" w:rsidR="005F1B59" w:rsidRDefault="005F1B59" w:rsidP="005F1B59">
      <w:pPr>
        <w:pStyle w:val="Zdrojovkd"/>
      </w:pPr>
      <w:r>
        <w:t xml:space="preserve">            {</w:t>
      </w:r>
    </w:p>
    <w:p w14:paraId="26E9E4FB" w14:textId="77777777" w:rsidR="005F1B59" w:rsidRDefault="005F1B59" w:rsidP="005F1B59">
      <w:pPr>
        <w:pStyle w:val="Zdrojovkd"/>
      </w:pPr>
      <w:r>
        <w:t xml:space="preserve">                Type = Block.BlockType.Ground1,</w:t>
      </w:r>
    </w:p>
    <w:p w14:paraId="760230A5" w14:textId="77777777" w:rsidR="005F1B59" w:rsidRDefault="005F1B59" w:rsidP="005F1B59">
      <w:pPr>
        <w:pStyle w:val="Zdrojovkd"/>
      </w:pPr>
      <w:r>
        <w:t xml:space="preserve">                InitCollider = true,</w:t>
      </w:r>
    </w:p>
    <w:p w14:paraId="4D112460" w14:textId="77777777" w:rsidR="005F1B59" w:rsidRDefault="005F1B59" w:rsidP="005F1B59">
      <w:pPr>
        <w:pStyle w:val="Zdrojovkd"/>
      </w:pPr>
      <w:r>
        <w:t xml:space="preserve">                CoinCount = 1</w:t>
      </w:r>
    </w:p>
    <w:p w14:paraId="25AD4939" w14:textId="77777777" w:rsidR="005F1B59" w:rsidRDefault="005F1B59" w:rsidP="005F1B59">
      <w:pPr>
        <w:pStyle w:val="Zdrojovkd"/>
      </w:pPr>
      <w:r>
        <w:t xml:space="preserve">            }.Transform.Position = new Vector3(2800, -12, 0);</w:t>
      </w:r>
    </w:p>
    <w:p w14:paraId="03DEDB17" w14:textId="77777777" w:rsidR="005F1B59" w:rsidRDefault="005F1B59" w:rsidP="005F1B59">
      <w:pPr>
        <w:pStyle w:val="Zdrojovkd"/>
      </w:pPr>
    </w:p>
    <w:p w14:paraId="1787AA7E" w14:textId="77777777" w:rsidR="005F1B59" w:rsidRDefault="005F1B59" w:rsidP="005F1B59">
      <w:pPr>
        <w:pStyle w:val="Zdrojovkd"/>
      </w:pPr>
      <w:r>
        <w:t xml:space="preserve">            new Block()</w:t>
      </w:r>
    </w:p>
    <w:p w14:paraId="4AA472E6" w14:textId="77777777" w:rsidR="005F1B59" w:rsidRDefault="005F1B59" w:rsidP="005F1B59">
      <w:pPr>
        <w:pStyle w:val="Zdrojovkd"/>
      </w:pPr>
      <w:r>
        <w:t xml:space="preserve">            {</w:t>
      </w:r>
    </w:p>
    <w:p w14:paraId="21D8B434" w14:textId="77777777" w:rsidR="005F1B59" w:rsidRDefault="005F1B59" w:rsidP="005F1B59">
      <w:pPr>
        <w:pStyle w:val="Zdrojovkd"/>
      </w:pPr>
      <w:r>
        <w:t xml:space="preserve">                Type = Block.BlockType.Ground4,</w:t>
      </w:r>
    </w:p>
    <w:p w14:paraId="1185EFC8" w14:textId="77777777" w:rsidR="005F1B59" w:rsidRDefault="005F1B59" w:rsidP="005F1B59">
      <w:pPr>
        <w:pStyle w:val="Zdrojovkd"/>
      </w:pPr>
      <w:r>
        <w:t xml:space="preserve">                InitCollider = true</w:t>
      </w:r>
    </w:p>
    <w:p w14:paraId="5A4C8AAB" w14:textId="77777777" w:rsidR="005F1B59" w:rsidRDefault="005F1B59" w:rsidP="005F1B59">
      <w:pPr>
        <w:pStyle w:val="Zdrojovkd"/>
      </w:pPr>
      <w:r>
        <w:t xml:space="preserve">            }.Transform.Position = new Vector3(2816, -12, 0);</w:t>
      </w:r>
    </w:p>
    <w:p w14:paraId="4570B91B" w14:textId="77777777" w:rsidR="005F1B59" w:rsidRDefault="005F1B59" w:rsidP="005F1B59">
      <w:pPr>
        <w:pStyle w:val="Zdrojovkd"/>
      </w:pPr>
    </w:p>
    <w:p w14:paraId="107A2BBC" w14:textId="77777777" w:rsidR="005F1B59" w:rsidRDefault="005F1B59" w:rsidP="005F1B59">
      <w:pPr>
        <w:pStyle w:val="Zdrojovkd"/>
      </w:pPr>
      <w:r>
        <w:t xml:space="preserve">            new Block()</w:t>
      </w:r>
    </w:p>
    <w:p w14:paraId="39EC867E" w14:textId="77777777" w:rsidR="005F1B59" w:rsidRDefault="005F1B59" w:rsidP="005F1B59">
      <w:pPr>
        <w:pStyle w:val="Zdrojovkd"/>
      </w:pPr>
      <w:r>
        <w:t xml:space="preserve">            {</w:t>
      </w:r>
    </w:p>
    <w:p w14:paraId="41F05648" w14:textId="77777777" w:rsidR="005F1B59" w:rsidRDefault="005F1B59" w:rsidP="005F1B59">
      <w:pPr>
        <w:pStyle w:val="Zdrojovkd"/>
      </w:pPr>
      <w:r>
        <w:t xml:space="preserve">                Type = Block.BlockType.Pipe3</w:t>
      </w:r>
    </w:p>
    <w:p w14:paraId="3C2ADF13" w14:textId="77777777" w:rsidR="005F1B59" w:rsidRDefault="005F1B59" w:rsidP="005F1B59">
      <w:pPr>
        <w:pStyle w:val="Zdrojovkd"/>
      </w:pPr>
      <w:r>
        <w:t xml:space="preserve">            }.Transform.Position = new Vector3(2928, 16, 1);</w:t>
      </w:r>
    </w:p>
    <w:p w14:paraId="53BCAA5A" w14:textId="77777777" w:rsidR="005F1B59" w:rsidRDefault="005F1B59" w:rsidP="005F1B59">
      <w:pPr>
        <w:pStyle w:val="Zdrojovkd"/>
      </w:pPr>
    </w:p>
    <w:p w14:paraId="07E01F5B" w14:textId="77777777" w:rsidR="005F1B59" w:rsidRDefault="005F1B59" w:rsidP="005F1B59">
      <w:pPr>
        <w:pStyle w:val="Zdrojovkd"/>
      </w:pPr>
      <w:r>
        <w:t xml:space="preserve">            #region Stairs5</w:t>
      </w:r>
    </w:p>
    <w:p w14:paraId="3C1FA5AC" w14:textId="77777777" w:rsidR="005F1B59" w:rsidRDefault="005F1B59" w:rsidP="005F1B59">
      <w:pPr>
        <w:pStyle w:val="Zdrojovkd"/>
      </w:pPr>
    </w:p>
    <w:p w14:paraId="2523997E" w14:textId="77777777" w:rsidR="005F1B59" w:rsidRDefault="005F1B59" w:rsidP="005F1B59">
      <w:pPr>
        <w:pStyle w:val="Zdrojovkd"/>
      </w:pPr>
      <w:r>
        <w:t xml:space="preserve">            new Group()</w:t>
      </w:r>
    </w:p>
    <w:p w14:paraId="61C440BA" w14:textId="77777777" w:rsidR="005F1B59" w:rsidRDefault="005F1B59" w:rsidP="005F1B59">
      <w:pPr>
        <w:pStyle w:val="Zdrojovkd"/>
      </w:pPr>
      <w:r>
        <w:t xml:space="preserve">            {</w:t>
      </w:r>
    </w:p>
    <w:p w14:paraId="40F40420" w14:textId="77777777" w:rsidR="005F1B59" w:rsidRDefault="005F1B59" w:rsidP="005F1B59">
      <w:pPr>
        <w:pStyle w:val="Zdrojovkd"/>
      </w:pPr>
      <w:r>
        <w:t xml:space="preserve">                InitCollider = true,</w:t>
      </w:r>
    </w:p>
    <w:p w14:paraId="6C4F1052" w14:textId="77777777" w:rsidR="005F1B59" w:rsidRDefault="005F1B59" w:rsidP="005F1B59">
      <w:pPr>
        <w:pStyle w:val="Zdrojovkd"/>
      </w:pPr>
      <w:r>
        <w:t xml:space="preserve">                SizeInBlocks = new Vector3(7, 1, 0),</w:t>
      </w:r>
    </w:p>
    <w:p w14:paraId="30320BAE" w14:textId="77777777" w:rsidR="005F1B59" w:rsidRDefault="005F1B59" w:rsidP="005F1B59">
      <w:pPr>
        <w:pStyle w:val="Zdrojovkd"/>
      </w:pPr>
      <w:r>
        <w:t xml:space="preserve">                Type = Block.BlockType.Ground3</w:t>
      </w:r>
    </w:p>
    <w:p w14:paraId="0AF6EFA6" w14:textId="77777777" w:rsidR="005F1B59" w:rsidRDefault="005F1B59" w:rsidP="005F1B59">
      <w:pPr>
        <w:pStyle w:val="Zdrojovkd"/>
      </w:pPr>
      <w:r>
        <w:t xml:space="preserve">            }.Transform.Position = new Vector3(2960, 32, 0);</w:t>
      </w:r>
    </w:p>
    <w:p w14:paraId="3E547A30" w14:textId="77777777" w:rsidR="005F1B59" w:rsidRDefault="005F1B59" w:rsidP="005F1B59">
      <w:pPr>
        <w:pStyle w:val="Zdrojovkd"/>
      </w:pPr>
    </w:p>
    <w:p w14:paraId="49E056D5" w14:textId="77777777" w:rsidR="005F1B59" w:rsidRDefault="005F1B59" w:rsidP="005F1B59">
      <w:pPr>
        <w:pStyle w:val="Zdrojovkd"/>
      </w:pPr>
      <w:r>
        <w:t xml:space="preserve">            new Group()</w:t>
      </w:r>
    </w:p>
    <w:p w14:paraId="3E700996" w14:textId="77777777" w:rsidR="005F1B59" w:rsidRDefault="005F1B59" w:rsidP="005F1B59">
      <w:pPr>
        <w:pStyle w:val="Zdrojovkd"/>
      </w:pPr>
      <w:r>
        <w:t xml:space="preserve">            {</w:t>
      </w:r>
    </w:p>
    <w:p w14:paraId="6B2CA205" w14:textId="77777777" w:rsidR="005F1B59" w:rsidRDefault="005F1B59" w:rsidP="005F1B59">
      <w:pPr>
        <w:pStyle w:val="Zdrojovkd"/>
      </w:pPr>
      <w:r>
        <w:t xml:space="preserve">                InitCollider = true,</w:t>
      </w:r>
    </w:p>
    <w:p w14:paraId="2A50948D" w14:textId="77777777" w:rsidR="005F1B59" w:rsidRDefault="005F1B59" w:rsidP="005F1B59">
      <w:pPr>
        <w:pStyle w:val="Zdrojovkd"/>
      </w:pPr>
      <w:r>
        <w:t xml:space="preserve">                SizeInBlocks = new Vector3(6, 1, 0),</w:t>
      </w:r>
    </w:p>
    <w:p w14:paraId="705FAD14" w14:textId="77777777" w:rsidR="005F1B59" w:rsidRDefault="005F1B59" w:rsidP="005F1B59">
      <w:pPr>
        <w:pStyle w:val="Zdrojovkd"/>
      </w:pPr>
      <w:r>
        <w:t xml:space="preserve">                Type = Block.BlockType.Ground3</w:t>
      </w:r>
    </w:p>
    <w:p w14:paraId="217FB986" w14:textId="77777777" w:rsidR="005F1B59" w:rsidRDefault="005F1B59" w:rsidP="005F1B59">
      <w:pPr>
        <w:pStyle w:val="Zdrojovkd"/>
      </w:pPr>
      <w:r>
        <w:t xml:space="preserve">            }.Transform.Position = new Vector3(2976, 16, 0);</w:t>
      </w:r>
    </w:p>
    <w:p w14:paraId="3BFD1AD4" w14:textId="77777777" w:rsidR="005F1B59" w:rsidRDefault="005F1B59" w:rsidP="005F1B59">
      <w:pPr>
        <w:pStyle w:val="Zdrojovkd"/>
      </w:pPr>
    </w:p>
    <w:p w14:paraId="77FB05FD" w14:textId="77777777" w:rsidR="005F1B59" w:rsidRDefault="005F1B59" w:rsidP="005F1B59">
      <w:pPr>
        <w:pStyle w:val="Zdrojovkd"/>
      </w:pPr>
      <w:r>
        <w:t xml:space="preserve">            new Group()</w:t>
      </w:r>
    </w:p>
    <w:p w14:paraId="7421A5FB" w14:textId="77777777" w:rsidR="005F1B59" w:rsidRDefault="005F1B59" w:rsidP="005F1B59">
      <w:pPr>
        <w:pStyle w:val="Zdrojovkd"/>
      </w:pPr>
      <w:r>
        <w:t xml:space="preserve">            {</w:t>
      </w:r>
    </w:p>
    <w:p w14:paraId="49E97DC0" w14:textId="77777777" w:rsidR="005F1B59" w:rsidRDefault="005F1B59" w:rsidP="005F1B59">
      <w:pPr>
        <w:pStyle w:val="Zdrojovkd"/>
      </w:pPr>
      <w:r>
        <w:t xml:space="preserve">                InitCollider = true,</w:t>
      </w:r>
    </w:p>
    <w:p w14:paraId="1D8A1A6D" w14:textId="77777777" w:rsidR="005F1B59" w:rsidRDefault="005F1B59" w:rsidP="005F1B59">
      <w:pPr>
        <w:pStyle w:val="Zdrojovkd"/>
      </w:pPr>
      <w:r>
        <w:t xml:space="preserve">                SizeInBlocks = new Vector3(5, 1, 0),</w:t>
      </w:r>
    </w:p>
    <w:p w14:paraId="56247BBF" w14:textId="77777777" w:rsidR="005F1B59" w:rsidRDefault="005F1B59" w:rsidP="005F1B59">
      <w:pPr>
        <w:pStyle w:val="Zdrojovkd"/>
      </w:pPr>
      <w:r>
        <w:t xml:space="preserve">                Type = Block.BlockType.Ground3</w:t>
      </w:r>
    </w:p>
    <w:p w14:paraId="50AC3869" w14:textId="77777777" w:rsidR="005F1B59" w:rsidRDefault="005F1B59" w:rsidP="005F1B59">
      <w:pPr>
        <w:pStyle w:val="Zdrojovkd"/>
      </w:pPr>
      <w:r>
        <w:t xml:space="preserve">            }.Transform.Position = new Vector3(2992, 0, 0);</w:t>
      </w:r>
    </w:p>
    <w:p w14:paraId="79FCEECE" w14:textId="77777777" w:rsidR="005F1B59" w:rsidRDefault="005F1B59" w:rsidP="005F1B59">
      <w:pPr>
        <w:pStyle w:val="Zdrojovkd"/>
      </w:pPr>
    </w:p>
    <w:p w14:paraId="77624CCB" w14:textId="77777777" w:rsidR="005F1B59" w:rsidRDefault="005F1B59" w:rsidP="005F1B59">
      <w:pPr>
        <w:pStyle w:val="Zdrojovkd"/>
      </w:pPr>
      <w:r>
        <w:t xml:space="preserve">            new Group()</w:t>
      </w:r>
    </w:p>
    <w:p w14:paraId="1129009C" w14:textId="77777777" w:rsidR="005F1B59" w:rsidRDefault="005F1B59" w:rsidP="005F1B59">
      <w:pPr>
        <w:pStyle w:val="Zdrojovkd"/>
      </w:pPr>
      <w:r>
        <w:t xml:space="preserve">            {</w:t>
      </w:r>
    </w:p>
    <w:p w14:paraId="6D0913B2" w14:textId="77777777" w:rsidR="005F1B59" w:rsidRDefault="005F1B59" w:rsidP="005F1B59">
      <w:pPr>
        <w:pStyle w:val="Zdrojovkd"/>
      </w:pPr>
      <w:r>
        <w:t xml:space="preserve">                InitCollider = true,</w:t>
      </w:r>
    </w:p>
    <w:p w14:paraId="10458841" w14:textId="77777777" w:rsidR="005F1B59" w:rsidRDefault="005F1B59" w:rsidP="005F1B59">
      <w:pPr>
        <w:pStyle w:val="Zdrojovkd"/>
      </w:pPr>
      <w:r>
        <w:t xml:space="preserve">                SizeInBlocks = new Vector3(4, 1, 0),</w:t>
      </w:r>
    </w:p>
    <w:p w14:paraId="5688F15D" w14:textId="77777777" w:rsidR="005F1B59" w:rsidRDefault="005F1B59" w:rsidP="005F1B59">
      <w:pPr>
        <w:pStyle w:val="Zdrojovkd"/>
      </w:pPr>
      <w:r>
        <w:t xml:space="preserve">                Type = Block.BlockType.Ground3</w:t>
      </w:r>
    </w:p>
    <w:p w14:paraId="5EA06F20" w14:textId="77777777" w:rsidR="005F1B59" w:rsidRDefault="005F1B59" w:rsidP="005F1B59">
      <w:pPr>
        <w:pStyle w:val="Zdrojovkd"/>
      </w:pPr>
      <w:r>
        <w:t xml:space="preserve">            }.Transform.Position = new Vector3(3008, -16, 0);</w:t>
      </w:r>
    </w:p>
    <w:p w14:paraId="4BD3FF82" w14:textId="77777777" w:rsidR="005F1B59" w:rsidRDefault="005F1B59" w:rsidP="005F1B59">
      <w:pPr>
        <w:pStyle w:val="Zdrojovkd"/>
      </w:pPr>
    </w:p>
    <w:p w14:paraId="1EFDF2BF" w14:textId="77777777" w:rsidR="005F1B59" w:rsidRDefault="005F1B59" w:rsidP="005F1B59">
      <w:pPr>
        <w:pStyle w:val="Zdrojovkd"/>
      </w:pPr>
      <w:r>
        <w:t xml:space="preserve">            new Group()</w:t>
      </w:r>
    </w:p>
    <w:p w14:paraId="0F565F08" w14:textId="77777777" w:rsidR="005F1B59" w:rsidRDefault="005F1B59" w:rsidP="005F1B59">
      <w:pPr>
        <w:pStyle w:val="Zdrojovkd"/>
      </w:pPr>
      <w:r>
        <w:t xml:space="preserve">            {</w:t>
      </w:r>
    </w:p>
    <w:p w14:paraId="7F8880FB" w14:textId="77777777" w:rsidR="005F1B59" w:rsidRDefault="005F1B59" w:rsidP="005F1B59">
      <w:pPr>
        <w:pStyle w:val="Zdrojovkd"/>
      </w:pPr>
      <w:r>
        <w:lastRenderedPageBreak/>
        <w:t xml:space="preserve">                InitCollider = true,</w:t>
      </w:r>
    </w:p>
    <w:p w14:paraId="32C91D89" w14:textId="77777777" w:rsidR="005F1B59" w:rsidRDefault="005F1B59" w:rsidP="005F1B59">
      <w:pPr>
        <w:pStyle w:val="Zdrojovkd"/>
      </w:pPr>
      <w:r>
        <w:t xml:space="preserve">                SizeInBlocks = new Vector3(3, 1, 0),</w:t>
      </w:r>
    </w:p>
    <w:p w14:paraId="687EF073" w14:textId="77777777" w:rsidR="005F1B59" w:rsidRDefault="005F1B59" w:rsidP="005F1B59">
      <w:pPr>
        <w:pStyle w:val="Zdrojovkd"/>
      </w:pPr>
      <w:r>
        <w:t xml:space="preserve">                Type = Block.BlockType.Ground3</w:t>
      </w:r>
    </w:p>
    <w:p w14:paraId="68DB6A41" w14:textId="77777777" w:rsidR="005F1B59" w:rsidRDefault="005F1B59" w:rsidP="005F1B59">
      <w:pPr>
        <w:pStyle w:val="Zdrojovkd"/>
      </w:pPr>
      <w:r>
        <w:t xml:space="preserve">            }.Transform.Position = new Vector3(3024, -32, 0);</w:t>
      </w:r>
    </w:p>
    <w:p w14:paraId="448830D4" w14:textId="77777777" w:rsidR="005F1B59" w:rsidRDefault="005F1B59" w:rsidP="005F1B59">
      <w:pPr>
        <w:pStyle w:val="Zdrojovkd"/>
      </w:pPr>
    </w:p>
    <w:p w14:paraId="37C62077" w14:textId="77777777" w:rsidR="005F1B59" w:rsidRDefault="005F1B59" w:rsidP="005F1B59">
      <w:pPr>
        <w:pStyle w:val="Zdrojovkd"/>
      </w:pPr>
      <w:r>
        <w:t xml:space="preserve">            new Group()</w:t>
      </w:r>
    </w:p>
    <w:p w14:paraId="46D83AD7" w14:textId="77777777" w:rsidR="005F1B59" w:rsidRDefault="005F1B59" w:rsidP="005F1B59">
      <w:pPr>
        <w:pStyle w:val="Zdrojovkd"/>
      </w:pPr>
      <w:r>
        <w:t xml:space="preserve">            {</w:t>
      </w:r>
    </w:p>
    <w:p w14:paraId="70561A20" w14:textId="77777777" w:rsidR="005F1B59" w:rsidRDefault="005F1B59" w:rsidP="005F1B59">
      <w:pPr>
        <w:pStyle w:val="Zdrojovkd"/>
      </w:pPr>
      <w:r>
        <w:t xml:space="preserve">                InitCollider = true,</w:t>
      </w:r>
    </w:p>
    <w:p w14:paraId="32353D87" w14:textId="77777777" w:rsidR="005F1B59" w:rsidRDefault="005F1B59" w:rsidP="005F1B59">
      <w:pPr>
        <w:pStyle w:val="Zdrojovkd"/>
      </w:pPr>
      <w:r>
        <w:t xml:space="preserve">                SizeInBlocks = new Vector3(2, 1, 0),</w:t>
      </w:r>
    </w:p>
    <w:p w14:paraId="3F864048" w14:textId="77777777" w:rsidR="005F1B59" w:rsidRDefault="005F1B59" w:rsidP="005F1B59">
      <w:pPr>
        <w:pStyle w:val="Zdrojovkd"/>
      </w:pPr>
      <w:r>
        <w:t xml:space="preserve">                Type = Block.BlockType.Ground3</w:t>
      </w:r>
    </w:p>
    <w:p w14:paraId="1C5CD4A3" w14:textId="77777777" w:rsidR="005F1B59" w:rsidRDefault="005F1B59" w:rsidP="005F1B59">
      <w:pPr>
        <w:pStyle w:val="Zdrojovkd"/>
      </w:pPr>
      <w:r>
        <w:t xml:space="preserve">            }.Transform.Position = new Vector3(3040, -48, 0);</w:t>
      </w:r>
    </w:p>
    <w:p w14:paraId="305639D2" w14:textId="77777777" w:rsidR="005F1B59" w:rsidRDefault="005F1B59" w:rsidP="005F1B59">
      <w:pPr>
        <w:pStyle w:val="Zdrojovkd"/>
      </w:pPr>
    </w:p>
    <w:p w14:paraId="76F50780" w14:textId="77777777" w:rsidR="005F1B59" w:rsidRDefault="005F1B59" w:rsidP="005F1B59">
      <w:pPr>
        <w:pStyle w:val="Zdrojovkd"/>
      </w:pPr>
      <w:r>
        <w:t xml:space="preserve">            new Group()</w:t>
      </w:r>
    </w:p>
    <w:p w14:paraId="312DAE04" w14:textId="77777777" w:rsidR="005F1B59" w:rsidRDefault="005F1B59" w:rsidP="005F1B59">
      <w:pPr>
        <w:pStyle w:val="Zdrojovkd"/>
      </w:pPr>
      <w:r>
        <w:t xml:space="preserve">            {</w:t>
      </w:r>
    </w:p>
    <w:p w14:paraId="40799450" w14:textId="77777777" w:rsidR="005F1B59" w:rsidRDefault="005F1B59" w:rsidP="005F1B59">
      <w:pPr>
        <w:pStyle w:val="Zdrojovkd"/>
      </w:pPr>
      <w:r>
        <w:t xml:space="preserve">                InitCollider = true,</w:t>
      </w:r>
    </w:p>
    <w:p w14:paraId="133B9822" w14:textId="77777777" w:rsidR="005F1B59" w:rsidRDefault="005F1B59" w:rsidP="005F1B59">
      <w:pPr>
        <w:pStyle w:val="Zdrojovkd"/>
      </w:pPr>
      <w:r>
        <w:t xml:space="preserve">                SizeInBlocks = new Vector3(1, 1, 0),</w:t>
      </w:r>
    </w:p>
    <w:p w14:paraId="7048065F" w14:textId="77777777" w:rsidR="005F1B59" w:rsidRDefault="005F1B59" w:rsidP="005F1B59">
      <w:pPr>
        <w:pStyle w:val="Zdrojovkd"/>
      </w:pPr>
      <w:r>
        <w:t xml:space="preserve">                Type = Block.BlockType.Ground3</w:t>
      </w:r>
    </w:p>
    <w:p w14:paraId="1629694B" w14:textId="77777777" w:rsidR="005F1B59" w:rsidRDefault="005F1B59" w:rsidP="005F1B59">
      <w:pPr>
        <w:pStyle w:val="Zdrojovkd"/>
      </w:pPr>
      <w:r>
        <w:t xml:space="preserve">            }.Transform.Position = new Vector3(3056, -64, 0);</w:t>
      </w:r>
    </w:p>
    <w:p w14:paraId="4DB9229C" w14:textId="77777777" w:rsidR="005F1B59" w:rsidRDefault="005F1B59" w:rsidP="005F1B59">
      <w:pPr>
        <w:pStyle w:val="Zdrojovkd"/>
      </w:pPr>
    </w:p>
    <w:p w14:paraId="527195A2" w14:textId="77777777" w:rsidR="005F1B59" w:rsidRDefault="005F1B59" w:rsidP="005F1B59">
      <w:pPr>
        <w:pStyle w:val="Zdrojovkd"/>
      </w:pPr>
      <w:r>
        <w:t xml:space="preserve">            #endregion Stairs5</w:t>
      </w:r>
    </w:p>
    <w:p w14:paraId="6A865552" w14:textId="77777777" w:rsidR="005F1B59" w:rsidRDefault="005F1B59" w:rsidP="005F1B59">
      <w:pPr>
        <w:pStyle w:val="Zdrojovkd"/>
      </w:pPr>
    </w:p>
    <w:p w14:paraId="3E841317" w14:textId="77777777" w:rsidR="005F1B59" w:rsidRDefault="005F1B59" w:rsidP="005F1B59">
      <w:pPr>
        <w:pStyle w:val="Zdrojovkd"/>
      </w:pPr>
      <w:r>
        <w:t xml:space="preserve">            new Block()</w:t>
      </w:r>
    </w:p>
    <w:p w14:paraId="6BDD2D33" w14:textId="77777777" w:rsidR="005F1B59" w:rsidRDefault="005F1B59" w:rsidP="005F1B59">
      <w:pPr>
        <w:pStyle w:val="Zdrojovkd"/>
      </w:pPr>
      <w:r>
        <w:t xml:space="preserve">            {</w:t>
      </w:r>
    </w:p>
    <w:p w14:paraId="1F1BE12F" w14:textId="77777777" w:rsidR="005F1B59" w:rsidRDefault="005F1B59" w:rsidP="005F1B59">
      <w:pPr>
        <w:pStyle w:val="Zdrojovkd"/>
      </w:pPr>
      <w:r>
        <w:t xml:space="preserve">                Type = Block.BlockType.CastleBig</w:t>
      </w:r>
    </w:p>
    <w:p w14:paraId="0B9A9208" w14:textId="77777777" w:rsidR="005F1B59" w:rsidRDefault="005F1B59" w:rsidP="005F1B59">
      <w:pPr>
        <w:pStyle w:val="Zdrojovkd"/>
      </w:pPr>
      <w:r>
        <w:t xml:space="preserve">            }.Transform.Position = new Vector3(3216, -152, -1);</w:t>
      </w:r>
    </w:p>
    <w:p w14:paraId="43E0FB19" w14:textId="77777777" w:rsidR="005F1B59" w:rsidRDefault="005F1B59" w:rsidP="005F1B59">
      <w:pPr>
        <w:pStyle w:val="Zdrojovkd"/>
      </w:pPr>
    </w:p>
    <w:p w14:paraId="290DBEC8" w14:textId="77777777" w:rsidR="005F1B59" w:rsidRDefault="005F1B59" w:rsidP="005F1B59">
      <w:pPr>
        <w:pStyle w:val="Zdrojovkd"/>
      </w:pPr>
      <w:r>
        <w:t xml:space="preserve">            Trigger EndOfWorld = new Trigger();</w:t>
      </w:r>
    </w:p>
    <w:p w14:paraId="0F5CCA30" w14:textId="77777777" w:rsidR="005F1B59" w:rsidRDefault="005F1B59" w:rsidP="005F1B59">
      <w:pPr>
        <w:pStyle w:val="Zdrojovkd"/>
      </w:pPr>
      <w:r>
        <w:t xml:space="preserve">            EndOfWorld.Transform.Position = new Vector3(3216, -40, 0);</w:t>
      </w:r>
    </w:p>
    <w:p w14:paraId="75C54A82" w14:textId="77777777" w:rsidR="005F1B59" w:rsidRDefault="005F1B59" w:rsidP="005F1B59">
      <w:pPr>
        <w:pStyle w:val="Zdrojovkd"/>
      </w:pPr>
      <w:r>
        <w:t xml:space="preserve">            EndOfWorld.Transform.Dimensions = new Vector3(200, 80, 0);</w:t>
      </w:r>
    </w:p>
    <w:p w14:paraId="2CC84A79" w14:textId="77777777" w:rsidR="005F1B59" w:rsidRDefault="005F1B59" w:rsidP="005F1B59">
      <w:pPr>
        <w:pStyle w:val="Zdrojovkd"/>
      </w:pPr>
      <w:r>
        <w:t xml:space="preserve">            EndOfWorld.InitNewScript&lt;WorldEnd&gt;();</w:t>
      </w:r>
    </w:p>
    <w:p w14:paraId="1ADDD781" w14:textId="77777777" w:rsidR="005F1B59" w:rsidRDefault="005F1B59" w:rsidP="005F1B59">
      <w:pPr>
        <w:pStyle w:val="Zdrojovkd"/>
      </w:pPr>
    </w:p>
    <w:p w14:paraId="4BA137A5" w14:textId="77777777" w:rsidR="005F1B59" w:rsidRDefault="005F1B59" w:rsidP="005F1B59">
      <w:pPr>
        <w:pStyle w:val="Zdrojovkd"/>
      </w:pPr>
      <w:r>
        <w:t xml:space="preserve">            Mario m = new Mario()</w:t>
      </w:r>
    </w:p>
    <w:p w14:paraId="02E08F3C" w14:textId="77777777" w:rsidR="005F1B59" w:rsidRDefault="005F1B59" w:rsidP="005F1B59">
      <w:pPr>
        <w:pStyle w:val="Zdrojovkd"/>
      </w:pPr>
      <w:r>
        <w:t xml:space="preserve">            {</w:t>
      </w:r>
    </w:p>
    <w:p w14:paraId="7BE39F8C" w14:textId="77777777" w:rsidR="005F1B59" w:rsidRDefault="005F1B59" w:rsidP="005F1B59">
      <w:pPr>
        <w:pStyle w:val="Zdrojovkd"/>
      </w:pPr>
      <w:r>
        <w:t xml:space="preserve">                InitCameraController = true,</w:t>
      </w:r>
    </w:p>
    <w:p w14:paraId="666CCB40" w14:textId="77777777" w:rsidR="005F1B59" w:rsidRDefault="005F1B59" w:rsidP="005F1B59">
      <w:pPr>
        <w:pStyle w:val="Zdrojovkd"/>
      </w:pPr>
      <w:r>
        <w:t xml:space="preserve">                InitCharacterController = true,</w:t>
      </w:r>
    </w:p>
    <w:p w14:paraId="76BE3DB9" w14:textId="77777777" w:rsidR="005F1B59" w:rsidRDefault="005F1B59" w:rsidP="005F1B59">
      <w:pPr>
        <w:pStyle w:val="Zdrojovkd"/>
      </w:pPr>
      <w:r>
        <w:t xml:space="preserve">                InitCollider = true</w:t>
      </w:r>
    </w:p>
    <w:p w14:paraId="7B52DC7D" w14:textId="77777777" w:rsidR="005F1B59" w:rsidRDefault="005F1B59" w:rsidP="005F1B59">
      <w:pPr>
        <w:pStyle w:val="Zdrojovkd"/>
      </w:pPr>
      <w:r>
        <w:t xml:space="preserve">            };</w:t>
      </w:r>
    </w:p>
    <w:p w14:paraId="34E19209" w14:textId="77777777" w:rsidR="005F1B59" w:rsidRDefault="005F1B59" w:rsidP="005F1B59">
      <w:pPr>
        <w:pStyle w:val="Zdrojovkd"/>
      </w:pPr>
      <w:r>
        <w:t xml:space="preserve">            m.Transform.Position = new Vector3(10, -10, 0);</w:t>
      </w:r>
    </w:p>
    <w:p w14:paraId="4CAC2907" w14:textId="77777777" w:rsidR="005F1B59" w:rsidRDefault="005F1B59" w:rsidP="005F1B59">
      <w:pPr>
        <w:pStyle w:val="Zdrojovkd"/>
      </w:pPr>
    </w:p>
    <w:p w14:paraId="03AECF82" w14:textId="77777777" w:rsidR="005F1B59" w:rsidRDefault="005F1B59" w:rsidP="005F1B59">
      <w:pPr>
        <w:pStyle w:val="Zdrojovkd"/>
      </w:pPr>
      <w:r>
        <w:t xml:space="preserve">            Camera c = new Camera()</w:t>
      </w:r>
    </w:p>
    <w:p w14:paraId="645B5929" w14:textId="77777777" w:rsidR="005F1B59" w:rsidRDefault="005F1B59" w:rsidP="005F1B59">
      <w:pPr>
        <w:pStyle w:val="Zdrojovkd"/>
      </w:pPr>
      <w:r>
        <w:t xml:space="preserve">            {</w:t>
      </w:r>
    </w:p>
    <w:p w14:paraId="1F7856CF" w14:textId="77777777" w:rsidR="005F1B59" w:rsidRDefault="005F1B59" w:rsidP="005F1B59">
      <w:pPr>
        <w:pStyle w:val="Zdrojovkd"/>
      </w:pPr>
      <w:r>
        <w:t xml:space="preserve">                BackGround = Shared.Mechanics.OverworldBackground.ToColor()</w:t>
      </w:r>
    </w:p>
    <w:p w14:paraId="66A6FFAA" w14:textId="77777777" w:rsidR="005F1B59" w:rsidRDefault="005F1B59" w:rsidP="005F1B59">
      <w:pPr>
        <w:pStyle w:val="Zdrojovkd"/>
      </w:pPr>
      <w:r>
        <w:t xml:space="preserve">            };</w:t>
      </w:r>
    </w:p>
    <w:p w14:paraId="2FAB0D00" w14:textId="77777777" w:rsidR="005F1B59" w:rsidRDefault="005F1B59" w:rsidP="005F1B59">
      <w:pPr>
        <w:pStyle w:val="Zdrojovkd"/>
      </w:pPr>
    </w:p>
    <w:p w14:paraId="501E9696" w14:textId="77777777" w:rsidR="005F1B59" w:rsidRDefault="005F1B59" w:rsidP="005F1B59">
      <w:pPr>
        <w:pStyle w:val="Zdrojovkd"/>
      </w:pPr>
      <w:r>
        <w:t xml:space="preserve">            new SoundOutput();</w:t>
      </w:r>
    </w:p>
    <w:p w14:paraId="4083CD50" w14:textId="77777777" w:rsidR="005F1B59" w:rsidRDefault="005F1B59" w:rsidP="005F1B59">
      <w:pPr>
        <w:pStyle w:val="Zdrojovkd"/>
      </w:pPr>
      <w:r>
        <w:t xml:space="preserve">            new GUIUpdater();</w:t>
      </w:r>
    </w:p>
    <w:p w14:paraId="1B684138" w14:textId="77777777" w:rsidR="005F1B59" w:rsidRDefault="005F1B59" w:rsidP="005F1B59">
      <w:pPr>
        <w:pStyle w:val="Zdrojovkd"/>
      </w:pPr>
      <w:r>
        <w:t xml:space="preserve">            new BackgroundWorker();</w:t>
      </w:r>
    </w:p>
    <w:p w14:paraId="099ABBF1" w14:textId="77777777" w:rsidR="005F1B59" w:rsidRDefault="005F1B59" w:rsidP="005F1B59">
      <w:pPr>
        <w:pStyle w:val="Zdrojovkd"/>
      </w:pPr>
      <w:r>
        <w:t xml:space="preserve">            new MusicPlayer();</w:t>
      </w:r>
    </w:p>
    <w:p w14:paraId="1028C1AE" w14:textId="77777777" w:rsidR="005F1B59" w:rsidRDefault="005F1B59" w:rsidP="005F1B59">
      <w:pPr>
        <w:pStyle w:val="Zdrojovkd"/>
      </w:pPr>
    </w:p>
    <w:p w14:paraId="069ADB60" w14:textId="77777777" w:rsidR="005F1B59" w:rsidRDefault="005F1B59" w:rsidP="005F1B59">
      <w:pPr>
        <w:pStyle w:val="Zdrojovkd"/>
      </w:pPr>
      <w:r>
        <w:t xml:space="preserve">            Trigger DeathZone = new Trigger();</w:t>
      </w:r>
    </w:p>
    <w:p w14:paraId="7DDE96F6" w14:textId="77777777" w:rsidR="005F1B59" w:rsidRDefault="005F1B59" w:rsidP="005F1B59">
      <w:pPr>
        <w:pStyle w:val="Zdrojovkd"/>
      </w:pPr>
      <w:r>
        <w:t xml:space="preserve">            DeathZone.InitNewScript&lt;DeathZoneScript&gt;();</w:t>
      </w:r>
    </w:p>
    <w:p w14:paraId="5F525832" w14:textId="77777777" w:rsidR="005F1B59" w:rsidRDefault="005F1B59" w:rsidP="005F1B59">
      <w:pPr>
        <w:pStyle w:val="Zdrojovkd"/>
      </w:pPr>
      <w:r>
        <w:t xml:space="preserve">            DeathZone.Transform.Dimensions = new Vector3(5000, 10, 0);</w:t>
      </w:r>
    </w:p>
    <w:p w14:paraId="750E67AD" w14:textId="77777777" w:rsidR="005F1B59" w:rsidRDefault="005F1B59" w:rsidP="005F1B59">
      <w:pPr>
        <w:pStyle w:val="Zdrojovkd"/>
      </w:pPr>
      <w:r>
        <w:t xml:space="preserve">            DeathZone.Transform.Position = new Vector3(0, 100, 0);</w:t>
      </w:r>
    </w:p>
    <w:p w14:paraId="44AC5F2B" w14:textId="77777777" w:rsidR="005F1B59" w:rsidRDefault="005F1B59" w:rsidP="005F1B59">
      <w:pPr>
        <w:pStyle w:val="Zdrojovkd"/>
      </w:pPr>
      <w:r>
        <w:t xml:space="preserve">        }</w:t>
      </w:r>
    </w:p>
    <w:p w14:paraId="23CBD043" w14:textId="77777777" w:rsidR="005F1B59" w:rsidRDefault="005F1B59" w:rsidP="005F1B59">
      <w:pPr>
        <w:pStyle w:val="Zdrojovkd"/>
      </w:pPr>
      <w:r>
        <w:t xml:space="preserve">    }</w:t>
      </w:r>
    </w:p>
    <w:p w14:paraId="2013EF27" w14:textId="5D01536F" w:rsidR="005F1B59" w:rsidRPr="005F1B59" w:rsidRDefault="005F1B59" w:rsidP="005F1B59">
      <w:pPr>
        <w:pStyle w:val="Zdrojovkd"/>
      </w:pPr>
      <w:r>
        <w:t>}</w:t>
      </w:r>
    </w:p>
    <w:p w14:paraId="292D7DF9" w14:textId="570A9FF7" w:rsidR="00CA7D0B" w:rsidRDefault="00CA7D0B" w:rsidP="00CA7D0B">
      <w:pPr>
        <w:pStyle w:val="Nadpis4"/>
      </w:pPr>
      <w:r>
        <w:t>Assets/Scenes/</w:t>
      </w:r>
      <w:r>
        <w:t>MainMenu.cs</w:t>
      </w:r>
    </w:p>
    <w:p w14:paraId="47CC66BC" w14:textId="77777777" w:rsidR="005F1B59" w:rsidRDefault="005F1B59" w:rsidP="005F1B59">
      <w:pPr>
        <w:pStyle w:val="Zdrojovkd"/>
      </w:pPr>
      <w:r>
        <w:t>using DKEngine;</w:t>
      </w:r>
    </w:p>
    <w:p w14:paraId="078E0A79" w14:textId="77777777" w:rsidR="005F1B59" w:rsidRDefault="005F1B59" w:rsidP="005F1B59">
      <w:pPr>
        <w:pStyle w:val="Zdrojovkd"/>
      </w:pPr>
      <w:r>
        <w:t>using DKEngine.Core;</w:t>
      </w:r>
    </w:p>
    <w:p w14:paraId="6F348511" w14:textId="77777777" w:rsidR="005F1B59" w:rsidRDefault="005F1B59" w:rsidP="005F1B59">
      <w:pPr>
        <w:pStyle w:val="Zdrojovkd"/>
      </w:pPr>
      <w:r>
        <w:t>using DKEngine.Core.Components;</w:t>
      </w:r>
    </w:p>
    <w:p w14:paraId="4CE1D775" w14:textId="77777777" w:rsidR="005F1B59" w:rsidRDefault="005F1B59" w:rsidP="005F1B59">
      <w:pPr>
        <w:pStyle w:val="Zdrojovkd"/>
      </w:pPr>
      <w:r>
        <w:t>using DKEngine.Core.UI;</w:t>
      </w:r>
    </w:p>
    <w:p w14:paraId="0F138E21" w14:textId="77777777" w:rsidR="005F1B59" w:rsidRDefault="005F1B59" w:rsidP="005F1B59">
      <w:pPr>
        <w:pStyle w:val="Zdrojovkd"/>
      </w:pPr>
      <w:r>
        <w:t>using MarIO.Assets.Models;</w:t>
      </w:r>
    </w:p>
    <w:p w14:paraId="7C404DAB" w14:textId="77777777" w:rsidR="005F1B59" w:rsidRDefault="005F1B59" w:rsidP="005F1B59">
      <w:pPr>
        <w:pStyle w:val="Zdrojovkd"/>
      </w:pPr>
      <w:r>
        <w:t>using MarIO.Assets.Scripts;</w:t>
      </w:r>
    </w:p>
    <w:p w14:paraId="49F0967A" w14:textId="77777777" w:rsidR="005F1B59" w:rsidRDefault="005F1B59" w:rsidP="005F1B59">
      <w:pPr>
        <w:pStyle w:val="Zdrojovkd"/>
      </w:pPr>
      <w:r>
        <w:t>using System;</w:t>
      </w:r>
    </w:p>
    <w:p w14:paraId="2DC99BD1" w14:textId="77777777" w:rsidR="005F1B59" w:rsidRDefault="005F1B59" w:rsidP="005F1B59">
      <w:pPr>
        <w:pStyle w:val="Zdrojovkd"/>
      </w:pPr>
      <w:r>
        <w:t>using System.Drawing;</w:t>
      </w:r>
    </w:p>
    <w:p w14:paraId="2A6B5E12" w14:textId="77777777" w:rsidR="005F1B59" w:rsidRDefault="005F1B59" w:rsidP="005F1B59">
      <w:pPr>
        <w:pStyle w:val="Zdrojovkd"/>
      </w:pPr>
    </w:p>
    <w:p w14:paraId="74049467" w14:textId="77777777" w:rsidR="005F1B59" w:rsidRDefault="005F1B59" w:rsidP="005F1B59">
      <w:pPr>
        <w:pStyle w:val="Zdrojovkd"/>
      </w:pPr>
      <w:r>
        <w:t>namespace MarIO.Assets.Scenes</w:t>
      </w:r>
    </w:p>
    <w:p w14:paraId="6EBE38A3" w14:textId="77777777" w:rsidR="005F1B59" w:rsidRDefault="005F1B59" w:rsidP="005F1B59">
      <w:pPr>
        <w:pStyle w:val="Zdrojovkd"/>
      </w:pPr>
      <w:r>
        <w:t>{</w:t>
      </w:r>
    </w:p>
    <w:p w14:paraId="128FC3EC" w14:textId="77777777" w:rsidR="005F1B59" w:rsidRDefault="005F1B59" w:rsidP="005F1B59">
      <w:pPr>
        <w:pStyle w:val="Zdrojovkd"/>
      </w:pPr>
      <w:r>
        <w:t xml:space="preserve">    public class MainMenu : Scene</w:t>
      </w:r>
    </w:p>
    <w:p w14:paraId="305BEE35" w14:textId="77777777" w:rsidR="005F1B59" w:rsidRDefault="005F1B59" w:rsidP="005F1B59">
      <w:pPr>
        <w:pStyle w:val="Zdrojovkd"/>
      </w:pPr>
      <w:r>
        <w:t xml:space="preserve">    {</w:t>
      </w:r>
    </w:p>
    <w:p w14:paraId="51CE26F1" w14:textId="77777777" w:rsidR="005F1B59" w:rsidRDefault="005F1B59" w:rsidP="005F1B59">
      <w:pPr>
        <w:pStyle w:val="Zdrojovkd"/>
      </w:pPr>
      <w:r>
        <w:t xml:space="preserve">        public MainMenu()</w:t>
      </w:r>
    </w:p>
    <w:p w14:paraId="6CB8D486" w14:textId="77777777" w:rsidR="005F1B59" w:rsidRDefault="005F1B59" w:rsidP="005F1B59">
      <w:pPr>
        <w:pStyle w:val="Zdrojovkd"/>
      </w:pPr>
      <w:r>
        <w:t xml:space="preserve">        {</w:t>
      </w:r>
    </w:p>
    <w:p w14:paraId="09BE04E1" w14:textId="77777777" w:rsidR="005F1B59" w:rsidRDefault="005F1B59" w:rsidP="005F1B59">
      <w:pPr>
        <w:pStyle w:val="Zdrojovkd"/>
      </w:pPr>
      <w:r>
        <w:t xml:space="preserve">            Name = nameof(MainMenu);</w:t>
      </w:r>
    </w:p>
    <w:p w14:paraId="59CDEA4D" w14:textId="77777777" w:rsidR="005F1B59" w:rsidRDefault="005F1B59" w:rsidP="005F1B59">
      <w:pPr>
        <w:pStyle w:val="Zdrojovkd"/>
      </w:pPr>
      <w:r>
        <w:t xml:space="preserve">        }</w:t>
      </w:r>
    </w:p>
    <w:p w14:paraId="4BA27F83" w14:textId="77777777" w:rsidR="005F1B59" w:rsidRDefault="005F1B59" w:rsidP="005F1B59">
      <w:pPr>
        <w:pStyle w:val="Zdrojovkd"/>
      </w:pPr>
    </w:p>
    <w:p w14:paraId="3402A1E0" w14:textId="77777777" w:rsidR="005F1B59" w:rsidRDefault="005F1B59" w:rsidP="005F1B59">
      <w:pPr>
        <w:pStyle w:val="Zdrojovkd"/>
      </w:pPr>
      <w:r>
        <w:lastRenderedPageBreak/>
        <w:t xml:space="preserve">        public override void Init()</w:t>
      </w:r>
    </w:p>
    <w:p w14:paraId="6408EDAF" w14:textId="77777777" w:rsidR="005F1B59" w:rsidRDefault="005F1B59" w:rsidP="005F1B59">
      <w:pPr>
        <w:pStyle w:val="Zdrojovkd"/>
      </w:pPr>
      <w:r>
        <w:t xml:space="preserve">        {</w:t>
      </w:r>
    </w:p>
    <w:p w14:paraId="45932E36" w14:textId="77777777" w:rsidR="005F1B59" w:rsidRDefault="005F1B59" w:rsidP="005F1B59">
      <w:pPr>
        <w:pStyle w:val="Zdrojovkd"/>
      </w:pPr>
      <w:r>
        <w:t xml:space="preserve">            Group wall4 = new Group()</w:t>
      </w:r>
    </w:p>
    <w:p w14:paraId="3A60AD14" w14:textId="77777777" w:rsidR="005F1B59" w:rsidRDefault="005F1B59" w:rsidP="005F1B59">
      <w:pPr>
        <w:pStyle w:val="Zdrojovkd"/>
      </w:pPr>
      <w:r>
        <w:t xml:space="preserve">            {</w:t>
      </w:r>
    </w:p>
    <w:p w14:paraId="29DC9B7A" w14:textId="77777777" w:rsidR="005F1B59" w:rsidRDefault="005F1B59" w:rsidP="005F1B59">
      <w:pPr>
        <w:pStyle w:val="Zdrojovkd"/>
      </w:pPr>
      <w:r>
        <w:t xml:space="preserve">                InitCollider = true,</w:t>
      </w:r>
    </w:p>
    <w:p w14:paraId="0F456E8A" w14:textId="77777777" w:rsidR="005F1B59" w:rsidRDefault="005F1B59" w:rsidP="005F1B59">
      <w:pPr>
        <w:pStyle w:val="Zdrojovkd"/>
      </w:pPr>
      <w:r>
        <w:t xml:space="preserve">                Name = "Wall_4",</w:t>
      </w:r>
    </w:p>
    <w:p w14:paraId="75AE6817" w14:textId="77777777" w:rsidR="005F1B59" w:rsidRDefault="005F1B59" w:rsidP="005F1B59">
      <w:pPr>
        <w:pStyle w:val="Zdrojovkd"/>
      </w:pPr>
      <w:r>
        <w:t xml:space="preserve">                SizeInBlocks = new Vector3(21, 2, 0),</w:t>
      </w:r>
    </w:p>
    <w:p w14:paraId="3EDC30E4" w14:textId="77777777" w:rsidR="005F1B59" w:rsidRDefault="005F1B59" w:rsidP="005F1B59">
      <w:pPr>
        <w:pStyle w:val="Zdrojovkd"/>
      </w:pPr>
      <w:r>
        <w:t xml:space="preserve">                Type = Block.BlockType.Ground2</w:t>
      </w:r>
    </w:p>
    <w:p w14:paraId="204C8275" w14:textId="77777777" w:rsidR="005F1B59" w:rsidRDefault="005F1B59" w:rsidP="005F1B59">
      <w:pPr>
        <w:pStyle w:val="Zdrojovkd"/>
      </w:pPr>
      <w:r>
        <w:t xml:space="preserve">            };</w:t>
      </w:r>
    </w:p>
    <w:p w14:paraId="32357E00" w14:textId="77777777" w:rsidR="005F1B59" w:rsidRDefault="005F1B59" w:rsidP="005F1B59">
      <w:pPr>
        <w:pStyle w:val="Zdrojovkd"/>
      </w:pPr>
      <w:r>
        <w:t xml:space="preserve">            wall4.Transform.Position = new Vector3(0, 16 * 13, 0);</w:t>
      </w:r>
    </w:p>
    <w:p w14:paraId="492F8204" w14:textId="77777777" w:rsidR="005F1B59" w:rsidRDefault="005F1B59" w:rsidP="005F1B59">
      <w:pPr>
        <w:pStyle w:val="Zdrojovkd"/>
      </w:pPr>
    </w:p>
    <w:p w14:paraId="3E9BC040" w14:textId="77777777" w:rsidR="005F1B59" w:rsidRDefault="005F1B59" w:rsidP="005F1B59">
      <w:pPr>
        <w:pStyle w:val="Zdrojovkd"/>
      </w:pPr>
      <w:r>
        <w:t xml:space="preserve">            Group wall5 = new Group()</w:t>
      </w:r>
    </w:p>
    <w:p w14:paraId="782B2732" w14:textId="77777777" w:rsidR="005F1B59" w:rsidRDefault="005F1B59" w:rsidP="005F1B59">
      <w:pPr>
        <w:pStyle w:val="Zdrojovkd"/>
      </w:pPr>
      <w:r>
        <w:t xml:space="preserve">            {</w:t>
      </w:r>
    </w:p>
    <w:p w14:paraId="2A8BA21A" w14:textId="77777777" w:rsidR="005F1B59" w:rsidRDefault="005F1B59" w:rsidP="005F1B59">
      <w:pPr>
        <w:pStyle w:val="Zdrojovkd"/>
      </w:pPr>
      <w:r>
        <w:t xml:space="preserve">                InitCollider = true,</w:t>
      </w:r>
    </w:p>
    <w:p w14:paraId="49D67984" w14:textId="77777777" w:rsidR="005F1B59" w:rsidRDefault="005F1B59" w:rsidP="005F1B59">
      <w:pPr>
        <w:pStyle w:val="Zdrojovkd"/>
      </w:pPr>
      <w:r>
        <w:t xml:space="preserve">                Name = "Wall_5",</w:t>
      </w:r>
    </w:p>
    <w:p w14:paraId="44008E07" w14:textId="77777777" w:rsidR="005F1B59" w:rsidRDefault="005F1B59" w:rsidP="005F1B59">
      <w:pPr>
        <w:pStyle w:val="Zdrojovkd"/>
      </w:pPr>
      <w:r>
        <w:t xml:space="preserve">                SizeInBlocks = new Vector3(22, 1, 0),</w:t>
      </w:r>
    </w:p>
    <w:p w14:paraId="64556A8C" w14:textId="77777777" w:rsidR="005F1B59" w:rsidRDefault="005F1B59" w:rsidP="005F1B59">
      <w:pPr>
        <w:pStyle w:val="Zdrojovkd"/>
      </w:pPr>
      <w:r>
        <w:t xml:space="preserve">                Type = Block.BlockType.Ground2</w:t>
      </w:r>
    </w:p>
    <w:p w14:paraId="3BE56C0E" w14:textId="77777777" w:rsidR="005F1B59" w:rsidRDefault="005F1B59" w:rsidP="005F1B59">
      <w:pPr>
        <w:pStyle w:val="Zdrojovkd"/>
      </w:pPr>
      <w:r>
        <w:t xml:space="preserve">            };</w:t>
      </w:r>
    </w:p>
    <w:p w14:paraId="6B6F1DD7" w14:textId="77777777" w:rsidR="005F1B59" w:rsidRDefault="005F1B59" w:rsidP="005F1B59">
      <w:pPr>
        <w:pStyle w:val="Zdrojovkd"/>
      </w:pPr>
      <w:r>
        <w:t xml:space="preserve">            wall5.Transform.Position = new Vector3(0, 16 * 9, 0);</w:t>
      </w:r>
    </w:p>
    <w:p w14:paraId="20D8A942" w14:textId="77777777" w:rsidR="005F1B59" w:rsidRDefault="005F1B59" w:rsidP="005F1B59">
      <w:pPr>
        <w:pStyle w:val="Zdrojovkd"/>
      </w:pPr>
    </w:p>
    <w:p w14:paraId="32E20F09" w14:textId="77777777" w:rsidR="005F1B59" w:rsidRDefault="005F1B59" w:rsidP="005F1B59">
      <w:pPr>
        <w:pStyle w:val="Zdrojovkd"/>
      </w:pPr>
      <w:r>
        <w:t xml:space="preserve">            Block pipe1 = new Block()</w:t>
      </w:r>
    </w:p>
    <w:p w14:paraId="25679FBE" w14:textId="77777777" w:rsidR="005F1B59" w:rsidRDefault="005F1B59" w:rsidP="005F1B59">
      <w:pPr>
        <w:pStyle w:val="Zdrojovkd"/>
      </w:pPr>
      <w:r>
        <w:t xml:space="preserve">            {</w:t>
      </w:r>
    </w:p>
    <w:p w14:paraId="1367FCD7" w14:textId="77777777" w:rsidR="005F1B59" w:rsidRDefault="005F1B59" w:rsidP="005F1B59">
      <w:pPr>
        <w:pStyle w:val="Zdrojovkd"/>
      </w:pPr>
      <w:r>
        <w:t xml:space="preserve">                Name = "Pipe_1_Play",</w:t>
      </w:r>
    </w:p>
    <w:p w14:paraId="175B7C28" w14:textId="77777777" w:rsidR="005F1B59" w:rsidRDefault="005F1B59" w:rsidP="005F1B59">
      <w:pPr>
        <w:pStyle w:val="Zdrojovkd"/>
      </w:pPr>
      <w:r>
        <w:t xml:space="preserve">                Type = Block.BlockType.Pipe3</w:t>
      </w:r>
    </w:p>
    <w:p w14:paraId="2BB6B8EA" w14:textId="77777777" w:rsidR="005F1B59" w:rsidRDefault="005F1B59" w:rsidP="005F1B59">
      <w:pPr>
        <w:pStyle w:val="Zdrojovkd"/>
      </w:pPr>
      <w:r>
        <w:t xml:space="preserve">            };</w:t>
      </w:r>
    </w:p>
    <w:p w14:paraId="1BE0AD32" w14:textId="77777777" w:rsidR="005F1B59" w:rsidRDefault="005F1B59" w:rsidP="005F1B59">
      <w:pPr>
        <w:pStyle w:val="Zdrojovkd"/>
      </w:pPr>
      <w:r>
        <w:t xml:space="preserve">            pipe1.Transform.Position = new Vector3(32, 16 * 7, 1);</w:t>
      </w:r>
    </w:p>
    <w:p w14:paraId="156115E2" w14:textId="77777777" w:rsidR="005F1B59" w:rsidRDefault="005F1B59" w:rsidP="005F1B59">
      <w:pPr>
        <w:pStyle w:val="Zdrojovkd"/>
      </w:pPr>
      <w:r>
        <w:t xml:space="preserve">            pipe1.SpecialAction = Play;</w:t>
      </w:r>
    </w:p>
    <w:p w14:paraId="489133DA" w14:textId="77777777" w:rsidR="005F1B59" w:rsidRDefault="005F1B59" w:rsidP="005F1B59">
      <w:pPr>
        <w:pStyle w:val="Zdrojovkd"/>
      </w:pPr>
    </w:p>
    <w:p w14:paraId="057F073E" w14:textId="77777777" w:rsidR="005F1B59" w:rsidRDefault="005F1B59" w:rsidP="005F1B59">
      <w:pPr>
        <w:pStyle w:val="Zdrojovkd"/>
      </w:pPr>
      <w:r>
        <w:t xml:space="preserve">            Block pipe2 = new Block()</w:t>
      </w:r>
    </w:p>
    <w:p w14:paraId="75458F37" w14:textId="77777777" w:rsidR="005F1B59" w:rsidRDefault="005F1B59" w:rsidP="005F1B59">
      <w:pPr>
        <w:pStyle w:val="Zdrojovkd"/>
      </w:pPr>
      <w:r>
        <w:t xml:space="preserve">            {</w:t>
      </w:r>
    </w:p>
    <w:p w14:paraId="08942BF1" w14:textId="77777777" w:rsidR="005F1B59" w:rsidRDefault="005F1B59" w:rsidP="005F1B59">
      <w:pPr>
        <w:pStyle w:val="Zdrojovkd"/>
      </w:pPr>
      <w:r>
        <w:t xml:space="preserve">                Name = "Pipe_2_About",</w:t>
      </w:r>
    </w:p>
    <w:p w14:paraId="376672E0" w14:textId="77777777" w:rsidR="005F1B59" w:rsidRDefault="005F1B59" w:rsidP="005F1B59">
      <w:pPr>
        <w:pStyle w:val="Zdrojovkd"/>
      </w:pPr>
      <w:r>
        <w:t xml:space="preserve">                Type = Block.BlockType.Pipe3</w:t>
      </w:r>
    </w:p>
    <w:p w14:paraId="7051C94C" w14:textId="77777777" w:rsidR="005F1B59" w:rsidRDefault="005F1B59" w:rsidP="005F1B59">
      <w:pPr>
        <w:pStyle w:val="Zdrojovkd"/>
      </w:pPr>
      <w:r>
        <w:t xml:space="preserve">            };</w:t>
      </w:r>
    </w:p>
    <w:p w14:paraId="0CA46538" w14:textId="77777777" w:rsidR="005F1B59" w:rsidRDefault="005F1B59" w:rsidP="005F1B59">
      <w:pPr>
        <w:pStyle w:val="Zdrojovkd"/>
      </w:pPr>
      <w:r>
        <w:t xml:space="preserve">            pipe2.Transform.Position = new Vector3(143, 16 * 7, 1);</w:t>
      </w:r>
    </w:p>
    <w:p w14:paraId="19CBCB85" w14:textId="77777777" w:rsidR="005F1B59" w:rsidRDefault="005F1B59" w:rsidP="005F1B59">
      <w:pPr>
        <w:pStyle w:val="Zdrojovkd"/>
      </w:pPr>
    </w:p>
    <w:p w14:paraId="3A4B6D4E" w14:textId="77777777" w:rsidR="005F1B59" w:rsidRDefault="005F1B59" w:rsidP="005F1B59">
      <w:pPr>
        <w:pStyle w:val="Zdrojovkd"/>
      </w:pPr>
      <w:r>
        <w:t xml:space="preserve">            Block pipe3 = new Block()</w:t>
      </w:r>
    </w:p>
    <w:p w14:paraId="7AAD27D1" w14:textId="77777777" w:rsidR="005F1B59" w:rsidRDefault="005F1B59" w:rsidP="005F1B59">
      <w:pPr>
        <w:pStyle w:val="Zdrojovkd"/>
      </w:pPr>
      <w:r>
        <w:t xml:space="preserve">            {</w:t>
      </w:r>
    </w:p>
    <w:p w14:paraId="5FDD7F00" w14:textId="77777777" w:rsidR="005F1B59" w:rsidRDefault="005F1B59" w:rsidP="005F1B59">
      <w:pPr>
        <w:pStyle w:val="Zdrojovkd"/>
      </w:pPr>
      <w:r>
        <w:t xml:space="preserve">                Name = "Pipe_3_Exit",</w:t>
      </w:r>
    </w:p>
    <w:p w14:paraId="4F5E096D" w14:textId="77777777" w:rsidR="005F1B59" w:rsidRDefault="005F1B59" w:rsidP="005F1B59">
      <w:pPr>
        <w:pStyle w:val="Zdrojovkd"/>
      </w:pPr>
      <w:r>
        <w:t xml:space="preserve">                Type = Block.BlockType.Pipe3</w:t>
      </w:r>
    </w:p>
    <w:p w14:paraId="659C800C" w14:textId="77777777" w:rsidR="005F1B59" w:rsidRDefault="005F1B59" w:rsidP="005F1B59">
      <w:pPr>
        <w:pStyle w:val="Zdrojovkd"/>
      </w:pPr>
      <w:r>
        <w:t xml:space="preserve">            };</w:t>
      </w:r>
    </w:p>
    <w:p w14:paraId="3FE94A50" w14:textId="77777777" w:rsidR="005F1B59" w:rsidRDefault="005F1B59" w:rsidP="005F1B59">
      <w:pPr>
        <w:pStyle w:val="Zdrojovkd"/>
      </w:pPr>
      <w:r>
        <w:t xml:space="preserve">            pipe3.Transform.Position = new Vector3(256, 16 * 7, 1);</w:t>
      </w:r>
    </w:p>
    <w:p w14:paraId="73D4C5DC" w14:textId="77777777" w:rsidR="005F1B59" w:rsidRDefault="005F1B59" w:rsidP="005F1B59">
      <w:pPr>
        <w:pStyle w:val="Zdrojovkd"/>
      </w:pPr>
      <w:r>
        <w:t xml:space="preserve">            pipe3.SpecialAction = Exit;</w:t>
      </w:r>
    </w:p>
    <w:p w14:paraId="44B79137" w14:textId="77777777" w:rsidR="005F1B59" w:rsidRDefault="005F1B59" w:rsidP="005F1B59">
      <w:pPr>
        <w:pStyle w:val="Zdrojovkd"/>
      </w:pPr>
    </w:p>
    <w:p w14:paraId="514AD467" w14:textId="77777777" w:rsidR="005F1B59" w:rsidRDefault="005F1B59" w:rsidP="005F1B59">
      <w:pPr>
        <w:pStyle w:val="Zdrojovkd"/>
      </w:pPr>
      <w:r>
        <w:t xml:space="preserve">            Camera baseCam = new Camera()</w:t>
      </w:r>
    </w:p>
    <w:p w14:paraId="3EC36310" w14:textId="77777777" w:rsidR="005F1B59" w:rsidRDefault="005F1B59" w:rsidP="005F1B59">
      <w:pPr>
        <w:pStyle w:val="Zdrojovkd"/>
      </w:pPr>
      <w:r>
        <w:t xml:space="preserve">            {</w:t>
      </w:r>
    </w:p>
    <w:p w14:paraId="68BC2903" w14:textId="77777777" w:rsidR="005F1B59" w:rsidRDefault="005F1B59" w:rsidP="005F1B59">
      <w:pPr>
        <w:pStyle w:val="Zdrojovkd"/>
      </w:pPr>
      <w:r>
        <w:t xml:space="preserve">                BackGround = Shared.Mechanics.OverworldBackground.ToColor()</w:t>
      </w:r>
    </w:p>
    <w:p w14:paraId="157E4DE1" w14:textId="77777777" w:rsidR="005F1B59" w:rsidRDefault="005F1B59" w:rsidP="005F1B59">
      <w:pPr>
        <w:pStyle w:val="Zdrojovkd"/>
      </w:pPr>
      <w:r>
        <w:t xml:space="preserve">            };</w:t>
      </w:r>
    </w:p>
    <w:p w14:paraId="297E78E5" w14:textId="77777777" w:rsidR="005F1B59" w:rsidRDefault="005F1B59" w:rsidP="005F1B59">
      <w:pPr>
        <w:pStyle w:val="Zdrojovkd"/>
      </w:pPr>
    </w:p>
    <w:p w14:paraId="73F0BFF5" w14:textId="77777777" w:rsidR="005F1B59" w:rsidRDefault="005F1B59" w:rsidP="005F1B59">
      <w:pPr>
        <w:pStyle w:val="Zdrojovkd"/>
      </w:pPr>
      <w:r>
        <w:t xml:space="preserve">            Mario player = new Mario()</w:t>
      </w:r>
    </w:p>
    <w:p w14:paraId="760100E1" w14:textId="77777777" w:rsidR="005F1B59" w:rsidRDefault="005F1B59" w:rsidP="005F1B59">
      <w:pPr>
        <w:pStyle w:val="Zdrojovkd"/>
      </w:pPr>
      <w:r>
        <w:t xml:space="preserve">            {</w:t>
      </w:r>
    </w:p>
    <w:p w14:paraId="1F8BA0B7" w14:textId="77777777" w:rsidR="005F1B59" w:rsidRDefault="005F1B59" w:rsidP="005F1B59">
      <w:pPr>
        <w:pStyle w:val="Zdrojovkd"/>
      </w:pPr>
      <w:r>
        <w:t xml:space="preserve">                InitCharacterController = true,</w:t>
      </w:r>
    </w:p>
    <w:p w14:paraId="4AA15263" w14:textId="77777777" w:rsidR="005F1B59" w:rsidRDefault="005F1B59" w:rsidP="005F1B59">
      <w:pPr>
        <w:pStyle w:val="Zdrojovkd"/>
      </w:pPr>
      <w:r>
        <w:t xml:space="preserve">                InitCollider = true</w:t>
      </w:r>
    </w:p>
    <w:p w14:paraId="29E28BDD" w14:textId="77777777" w:rsidR="005F1B59" w:rsidRDefault="005F1B59" w:rsidP="005F1B59">
      <w:pPr>
        <w:pStyle w:val="Zdrojovkd"/>
      </w:pPr>
      <w:r>
        <w:t xml:space="preserve">            };</w:t>
      </w:r>
    </w:p>
    <w:p w14:paraId="731C6656" w14:textId="77777777" w:rsidR="005F1B59" w:rsidRDefault="005F1B59" w:rsidP="005F1B59">
      <w:pPr>
        <w:pStyle w:val="Zdrojovkd"/>
      </w:pPr>
    </w:p>
    <w:p w14:paraId="238EF545" w14:textId="77777777" w:rsidR="005F1B59" w:rsidRDefault="005F1B59" w:rsidP="005F1B59">
      <w:pPr>
        <w:pStyle w:val="Zdrojovkd"/>
      </w:pPr>
      <w:r>
        <w:t xml:space="preserve">            TextBlock MainMenuHeader = new TextBlock()</w:t>
      </w:r>
    </w:p>
    <w:p w14:paraId="3E640DA4" w14:textId="77777777" w:rsidR="005F1B59" w:rsidRDefault="005F1B59" w:rsidP="005F1B59">
      <w:pPr>
        <w:pStyle w:val="Zdrojovkd"/>
      </w:pPr>
      <w:r>
        <w:t xml:space="preserve">            {</w:t>
      </w:r>
    </w:p>
    <w:p w14:paraId="1F6C218D" w14:textId="77777777" w:rsidR="005F1B59" w:rsidRDefault="005F1B59" w:rsidP="005F1B59">
      <w:pPr>
        <w:pStyle w:val="Zdrojovkd"/>
      </w:pPr>
      <w:r>
        <w:t xml:space="preserve">                FontSize = 6,</w:t>
      </w:r>
    </w:p>
    <w:p w14:paraId="124FD0F4" w14:textId="77777777" w:rsidR="005F1B59" w:rsidRDefault="005F1B59" w:rsidP="005F1B59">
      <w:pPr>
        <w:pStyle w:val="Zdrojovkd"/>
      </w:pPr>
      <w:r>
        <w:t xml:space="preserve">                HAlignment = Text.HorizontalAlignment.Center,</w:t>
      </w:r>
    </w:p>
    <w:p w14:paraId="1B0FD2FF" w14:textId="77777777" w:rsidR="005F1B59" w:rsidRDefault="005F1B59" w:rsidP="005F1B59">
      <w:pPr>
        <w:pStyle w:val="Zdrojovkd"/>
      </w:pPr>
      <w:r>
        <w:t xml:space="preserve">                Name = "tx_MainMenuHeader",</w:t>
      </w:r>
    </w:p>
    <w:p w14:paraId="491E3683" w14:textId="77777777" w:rsidR="005F1B59" w:rsidRDefault="005F1B59" w:rsidP="005F1B59">
      <w:pPr>
        <w:pStyle w:val="Zdrojovkd"/>
      </w:pPr>
      <w:r>
        <w:t xml:space="preserve">                Text = "MARIO",</w:t>
      </w:r>
    </w:p>
    <w:p w14:paraId="271E0A12" w14:textId="77777777" w:rsidR="005F1B59" w:rsidRDefault="005F1B59" w:rsidP="005F1B59">
      <w:pPr>
        <w:pStyle w:val="Zdrojovkd"/>
      </w:pPr>
      <w:r>
        <w:t xml:space="preserve">                TextHAlignment = Text.HorizontalAlignment.Center,</w:t>
      </w:r>
    </w:p>
    <w:p w14:paraId="46751D25" w14:textId="77777777" w:rsidR="005F1B59" w:rsidRDefault="005F1B59" w:rsidP="005F1B59">
      <w:pPr>
        <w:pStyle w:val="Zdrojovkd"/>
      </w:pPr>
      <w:r>
        <w:t xml:space="preserve">                TextShadow = true</w:t>
      </w:r>
    </w:p>
    <w:p w14:paraId="15EBEEA8" w14:textId="77777777" w:rsidR="005F1B59" w:rsidRDefault="005F1B59" w:rsidP="005F1B59">
      <w:pPr>
        <w:pStyle w:val="Zdrojovkd"/>
      </w:pPr>
      <w:r>
        <w:t xml:space="preserve">            };</w:t>
      </w:r>
    </w:p>
    <w:p w14:paraId="172F712F" w14:textId="77777777" w:rsidR="005F1B59" w:rsidRDefault="005F1B59" w:rsidP="005F1B59">
      <w:pPr>
        <w:pStyle w:val="Zdrojovkd"/>
      </w:pPr>
      <w:r>
        <w:t xml:space="preserve">            MainMenuHeader.Transform.Position += new Vector3(0, 10, 0);</w:t>
      </w:r>
    </w:p>
    <w:p w14:paraId="1215DCDD" w14:textId="77777777" w:rsidR="005F1B59" w:rsidRDefault="005F1B59" w:rsidP="005F1B59">
      <w:pPr>
        <w:pStyle w:val="Zdrojovkd"/>
      </w:pPr>
      <w:r>
        <w:t xml:space="preserve">            MainMenuHeader.Transform.Dimensions = new Vector3(200, 50, 0);</w:t>
      </w:r>
    </w:p>
    <w:p w14:paraId="6BC6B405" w14:textId="77777777" w:rsidR="005F1B59" w:rsidRDefault="005F1B59" w:rsidP="005F1B59">
      <w:pPr>
        <w:pStyle w:val="Zdrojovkd"/>
      </w:pPr>
    </w:p>
    <w:p w14:paraId="40F50453" w14:textId="77777777" w:rsidR="005F1B59" w:rsidRDefault="005F1B59" w:rsidP="005F1B59">
      <w:pPr>
        <w:pStyle w:val="Zdrojovkd"/>
      </w:pPr>
      <w:r>
        <w:t xml:space="preserve">            TextBlock PlayText = new TextBlock()</w:t>
      </w:r>
    </w:p>
    <w:p w14:paraId="12B3BC32" w14:textId="77777777" w:rsidR="005F1B59" w:rsidRDefault="005F1B59" w:rsidP="005F1B59">
      <w:pPr>
        <w:pStyle w:val="Zdrojovkd"/>
      </w:pPr>
      <w:r>
        <w:t xml:space="preserve">            {</w:t>
      </w:r>
    </w:p>
    <w:p w14:paraId="14478E0D" w14:textId="77777777" w:rsidR="005F1B59" w:rsidRDefault="005F1B59" w:rsidP="005F1B59">
      <w:pPr>
        <w:pStyle w:val="Zdrojovkd"/>
      </w:pPr>
      <w:r>
        <w:t xml:space="preserve">                Name = "tx_Play",</w:t>
      </w:r>
    </w:p>
    <w:p w14:paraId="182151EE" w14:textId="77777777" w:rsidR="005F1B59" w:rsidRDefault="005F1B59" w:rsidP="005F1B59">
      <w:pPr>
        <w:pStyle w:val="Zdrojovkd"/>
      </w:pPr>
      <w:r>
        <w:t xml:space="preserve">                Text = "Play",</w:t>
      </w:r>
    </w:p>
    <w:p w14:paraId="5150DCB2" w14:textId="77777777" w:rsidR="005F1B59" w:rsidRDefault="005F1B59" w:rsidP="005F1B59">
      <w:pPr>
        <w:pStyle w:val="Zdrojovkd"/>
      </w:pPr>
      <w:r>
        <w:t xml:space="preserve">                TextHAlignment = Text.HorizontalAlignment.Center,</w:t>
      </w:r>
    </w:p>
    <w:p w14:paraId="262F6C36" w14:textId="77777777" w:rsidR="005F1B59" w:rsidRDefault="005F1B59" w:rsidP="005F1B59">
      <w:pPr>
        <w:pStyle w:val="Zdrojovkd"/>
      </w:pPr>
      <w:r>
        <w:t xml:space="preserve">                TextShadow = true</w:t>
      </w:r>
    </w:p>
    <w:p w14:paraId="04571B67" w14:textId="77777777" w:rsidR="005F1B59" w:rsidRDefault="005F1B59" w:rsidP="005F1B59">
      <w:pPr>
        <w:pStyle w:val="Zdrojovkd"/>
      </w:pPr>
      <w:r>
        <w:t xml:space="preserve">            };</w:t>
      </w:r>
    </w:p>
    <w:p w14:paraId="1CC2F259" w14:textId="77777777" w:rsidR="005F1B59" w:rsidRDefault="005F1B59" w:rsidP="005F1B59">
      <w:pPr>
        <w:pStyle w:val="Zdrojovkd"/>
      </w:pPr>
      <w:r>
        <w:t xml:space="preserve">            PlayText.Transform.Position = new Vector3(9, 96, -1);</w:t>
      </w:r>
    </w:p>
    <w:p w14:paraId="7DD7EF15" w14:textId="77777777" w:rsidR="005F1B59" w:rsidRDefault="005F1B59" w:rsidP="005F1B59">
      <w:pPr>
        <w:pStyle w:val="Zdrojovkd"/>
      </w:pPr>
      <w:r>
        <w:t xml:space="preserve">            PlayText.Transform.Dimensions = new Vector3(80, 20, 0);</w:t>
      </w:r>
    </w:p>
    <w:p w14:paraId="5FFC0604" w14:textId="77777777" w:rsidR="005F1B59" w:rsidRDefault="005F1B59" w:rsidP="005F1B59">
      <w:pPr>
        <w:pStyle w:val="Zdrojovkd"/>
      </w:pPr>
    </w:p>
    <w:p w14:paraId="627FBE5D" w14:textId="77777777" w:rsidR="005F1B59" w:rsidRDefault="005F1B59" w:rsidP="005F1B59">
      <w:pPr>
        <w:pStyle w:val="Zdrojovkd"/>
      </w:pPr>
      <w:r>
        <w:t xml:space="preserve">            TextBlock OptionsText = new TextBlock()</w:t>
      </w:r>
    </w:p>
    <w:p w14:paraId="59B6D9BD" w14:textId="77777777" w:rsidR="005F1B59" w:rsidRDefault="005F1B59" w:rsidP="005F1B59">
      <w:pPr>
        <w:pStyle w:val="Zdrojovkd"/>
      </w:pPr>
      <w:r>
        <w:lastRenderedPageBreak/>
        <w:t xml:space="preserve">            {</w:t>
      </w:r>
    </w:p>
    <w:p w14:paraId="56CC0D56" w14:textId="77777777" w:rsidR="005F1B59" w:rsidRDefault="005F1B59" w:rsidP="005F1B59">
      <w:pPr>
        <w:pStyle w:val="Zdrojovkd"/>
      </w:pPr>
      <w:r>
        <w:t xml:space="preserve">                Name = "tx_Options",</w:t>
      </w:r>
    </w:p>
    <w:p w14:paraId="6D2888BC" w14:textId="77777777" w:rsidR="005F1B59" w:rsidRDefault="005F1B59" w:rsidP="005F1B59">
      <w:pPr>
        <w:pStyle w:val="Zdrojovkd"/>
      </w:pPr>
      <w:r>
        <w:t xml:space="preserve">                Text = "About",</w:t>
      </w:r>
    </w:p>
    <w:p w14:paraId="47129519" w14:textId="77777777" w:rsidR="005F1B59" w:rsidRDefault="005F1B59" w:rsidP="005F1B59">
      <w:pPr>
        <w:pStyle w:val="Zdrojovkd"/>
      </w:pPr>
      <w:r>
        <w:t xml:space="preserve">                TextHAlignment = Text.HorizontalAlignment.Center,</w:t>
      </w:r>
    </w:p>
    <w:p w14:paraId="2EEEC337" w14:textId="77777777" w:rsidR="005F1B59" w:rsidRDefault="005F1B59" w:rsidP="005F1B59">
      <w:pPr>
        <w:pStyle w:val="Zdrojovkd"/>
      </w:pPr>
      <w:r>
        <w:t xml:space="preserve">                TextShadow = true,</w:t>
      </w:r>
    </w:p>
    <w:p w14:paraId="18C3D45F" w14:textId="77777777" w:rsidR="005F1B59" w:rsidRDefault="005F1B59" w:rsidP="005F1B59">
      <w:pPr>
        <w:pStyle w:val="Zdrojovkd"/>
      </w:pPr>
      <w:r>
        <w:t xml:space="preserve">                HAlignment = Text.HorizontalAlignment.Center</w:t>
      </w:r>
    </w:p>
    <w:p w14:paraId="2BB70D9D" w14:textId="77777777" w:rsidR="005F1B59" w:rsidRDefault="005F1B59" w:rsidP="005F1B59">
      <w:pPr>
        <w:pStyle w:val="Zdrojovkd"/>
      </w:pPr>
      <w:r>
        <w:t xml:space="preserve">            };</w:t>
      </w:r>
    </w:p>
    <w:p w14:paraId="2892165B" w14:textId="77777777" w:rsidR="005F1B59" w:rsidRDefault="005F1B59" w:rsidP="005F1B59">
      <w:pPr>
        <w:pStyle w:val="Zdrojovkd"/>
      </w:pPr>
      <w:r>
        <w:t xml:space="preserve">            OptionsText.Transform.Position += new Vector3(0, 96, -1);</w:t>
      </w:r>
    </w:p>
    <w:p w14:paraId="07705E21" w14:textId="77777777" w:rsidR="005F1B59" w:rsidRDefault="005F1B59" w:rsidP="005F1B59">
      <w:pPr>
        <w:pStyle w:val="Zdrojovkd"/>
      </w:pPr>
      <w:r>
        <w:t xml:space="preserve">            OptionsText.Transform.Dimensions = new Vector3(80, 20, 0);</w:t>
      </w:r>
    </w:p>
    <w:p w14:paraId="7CD7CCE2" w14:textId="77777777" w:rsidR="005F1B59" w:rsidRDefault="005F1B59" w:rsidP="005F1B59">
      <w:pPr>
        <w:pStyle w:val="Zdrojovkd"/>
      </w:pPr>
    </w:p>
    <w:p w14:paraId="7DDC0371" w14:textId="77777777" w:rsidR="005F1B59" w:rsidRDefault="005F1B59" w:rsidP="005F1B59">
      <w:pPr>
        <w:pStyle w:val="Zdrojovkd"/>
      </w:pPr>
      <w:r>
        <w:t xml:space="preserve">            TextBlock ExitText = new TextBlock()</w:t>
      </w:r>
    </w:p>
    <w:p w14:paraId="7C7D044D" w14:textId="77777777" w:rsidR="005F1B59" w:rsidRDefault="005F1B59" w:rsidP="005F1B59">
      <w:pPr>
        <w:pStyle w:val="Zdrojovkd"/>
      </w:pPr>
      <w:r>
        <w:t xml:space="preserve">            {</w:t>
      </w:r>
    </w:p>
    <w:p w14:paraId="631B00B9" w14:textId="77777777" w:rsidR="005F1B59" w:rsidRDefault="005F1B59" w:rsidP="005F1B59">
      <w:pPr>
        <w:pStyle w:val="Zdrojovkd"/>
      </w:pPr>
      <w:r>
        <w:t xml:space="preserve">                Name = "tx_Exit",</w:t>
      </w:r>
    </w:p>
    <w:p w14:paraId="1DF791B3" w14:textId="77777777" w:rsidR="005F1B59" w:rsidRDefault="005F1B59" w:rsidP="005F1B59">
      <w:pPr>
        <w:pStyle w:val="Zdrojovkd"/>
      </w:pPr>
      <w:r>
        <w:t xml:space="preserve">                Text = "Exit",</w:t>
      </w:r>
    </w:p>
    <w:p w14:paraId="3D9D475C" w14:textId="77777777" w:rsidR="005F1B59" w:rsidRDefault="005F1B59" w:rsidP="005F1B59">
      <w:pPr>
        <w:pStyle w:val="Zdrojovkd"/>
      </w:pPr>
      <w:r>
        <w:t xml:space="preserve">                TextHAlignment = Text.HorizontalAlignment.Center,</w:t>
      </w:r>
    </w:p>
    <w:p w14:paraId="55C76B43" w14:textId="77777777" w:rsidR="005F1B59" w:rsidRDefault="005F1B59" w:rsidP="005F1B59">
      <w:pPr>
        <w:pStyle w:val="Zdrojovkd"/>
      </w:pPr>
      <w:r>
        <w:t xml:space="preserve">                TextShadow = true,</w:t>
      </w:r>
    </w:p>
    <w:p w14:paraId="5E6AD72F" w14:textId="77777777" w:rsidR="005F1B59" w:rsidRDefault="005F1B59" w:rsidP="005F1B59">
      <w:pPr>
        <w:pStyle w:val="Zdrojovkd"/>
      </w:pPr>
      <w:r>
        <w:t xml:space="preserve">                HAlignment = Text.HorizontalAlignment.Right</w:t>
      </w:r>
    </w:p>
    <w:p w14:paraId="43CE0ADA" w14:textId="77777777" w:rsidR="005F1B59" w:rsidRDefault="005F1B59" w:rsidP="005F1B59">
      <w:pPr>
        <w:pStyle w:val="Zdrojovkd"/>
      </w:pPr>
      <w:r>
        <w:t xml:space="preserve">            };</w:t>
      </w:r>
    </w:p>
    <w:p w14:paraId="528332CC" w14:textId="77777777" w:rsidR="005F1B59" w:rsidRDefault="005F1B59" w:rsidP="005F1B59">
      <w:pPr>
        <w:pStyle w:val="Zdrojovkd"/>
      </w:pPr>
      <w:r>
        <w:t xml:space="preserve">            ExitText.Transform.Position += new Vector3(-8, 96, -1);</w:t>
      </w:r>
    </w:p>
    <w:p w14:paraId="0E40A1A4" w14:textId="77777777" w:rsidR="005F1B59" w:rsidRDefault="005F1B59" w:rsidP="005F1B59">
      <w:pPr>
        <w:pStyle w:val="Zdrojovkd"/>
      </w:pPr>
      <w:r>
        <w:t xml:space="preserve">            ExitText.Transform.Dimensions = new Vector3(80, 20, 0);</w:t>
      </w:r>
    </w:p>
    <w:p w14:paraId="6085C8C6" w14:textId="77777777" w:rsidR="005F1B59" w:rsidRDefault="005F1B59" w:rsidP="005F1B59">
      <w:pPr>
        <w:pStyle w:val="Zdrojovkd"/>
      </w:pPr>
    </w:p>
    <w:p w14:paraId="0774369D" w14:textId="77777777" w:rsidR="005F1B59" w:rsidRDefault="005F1B59" w:rsidP="005F1B59">
      <w:pPr>
        <w:pStyle w:val="Zdrojovkd"/>
      </w:pPr>
      <w:r>
        <w:t xml:space="preserve">            Block cloud1 = new Block()</w:t>
      </w:r>
    </w:p>
    <w:p w14:paraId="105FE0FB" w14:textId="77777777" w:rsidR="005F1B59" w:rsidRDefault="005F1B59" w:rsidP="005F1B59">
      <w:pPr>
        <w:pStyle w:val="Zdrojovkd"/>
      </w:pPr>
      <w:r>
        <w:t xml:space="preserve">            {</w:t>
      </w:r>
    </w:p>
    <w:p w14:paraId="4946BCA6" w14:textId="77777777" w:rsidR="005F1B59" w:rsidRDefault="005F1B59" w:rsidP="005F1B59">
      <w:pPr>
        <w:pStyle w:val="Zdrojovkd"/>
      </w:pPr>
      <w:r>
        <w:t xml:space="preserve">                Name = "cloud_1",</w:t>
      </w:r>
    </w:p>
    <w:p w14:paraId="39C00060" w14:textId="77777777" w:rsidR="005F1B59" w:rsidRDefault="005F1B59" w:rsidP="005F1B59">
      <w:pPr>
        <w:pStyle w:val="Zdrojovkd"/>
      </w:pPr>
      <w:r>
        <w:t xml:space="preserve">                Type = Block.BlockType.Cloud3</w:t>
      </w:r>
    </w:p>
    <w:p w14:paraId="15DB3513" w14:textId="77777777" w:rsidR="005F1B59" w:rsidRDefault="005F1B59" w:rsidP="005F1B59">
      <w:pPr>
        <w:pStyle w:val="Zdrojovkd"/>
      </w:pPr>
      <w:r>
        <w:t xml:space="preserve">            };</w:t>
      </w:r>
    </w:p>
    <w:p w14:paraId="158FD759" w14:textId="77777777" w:rsidR="005F1B59" w:rsidRDefault="005F1B59" w:rsidP="005F1B59">
      <w:pPr>
        <w:pStyle w:val="Zdrojovkd"/>
      </w:pPr>
      <w:r>
        <w:t xml:space="preserve">            cloud1.Transform.Position = new Vector3(-10, 20, -1);</w:t>
      </w:r>
    </w:p>
    <w:p w14:paraId="4A4522B6" w14:textId="77777777" w:rsidR="005F1B59" w:rsidRDefault="005F1B59" w:rsidP="005F1B59">
      <w:pPr>
        <w:pStyle w:val="Zdrojovkd"/>
      </w:pPr>
    </w:p>
    <w:p w14:paraId="59516E7E" w14:textId="77777777" w:rsidR="005F1B59" w:rsidRDefault="005F1B59" w:rsidP="005F1B59">
      <w:pPr>
        <w:pStyle w:val="Zdrojovkd"/>
      </w:pPr>
      <w:r>
        <w:t xml:space="preserve">            Block cloud2 = new Block()</w:t>
      </w:r>
    </w:p>
    <w:p w14:paraId="2408B177" w14:textId="77777777" w:rsidR="005F1B59" w:rsidRDefault="005F1B59" w:rsidP="005F1B59">
      <w:pPr>
        <w:pStyle w:val="Zdrojovkd"/>
      </w:pPr>
      <w:r>
        <w:t xml:space="preserve">            {</w:t>
      </w:r>
    </w:p>
    <w:p w14:paraId="7C8CE5F6" w14:textId="77777777" w:rsidR="005F1B59" w:rsidRDefault="005F1B59" w:rsidP="005F1B59">
      <w:pPr>
        <w:pStyle w:val="Zdrojovkd"/>
      </w:pPr>
      <w:r>
        <w:t xml:space="preserve">                Name = "cloud_2",</w:t>
      </w:r>
    </w:p>
    <w:p w14:paraId="445F165D" w14:textId="77777777" w:rsidR="005F1B59" w:rsidRDefault="005F1B59" w:rsidP="005F1B59">
      <w:pPr>
        <w:pStyle w:val="Zdrojovkd"/>
      </w:pPr>
      <w:r>
        <w:t xml:space="preserve">                Type = Block.BlockType.Cloud1</w:t>
      </w:r>
    </w:p>
    <w:p w14:paraId="0EE9BB57" w14:textId="77777777" w:rsidR="005F1B59" w:rsidRDefault="005F1B59" w:rsidP="005F1B59">
      <w:pPr>
        <w:pStyle w:val="Zdrojovkd"/>
      </w:pPr>
      <w:r>
        <w:t xml:space="preserve">            };</w:t>
      </w:r>
    </w:p>
    <w:p w14:paraId="37C4AC02" w14:textId="77777777" w:rsidR="005F1B59" w:rsidRDefault="005F1B59" w:rsidP="005F1B59">
      <w:pPr>
        <w:pStyle w:val="Zdrojovkd"/>
      </w:pPr>
      <w:r>
        <w:t xml:space="preserve">            cloud2.Transform.Position = new Vector3(120, -15, -1);</w:t>
      </w:r>
    </w:p>
    <w:p w14:paraId="0F07936F" w14:textId="77777777" w:rsidR="005F1B59" w:rsidRDefault="005F1B59" w:rsidP="005F1B59">
      <w:pPr>
        <w:pStyle w:val="Zdrojovkd"/>
      </w:pPr>
    </w:p>
    <w:p w14:paraId="30AFC079" w14:textId="77777777" w:rsidR="005F1B59" w:rsidRDefault="005F1B59" w:rsidP="005F1B59">
      <w:pPr>
        <w:pStyle w:val="Zdrojovkd"/>
      </w:pPr>
      <w:r>
        <w:t xml:space="preserve">            Block cloud3 = new Block()</w:t>
      </w:r>
    </w:p>
    <w:p w14:paraId="6177AFCE" w14:textId="77777777" w:rsidR="005F1B59" w:rsidRDefault="005F1B59" w:rsidP="005F1B59">
      <w:pPr>
        <w:pStyle w:val="Zdrojovkd"/>
      </w:pPr>
      <w:r>
        <w:t xml:space="preserve">            {</w:t>
      </w:r>
    </w:p>
    <w:p w14:paraId="47A06779" w14:textId="77777777" w:rsidR="005F1B59" w:rsidRDefault="005F1B59" w:rsidP="005F1B59">
      <w:pPr>
        <w:pStyle w:val="Zdrojovkd"/>
      </w:pPr>
      <w:r>
        <w:t xml:space="preserve">                Name = "cloud_3",</w:t>
      </w:r>
    </w:p>
    <w:p w14:paraId="6FAE6D89" w14:textId="77777777" w:rsidR="005F1B59" w:rsidRDefault="005F1B59" w:rsidP="005F1B59">
      <w:pPr>
        <w:pStyle w:val="Zdrojovkd"/>
      </w:pPr>
      <w:r>
        <w:t xml:space="preserve">                Type = Block.BlockType.Cloud2</w:t>
      </w:r>
    </w:p>
    <w:p w14:paraId="11AD2625" w14:textId="77777777" w:rsidR="005F1B59" w:rsidRDefault="005F1B59" w:rsidP="005F1B59">
      <w:pPr>
        <w:pStyle w:val="Zdrojovkd"/>
      </w:pPr>
      <w:r>
        <w:t xml:space="preserve">            };</w:t>
      </w:r>
    </w:p>
    <w:p w14:paraId="3A9D1935" w14:textId="77777777" w:rsidR="005F1B59" w:rsidRDefault="005F1B59" w:rsidP="005F1B59">
      <w:pPr>
        <w:pStyle w:val="Zdrojovkd"/>
      </w:pPr>
      <w:r>
        <w:t xml:space="preserve">            cloud3.Transform.Position = new Vector3(180, 34, -1);</w:t>
      </w:r>
    </w:p>
    <w:p w14:paraId="37DCCFD6" w14:textId="77777777" w:rsidR="005F1B59" w:rsidRDefault="005F1B59" w:rsidP="005F1B59">
      <w:pPr>
        <w:pStyle w:val="Zdrojovkd"/>
      </w:pPr>
    </w:p>
    <w:p w14:paraId="2D1E0675" w14:textId="77777777" w:rsidR="005F1B59" w:rsidRDefault="005F1B59" w:rsidP="005F1B59">
      <w:pPr>
        <w:pStyle w:val="Zdrojovkd"/>
      </w:pPr>
      <w:r>
        <w:t xml:space="preserve">            Block mountain = new Block()</w:t>
      </w:r>
    </w:p>
    <w:p w14:paraId="73EA7571" w14:textId="77777777" w:rsidR="005F1B59" w:rsidRDefault="005F1B59" w:rsidP="005F1B59">
      <w:pPr>
        <w:pStyle w:val="Zdrojovkd"/>
      </w:pPr>
      <w:r>
        <w:t xml:space="preserve">            {</w:t>
      </w:r>
    </w:p>
    <w:p w14:paraId="04A86013" w14:textId="77777777" w:rsidR="005F1B59" w:rsidRDefault="005F1B59" w:rsidP="005F1B59">
      <w:pPr>
        <w:pStyle w:val="Zdrojovkd"/>
      </w:pPr>
      <w:r>
        <w:t xml:space="preserve">                Name = "mountain",</w:t>
      </w:r>
    </w:p>
    <w:p w14:paraId="4A7A5B4B" w14:textId="77777777" w:rsidR="005F1B59" w:rsidRDefault="005F1B59" w:rsidP="005F1B59">
      <w:pPr>
        <w:pStyle w:val="Zdrojovkd"/>
      </w:pPr>
      <w:r>
        <w:t xml:space="preserve">                Type = Block.BlockType.Mountain</w:t>
      </w:r>
    </w:p>
    <w:p w14:paraId="530D3465" w14:textId="77777777" w:rsidR="005F1B59" w:rsidRDefault="005F1B59" w:rsidP="005F1B59">
      <w:pPr>
        <w:pStyle w:val="Zdrojovkd"/>
      </w:pPr>
      <w:r>
        <w:t xml:space="preserve">            };</w:t>
      </w:r>
    </w:p>
    <w:p w14:paraId="3C9FF2F7" w14:textId="77777777" w:rsidR="005F1B59" w:rsidRDefault="005F1B59" w:rsidP="005F1B59">
      <w:pPr>
        <w:pStyle w:val="Zdrojovkd"/>
      </w:pPr>
      <w:r>
        <w:t xml:space="preserve">            mountain.Transform.Position = new Vector3(100, 152, -1);</w:t>
      </w:r>
    </w:p>
    <w:p w14:paraId="5F38B343" w14:textId="77777777" w:rsidR="005F1B59" w:rsidRDefault="005F1B59" w:rsidP="005F1B59">
      <w:pPr>
        <w:pStyle w:val="Zdrojovkd"/>
      </w:pPr>
      <w:r>
        <w:t xml:space="preserve">            mountain.Transform.Scale = new Vector3(2, 2, 0);</w:t>
      </w:r>
    </w:p>
    <w:p w14:paraId="1D4200C3" w14:textId="77777777" w:rsidR="005F1B59" w:rsidRDefault="005F1B59" w:rsidP="005F1B59">
      <w:pPr>
        <w:pStyle w:val="Zdrojovkd"/>
      </w:pPr>
    </w:p>
    <w:p w14:paraId="0823F024" w14:textId="77777777" w:rsidR="005F1B59" w:rsidRDefault="005F1B59" w:rsidP="005F1B59">
      <w:pPr>
        <w:pStyle w:val="Zdrojovkd"/>
      </w:pPr>
      <w:r>
        <w:t xml:space="preserve">            Block bush1 = new Block()</w:t>
      </w:r>
    </w:p>
    <w:p w14:paraId="65C04A80" w14:textId="77777777" w:rsidR="005F1B59" w:rsidRDefault="005F1B59" w:rsidP="005F1B59">
      <w:pPr>
        <w:pStyle w:val="Zdrojovkd"/>
      </w:pPr>
      <w:r>
        <w:t xml:space="preserve">            {</w:t>
      </w:r>
    </w:p>
    <w:p w14:paraId="1CF6FDE6" w14:textId="77777777" w:rsidR="005F1B59" w:rsidRDefault="005F1B59" w:rsidP="005F1B59">
      <w:pPr>
        <w:pStyle w:val="Zdrojovkd"/>
      </w:pPr>
      <w:r>
        <w:t xml:space="preserve">                Name = "bush_1",</w:t>
      </w:r>
    </w:p>
    <w:p w14:paraId="4A771B86" w14:textId="77777777" w:rsidR="005F1B59" w:rsidRDefault="005F1B59" w:rsidP="005F1B59">
      <w:pPr>
        <w:pStyle w:val="Zdrojovkd"/>
      </w:pPr>
      <w:r>
        <w:t xml:space="preserve">                Type = Block.BlockType.Bush3</w:t>
      </w:r>
    </w:p>
    <w:p w14:paraId="5667BBA5" w14:textId="77777777" w:rsidR="005F1B59" w:rsidRDefault="005F1B59" w:rsidP="005F1B59">
      <w:pPr>
        <w:pStyle w:val="Zdrojovkd"/>
      </w:pPr>
      <w:r>
        <w:t xml:space="preserve">            };</w:t>
      </w:r>
    </w:p>
    <w:p w14:paraId="64968C38" w14:textId="77777777" w:rsidR="005F1B59" w:rsidRDefault="005F1B59" w:rsidP="005F1B59">
      <w:pPr>
        <w:pStyle w:val="Zdrojovkd"/>
      </w:pPr>
      <w:r>
        <w:t xml:space="preserve">            bush1.Transform.Position = new Vector3(180, 182, -1);</w:t>
      </w:r>
    </w:p>
    <w:p w14:paraId="7E8E3408" w14:textId="77777777" w:rsidR="005F1B59" w:rsidRDefault="005F1B59" w:rsidP="005F1B59">
      <w:pPr>
        <w:pStyle w:val="Zdrojovkd"/>
      </w:pPr>
    </w:p>
    <w:p w14:paraId="306F0221" w14:textId="77777777" w:rsidR="005F1B59" w:rsidRDefault="005F1B59" w:rsidP="005F1B59">
      <w:pPr>
        <w:pStyle w:val="Zdrojovkd"/>
      </w:pPr>
      <w:r>
        <w:t xml:space="preserve">            Block bush2 = new Block()</w:t>
      </w:r>
    </w:p>
    <w:p w14:paraId="2DB18322" w14:textId="77777777" w:rsidR="005F1B59" w:rsidRDefault="005F1B59" w:rsidP="005F1B59">
      <w:pPr>
        <w:pStyle w:val="Zdrojovkd"/>
      </w:pPr>
      <w:r>
        <w:t xml:space="preserve">            {</w:t>
      </w:r>
    </w:p>
    <w:p w14:paraId="0E006C59" w14:textId="77777777" w:rsidR="005F1B59" w:rsidRDefault="005F1B59" w:rsidP="005F1B59">
      <w:pPr>
        <w:pStyle w:val="Zdrojovkd"/>
      </w:pPr>
      <w:r>
        <w:t xml:space="preserve">                Name = "bush_2",</w:t>
      </w:r>
    </w:p>
    <w:p w14:paraId="41494043" w14:textId="77777777" w:rsidR="005F1B59" w:rsidRDefault="005F1B59" w:rsidP="005F1B59">
      <w:pPr>
        <w:pStyle w:val="Zdrojovkd"/>
      </w:pPr>
      <w:r>
        <w:t xml:space="preserve">                Type = Block.BlockType.Bush2</w:t>
      </w:r>
    </w:p>
    <w:p w14:paraId="32333171" w14:textId="77777777" w:rsidR="005F1B59" w:rsidRDefault="005F1B59" w:rsidP="005F1B59">
      <w:pPr>
        <w:pStyle w:val="Zdrojovkd"/>
      </w:pPr>
      <w:r>
        <w:t xml:space="preserve">            };</w:t>
      </w:r>
    </w:p>
    <w:p w14:paraId="70FC937D" w14:textId="77777777" w:rsidR="005F1B59" w:rsidRDefault="005F1B59" w:rsidP="005F1B59">
      <w:pPr>
        <w:pStyle w:val="Zdrojovkd"/>
      </w:pPr>
      <w:r>
        <w:t xml:space="preserve">            bush2.Transform.Position = new Vector3(25, 182, -1);</w:t>
      </w:r>
    </w:p>
    <w:p w14:paraId="24B321A4" w14:textId="77777777" w:rsidR="005F1B59" w:rsidRDefault="005F1B59" w:rsidP="005F1B59">
      <w:pPr>
        <w:pStyle w:val="Zdrojovkd"/>
      </w:pPr>
    </w:p>
    <w:p w14:paraId="071E548B" w14:textId="77777777" w:rsidR="005F1B59" w:rsidRDefault="005F1B59" w:rsidP="005F1B59">
      <w:pPr>
        <w:pStyle w:val="Zdrojovkd"/>
      </w:pPr>
      <w:r>
        <w:t xml:space="preserve">            Block fence1 = new Block()</w:t>
      </w:r>
    </w:p>
    <w:p w14:paraId="319E024F" w14:textId="77777777" w:rsidR="005F1B59" w:rsidRDefault="005F1B59" w:rsidP="005F1B59">
      <w:pPr>
        <w:pStyle w:val="Zdrojovkd"/>
      </w:pPr>
      <w:r>
        <w:t xml:space="preserve">            {</w:t>
      </w:r>
    </w:p>
    <w:p w14:paraId="15CB51D1" w14:textId="77777777" w:rsidR="005F1B59" w:rsidRDefault="005F1B59" w:rsidP="005F1B59">
      <w:pPr>
        <w:pStyle w:val="Zdrojovkd"/>
      </w:pPr>
      <w:r>
        <w:t xml:space="preserve">                Name = "fence_1",</w:t>
      </w:r>
    </w:p>
    <w:p w14:paraId="340E6C7C" w14:textId="77777777" w:rsidR="005F1B59" w:rsidRDefault="005F1B59" w:rsidP="005F1B59">
      <w:pPr>
        <w:pStyle w:val="Zdrojovkd"/>
      </w:pPr>
      <w:r>
        <w:t xml:space="preserve">                Type = Block.BlockType.Fence</w:t>
      </w:r>
    </w:p>
    <w:p w14:paraId="2864954F" w14:textId="77777777" w:rsidR="005F1B59" w:rsidRDefault="005F1B59" w:rsidP="005F1B59">
      <w:pPr>
        <w:pStyle w:val="Zdrojovkd"/>
      </w:pPr>
      <w:r>
        <w:t xml:space="preserve">            };</w:t>
      </w:r>
    </w:p>
    <w:p w14:paraId="35C0BD62" w14:textId="77777777" w:rsidR="005F1B59" w:rsidRDefault="005F1B59" w:rsidP="005F1B59">
      <w:pPr>
        <w:pStyle w:val="Zdrojovkd"/>
      </w:pPr>
      <w:r>
        <w:t xml:space="preserve">            fence1.Transform.Position = new Vector3(90, 192, -1);</w:t>
      </w:r>
    </w:p>
    <w:p w14:paraId="3E2E2F98" w14:textId="77777777" w:rsidR="005F1B59" w:rsidRDefault="005F1B59" w:rsidP="005F1B59">
      <w:pPr>
        <w:pStyle w:val="Zdrojovkd"/>
      </w:pPr>
    </w:p>
    <w:p w14:paraId="0CE4AFA4" w14:textId="77777777" w:rsidR="005F1B59" w:rsidRDefault="005F1B59" w:rsidP="005F1B59">
      <w:pPr>
        <w:pStyle w:val="Zdrojovkd"/>
      </w:pPr>
      <w:r>
        <w:t xml:space="preserve">            Block fence2 = new Block()</w:t>
      </w:r>
    </w:p>
    <w:p w14:paraId="3C32DCC0" w14:textId="77777777" w:rsidR="005F1B59" w:rsidRDefault="005F1B59" w:rsidP="005F1B59">
      <w:pPr>
        <w:pStyle w:val="Zdrojovkd"/>
      </w:pPr>
      <w:r>
        <w:t xml:space="preserve">            {</w:t>
      </w:r>
    </w:p>
    <w:p w14:paraId="064B981B" w14:textId="77777777" w:rsidR="005F1B59" w:rsidRDefault="005F1B59" w:rsidP="005F1B59">
      <w:pPr>
        <w:pStyle w:val="Zdrojovkd"/>
      </w:pPr>
      <w:r>
        <w:t xml:space="preserve">                Name = "fence_2",</w:t>
      </w:r>
    </w:p>
    <w:p w14:paraId="1D16FBEF" w14:textId="77777777" w:rsidR="005F1B59" w:rsidRDefault="005F1B59" w:rsidP="005F1B59">
      <w:pPr>
        <w:pStyle w:val="Zdrojovkd"/>
      </w:pPr>
      <w:r>
        <w:t xml:space="preserve">                Type = Block.BlockType.Fence</w:t>
      </w:r>
    </w:p>
    <w:p w14:paraId="15CBB52D" w14:textId="77777777" w:rsidR="005F1B59" w:rsidRDefault="005F1B59" w:rsidP="005F1B59">
      <w:pPr>
        <w:pStyle w:val="Zdrojovkd"/>
      </w:pPr>
      <w:r>
        <w:t xml:space="preserve">            };</w:t>
      </w:r>
    </w:p>
    <w:p w14:paraId="42F23F69" w14:textId="77777777" w:rsidR="005F1B59" w:rsidRDefault="005F1B59" w:rsidP="005F1B59">
      <w:pPr>
        <w:pStyle w:val="Zdrojovkd"/>
      </w:pPr>
      <w:r>
        <w:t xml:space="preserve">            fence2.Transform.Position = new Vector3(106, 192, -1);</w:t>
      </w:r>
    </w:p>
    <w:p w14:paraId="62778498" w14:textId="77777777" w:rsidR="005F1B59" w:rsidRDefault="005F1B59" w:rsidP="005F1B59">
      <w:pPr>
        <w:pStyle w:val="Zdrojovkd"/>
      </w:pPr>
    </w:p>
    <w:p w14:paraId="1E26B92D" w14:textId="77777777" w:rsidR="005F1B59" w:rsidRDefault="005F1B59" w:rsidP="005F1B59">
      <w:pPr>
        <w:pStyle w:val="Zdrojovkd"/>
      </w:pPr>
      <w:r>
        <w:t xml:space="preserve">            Block fence3 = new Block()</w:t>
      </w:r>
    </w:p>
    <w:p w14:paraId="4E9AB3C9" w14:textId="77777777" w:rsidR="005F1B59" w:rsidRDefault="005F1B59" w:rsidP="005F1B59">
      <w:pPr>
        <w:pStyle w:val="Zdrojovkd"/>
      </w:pPr>
      <w:r>
        <w:t xml:space="preserve">            {</w:t>
      </w:r>
    </w:p>
    <w:p w14:paraId="1FF007F4" w14:textId="77777777" w:rsidR="005F1B59" w:rsidRDefault="005F1B59" w:rsidP="005F1B59">
      <w:pPr>
        <w:pStyle w:val="Zdrojovkd"/>
      </w:pPr>
      <w:r>
        <w:t xml:space="preserve">                Name = "fence_3",</w:t>
      </w:r>
    </w:p>
    <w:p w14:paraId="566DDEA0" w14:textId="77777777" w:rsidR="005F1B59" w:rsidRDefault="005F1B59" w:rsidP="005F1B59">
      <w:pPr>
        <w:pStyle w:val="Zdrojovkd"/>
      </w:pPr>
      <w:r>
        <w:t xml:space="preserve">                Type = Block.BlockType.Fence</w:t>
      </w:r>
    </w:p>
    <w:p w14:paraId="500288CD" w14:textId="77777777" w:rsidR="005F1B59" w:rsidRDefault="005F1B59" w:rsidP="005F1B59">
      <w:pPr>
        <w:pStyle w:val="Zdrojovkd"/>
      </w:pPr>
      <w:r>
        <w:t xml:space="preserve">            };</w:t>
      </w:r>
    </w:p>
    <w:p w14:paraId="0C46F0CD" w14:textId="77777777" w:rsidR="005F1B59" w:rsidRDefault="005F1B59" w:rsidP="005F1B59">
      <w:pPr>
        <w:pStyle w:val="Zdrojovkd"/>
      </w:pPr>
      <w:r>
        <w:t xml:space="preserve">            fence3.Transform.Position = new Vector3(122, 192, -1);</w:t>
      </w:r>
    </w:p>
    <w:p w14:paraId="18909129" w14:textId="77777777" w:rsidR="005F1B59" w:rsidRDefault="005F1B59" w:rsidP="005F1B59">
      <w:pPr>
        <w:pStyle w:val="Zdrojovkd"/>
      </w:pPr>
    </w:p>
    <w:p w14:paraId="7D1D9D92" w14:textId="77777777" w:rsidR="005F1B59" w:rsidRDefault="005F1B59" w:rsidP="005F1B59">
      <w:pPr>
        <w:pStyle w:val="Zdrojovkd"/>
      </w:pPr>
      <w:r>
        <w:t xml:space="preserve">            Blocker leftSide = new Blocker()</w:t>
      </w:r>
    </w:p>
    <w:p w14:paraId="7432D569" w14:textId="77777777" w:rsidR="005F1B59" w:rsidRDefault="005F1B59" w:rsidP="005F1B59">
      <w:pPr>
        <w:pStyle w:val="Zdrojovkd"/>
      </w:pPr>
      <w:r>
        <w:t xml:space="preserve">            {</w:t>
      </w:r>
    </w:p>
    <w:p w14:paraId="5D320239" w14:textId="77777777" w:rsidR="005F1B59" w:rsidRDefault="005F1B59" w:rsidP="005F1B59">
      <w:pPr>
        <w:pStyle w:val="Zdrojovkd"/>
      </w:pPr>
      <w:r>
        <w:t xml:space="preserve">                Name = "LeftSideBlocker"</w:t>
      </w:r>
    </w:p>
    <w:p w14:paraId="628C1FE5" w14:textId="77777777" w:rsidR="005F1B59" w:rsidRDefault="005F1B59" w:rsidP="005F1B59">
      <w:pPr>
        <w:pStyle w:val="Zdrojovkd"/>
      </w:pPr>
      <w:r>
        <w:t xml:space="preserve">            };</w:t>
      </w:r>
    </w:p>
    <w:p w14:paraId="34B07034" w14:textId="77777777" w:rsidR="005F1B59" w:rsidRDefault="005F1B59" w:rsidP="005F1B59">
      <w:pPr>
        <w:pStyle w:val="Zdrojovkd"/>
      </w:pPr>
      <w:r>
        <w:t xml:space="preserve">            leftSide.Transform.Position = new Vector3(-10, -20, 0);</w:t>
      </w:r>
    </w:p>
    <w:p w14:paraId="6FCD56D3" w14:textId="77777777" w:rsidR="005F1B59" w:rsidRDefault="005F1B59" w:rsidP="005F1B59">
      <w:pPr>
        <w:pStyle w:val="Zdrojovkd"/>
      </w:pPr>
      <w:r>
        <w:t xml:space="preserve">            leftSide.Transform.Dimensions = new Vector3(10, 148, 0);</w:t>
      </w:r>
    </w:p>
    <w:p w14:paraId="3388D7FC" w14:textId="77777777" w:rsidR="005F1B59" w:rsidRDefault="005F1B59" w:rsidP="005F1B59">
      <w:pPr>
        <w:pStyle w:val="Zdrojovkd"/>
      </w:pPr>
    </w:p>
    <w:p w14:paraId="23D2B7CA" w14:textId="77777777" w:rsidR="005F1B59" w:rsidRDefault="005F1B59" w:rsidP="005F1B59">
      <w:pPr>
        <w:pStyle w:val="Zdrojovkd"/>
      </w:pPr>
      <w:r>
        <w:t xml:space="preserve">            Blocker rightSide = new Blocker()</w:t>
      </w:r>
    </w:p>
    <w:p w14:paraId="65E180AB" w14:textId="77777777" w:rsidR="005F1B59" w:rsidRDefault="005F1B59" w:rsidP="005F1B59">
      <w:pPr>
        <w:pStyle w:val="Zdrojovkd"/>
      </w:pPr>
      <w:r>
        <w:t xml:space="preserve">            {</w:t>
      </w:r>
    </w:p>
    <w:p w14:paraId="17121A7B" w14:textId="77777777" w:rsidR="005F1B59" w:rsidRDefault="005F1B59" w:rsidP="005F1B59">
      <w:pPr>
        <w:pStyle w:val="Zdrojovkd"/>
      </w:pPr>
      <w:r>
        <w:t xml:space="preserve">                Name = "LeftSideBlocker"</w:t>
      </w:r>
    </w:p>
    <w:p w14:paraId="2C8EABEA" w14:textId="77777777" w:rsidR="005F1B59" w:rsidRDefault="005F1B59" w:rsidP="005F1B59">
      <w:pPr>
        <w:pStyle w:val="Zdrojovkd"/>
      </w:pPr>
      <w:r>
        <w:t xml:space="preserve">            };</w:t>
      </w:r>
    </w:p>
    <w:p w14:paraId="7865F191" w14:textId="77777777" w:rsidR="005F1B59" w:rsidRDefault="005F1B59" w:rsidP="005F1B59">
      <w:pPr>
        <w:pStyle w:val="Zdrojovkd"/>
      </w:pPr>
      <w:r>
        <w:t xml:space="preserve">            rightSide.Transform.Position = new Vector3(320, -20, 0);</w:t>
      </w:r>
    </w:p>
    <w:p w14:paraId="79F14567" w14:textId="77777777" w:rsidR="005F1B59" w:rsidRDefault="005F1B59" w:rsidP="005F1B59">
      <w:pPr>
        <w:pStyle w:val="Zdrojovkd"/>
      </w:pPr>
      <w:r>
        <w:t xml:space="preserve">            rightSide.Transform.Dimensions = new Vector3(10, 148, 0);</w:t>
      </w:r>
    </w:p>
    <w:p w14:paraId="380078D4" w14:textId="77777777" w:rsidR="005F1B59" w:rsidRDefault="005F1B59" w:rsidP="005F1B59">
      <w:pPr>
        <w:pStyle w:val="Zdrojovkd"/>
      </w:pPr>
    </w:p>
    <w:p w14:paraId="052832F6" w14:textId="77777777" w:rsidR="005F1B59" w:rsidRDefault="005F1B59" w:rsidP="005F1B59">
      <w:pPr>
        <w:pStyle w:val="Zdrojovkd"/>
      </w:pPr>
      <w:r>
        <w:t xml:space="preserve">            BackgroundWorker BW = new BackgroundWorker();</w:t>
      </w:r>
    </w:p>
    <w:p w14:paraId="7237C7F4" w14:textId="77777777" w:rsidR="005F1B59" w:rsidRDefault="005F1B59" w:rsidP="005F1B59">
      <w:pPr>
        <w:pStyle w:val="Zdrojovkd"/>
      </w:pPr>
      <w:r>
        <w:t xml:space="preserve">            BW.InitNewComponent&lt;Collider&gt;();</w:t>
      </w:r>
    </w:p>
    <w:p w14:paraId="60FECB82" w14:textId="77777777" w:rsidR="005F1B59" w:rsidRDefault="005F1B59" w:rsidP="005F1B59">
      <w:pPr>
        <w:pStyle w:val="Zdrojovkd"/>
      </w:pPr>
      <w:r>
        <w:t xml:space="preserve">            BW.Collider.Area = new RectangleF(-10, 160, 10, 30);</w:t>
      </w:r>
    </w:p>
    <w:p w14:paraId="29D21B69" w14:textId="77777777" w:rsidR="005F1B59" w:rsidRDefault="005F1B59" w:rsidP="005F1B59">
      <w:pPr>
        <w:pStyle w:val="Zdrojovkd"/>
      </w:pPr>
      <w:r>
        <w:t xml:space="preserve">            BW.Collider.IsTrigger = true;</w:t>
      </w:r>
    </w:p>
    <w:p w14:paraId="7C72552C" w14:textId="77777777" w:rsidR="005F1B59" w:rsidRDefault="005F1B59" w:rsidP="005F1B59">
      <w:pPr>
        <w:pStyle w:val="Zdrojovkd"/>
      </w:pPr>
      <w:r>
        <w:t xml:space="preserve">            BW.InitNewScript&lt;MainMenuSpawnScript&gt;();</w:t>
      </w:r>
    </w:p>
    <w:p w14:paraId="493A6482" w14:textId="77777777" w:rsidR="005F1B59" w:rsidRDefault="005F1B59" w:rsidP="005F1B59">
      <w:pPr>
        <w:pStyle w:val="Zdrojovkd"/>
      </w:pPr>
    </w:p>
    <w:p w14:paraId="602E9BE0" w14:textId="77777777" w:rsidR="005F1B59" w:rsidRDefault="005F1B59" w:rsidP="005F1B59">
      <w:pPr>
        <w:pStyle w:val="Zdrojovkd"/>
      </w:pPr>
      <w:r>
        <w:t xml:space="preserve">            new MusicPlayer();</w:t>
      </w:r>
    </w:p>
    <w:p w14:paraId="771ED99B" w14:textId="77777777" w:rsidR="005F1B59" w:rsidRDefault="005F1B59" w:rsidP="005F1B59">
      <w:pPr>
        <w:pStyle w:val="Zdrojovkd"/>
      </w:pPr>
      <w:r>
        <w:t xml:space="preserve">            new SoundOutput();</w:t>
      </w:r>
    </w:p>
    <w:p w14:paraId="758F0B76" w14:textId="77777777" w:rsidR="005F1B59" w:rsidRDefault="005F1B59" w:rsidP="005F1B59">
      <w:pPr>
        <w:pStyle w:val="Zdrojovkd"/>
      </w:pPr>
      <w:r>
        <w:t xml:space="preserve">        }</w:t>
      </w:r>
    </w:p>
    <w:p w14:paraId="0BB7AD53" w14:textId="77777777" w:rsidR="005F1B59" w:rsidRDefault="005F1B59" w:rsidP="005F1B59">
      <w:pPr>
        <w:pStyle w:val="Zdrojovkd"/>
      </w:pPr>
    </w:p>
    <w:p w14:paraId="2080FB95" w14:textId="77777777" w:rsidR="005F1B59" w:rsidRDefault="005F1B59" w:rsidP="005F1B59">
      <w:pPr>
        <w:pStyle w:val="Zdrojovkd"/>
      </w:pPr>
      <w:r>
        <w:t xml:space="preserve">        public override void Set(params object[] Args)</w:t>
      </w:r>
    </w:p>
    <w:p w14:paraId="0F403FF9" w14:textId="77777777" w:rsidR="005F1B59" w:rsidRDefault="005F1B59" w:rsidP="005F1B59">
      <w:pPr>
        <w:pStyle w:val="Zdrojovkd"/>
      </w:pPr>
      <w:r>
        <w:t xml:space="preserve">        { }</w:t>
      </w:r>
    </w:p>
    <w:p w14:paraId="2EE2F9D1" w14:textId="77777777" w:rsidR="005F1B59" w:rsidRDefault="005F1B59" w:rsidP="005F1B59">
      <w:pPr>
        <w:pStyle w:val="Zdrojovkd"/>
      </w:pPr>
    </w:p>
    <w:p w14:paraId="54968FE8" w14:textId="77777777" w:rsidR="005F1B59" w:rsidRDefault="005F1B59" w:rsidP="005F1B59">
      <w:pPr>
        <w:pStyle w:val="Zdrojovkd"/>
      </w:pPr>
      <w:r>
        <w:t xml:space="preserve">        public override void Unload()</w:t>
      </w:r>
    </w:p>
    <w:p w14:paraId="2F1B8DFA" w14:textId="77777777" w:rsidR="005F1B59" w:rsidRDefault="005F1B59" w:rsidP="005F1B59">
      <w:pPr>
        <w:pStyle w:val="Zdrojovkd"/>
      </w:pPr>
      <w:r>
        <w:t xml:space="preserve">        { }</w:t>
      </w:r>
    </w:p>
    <w:p w14:paraId="4F22695D" w14:textId="77777777" w:rsidR="005F1B59" w:rsidRDefault="005F1B59" w:rsidP="005F1B59">
      <w:pPr>
        <w:pStyle w:val="Zdrojovkd"/>
      </w:pPr>
    </w:p>
    <w:p w14:paraId="763101CE" w14:textId="77777777" w:rsidR="005F1B59" w:rsidRDefault="005F1B59" w:rsidP="005F1B59">
      <w:pPr>
        <w:pStyle w:val="Zdrojovkd"/>
      </w:pPr>
      <w:r>
        <w:t xml:space="preserve">        private void Exit()</w:t>
      </w:r>
    </w:p>
    <w:p w14:paraId="511F20B0" w14:textId="77777777" w:rsidR="005F1B59" w:rsidRDefault="005F1B59" w:rsidP="005F1B59">
      <w:pPr>
        <w:pStyle w:val="Zdrojovkd"/>
      </w:pPr>
      <w:r>
        <w:t xml:space="preserve">        {</w:t>
      </w:r>
    </w:p>
    <w:p w14:paraId="3235ECA9" w14:textId="77777777" w:rsidR="005F1B59" w:rsidRDefault="005F1B59" w:rsidP="005F1B59">
      <w:pPr>
        <w:pStyle w:val="Zdrojovkd"/>
      </w:pPr>
      <w:r>
        <w:t xml:space="preserve">            Environment.Exit(1);</w:t>
      </w:r>
    </w:p>
    <w:p w14:paraId="59C4D860" w14:textId="77777777" w:rsidR="005F1B59" w:rsidRDefault="005F1B59" w:rsidP="005F1B59">
      <w:pPr>
        <w:pStyle w:val="Zdrojovkd"/>
      </w:pPr>
      <w:r>
        <w:t xml:space="preserve">        }</w:t>
      </w:r>
    </w:p>
    <w:p w14:paraId="6FADB190" w14:textId="77777777" w:rsidR="005F1B59" w:rsidRDefault="005F1B59" w:rsidP="005F1B59">
      <w:pPr>
        <w:pStyle w:val="Zdrojovkd"/>
      </w:pPr>
    </w:p>
    <w:p w14:paraId="7581E795" w14:textId="77777777" w:rsidR="005F1B59" w:rsidRDefault="005F1B59" w:rsidP="005F1B59">
      <w:pPr>
        <w:pStyle w:val="Zdrojovkd"/>
      </w:pPr>
      <w:r>
        <w:t xml:space="preserve">        private void Play()</w:t>
      </w:r>
    </w:p>
    <w:p w14:paraId="139E2C27" w14:textId="77777777" w:rsidR="005F1B59" w:rsidRDefault="005F1B59" w:rsidP="005F1B59">
      <w:pPr>
        <w:pStyle w:val="Zdrojovkd"/>
      </w:pPr>
      <w:r>
        <w:t xml:space="preserve">        {</w:t>
      </w:r>
    </w:p>
    <w:p w14:paraId="361092BC" w14:textId="77777777" w:rsidR="005F1B59" w:rsidRDefault="005F1B59" w:rsidP="005F1B59">
      <w:pPr>
        <w:pStyle w:val="Zdrojovkd"/>
      </w:pPr>
      <w:r>
        <w:t xml:space="preserve">            Shared.Mechanics.MarioCurrentState = Mario.State.Small;</w:t>
      </w:r>
    </w:p>
    <w:p w14:paraId="34DA0379" w14:textId="77777777" w:rsidR="005F1B59" w:rsidRDefault="005F1B59" w:rsidP="005F1B59">
      <w:pPr>
        <w:pStyle w:val="Zdrojovkd"/>
      </w:pPr>
      <w:r>
        <w:t xml:space="preserve">            Shared.Mechanics.CoinsCount = 0;</w:t>
      </w:r>
    </w:p>
    <w:p w14:paraId="2AC4163F" w14:textId="77777777" w:rsidR="005F1B59" w:rsidRDefault="005F1B59" w:rsidP="005F1B59">
      <w:pPr>
        <w:pStyle w:val="Zdrojovkd"/>
      </w:pPr>
      <w:r>
        <w:t xml:space="preserve">            Shared.Mechanics.GameScore = 0;</w:t>
      </w:r>
    </w:p>
    <w:p w14:paraId="3F9627D5" w14:textId="77777777" w:rsidR="005F1B59" w:rsidRDefault="005F1B59" w:rsidP="005F1B59">
      <w:pPr>
        <w:pStyle w:val="Zdrojovkd"/>
      </w:pPr>
      <w:r>
        <w:t xml:space="preserve">            Shared.Mechanics.Lives = 3;</w:t>
      </w:r>
    </w:p>
    <w:p w14:paraId="7E82F203" w14:textId="77777777" w:rsidR="005F1B59" w:rsidRDefault="005F1B59" w:rsidP="005F1B59">
      <w:pPr>
        <w:pStyle w:val="Zdrojovkd"/>
      </w:pPr>
      <w:r>
        <w:t xml:space="preserve">            Shared.Mechanics.TimeCounter.Reset();</w:t>
      </w:r>
    </w:p>
    <w:p w14:paraId="008B62EA" w14:textId="77777777" w:rsidR="005F1B59" w:rsidRDefault="005F1B59" w:rsidP="005F1B59">
      <w:pPr>
        <w:pStyle w:val="Zdrojovkd"/>
      </w:pPr>
    </w:p>
    <w:p w14:paraId="7E5E6E5D" w14:textId="77777777" w:rsidR="005F1B59" w:rsidRDefault="005F1B59" w:rsidP="005F1B59">
      <w:pPr>
        <w:pStyle w:val="Zdrojovkd"/>
      </w:pPr>
      <w:r>
        <w:t xml:space="preserve">            Engine.ChangeScene(nameof(WorldScreen), true, new object[] { (Action)(() =&gt; Engine.ChangeScene(MapBase.LevelsNames[nameof(Level_1_1)], true)), $"world:get|{nameof(Level_1_1)}" });</w:t>
      </w:r>
    </w:p>
    <w:p w14:paraId="07BCF14E" w14:textId="77777777" w:rsidR="005F1B59" w:rsidRDefault="005F1B59" w:rsidP="005F1B59">
      <w:pPr>
        <w:pStyle w:val="Zdrojovkd"/>
      </w:pPr>
      <w:r>
        <w:t xml:space="preserve">        }</w:t>
      </w:r>
    </w:p>
    <w:p w14:paraId="76820497" w14:textId="77777777" w:rsidR="005F1B59" w:rsidRDefault="005F1B59" w:rsidP="005F1B59">
      <w:pPr>
        <w:pStyle w:val="Zdrojovkd"/>
      </w:pPr>
      <w:r>
        <w:t xml:space="preserve">    }</w:t>
      </w:r>
    </w:p>
    <w:p w14:paraId="4DA7BBFE" w14:textId="74F70B17" w:rsidR="005F1B59" w:rsidRPr="005F1B59" w:rsidRDefault="005F1B59" w:rsidP="005F1B59">
      <w:pPr>
        <w:pStyle w:val="Zdrojovkd"/>
      </w:pPr>
      <w:r>
        <w:t>}</w:t>
      </w:r>
    </w:p>
    <w:p w14:paraId="650C4A9D" w14:textId="3B690ADC" w:rsidR="00CA7D0B" w:rsidRDefault="00CA7D0B" w:rsidP="00CA7D0B">
      <w:pPr>
        <w:pStyle w:val="Nadpis4"/>
      </w:pPr>
      <w:r>
        <w:t>Assets/Scenes/</w:t>
      </w:r>
      <w:r>
        <w:t>MapBase.cs</w:t>
      </w:r>
    </w:p>
    <w:p w14:paraId="4106251D" w14:textId="77777777" w:rsidR="005F1B59" w:rsidRDefault="005F1B59" w:rsidP="005F1B59">
      <w:pPr>
        <w:pStyle w:val="Zdrojovkd"/>
      </w:pPr>
      <w:r>
        <w:t>using DKEngine.Core;</w:t>
      </w:r>
    </w:p>
    <w:p w14:paraId="23CA9FEE" w14:textId="77777777" w:rsidR="005F1B59" w:rsidRDefault="005F1B59" w:rsidP="005F1B59">
      <w:pPr>
        <w:pStyle w:val="Zdrojovkd"/>
      </w:pPr>
      <w:r>
        <w:t>using System.Collections.Generic;</w:t>
      </w:r>
    </w:p>
    <w:p w14:paraId="2F66317F" w14:textId="77777777" w:rsidR="005F1B59" w:rsidRDefault="005F1B59" w:rsidP="005F1B59">
      <w:pPr>
        <w:pStyle w:val="Zdrojovkd"/>
      </w:pPr>
    </w:p>
    <w:p w14:paraId="7E85AC46" w14:textId="77777777" w:rsidR="005F1B59" w:rsidRDefault="005F1B59" w:rsidP="005F1B59">
      <w:pPr>
        <w:pStyle w:val="Zdrojovkd"/>
      </w:pPr>
      <w:r>
        <w:t>namespace MarIO.Assets.Scenes</w:t>
      </w:r>
    </w:p>
    <w:p w14:paraId="692F0325" w14:textId="77777777" w:rsidR="005F1B59" w:rsidRDefault="005F1B59" w:rsidP="005F1B59">
      <w:pPr>
        <w:pStyle w:val="Zdrojovkd"/>
      </w:pPr>
      <w:r>
        <w:t>{</w:t>
      </w:r>
    </w:p>
    <w:p w14:paraId="4B989D40" w14:textId="77777777" w:rsidR="005F1B59" w:rsidRDefault="005F1B59" w:rsidP="005F1B59">
      <w:pPr>
        <w:pStyle w:val="Zdrojovkd"/>
      </w:pPr>
      <w:r>
        <w:t xml:space="preserve">    public abstract class MapBase : Scene</w:t>
      </w:r>
    </w:p>
    <w:p w14:paraId="38D56EED" w14:textId="77777777" w:rsidR="005F1B59" w:rsidRDefault="005F1B59" w:rsidP="005F1B59">
      <w:pPr>
        <w:pStyle w:val="Zdrojovkd"/>
      </w:pPr>
      <w:r>
        <w:t xml:space="preserve">    {</w:t>
      </w:r>
    </w:p>
    <w:p w14:paraId="6F0D494B" w14:textId="77777777" w:rsidR="005F1B59" w:rsidRDefault="005F1B59" w:rsidP="005F1B59">
      <w:pPr>
        <w:pStyle w:val="Zdrojovkd"/>
      </w:pPr>
      <w:r>
        <w:t xml:space="preserve">        public static Dictionary&lt;string, string&gt; LevelsNames = new Dictionary&lt;string, string&gt;()</w:t>
      </w:r>
    </w:p>
    <w:p w14:paraId="6BC1C239" w14:textId="77777777" w:rsidR="005F1B59" w:rsidRDefault="005F1B59" w:rsidP="005F1B59">
      <w:pPr>
        <w:pStyle w:val="Zdrojovkd"/>
      </w:pPr>
      <w:r>
        <w:t xml:space="preserve">        {</w:t>
      </w:r>
    </w:p>
    <w:p w14:paraId="0344E7D7" w14:textId="77777777" w:rsidR="005F1B59" w:rsidRDefault="005F1B59" w:rsidP="005F1B59">
      <w:pPr>
        <w:pStyle w:val="Zdrojovkd"/>
      </w:pPr>
      <w:r>
        <w:t xml:space="preserve">            { nameof(Test), "test" },</w:t>
      </w:r>
    </w:p>
    <w:p w14:paraId="057EE293" w14:textId="77777777" w:rsidR="005F1B59" w:rsidRDefault="005F1B59" w:rsidP="005F1B59">
      <w:pPr>
        <w:pStyle w:val="Zdrojovkd"/>
      </w:pPr>
      <w:r>
        <w:t xml:space="preserve">            { nameof(Level_1_1), "1-1" }</w:t>
      </w:r>
    </w:p>
    <w:p w14:paraId="6FC6CF1C" w14:textId="77777777" w:rsidR="005F1B59" w:rsidRDefault="005F1B59" w:rsidP="005F1B59">
      <w:pPr>
        <w:pStyle w:val="Zdrojovkd"/>
      </w:pPr>
      <w:r>
        <w:t xml:space="preserve">        };</w:t>
      </w:r>
    </w:p>
    <w:p w14:paraId="39044E5D" w14:textId="77777777" w:rsidR="005F1B59" w:rsidRDefault="005F1B59" w:rsidP="005F1B59">
      <w:pPr>
        <w:pStyle w:val="Zdrojovkd"/>
      </w:pPr>
    </w:p>
    <w:p w14:paraId="753F1163" w14:textId="77777777" w:rsidR="005F1B59" w:rsidRDefault="005F1B59" w:rsidP="005F1B59">
      <w:pPr>
        <w:pStyle w:val="Zdrojovkd"/>
      </w:pPr>
      <w:r>
        <w:t xml:space="preserve">        public sealed override void Init()</w:t>
      </w:r>
    </w:p>
    <w:p w14:paraId="0F8AE75F" w14:textId="77777777" w:rsidR="005F1B59" w:rsidRDefault="005F1B59" w:rsidP="005F1B59">
      <w:pPr>
        <w:pStyle w:val="Zdrojovkd"/>
      </w:pPr>
      <w:r>
        <w:t xml:space="preserve">        {</w:t>
      </w:r>
    </w:p>
    <w:p w14:paraId="5EDAEA45" w14:textId="77777777" w:rsidR="005F1B59" w:rsidRDefault="005F1B59" w:rsidP="005F1B59">
      <w:pPr>
        <w:pStyle w:val="Zdrojovkd"/>
      </w:pPr>
      <w:r>
        <w:t xml:space="preserve">            Load();</w:t>
      </w:r>
    </w:p>
    <w:p w14:paraId="0F5A5334" w14:textId="77777777" w:rsidR="005F1B59" w:rsidRDefault="005F1B59" w:rsidP="005F1B59">
      <w:pPr>
        <w:pStyle w:val="Zdrojovkd"/>
      </w:pPr>
    </w:p>
    <w:p w14:paraId="1736A837" w14:textId="77777777" w:rsidR="005F1B59" w:rsidRDefault="005F1B59" w:rsidP="005F1B59">
      <w:pPr>
        <w:pStyle w:val="Zdrojovkd"/>
      </w:pPr>
      <w:r>
        <w:t xml:space="preserve">            Shared.Mechanics.TimeCounter.Start();</w:t>
      </w:r>
    </w:p>
    <w:p w14:paraId="26E013E8" w14:textId="77777777" w:rsidR="005F1B59" w:rsidRDefault="005F1B59" w:rsidP="005F1B59">
      <w:pPr>
        <w:pStyle w:val="Zdrojovkd"/>
      </w:pPr>
      <w:r>
        <w:lastRenderedPageBreak/>
        <w:t xml:space="preserve">        }</w:t>
      </w:r>
    </w:p>
    <w:p w14:paraId="7D688185" w14:textId="77777777" w:rsidR="005F1B59" w:rsidRDefault="005F1B59" w:rsidP="005F1B59">
      <w:pPr>
        <w:pStyle w:val="Zdrojovkd"/>
      </w:pPr>
    </w:p>
    <w:p w14:paraId="2D3DCE25" w14:textId="77777777" w:rsidR="005F1B59" w:rsidRDefault="005F1B59" w:rsidP="005F1B59">
      <w:pPr>
        <w:pStyle w:val="Zdrojovkd"/>
      </w:pPr>
      <w:r>
        <w:t xml:space="preserve">        public sealed override void Unload()</w:t>
      </w:r>
    </w:p>
    <w:p w14:paraId="371A1A9D" w14:textId="77777777" w:rsidR="005F1B59" w:rsidRDefault="005F1B59" w:rsidP="005F1B59">
      <w:pPr>
        <w:pStyle w:val="Zdrojovkd"/>
      </w:pPr>
      <w:r>
        <w:t xml:space="preserve">        {</w:t>
      </w:r>
    </w:p>
    <w:p w14:paraId="7F7BC336" w14:textId="77777777" w:rsidR="005F1B59" w:rsidRDefault="005F1B59" w:rsidP="005F1B59">
      <w:pPr>
        <w:pStyle w:val="Zdrojovkd"/>
      </w:pPr>
      <w:r>
        <w:t xml:space="preserve">            Shared.Mechanics.TimeCounter.Reset();</w:t>
      </w:r>
    </w:p>
    <w:p w14:paraId="49FCE813" w14:textId="77777777" w:rsidR="005F1B59" w:rsidRDefault="005F1B59" w:rsidP="005F1B59">
      <w:pPr>
        <w:pStyle w:val="Zdrojovkd"/>
      </w:pPr>
      <w:r>
        <w:t xml:space="preserve">        }</w:t>
      </w:r>
    </w:p>
    <w:p w14:paraId="06600BAE" w14:textId="77777777" w:rsidR="005F1B59" w:rsidRDefault="005F1B59" w:rsidP="005F1B59">
      <w:pPr>
        <w:pStyle w:val="Zdrojovkd"/>
      </w:pPr>
    </w:p>
    <w:p w14:paraId="2DACBF78" w14:textId="77777777" w:rsidR="005F1B59" w:rsidRDefault="005F1B59" w:rsidP="005F1B59">
      <w:pPr>
        <w:pStyle w:val="Zdrojovkd"/>
      </w:pPr>
      <w:r>
        <w:t xml:space="preserve">        public abstract void Load();</w:t>
      </w:r>
    </w:p>
    <w:p w14:paraId="573A2D58" w14:textId="77777777" w:rsidR="005F1B59" w:rsidRDefault="005F1B59" w:rsidP="005F1B59">
      <w:pPr>
        <w:pStyle w:val="Zdrojovkd"/>
      </w:pPr>
      <w:r>
        <w:t xml:space="preserve">    }</w:t>
      </w:r>
    </w:p>
    <w:p w14:paraId="47D260E1" w14:textId="6DEA5F22" w:rsidR="005F1B59" w:rsidRPr="005F1B59" w:rsidRDefault="005F1B59" w:rsidP="005F1B59">
      <w:pPr>
        <w:pStyle w:val="Zdrojovkd"/>
      </w:pPr>
      <w:r>
        <w:t>}</w:t>
      </w:r>
    </w:p>
    <w:p w14:paraId="5365800F" w14:textId="7E7E1376" w:rsidR="00CA7D0B" w:rsidRDefault="00CA7D0B" w:rsidP="00CA7D0B">
      <w:pPr>
        <w:pStyle w:val="Nadpis4"/>
      </w:pPr>
      <w:r>
        <w:t>Assets/Scenes/</w:t>
      </w:r>
      <w:r>
        <w:t>Test.cs</w:t>
      </w:r>
    </w:p>
    <w:p w14:paraId="6344F720" w14:textId="77777777" w:rsidR="005F1B59" w:rsidRDefault="005F1B59" w:rsidP="005F1B59">
      <w:pPr>
        <w:pStyle w:val="Zdrojovkd"/>
      </w:pPr>
      <w:r>
        <w:t>using DKEngine.Core.Components;</w:t>
      </w:r>
    </w:p>
    <w:p w14:paraId="67C96901" w14:textId="77777777" w:rsidR="005F1B59" w:rsidRDefault="005F1B59" w:rsidP="005F1B59">
      <w:pPr>
        <w:pStyle w:val="Zdrojovkd"/>
      </w:pPr>
      <w:r>
        <w:t>using MarIO.Assets.Models;</w:t>
      </w:r>
    </w:p>
    <w:p w14:paraId="34CE3829" w14:textId="77777777" w:rsidR="005F1B59" w:rsidRDefault="005F1B59" w:rsidP="005F1B59">
      <w:pPr>
        <w:pStyle w:val="Zdrojovkd"/>
      </w:pPr>
      <w:r>
        <w:t>using MarIO.Assets.Scripts;</w:t>
      </w:r>
    </w:p>
    <w:p w14:paraId="664D4CD7" w14:textId="77777777" w:rsidR="005F1B59" w:rsidRDefault="005F1B59" w:rsidP="005F1B59">
      <w:pPr>
        <w:pStyle w:val="Zdrojovkd"/>
      </w:pPr>
      <w:r>
        <w:t>using System.Drawing;</w:t>
      </w:r>
    </w:p>
    <w:p w14:paraId="3E89CD0A" w14:textId="77777777" w:rsidR="005F1B59" w:rsidRDefault="005F1B59" w:rsidP="005F1B59">
      <w:pPr>
        <w:pStyle w:val="Zdrojovkd"/>
      </w:pPr>
    </w:p>
    <w:p w14:paraId="478BD8EA" w14:textId="77777777" w:rsidR="005F1B59" w:rsidRDefault="005F1B59" w:rsidP="005F1B59">
      <w:pPr>
        <w:pStyle w:val="Zdrojovkd"/>
      </w:pPr>
      <w:r>
        <w:t>namespace MarIO.Assets.Scenes</w:t>
      </w:r>
    </w:p>
    <w:p w14:paraId="5B0D7281" w14:textId="77777777" w:rsidR="005F1B59" w:rsidRDefault="005F1B59" w:rsidP="005F1B59">
      <w:pPr>
        <w:pStyle w:val="Zdrojovkd"/>
      </w:pPr>
      <w:r>
        <w:t>{</w:t>
      </w:r>
    </w:p>
    <w:p w14:paraId="2DEEB57A" w14:textId="77777777" w:rsidR="005F1B59" w:rsidRDefault="005F1B59" w:rsidP="005F1B59">
      <w:pPr>
        <w:pStyle w:val="Zdrojovkd"/>
      </w:pPr>
      <w:r>
        <w:t xml:space="preserve">    public class Test : MapBase</w:t>
      </w:r>
    </w:p>
    <w:p w14:paraId="39B4D167" w14:textId="77777777" w:rsidR="005F1B59" w:rsidRDefault="005F1B59" w:rsidP="005F1B59">
      <w:pPr>
        <w:pStyle w:val="Zdrojovkd"/>
      </w:pPr>
      <w:r>
        <w:t xml:space="preserve">    {</w:t>
      </w:r>
    </w:p>
    <w:p w14:paraId="68D22C37" w14:textId="77777777" w:rsidR="005F1B59" w:rsidRDefault="005F1B59" w:rsidP="005F1B59">
      <w:pPr>
        <w:pStyle w:val="Zdrojovkd"/>
      </w:pPr>
      <w:r>
        <w:t xml:space="preserve">        public static string StaticName = "test";</w:t>
      </w:r>
    </w:p>
    <w:p w14:paraId="61F724FA" w14:textId="77777777" w:rsidR="005F1B59" w:rsidRDefault="005F1B59" w:rsidP="005F1B59">
      <w:pPr>
        <w:pStyle w:val="Zdrojovkd"/>
      </w:pPr>
    </w:p>
    <w:p w14:paraId="61527358" w14:textId="77777777" w:rsidR="005F1B59" w:rsidRDefault="005F1B59" w:rsidP="005F1B59">
      <w:pPr>
        <w:pStyle w:val="Zdrojovkd"/>
      </w:pPr>
      <w:r>
        <w:t xml:space="preserve">        public Test()</w:t>
      </w:r>
    </w:p>
    <w:p w14:paraId="331FDFB8" w14:textId="77777777" w:rsidR="005F1B59" w:rsidRDefault="005F1B59" w:rsidP="005F1B59">
      <w:pPr>
        <w:pStyle w:val="Zdrojovkd"/>
      </w:pPr>
      <w:r>
        <w:t xml:space="preserve">        {</w:t>
      </w:r>
    </w:p>
    <w:p w14:paraId="68D66D22" w14:textId="77777777" w:rsidR="005F1B59" w:rsidRDefault="005F1B59" w:rsidP="005F1B59">
      <w:pPr>
        <w:pStyle w:val="Zdrojovkd"/>
      </w:pPr>
      <w:r>
        <w:t xml:space="preserve">            Name = StaticName;</w:t>
      </w:r>
    </w:p>
    <w:p w14:paraId="0525A2A6" w14:textId="77777777" w:rsidR="005F1B59" w:rsidRDefault="005F1B59" w:rsidP="005F1B59">
      <w:pPr>
        <w:pStyle w:val="Zdrojovkd"/>
      </w:pPr>
      <w:r>
        <w:t xml:space="preserve">            Shared.Mechanics.LastWorldType = typeof(Test);</w:t>
      </w:r>
    </w:p>
    <w:p w14:paraId="0FDD5FFF" w14:textId="77777777" w:rsidR="005F1B59" w:rsidRDefault="005F1B59" w:rsidP="005F1B59">
      <w:pPr>
        <w:pStyle w:val="Zdrojovkd"/>
      </w:pPr>
      <w:r>
        <w:t xml:space="preserve">        }</w:t>
      </w:r>
    </w:p>
    <w:p w14:paraId="3AB87B20" w14:textId="77777777" w:rsidR="005F1B59" w:rsidRDefault="005F1B59" w:rsidP="005F1B59">
      <w:pPr>
        <w:pStyle w:val="Zdrojovkd"/>
      </w:pPr>
    </w:p>
    <w:p w14:paraId="52584B06" w14:textId="77777777" w:rsidR="005F1B59" w:rsidRDefault="005F1B59" w:rsidP="005F1B59">
      <w:pPr>
        <w:pStyle w:val="Zdrojovkd"/>
      </w:pPr>
      <w:r>
        <w:t xml:space="preserve">        public override void Load()</w:t>
      </w:r>
    </w:p>
    <w:p w14:paraId="2042FB33" w14:textId="77777777" w:rsidR="005F1B59" w:rsidRDefault="005F1B59" w:rsidP="005F1B59">
      <w:pPr>
        <w:pStyle w:val="Zdrojovkd"/>
      </w:pPr>
      <w:r>
        <w:t xml:space="preserve">        {</w:t>
      </w:r>
    </w:p>
    <w:p w14:paraId="44AB9B15" w14:textId="77777777" w:rsidR="005F1B59" w:rsidRDefault="005F1B59" w:rsidP="005F1B59">
      <w:pPr>
        <w:pStyle w:val="Zdrojovkd"/>
      </w:pPr>
      <w:r>
        <w:t xml:space="preserve">            Group _1 = new Group()</w:t>
      </w:r>
    </w:p>
    <w:p w14:paraId="06696061" w14:textId="77777777" w:rsidR="005F1B59" w:rsidRDefault="005F1B59" w:rsidP="005F1B59">
      <w:pPr>
        <w:pStyle w:val="Zdrojovkd"/>
      </w:pPr>
      <w:r>
        <w:t xml:space="preserve">            {</w:t>
      </w:r>
    </w:p>
    <w:p w14:paraId="13A3245C" w14:textId="77777777" w:rsidR="005F1B59" w:rsidRDefault="005F1B59" w:rsidP="005F1B59">
      <w:pPr>
        <w:pStyle w:val="Zdrojovkd"/>
      </w:pPr>
      <w:r>
        <w:t xml:space="preserve">                Name = "ground1",</w:t>
      </w:r>
    </w:p>
    <w:p w14:paraId="74B69CF5" w14:textId="77777777" w:rsidR="005F1B59" w:rsidRDefault="005F1B59" w:rsidP="005F1B59">
      <w:pPr>
        <w:pStyle w:val="Zdrojovkd"/>
      </w:pPr>
      <w:r>
        <w:t xml:space="preserve">                InitCollider = true,</w:t>
      </w:r>
    </w:p>
    <w:p w14:paraId="1CB06468" w14:textId="77777777" w:rsidR="005F1B59" w:rsidRDefault="005F1B59" w:rsidP="005F1B59">
      <w:pPr>
        <w:pStyle w:val="Zdrojovkd"/>
      </w:pPr>
      <w:r>
        <w:t xml:space="preserve">                Type = Block.BlockType.Ground2</w:t>
      </w:r>
    </w:p>
    <w:p w14:paraId="3608B7EF" w14:textId="77777777" w:rsidR="005F1B59" w:rsidRDefault="005F1B59" w:rsidP="005F1B59">
      <w:pPr>
        <w:pStyle w:val="Zdrojovkd"/>
      </w:pPr>
      <w:r>
        <w:t xml:space="preserve">            };</w:t>
      </w:r>
    </w:p>
    <w:p w14:paraId="0785109D" w14:textId="77777777" w:rsidR="005F1B59" w:rsidRDefault="005F1B59" w:rsidP="005F1B59">
      <w:pPr>
        <w:pStyle w:val="Zdrojovkd"/>
      </w:pPr>
      <w:r>
        <w:t xml:space="preserve">            _1.SizeInBlocks = new Vector3(50, 3, 0);</w:t>
      </w:r>
    </w:p>
    <w:p w14:paraId="16DB00C6" w14:textId="77777777" w:rsidR="005F1B59" w:rsidRDefault="005F1B59" w:rsidP="005F1B59">
      <w:pPr>
        <w:pStyle w:val="Zdrojovkd"/>
      </w:pPr>
      <w:r>
        <w:t xml:space="preserve">            _1.Transform.Position = new Vector3(0, 0, 0);</w:t>
      </w:r>
    </w:p>
    <w:p w14:paraId="6AB96612" w14:textId="77777777" w:rsidR="005F1B59" w:rsidRDefault="005F1B59" w:rsidP="005F1B59">
      <w:pPr>
        <w:pStyle w:val="Zdrojovkd"/>
      </w:pPr>
    </w:p>
    <w:p w14:paraId="658DBEF1" w14:textId="77777777" w:rsidR="005F1B59" w:rsidRDefault="005F1B59" w:rsidP="005F1B59">
      <w:pPr>
        <w:pStyle w:val="Zdrojovkd"/>
      </w:pPr>
      <w:r>
        <w:t xml:space="preserve">            Group _2 = new Group()</w:t>
      </w:r>
    </w:p>
    <w:p w14:paraId="09E30DCD" w14:textId="77777777" w:rsidR="005F1B59" w:rsidRDefault="005F1B59" w:rsidP="005F1B59">
      <w:pPr>
        <w:pStyle w:val="Zdrojovkd"/>
      </w:pPr>
      <w:r>
        <w:t xml:space="preserve">            {</w:t>
      </w:r>
    </w:p>
    <w:p w14:paraId="66953AAD" w14:textId="77777777" w:rsidR="005F1B59" w:rsidRDefault="005F1B59" w:rsidP="005F1B59">
      <w:pPr>
        <w:pStyle w:val="Zdrojovkd"/>
      </w:pPr>
      <w:r>
        <w:t xml:space="preserve">                Name = "ground2",</w:t>
      </w:r>
    </w:p>
    <w:p w14:paraId="05F8EA73" w14:textId="77777777" w:rsidR="005F1B59" w:rsidRDefault="005F1B59" w:rsidP="005F1B59">
      <w:pPr>
        <w:pStyle w:val="Zdrojovkd"/>
      </w:pPr>
      <w:r>
        <w:t xml:space="preserve">                InitCollider = true,</w:t>
      </w:r>
    </w:p>
    <w:p w14:paraId="3946EAF6" w14:textId="77777777" w:rsidR="005F1B59" w:rsidRDefault="005F1B59" w:rsidP="005F1B59">
      <w:pPr>
        <w:pStyle w:val="Zdrojovkd"/>
      </w:pPr>
      <w:r>
        <w:t xml:space="preserve">                Type = Block.BlockType.Ground2</w:t>
      </w:r>
    </w:p>
    <w:p w14:paraId="70B0A725" w14:textId="77777777" w:rsidR="005F1B59" w:rsidRDefault="005F1B59" w:rsidP="005F1B59">
      <w:pPr>
        <w:pStyle w:val="Zdrojovkd"/>
      </w:pPr>
      <w:r>
        <w:t xml:space="preserve">            };</w:t>
      </w:r>
    </w:p>
    <w:p w14:paraId="44093718" w14:textId="77777777" w:rsidR="005F1B59" w:rsidRDefault="005F1B59" w:rsidP="005F1B59">
      <w:pPr>
        <w:pStyle w:val="Zdrojovkd"/>
      </w:pPr>
      <w:r>
        <w:t xml:space="preserve">            _2.SizeInBlocks = new Vector3(10, 3, 0);</w:t>
      </w:r>
    </w:p>
    <w:p w14:paraId="309368EA" w14:textId="77777777" w:rsidR="005F1B59" w:rsidRDefault="005F1B59" w:rsidP="005F1B59">
      <w:pPr>
        <w:pStyle w:val="Zdrojovkd"/>
      </w:pPr>
      <w:r>
        <w:t xml:space="preserve">            _2.Transform.Position = new Vector3(60 * 16, 0, 0);</w:t>
      </w:r>
    </w:p>
    <w:p w14:paraId="222CA0A4" w14:textId="77777777" w:rsidR="005F1B59" w:rsidRDefault="005F1B59" w:rsidP="005F1B59">
      <w:pPr>
        <w:pStyle w:val="Zdrojovkd"/>
      </w:pPr>
    </w:p>
    <w:p w14:paraId="251B7FEF" w14:textId="77777777" w:rsidR="005F1B59" w:rsidRDefault="005F1B59" w:rsidP="005F1B59">
      <w:pPr>
        <w:pStyle w:val="Zdrojovkd"/>
      </w:pPr>
      <w:r>
        <w:t xml:space="preserve">            Group _3 = new Group()</w:t>
      </w:r>
    </w:p>
    <w:p w14:paraId="2B07AAD3" w14:textId="77777777" w:rsidR="005F1B59" w:rsidRDefault="005F1B59" w:rsidP="005F1B59">
      <w:pPr>
        <w:pStyle w:val="Zdrojovkd"/>
      </w:pPr>
      <w:r>
        <w:t xml:space="preserve">            {</w:t>
      </w:r>
    </w:p>
    <w:p w14:paraId="60312091" w14:textId="77777777" w:rsidR="005F1B59" w:rsidRDefault="005F1B59" w:rsidP="005F1B59">
      <w:pPr>
        <w:pStyle w:val="Zdrojovkd"/>
      </w:pPr>
      <w:r>
        <w:t xml:space="preserve">                Name = "ground3",</w:t>
      </w:r>
    </w:p>
    <w:p w14:paraId="57BB3231" w14:textId="77777777" w:rsidR="005F1B59" w:rsidRDefault="005F1B59" w:rsidP="005F1B59">
      <w:pPr>
        <w:pStyle w:val="Zdrojovkd"/>
      </w:pPr>
      <w:r>
        <w:t xml:space="preserve">                Type = Block.BlockType.Ground2,</w:t>
      </w:r>
    </w:p>
    <w:p w14:paraId="438161A2" w14:textId="77777777" w:rsidR="005F1B59" w:rsidRDefault="005F1B59" w:rsidP="005F1B59">
      <w:pPr>
        <w:pStyle w:val="Zdrojovkd"/>
      </w:pPr>
      <w:r>
        <w:t xml:space="preserve">                InitCollider = true</w:t>
      </w:r>
    </w:p>
    <w:p w14:paraId="558B69E7" w14:textId="77777777" w:rsidR="005F1B59" w:rsidRDefault="005F1B59" w:rsidP="005F1B59">
      <w:pPr>
        <w:pStyle w:val="Zdrojovkd"/>
      </w:pPr>
      <w:r>
        <w:t xml:space="preserve">            };</w:t>
      </w:r>
    </w:p>
    <w:p w14:paraId="606AABE4" w14:textId="77777777" w:rsidR="005F1B59" w:rsidRDefault="005F1B59" w:rsidP="005F1B59">
      <w:pPr>
        <w:pStyle w:val="Zdrojovkd"/>
      </w:pPr>
      <w:r>
        <w:t xml:space="preserve">            _3.SizeInBlocks = new Vector3(50, 3, 0);</w:t>
      </w:r>
    </w:p>
    <w:p w14:paraId="77513606" w14:textId="77777777" w:rsidR="005F1B59" w:rsidRDefault="005F1B59" w:rsidP="005F1B59">
      <w:pPr>
        <w:pStyle w:val="Zdrojovkd"/>
      </w:pPr>
      <w:r>
        <w:t xml:space="preserve">            _3.Transform.Position = new Vector3(80 * 16, 0, 0);</w:t>
      </w:r>
    </w:p>
    <w:p w14:paraId="0192691D" w14:textId="77777777" w:rsidR="005F1B59" w:rsidRDefault="005F1B59" w:rsidP="005F1B59">
      <w:pPr>
        <w:pStyle w:val="Zdrojovkd"/>
      </w:pPr>
    </w:p>
    <w:p w14:paraId="68D7246C" w14:textId="77777777" w:rsidR="005F1B59" w:rsidRDefault="005F1B59" w:rsidP="005F1B59">
      <w:pPr>
        <w:pStyle w:val="Zdrojovkd"/>
      </w:pPr>
      <w:r>
        <w:t xml:space="preserve">            for (int i = 0; i &lt; 10; i++)</w:t>
      </w:r>
    </w:p>
    <w:p w14:paraId="209D277E" w14:textId="77777777" w:rsidR="005F1B59" w:rsidRDefault="005F1B59" w:rsidP="005F1B59">
      <w:pPr>
        <w:pStyle w:val="Zdrojovkd"/>
      </w:pPr>
      <w:r>
        <w:t xml:space="preserve">            {</w:t>
      </w:r>
    </w:p>
    <w:p w14:paraId="4800CD10" w14:textId="77777777" w:rsidR="005F1B59" w:rsidRDefault="005F1B59" w:rsidP="005F1B59">
      <w:pPr>
        <w:pStyle w:val="Zdrojovkd"/>
      </w:pPr>
      <w:r>
        <w:t xml:space="preserve">                Block tmp = new Block()</w:t>
      </w:r>
    </w:p>
    <w:p w14:paraId="61C7B2CE" w14:textId="77777777" w:rsidR="005F1B59" w:rsidRDefault="005F1B59" w:rsidP="005F1B59">
      <w:pPr>
        <w:pStyle w:val="Zdrojovkd"/>
      </w:pPr>
      <w:r>
        <w:t xml:space="preserve">                {</w:t>
      </w:r>
    </w:p>
    <w:p w14:paraId="45237A6D" w14:textId="77777777" w:rsidR="005F1B59" w:rsidRDefault="005F1B59" w:rsidP="005F1B59">
      <w:pPr>
        <w:pStyle w:val="Zdrojovkd"/>
      </w:pPr>
      <w:r>
        <w:t xml:space="preserve">                    Type = Block.BlockType.Ground2,</w:t>
      </w:r>
    </w:p>
    <w:p w14:paraId="7D1C8F85" w14:textId="77777777" w:rsidR="005F1B59" w:rsidRDefault="005F1B59" w:rsidP="005F1B59">
      <w:pPr>
        <w:pStyle w:val="Zdrojovkd"/>
      </w:pPr>
      <w:r>
        <w:t xml:space="preserve">                    Name = string.Format("PlatformTest_{0:00}", i)</w:t>
      </w:r>
    </w:p>
    <w:p w14:paraId="4BBADF0C" w14:textId="77777777" w:rsidR="005F1B59" w:rsidRDefault="005F1B59" w:rsidP="005F1B59">
      <w:pPr>
        <w:pStyle w:val="Zdrojovkd"/>
      </w:pPr>
      <w:r>
        <w:t xml:space="preserve">                };</w:t>
      </w:r>
    </w:p>
    <w:p w14:paraId="5B0BA168" w14:textId="77777777" w:rsidR="005F1B59" w:rsidRDefault="005F1B59" w:rsidP="005F1B59">
      <w:pPr>
        <w:pStyle w:val="Zdrojovkd"/>
      </w:pPr>
      <w:r>
        <w:t xml:space="preserve">                tmp.Transform.Position = new Vector3(80 + 16 * i, -80, 0);</w:t>
      </w:r>
    </w:p>
    <w:p w14:paraId="683BE8A6" w14:textId="77777777" w:rsidR="005F1B59" w:rsidRDefault="005F1B59" w:rsidP="005F1B59">
      <w:pPr>
        <w:pStyle w:val="Zdrojovkd"/>
      </w:pPr>
      <w:r>
        <w:t xml:space="preserve">                tmp.InitCollider = true;</w:t>
      </w:r>
    </w:p>
    <w:p w14:paraId="5D590849" w14:textId="77777777" w:rsidR="005F1B59" w:rsidRDefault="005F1B59" w:rsidP="005F1B59">
      <w:pPr>
        <w:pStyle w:val="Zdrojovkd"/>
      </w:pPr>
      <w:r>
        <w:t xml:space="preserve">            }</w:t>
      </w:r>
    </w:p>
    <w:p w14:paraId="3B9FCC82" w14:textId="77777777" w:rsidR="005F1B59" w:rsidRDefault="005F1B59" w:rsidP="005F1B59">
      <w:pPr>
        <w:pStyle w:val="Zdrojovkd"/>
      </w:pPr>
    </w:p>
    <w:p w14:paraId="7C7577F5" w14:textId="77777777" w:rsidR="005F1B59" w:rsidRDefault="005F1B59" w:rsidP="005F1B59">
      <w:pPr>
        <w:pStyle w:val="Zdrojovkd"/>
      </w:pPr>
      <w:r>
        <w:t xml:space="preserve">            Block pipe = new Block()</w:t>
      </w:r>
    </w:p>
    <w:p w14:paraId="4187DEF3" w14:textId="77777777" w:rsidR="005F1B59" w:rsidRDefault="005F1B59" w:rsidP="005F1B59">
      <w:pPr>
        <w:pStyle w:val="Zdrojovkd"/>
      </w:pPr>
      <w:r>
        <w:t xml:space="preserve">            {</w:t>
      </w:r>
    </w:p>
    <w:p w14:paraId="1480EE51" w14:textId="77777777" w:rsidR="005F1B59" w:rsidRDefault="005F1B59" w:rsidP="005F1B59">
      <w:pPr>
        <w:pStyle w:val="Zdrojovkd"/>
      </w:pPr>
      <w:r>
        <w:t xml:space="preserve">                Name = "pipe1",</w:t>
      </w:r>
    </w:p>
    <w:p w14:paraId="31434B54" w14:textId="77777777" w:rsidR="005F1B59" w:rsidRDefault="005F1B59" w:rsidP="005F1B59">
      <w:pPr>
        <w:pStyle w:val="Zdrojovkd"/>
      </w:pPr>
      <w:r>
        <w:t xml:space="preserve">                Type = Block.BlockType.Pipe1</w:t>
      </w:r>
    </w:p>
    <w:p w14:paraId="7DADAE4D" w14:textId="77777777" w:rsidR="005F1B59" w:rsidRDefault="005F1B59" w:rsidP="005F1B59">
      <w:pPr>
        <w:pStyle w:val="Zdrojovkd"/>
      </w:pPr>
      <w:r>
        <w:t xml:space="preserve">            };</w:t>
      </w:r>
    </w:p>
    <w:p w14:paraId="0B04C98B" w14:textId="77777777" w:rsidR="005F1B59" w:rsidRDefault="005F1B59" w:rsidP="005F1B59">
      <w:pPr>
        <w:pStyle w:val="Zdrojovkd"/>
      </w:pPr>
      <w:r>
        <w:t xml:space="preserve">            pipe.Transform.Position = new Vector3(240, -32, 0);</w:t>
      </w:r>
    </w:p>
    <w:p w14:paraId="51B49FDA" w14:textId="77777777" w:rsidR="005F1B59" w:rsidRDefault="005F1B59" w:rsidP="005F1B59">
      <w:pPr>
        <w:pStyle w:val="Zdrojovkd"/>
      </w:pPr>
    </w:p>
    <w:p w14:paraId="19655D8B" w14:textId="77777777" w:rsidR="005F1B59" w:rsidRDefault="005F1B59" w:rsidP="005F1B59">
      <w:pPr>
        <w:pStyle w:val="Zdrojovkd"/>
      </w:pPr>
      <w:r>
        <w:lastRenderedPageBreak/>
        <w:t xml:space="preserve">            Block blck = new Block()</w:t>
      </w:r>
    </w:p>
    <w:p w14:paraId="60C24DD3" w14:textId="77777777" w:rsidR="005F1B59" w:rsidRDefault="005F1B59" w:rsidP="005F1B59">
      <w:pPr>
        <w:pStyle w:val="Zdrojovkd"/>
      </w:pPr>
      <w:r>
        <w:t xml:space="preserve">            {</w:t>
      </w:r>
    </w:p>
    <w:p w14:paraId="19307790" w14:textId="77777777" w:rsidR="005F1B59" w:rsidRDefault="005F1B59" w:rsidP="005F1B59">
      <w:pPr>
        <w:pStyle w:val="Zdrojovkd"/>
      </w:pPr>
      <w:r>
        <w:t xml:space="preserve">                Name = "random1",</w:t>
      </w:r>
    </w:p>
    <w:p w14:paraId="736795F8" w14:textId="77777777" w:rsidR="005F1B59" w:rsidRDefault="005F1B59" w:rsidP="005F1B59">
      <w:pPr>
        <w:pStyle w:val="Zdrojovkd"/>
      </w:pPr>
      <w:r>
        <w:t xml:space="preserve">                Type = Block.BlockType.Ground2</w:t>
      </w:r>
    </w:p>
    <w:p w14:paraId="67F12FF2" w14:textId="77777777" w:rsidR="005F1B59" w:rsidRDefault="005F1B59" w:rsidP="005F1B59">
      <w:pPr>
        <w:pStyle w:val="Zdrojovkd"/>
      </w:pPr>
      <w:r>
        <w:t xml:space="preserve">            };</w:t>
      </w:r>
    </w:p>
    <w:p w14:paraId="2AC943A3" w14:textId="77777777" w:rsidR="005F1B59" w:rsidRDefault="005F1B59" w:rsidP="005F1B59">
      <w:pPr>
        <w:pStyle w:val="Zdrojovkd"/>
      </w:pPr>
      <w:r>
        <w:t xml:space="preserve">            blck.InitNewComponent&lt;Collider&gt;();</w:t>
      </w:r>
    </w:p>
    <w:p w14:paraId="06348D33" w14:textId="77777777" w:rsidR="005F1B59" w:rsidRDefault="005F1B59" w:rsidP="005F1B59">
      <w:pPr>
        <w:pStyle w:val="Zdrojovkd"/>
      </w:pPr>
      <w:r>
        <w:t xml:space="preserve">            blck.Collider.Area = new System.Drawing.RectangleF(0, 0, 16, 16);</w:t>
      </w:r>
    </w:p>
    <w:p w14:paraId="29198DDC" w14:textId="77777777" w:rsidR="005F1B59" w:rsidRDefault="005F1B59" w:rsidP="005F1B59">
      <w:pPr>
        <w:pStyle w:val="Zdrojovkd"/>
      </w:pPr>
      <w:r>
        <w:t xml:space="preserve">            blck.Transform.Position = new Vector3(400, -16, 0);</w:t>
      </w:r>
    </w:p>
    <w:p w14:paraId="5463EA77" w14:textId="77777777" w:rsidR="005F1B59" w:rsidRDefault="005F1B59" w:rsidP="005F1B59">
      <w:pPr>
        <w:pStyle w:val="Zdrojovkd"/>
      </w:pPr>
    </w:p>
    <w:p w14:paraId="1826C441" w14:textId="77777777" w:rsidR="005F1B59" w:rsidRDefault="005F1B59" w:rsidP="005F1B59">
      <w:pPr>
        <w:pStyle w:val="Zdrojovkd"/>
      </w:pPr>
      <w:r>
        <w:t xml:space="preserve">            Block blck2 = new Block()</w:t>
      </w:r>
    </w:p>
    <w:p w14:paraId="2243B01B" w14:textId="77777777" w:rsidR="005F1B59" w:rsidRDefault="005F1B59" w:rsidP="005F1B59">
      <w:pPr>
        <w:pStyle w:val="Zdrojovkd"/>
      </w:pPr>
      <w:r>
        <w:t xml:space="preserve">            {</w:t>
      </w:r>
    </w:p>
    <w:p w14:paraId="19C7C205" w14:textId="77777777" w:rsidR="005F1B59" w:rsidRDefault="005F1B59" w:rsidP="005F1B59">
      <w:pPr>
        <w:pStyle w:val="Zdrojovkd"/>
      </w:pPr>
      <w:r>
        <w:t xml:space="preserve">                Type = Block.BlockType.Ground2,</w:t>
      </w:r>
    </w:p>
    <w:p w14:paraId="1F6AF4DD" w14:textId="77777777" w:rsidR="005F1B59" w:rsidRDefault="005F1B59" w:rsidP="005F1B59">
      <w:pPr>
        <w:pStyle w:val="Zdrojovkd"/>
      </w:pPr>
      <w:r>
        <w:t xml:space="preserve">                Name = "random2"</w:t>
      </w:r>
    </w:p>
    <w:p w14:paraId="65407ADB" w14:textId="77777777" w:rsidR="005F1B59" w:rsidRDefault="005F1B59" w:rsidP="005F1B59">
      <w:pPr>
        <w:pStyle w:val="Zdrojovkd"/>
      </w:pPr>
      <w:r>
        <w:t xml:space="preserve">            };</w:t>
      </w:r>
    </w:p>
    <w:p w14:paraId="75B602B7" w14:textId="77777777" w:rsidR="005F1B59" w:rsidRDefault="005F1B59" w:rsidP="005F1B59">
      <w:pPr>
        <w:pStyle w:val="Zdrojovkd"/>
      </w:pPr>
    </w:p>
    <w:p w14:paraId="62931A8B" w14:textId="77777777" w:rsidR="005F1B59" w:rsidRDefault="005F1B59" w:rsidP="005F1B59">
      <w:pPr>
        <w:pStyle w:val="Zdrojovkd"/>
      </w:pPr>
      <w:r>
        <w:t xml:space="preserve">            blck2.Transform.Position = new Vector3(600, -16, 0);</w:t>
      </w:r>
    </w:p>
    <w:p w14:paraId="406E2E46" w14:textId="77777777" w:rsidR="005F1B59" w:rsidRDefault="005F1B59" w:rsidP="005F1B59">
      <w:pPr>
        <w:pStyle w:val="Zdrojovkd"/>
      </w:pPr>
      <w:r>
        <w:t xml:space="preserve">            blck2.InitNewComponent&lt;Collider&gt;();</w:t>
      </w:r>
    </w:p>
    <w:p w14:paraId="5DF1FCDC" w14:textId="77777777" w:rsidR="005F1B59" w:rsidRDefault="005F1B59" w:rsidP="005F1B59">
      <w:pPr>
        <w:pStyle w:val="Zdrojovkd"/>
      </w:pPr>
      <w:r>
        <w:t xml:space="preserve">            blck2.Collider.Area = new System.Drawing.RectangleF(0, 0, 16, 16);</w:t>
      </w:r>
    </w:p>
    <w:p w14:paraId="277E5E10" w14:textId="77777777" w:rsidR="005F1B59" w:rsidRDefault="005F1B59" w:rsidP="005F1B59">
      <w:pPr>
        <w:pStyle w:val="Zdrojovkd"/>
      </w:pPr>
    </w:p>
    <w:p w14:paraId="35EB52FF" w14:textId="77777777" w:rsidR="005F1B59" w:rsidRDefault="005F1B59" w:rsidP="005F1B59">
      <w:pPr>
        <w:pStyle w:val="Zdrojovkd"/>
      </w:pPr>
      <w:r>
        <w:t xml:space="preserve">            Goomba goomba = new Goomba();</w:t>
      </w:r>
    </w:p>
    <w:p w14:paraId="1FDBC98B" w14:textId="77777777" w:rsidR="005F1B59" w:rsidRDefault="005F1B59" w:rsidP="005F1B59">
      <w:pPr>
        <w:pStyle w:val="Zdrojovkd"/>
      </w:pPr>
      <w:r>
        <w:t xml:space="preserve">            goomba.Transform.Position = new Vector3(500, -20, 0);</w:t>
      </w:r>
    </w:p>
    <w:p w14:paraId="4DCFA938" w14:textId="77777777" w:rsidR="005F1B59" w:rsidRDefault="005F1B59" w:rsidP="005F1B59">
      <w:pPr>
        <w:pStyle w:val="Zdrojovkd"/>
      </w:pPr>
    </w:p>
    <w:p w14:paraId="329BAD60" w14:textId="77777777" w:rsidR="005F1B59" w:rsidRDefault="005F1B59" w:rsidP="005F1B59">
      <w:pPr>
        <w:pStyle w:val="Zdrojovkd"/>
      </w:pPr>
      <w:r>
        <w:t xml:space="preserve">            Mario m = new Mario()</w:t>
      </w:r>
    </w:p>
    <w:p w14:paraId="19570229" w14:textId="77777777" w:rsidR="005F1B59" w:rsidRDefault="005F1B59" w:rsidP="005F1B59">
      <w:pPr>
        <w:pStyle w:val="Zdrojovkd"/>
      </w:pPr>
      <w:r>
        <w:t xml:space="preserve">            {</w:t>
      </w:r>
    </w:p>
    <w:p w14:paraId="39FAA0E8" w14:textId="77777777" w:rsidR="005F1B59" w:rsidRDefault="005F1B59" w:rsidP="005F1B59">
      <w:pPr>
        <w:pStyle w:val="Zdrojovkd"/>
      </w:pPr>
      <w:r>
        <w:t xml:space="preserve">                InitCameraController = true,</w:t>
      </w:r>
    </w:p>
    <w:p w14:paraId="5EFBBF18" w14:textId="77777777" w:rsidR="005F1B59" w:rsidRDefault="005F1B59" w:rsidP="005F1B59">
      <w:pPr>
        <w:pStyle w:val="Zdrojovkd"/>
      </w:pPr>
      <w:r>
        <w:t xml:space="preserve">                InitCharacterController = true,</w:t>
      </w:r>
    </w:p>
    <w:p w14:paraId="7ADEDB40" w14:textId="77777777" w:rsidR="005F1B59" w:rsidRDefault="005F1B59" w:rsidP="005F1B59">
      <w:pPr>
        <w:pStyle w:val="Zdrojovkd"/>
      </w:pPr>
      <w:r>
        <w:t xml:space="preserve">                InitCollider = true</w:t>
      </w:r>
    </w:p>
    <w:p w14:paraId="528E16CB" w14:textId="77777777" w:rsidR="005F1B59" w:rsidRDefault="005F1B59" w:rsidP="005F1B59">
      <w:pPr>
        <w:pStyle w:val="Zdrojovkd"/>
      </w:pPr>
      <w:r>
        <w:t xml:space="preserve">            };</w:t>
      </w:r>
    </w:p>
    <w:p w14:paraId="300D3CFE" w14:textId="77777777" w:rsidR="005F1B59" w:rsidRDefault="005F1B59" w:rsidP="005F1B59">
      <w:pPr>
        <w:pStyle w:val="Zdrojovkd"/>
      </w:pPr>
      <w:r>
        <w:t xml:space="preserve">            m.Transform.Position = new Vector3(10, -10, 0);</w:t>
      </w:r>
    </w:p>
    <w:p w14:paraId="06E9AE8C" w14:textId="77777777" w:rsidR="005F1B59" w:rsidRDefault="005F1B59" w:rsidP="005F1B59">
      <w:pPr>
        <w:pStyle w:val="Zdrojovkd"/>
      </w:pPr>
    </w:p>
    <w:p w14:paraId="4DD9F545" w14:textId="77777777" w:rsidR="005F1B59" w:rsidRDefault="005F1B59" w:rsidP="005F1B59">
      <w:pPr>
        <w:pStyle w:val="Zdrojovkd"/>
      </w:pPr>
      <w:r>
        <w:t xml:space="preserve">            new MusicPlayer();</w:t>
      </w:r>
    </w:p>
    <w:p w14:paraId="3DA32BB0" w14:textId="77777777" w:rsidR="005F1B59" w:rsidRDefault="005F1B59" w:rsidP="005F1B59">
      <w:pPr>
        <w:pStyle w:val="Zdrojovkd"/>
      </w:pPr>
    </w:p>
    <w:p w14:paraId="37CFCDB0" w14:textId="77777777" w:rsidR="005F1B59" w:rsidRDefault="005F1B59" w:rsidP="005F1B59">
      <w:pPr>
        <w:pStyle w:val="Zdrojovkd"/>
      </w:pPr>
      <w:r>
        <w:t xml:space="preserve">            Camera c = new Camera()</w:t>
      </w:r>
    </w:p>
    <w:p w14:paraId="3A12AF1B" w14:textId="77777777" w:rsidR="005F1B59" w:rsidRDefault="005F1B59" w:rsidP="005F1B59">
      <w:pPr>
        <w:pStyle w:val="Zdrojovkd"/>
      </w:pPr>
      <w:r>
        <w:t xml:space="preserve">            {</w:t>
      </w:r>
    </w:p>
    <w:p w14:paraId="79D4744C" w14:textId="77777777" w:rsidR="005F1B59" w:rsidRDefault="005F1B59" w:rsidP="005F1B59">
      <w:pPr>
        <w:pStyle w:val="Zdrojovkd"/>
      </w:pPr>
      <w:r>
        <w:t xml:space="preserve">                BackGround = Shared.Mechanics.OverworldBackground.ToColor()</w:t>
      </w:r>
    </w:p>
    <w:p w14:paraId="667E917A" w14:textId="77777777" w:rsidR="005F1B59" w:rsidRDefault="005F1B59" w:rsidP="005F1B59">
      <w:pPr>
        <w:pStyle w:val="Zdrojovkd"/>
      </w:pPr>
      <w:r>
        <w:t xml:space="preserve">            };</w:t>
      </w:r>
    </w:p>
    <w:p w14:paraId="209FD78E" w14:textId="77777777" w:rsidR="005F1B59" w:rsidRDefault="005F1B59" w:rsidP="005F1B59">
      <w:pPr>
        <w:pStyle w:val="Zdrojovkd"/>
      </w:pPr>
    </w:p>
    <w:p w14:paraId="2F1D1B15" w14:textId="77777777" w:rsidR="005F1B59" w:rsidRDefault="005F1B59" w:rsidP="005F1B59">
      <w:pPr>
        <w:pStyle w:val="Zdrojovkd"/>
      </w:pPr>
      <w:r>
        <w:t xml:space="preserve">            new GUIUpdater();</w:t>
      </w:r>
    </w:p>
    <w:p w14:paraId="0AA4CCD3" w14:textId="77777777" w:rsidR="005F1B59" w:rsidRDefault="005F1B59" w:rsidP="005F1B59">
      <w:pPr>
        <w:pStyle w:val="Zdrojovkd"/>
      </w:pPr>
      <w:r>
        <w:t xml:space="preserve">            new SoundOutput();</w:t>
      </w:r>
    </w:p>
    <w:p w14:paraId="6F52661C" w14:textId="77777777" w:rsidR="005F1B59" w:rsidRDefault="005F1B59" w:rsidP="005F1B59">
      <w:pPr>
        <w:pStyle w:val="Zdrojovkd"/>
      </w:pPr>
      <w:r>
        <w:t xml:space="preserve">            new BackgroundWorker();</w:t>
      </w:r>
    </w:p>
    <w:p w14:paraId="4724277F" w14:textId="77777777" w:rsidR="005F1B59" w:rsidRDefault="005F1B59" w:rsidP="005F1B59">
      <w:pPr>
        <w:pStyle w:val="Zdrojovkd"/>
      </w:pPr>
    </w:p>
    <w:p w14:paraId="510C1F8F" w14:textId="77777777" w:rsidR="005F1B59" w:rsidRDefault="005F1B59" w:rsidP="005F1B59">
      <w:pPr>
        <w:pStyle w:val="Zdrojovkd"/>
      </w:pPr>
      <w:r>
        <w:t xml:space="preserve">            Trigger DeathZone = new Trigger();</w:t>
      </w:r>
    </w:p>
    <w:p w14:paraId="5923846B" w14:textId="77777777" w:rsidR="005F1B59" w:rsidRDefault="005F1B59" w:rsidP="005F1B59">
      <w:pPr>
        <w:pStyle w:val="Zdrojovkd"/>
      </w:pPr>
      <w:r>
        <w:t xml:space="preserve">            DeathZone.InitNewScript&lt;DeathZoneScript&gt;();</w:t>
      </w:r>
    </w:p>
    <w:p w14:paraId="429BE40C" w14:textId="77777777" w:rsidR="005F1B59" w:rsidRDefault="005F1B59" w:rsidP="005F1B59">
      <w:pPr>
        <w:pStyle w:val="Zdrojovkd"/>
      </w:pPr>
      <w:r>
        <w:t xml:space="preserve">            DeathZone.Transform.Dimensions = new Vector3(3200, 10, 0);</w:t>
      </w:r>
    </w:p>
    <w:p w14:paraId="71887EC4" w14:textId="77777777" w:rsidR="005F1B59" w:rsidRDefault="005F1B59" w:rsidP="005F1B59">
      <w:pPr>
        <w:pStyle w:val="Zdrojovkd"/>
      </w:pPr>
      <w:r>
        <w:t xml:space="preserve">            DeathZone.Transform.Position = new Vector3(0, 50, 0);</w:t>
      </w:r>
    </w:p>
    <w:p w14:paraId="1C742050" w14:textId="77777777" w:rsidR="005F1B59" w:rsidRDefault="005F1B59" w:rsidP="005F1B59">
      <w:pPr>
        <w:pStyle w:val="Zdrojovkd"/>
      </w:pPr>
      <w:r>
        <w:t xml:space="preserve">            DeathZone.Model = new Material(Color.Black, DeathZone);</w:t>
      </w:r>
    </w:p>
    <w:p w14:paraId="2E086153" w14:textId="77777777" w:rsidR="005F1B59" w:rsidRDefault="005F1B59" w:rsidP="005F1B59">
      <w:pPr>
        <w:pStyle w:val="Zdrojovkd"/>
      </w:pPr>
      <w:r>
        <w:t xml:space="preserve">        }</w:t>
      </w:r>
    </w:p>
    <w:p w14:paraId="128A72D7" w14:textId="77777777" w:rsidR="005F1B59" w:rsidRDefault="005F1B59" w:rsidP="005F1B59">
      <w:pPr>
        <w:pStyle w:val="Zdrojovkd"/>
      </w:pPr>
      <w:r>
        <w:t xml:space="preserve">    }</w:t>
      </w:r>
    </w:p>
    <w:p w14:paraId="45BD85CF" w14:textId="646452BB" w:rsidR="005F1B59" w:rsidRPr="005F1B59" w:rsidRDefault="005F1B59" w:rsidP="005F1B59">
      <w:pPr>
        <w:pStyle w:val="Zdrojovkd"/>
      </w:pPr>
      <w:r>
        <w:t>}</w:t>
      </w:r>
    </w:p>
    <w:p w14:paraId="6F14A872" w14:textId="49DC01D1" w:rsidR="00CA7D0B" w:rsidRDefault="00CA7D0B" w:rsidP="00CA7D0B">
      <w:pPr>
        <w:pStyle w:val="Nadpis4"/>
      </w:pPr>
      <w:r>
        <w:t>Assets/Scenes/</w:t>
      </w:r>
      <w:r>
        <w:t>WorldScreen.cs</w:t>
      </w:r>
    </w:p>
    <w:p w14:paraId="5D09830A" w14:textId="77777777" w:rsidR="005F1B59" w:rsidRDefault="005F1B59" w:rsidP="005F1B59">
      <w:pPr>
        <w:pStyle w:val="Zdrojovkd"/>
      </w:pPr>
      <w:r>
        <w:t>using DKEngine.Core;</w:t>
      </w:r>
    </w:p>
    <w:p w14:paraId="50F4EE4D" w14:textId="77777777" w:rsidR="005F1B59" w:rsidRDefault="005F1B59" w:rsidP="005F1B59">
      <w:pPr>
        <w:pStyle w:val="Zdrojovkd"/>
      </w:pPr>
      <w:r>
        <w:t>using DKEngine.Core.Components;</w:t>
      </w:r>
    </w:p>
    <w:p w14:paraId="5F66D2D7" w14:textId="77777777" w:rsidR="005F1B59" w:rsidRDefault="005F1B59" w:rsidP="005F1B59">
      <w:pPr>
        <w:pStyle w:val="Zdrojovkd"/>
      </w:pPr>
      <w:r>
        <w:t>using DKEngine.Core.UI;</w:t>
      </w:r>
    </w:p>
    <w:p w14:paraId="06B37E44" w14:textId="77777777" w:rsidR="005F1B59" w:rsidRDefault="005F1B59" w:rsidP="005F1B59">
      <w:pPr>
        <w:pStyle w:val="Zdrojovkd"/>
      </w:pPr>
      <w:r>
        <w:t>using MarIO.Assets.Models;</w:t>
      </w:r>
    </w:p>
    <w:p w14:paraId="2EFFA95B" w14:textId="77777777" w:rsidR="005F1B59" w:rsidRDefault="005F1B59" w:rsidP="005F1B59">
      <w:pPr>
        <w:pStyle w:val="Zdrojovkd"/>
      </w:pPr>
      <w:r>
        <w:t>using MarIO.Assets.Models.Miscellaneous;</w:t>
      </w:r>
    </w:p>
    <w:p w14:paraId="2110D9CF" w14:textId="77777777" w:rsidR="005F1B59" w:rsidRDefault="005F1B59" w:rsidP="005F1B59">
      <w:pPr>
        <w:pStyle w:val="Zdrojovkd"/>
      </w:pPr>
      <w:r>
        <w:t>using System;</w:t>
      </w:r>
    </w:p>
    <w:p w14:paraId="1E809432" w14:textId="77777777" w:rsidR="005F1B59" w:rsidRDefault="005F1B59" w:rsidP="005F1B59">
      <w:pPr>
        <w:pStyle w:val="Zdrojovkd"/>
      </w:pPr>
      <w:r>
        <w:t>using System.Drawing;</w:t>
      </w:r>
    </w:p>
    <w:p w14:paraId="45C20C45" w14:textId="77777777" w:rsidR="005F1B59" w:rsidRDefault="005F1B59" w:rsidP="005F1B59">
      <w:pPr>
        <w:pStyle w:val="Zdrojovkd"/>
      </w:pPr>
      <w:r>
        <w:t>using System.Linq;</w:t>
      </w:r>
    </w:p>
    <w:p w14:paraId="405D7F32" w14:textId="77777777" w:rsidR="005F1B59" w:rsidRDefault="005F1B59" w:rsidP="005F1B59">
      <w:pPr>
        <w:pStyle w:val="Zdrojovkd"/>
      </w:pPr>
    </w:p>
    <w:p w14:paraId="5DE5699E" w14:textId="77777777" w:rsidR="005F1B59" w:rsidRDefault="005F1B59" w:rsidP="005F1B59">
      <w:pPr>
        <w:pStyle w:val="Zdrojovkd"/>
      </w:pPr>
      <w:r>
        <w:t>namespace MarIO.Assets.Scenes</w:t>
      </w:r>
    </w:p>
    <w:p w14:paraId="4511C50A" w14:textId="77777777" w:rsidR="005F1B59" w:rsidRDefault="005F1B59" w:rsidP="005F1B59">
      <w:pPr>
        <w:pStyle w:val="Zdrojovkd"/>
      </w:pPr>
      <w:r>
        <w:t>{</w:t>
      </w:r>
    </w:p>
    <w:p w14:paraId="55C0E706" w14:textId="77777777" w:rsidR="005F1B59" w:rsidRDefault="005F1B59" w:rsidP="005F1B59">
      <w:pPr>
        <w:pStyle w:val="Zdrojovkd"/>
      </w:pPr>
      <w:r>
        <w:t xml:space="preserve">    public class WorldScreen : Scene</w:t>
      </w:r>
    </w:p>
    <w:p w14:paraId="646BBB93" w14:textId="77777777" w:rsidR="005F1B59" w:rsidRDefault="005F1B59" w:rsidP="005F1B59">
      <w:pPr>
        <w:pStyle w:val="Zdrojovkd"/>
      </w:pPr>
      <w:r>
        <w:t xml:space="preserve">    {</w:t>
      </w:r>
    </w:p>
    <w:p w14:paraId="1407F3E9" w14:textId="77777777" w:rsidR="005F1B59" w:rsidRDefault="005F1B59" w:rsidP="005F1B59">
      <w:pPr>
        <w:pStyle w:val="Zdrojovkd"/>
      </w:pPr>
      <w:r>
        <w:t xml:space="preserve">        private static readonly TimeSpan _defautlTimeSpan = new TimeSpan(0, 0, 5);</w:t>
      </w:r>
    </w:p>
    <w:p w14:paraId="1024EEA4" w14:textId="77777777" w:rsidR="005F1B59" w:rsidRDefault="005F1B59" w:rsidP="005F1B59">
      <w:pPr>
        <w:pStyle w:val="Zdrojovkd"/>
      </w:pPr>
    </w:p>
    <w:p w14:paraId="73E3B782" w14:textId="77777777" w:rsidR="005F1B59" w:rsidRDefault="005F1B59" w:rsidP="005F1B59">
      <w:pPr>
        <w:pStyle w:val="Zdrojovkd"/>
      </w:pPr>
      <w:r>
        <w:t xml:space="preserve">        private TextBlock World;</w:t>
      </w:r>
    </w:p>
    <w:p w14:paraId="0203DD55" w14:textId="77777777" w:rsidR="005F1B59" w:rsidRDefault="005F1B59" w:rsidP="005F1B59">
      <w:pPr>
        <w:pStyle w:val="Zdrojovkd"/>
      </w:pPr>
      <w:r>
        <w:t xml:space="preserve">        private TextBlock Lives;</w:t>
      </w:r>
    </w:p>
    <w:p w14:paraId="694EB6F4" w14:textId="77777777" w:rsidR="005F1B59" w:rsidRDefault="005F1B59" w:rsidP="005F1B59">
      <w:pPr>
        <w:pStyle w:val="Zdrojovkd"/>
      </w:pPr>
      <w:r>
        <w:t xml:space="preserve">        private Delayer Delayer;</w:t>
      </w:r>
    </w:p>
    <w:p w14:paraId="0BCDADE0" w14:textId="77777777" w:rsidR="005F1B59" w:rsidRDefault="005F1B59" w:rsidP="005F1B59">
      <w:pPr>
        <w:pStyle w:val="Zdrojovkd"/>
      </w:pPr>
    </w:p>
    <w:p w14:paraId="6C941ED3" w14:textId="77777777" w:rsidR="005F1B59" w:rsidRDefault="005F1B59" w:rsidP="005F1B59">
      <w:pPr>
        <w:pStyle w:val="Zdrojovkd"/>
      </w:pPr>
      <w:r>
        <w:t xml:space="preserve">        private static string RemainingLives = "";</w:t>
      </w:r>
    </w:p>
    <w:p w14:paraId="096F6431" w14:textId="77777777" w:rsidR="005F1B59" w:rsidRDefault="005F1B59" w:rsidP="005F1B59">
      <w:pPr>
        <w:pStyle w:val="Zdrojovkd"/>
      </w:pPr>
      <w:r>
        <w:t xml:space="preserve">        private static string WorldName = "";</w:t>
      </w:r>
    </w:p>
    <w:p w14:paraId="11634FB2" w14:textId="77777777" w:rsidR="005F1B59" w:rsidRDefault="005F1B59" w:rsidP="005F1B59">
      <w:pPr>
        <w:pStyle w:val="Zdrojovkd"/>
      </w:pPr>
      <w:r>
        <w:t xml:space="preserve">        public static Action WorldChange;</w:t>
      </w:r>
    </w:p>
    <w:p w14:paraId="29F5135E" w14:textId="77777777" w:rsidR="005F1B59" w:rsidRDefault="005F1B59" w:rsidP="005F1B59">
      <w:pPr>
        <w:pStyle w:val="Zdrojovkd"/>
      </w:pPr>
      <w:r>
        <w:t xml:space="preserve">        public static TimeSpan? Delay;</w:t>
      </w:r>
    </w:p>
    <w:p w14:paraId="39F4BD5D" w14:textId="77777777" w:rsidR="005F1B59" w:rsidRDefault="005F1B59" w:rsidP="005F1B59">
      <w:pPr>
        <w:pStyle w:val="Zdrojovkd"/>
      </w:pPr>
    </w:p>
    <w:p w14:paraId="7D1165CF" w14:textId="77777777" w:rsidR="005F1B59" w:rsidRDefault="005F1B59" w:rsidP="005F1B59">
      <w:pPr>
        <w:pStyle w:val="Zdrojovkd"/>
      </w:pPr>
      <w:r>
        <w:t xml:space="preserve">        public WorldScreen()</w:t>
      </w:r>
    </w:p>
    <w:p w14:paraId="1F7BABEA" w14:textId="77777777" w:rsidR="005F1B59" w:rsidRDefault="005F1B59" w:rsidP="005F1B59">
      <w:pPr>
        <w:pStyle w:val="Zdrojovkd"/>
      </w:pPr>
      <w:r>
        <w:lastRenderedPageBreak/>
        <w:t xml:space="preserve">        {</w:t>
      </w:r>
    </w:p>
    <w:p w14:paraId="667EF145" w14:textId="77777777" w:rsidR="005F1B59" w:rsidRDefault="005F1B59" w:rsidP="005F1B59">
      <w:pPr>
        <w:pStyle w:val="Zdrojovkd"/>
      </w:pPr>
      <w:r>
        <w:t xml:space="preserve">            Name = nameof(WorldScreen);</w:t>
      </w:r>
    </w:p>
    <w:p w14:paraId="2EFAC5ED" w14:textId="77777777" w:rsidR="005F1B59" w:rsidRDefault="005F1B59" w:rsidP="005F1B59">
      <w:pPr>
        <w:pStyle w:val="Zdrojovkd"/>
      </w:pPr>
      <w:r>
        <w:t xml:space="preserve">        }</w:t>
      </w:r>
    </w:p>
    <w:p w14:paraId="6587D11D" w14:textId="77777777" w:rsidR="005F1B59" w:rsidRDefault="005F1B59" w:rsidP="005F1B59">
      <w:pPr>
        <w:pStyle w:val="Zdrojovkd"/>
      </w:pPr>
    </w:p>
    <w:p w14:paraId="266E3255" w14:textId="77777777" w:rsidR="005F1B59" w:rsidRDefault="005F1B59" w:rsidP="005F1B59">
      <w:pPr>
        <w:pStyle w:val="Zdrojovkd"/>
      </w:pPr>
      <w:r>
        <w:t xml:space="preserve">        public override void Init()</w:t>
      </w:r>
    </w:p>
    <w:p w14:paraId="6C8DB6D3" w14:textId="77777777" w:rsidR="005F1B59" w:rsidRDefault="005F1B59" w:rsidP="005F1B59">
      <w:pPr>
        <w:pStyle w:val="Zdrojovkd"/>
      </w:pPr>
      <w:r>
        <w:t xml:space="preserve">        {</w:t>
      </w:r>
    </w:p>
    <w:p w14:paraId="13ABB597" w14:textId="77777777" w:rsidR="005F1B59" w:rsidRDefault="005F1B59" w:rsidP="005F1B59">
      <w:pPr>
        <w:pStyle w:val="Zdrojovkd"/>
      </w:pPr>
      <w:r>
        <w:t xml:space="preserve">            TextBlock _World = new TextBlock()</w:t>
      </w:r>
    </w:p>
    <w:p w14:paraId="3D621BED" w14:textId="77777777" w:rsidR="005F1B59" w:rsidRDefault="005F1B59" w:rsidP="005F1B59">
      <w:pPr>
        <w:pStyle w:val="Zdrojovkd"/>
      </w:pPr>
      <w:r>
        <w:t xml:space="preserve">            {</w:t>
      </w:r>
    </w:p>
    <w:p w14:paraId="77D6242B" w14:textId="77777777" w:rsidR="005F1B59" w:rsidRDefault="005F1B59" w:rsidP="005F1B59">
      <w:pPr>
        <w:pStyle w:val="Zdrojovkd"/>
      </w:pPr>
      <w:r>
        <w:t xml:space="preserve">                FontSize = 5,</w:t>
      </w:r>
    </w:p>
    <w:p w14:paraId="6D3673FD" w14:textId="77777777" w:rsidR="005F1B59" w:rsidRDefault="005F1B59" w:rsidP="005F1B59">
      <w:pPr>
        <w:pStyle w:val="Zdrojovkd"/>
      </w:pPr>
      <w:r>
        <w:t xml:space="preserve">                Foreground = Color.White,</w:t>
      </w:r>
    </w:p>
    <w:p w14:paraId="5D0CA02D" w14:textId="77777777" w:rsidR="005F1B59" w:rsidRDefault="005F1B59" w:rsidP="005F1B59">
      <w:pPr>
        <w:pStyle w:val="Zdrojovkd"/>
      </w:pPr>
      <w:r>
        <w:t xml:space="preserve">                HAlignment = Text.HorizontalAlignment.Center,</w:t>
      </w:r>
    </w:p>
    <w:p w14:paraId="4869D482" w14:textId="77777777" w:rsidR="005F1B59" w:rsidRDefault="005F1B59" w:rsidP="005F1B59">
      <w:pPr>
        <w:pStyle w:val="Zdrojovkd"/>
      </w:pPr>
      <w:r>
        <w:t xml:space="preserve">                IsGUI = true,</w:t>
      </w:r>
    </w:p>
    <w:p w14:paraId="1F0A6A3A" w14:textId="77777777" w:rsidR="005F1B59" w:rsidRDefault="005F1B59" w:rsidP="005F1B59">
      <w:pPr>
        <w:pStyle w:val="Zdrojovkd"/>
      </w:pPr>
      <w:r>
        <w:t xml:space="preserve">                Name = "tx_const_world",</w:t>
      </w:r>
    </w:p>
    <w:p w14:paraId="6D99F53B" w14:textId="77777777" w:rsidR="005F1B59" w:rsidRDefault="005F1B59" w:rsidP="005F1B59">
      <w:pPr>
        <w:pStyle w:val="Zdrojovkd"/>
      </w:pPr>
      <w:r>
        <w:t xml:space="preserve">                Text = "WORLD",</w:t>
      </w:r>
    </w:p>
    <w:p w14:paraId="4661C12F" w14:textId="77777777" w:rsidR="005F1B59" w:rsidRDefault="005F1B59" w:rsidP="005F1B59">
      <w:pPr>
        <w:pStyle w:val="Zdrojovkd"/>
      </w:pPr>
      <w:r>
        <w:t xml:space="preserve">                TextHAlignment = Text.HorizontalAlignment.Center,</w:t>
      </w:r>
    </w:p>
    <w:p w14:paraId="2F3CFF84" w14:textId="77777777" w:rsidR="005F1B59" w:rsidRDefault="005F1B59" w:rsidP="005F1B59">
      <w:pPr>
        <w:pStyle w:val="Zdrojovkd"/>
      </w:pPr>
      <w:r>
        <w:t xml:space="preserve">                VAlignment = Text.VerticalAlignment.Center</w:t>
      </w:r>
    </w:p>
    <w:p w14:paraId="522343D1" w14:textId="77777777" w:rsidR="005F1B59" w:rsidRDefault="005F1B59" w:rsidP="005F1B59">
      <w:pPr>
        <w:pStyle w:val="Zdrojovkd"/>
      </w:pPr>
      <w:r>
        <w:t xml:space="preserve">            };</w:t>
      </w:r>
    </w:p>
    <w:p w14:paraId="2DED931A" w14:textId="77777777" w:rsidR="005F1B59" w:rsidRDefault="005F1B59" w:rsidP="005F1B59">
      <w:pPr>
        <w:pStyle w:val="Zdrojovkd"/>
      </w:pPr>
      <w:r>
        <w:t xml:space="preserve">            _World.Transform.Position += new Vector3(0, -40, 0);</w:t>
      </w:r>
    </w:p>
    <w:p w14:paraId="0E310EAF" w14:textId="77777777" w:rsidR="005F1B59" w:rsidRDefault="005F1B59" w:rsidP="005F1B59">
      <w:pPr>
        <w:pStyle w:val="Zdrojovkd"/>
      </w:pPr>
      <w:r>
        <w:t xml:space="preserve">            _World.Transform.Dimensions = new Vector3(120, 30, 0);</w:t>
      </w:r>
    </w:p>
    <w:p w14:paraId="0B0D18EF" w14:textId="77777777" w:rsidR="005F1B59" w:rsidRDefault="005F1B59" w:rsidP="005F1B59">
      <w:pPr>
        <w:pStyle w:val="Zdrojovkd"/>
      </w:pPr>
    </w:p>
    <w:p w14:paraId="108235A2" w14:textId="77777777" w:rsidR="005F1B59" w:rsidRDefault="005F1B59" w:rsidP="005F1B59">
      <w:pPr>
        <w:pStyle w:val="Zdrojovkd"/>
      </w:pPr>
      <w:r>
        <w:t xml:space="preserve">            World = new TextBlock()</w:t>
      </w:r>
    </w:p>
    <w:p w14:paraId="6E505327" w14:textId="77777777" w:rsidR="005F1B59" w:rsidRDefault="005F1B59" w:rsidP="005F1B59">
      <w:pPr>
        <w:pStyle w:val="Zdrojovkd"/>
      </w:pPr>
      <w:r>
        <w:t xml:space="preserve">            {</w:t>
      </w:r>
    </w:p>
    <w:p w14:paraId="1A92EE10" w14:textId="77777777" w:rsidR="005F1B59" w:rsidRDefault="005F1B59" w:rsidP="005F1B59">
      <w:pPr>
        <w:pStyle w:val="Zdrojovkd"/>
      </w:pPr>
      <w:r>
        <w:t xml:space="preserve">                FontSize = 4,</w:t>
      </w:r>
    </w:p>
    <w:p w14:paraId="11C3AF10" w14:textId="77777777" w:rsidR="005F1B59" w:rsidRDefault="005F1B59" w:rsidP="005F1B59">
      <w:pPr>
        <w:pStyle w:val="Zdrojovkd"/>
      </w:pPr>
      <w:r>
        <w:t xml:space="preserve">                Foreground = Color.White,</w:t>
      </w:r>
    </w:p>
    <w:p w14:paraId="1B1FA4B9" w14:textId="77777777" w:rsidR="005F1B59" w:rsidRDefault="005F1B59" w:rsidP="005F1B59">
      <w:pPr>
        <w:pStyle w:val="Zdrojovkd"/>
      </w:pPr>
      <w:r>
        <w:t xml:space="preserve">                HAlignment = Text.HorizontalAlignment.Center,</w:t>
      </w:r>
    </w:p>
    <w:p w14:paraId="27FF119E" w14:textId="77777777" w:rsidR="005F1B59" w:rsidRDefault="005F1B59" w:rsidP="005F1B59">
      <w:pPr>
        <w:pStyle w:val="Zdrojovkd"/>
      </w:pPr>
      <w:r>
        <w:t xml:space="preserve">                IsGUI = true,</w:t>
      </w:r>
    </w:p>
    <w:p w14:paraId="7F53AE04" w14:textId="77777777" w:rsidR="005F1B59" w:rsidRDefault="005F1B59" w:rsidP="005F1B59">
      <w:pPr>
        <w:pStyle w:val="Zdrojovkd"/>
      </w:pPr>
      <w:r>
        <w:t xml:space="preserve">                Name = "tx_world",</w:t>
      </w:r>
    </w:p>
    <w:p w14:paraId="4847C491" w14:textId="77777777" w:rsidR="005F1B59" w:rsidRDefault="005F1B59" w:rsidP="005F1B59">
      <w:pPr>
        <w:pStyle w:val="Zdrojovkd"/>
      </w:pPr>
      <w:r>
        <w:t xml:space="preserve">                TextHAlignment = Text.HorizontalAlignment.Center,</w:t>
      </w:r>
    </w:p>
    <w:p w14:paraId="044CC4EC" w14:textId="77777777" w:rsidR="005F1B59" w:rsidRDefault="005F1B59" w:rsidP="005F1B59">
      <w:pPr>
        <w:pStyle w:val="Zdrojovkd"/>
      </w:pPr>
      <w:r>
        <w:t xml:space="preserve">                VAlignment = Text.VerticalAlignment.Center,</w:t>
      </w:r>
    </w:p>
    <w:p w14:paraId="102B47D6" w14:textId="77777777" w:rsidR="005F1B59" w:rsidRDefault="005F1B59" w:rsidP="005F1B59">
      <w:pPr>
        <w:pStyle w:val="Zdrojovkd"/>
      </w:pPr>
      <w:r>
        <w:t xml:space="preserve">                Text = WorldName</w:t>
      </w:r>
    </w:p>
    <w:p w14:paraId="676F95C3" w14:textId="77777777" w:rsidR="005F1B59" w:rsidRDefault="005F1B59" w:rsidP="005F1B59">
      <w:pPr>
        <w:pStyle w:val="Zdrojovkd"/>
      </w:pPr>
      <w:r>
        <w:t xml:space="preserve">            };</w:t>
      </w:r>
    </w:p>
    <w:p w14:paraId="3ED13C72" w14:textId="77777777" w:rsidR="005F1B59" w:rsidRDefault="005F1B59" w:rsidP="005F1B59">
      <w:pPr>
        <w:pStyle w:val="Zdrojovkd"/>
      </w:pPr>
      <w:r>
        <w:t xml:space="preserve">            World.Transform.Position += new Vector3(0, -5, 0);</w:t>
      </w:r>
    </w:p>
    <w:p w14:paraId="7C08BCC0" w14:textId="77777777" w:rsidR="005F1B59" w:rsidRDefault="005F1B59" w:rsidP="005F1B59">
      <w:pPr>
        <w:pStyle w:val="Zdrojovkd"/>
      </w:pPr>
      <w:r>
        <w:t xml:space="preserve">            World.Transform.Dimensions = new Vector3(100, 30, 0);</w:t>
      </w:r>
    </w:p>
    <w:p w14:paraId="763DFBB2" w14:textId="77777777" w:rsidR="005F1B59" w:rsidRDefault="005F1B59" w:rsidP="005F1B59">
      <w:pPr>
        <w:pStyle w:val="Zdrojovkd"/>
      </w:pPr>
    </w:p>
    <w:p w14:paraId="42EDD5DF" w14:textId="77777777" w:rsidR="005F1B59" w:rsidRDefault="005F1B59" w:rsidP="005F1B59">
      <w:pPr>
        <w:pStyle w:val="Zdrojovkd"/>
      </w:pPr>
      <w:r>
        <w:t xml:space="preserve">            GameObject holder = new GameObject();</w:t>
      </w:r>
    </w:p>
    <w:p w14:paraId="3932AFBE" w14:textId="77777777" w:rsidR="005F1B59" w:rsidRDefault="005F1B59" w:rsidP="005F1B59">
      <w:pPr>
        <w:pStyle w:val="Zdrojovkd"/>
      </w:pPr>
      <w:r>
        <w:t xml:space="preserve">            holder.Transform.Position = new Vector3(120, 140, 0);</w:t>
      </w:r>
    </w:p>
    <w:p w14:paraId="688CDCCB" w14:textId="77777777" w:rsidR="005F1B59" w:rsidRDefault="005F1B59" w:rsidP="005F1B59">
      <w:pPr>
        <w:pStyle w:val="Zdrojovkd"/>
      </w:pPr>
    </w:p>
    <w:p w14:paraId="7EFF509A" w14:textId="77777777" w:rsidR="005F1B59" w:rsidRDefault="005F1B59" w:rsidP="005F1B59">
      <w:pPr>
        <w:pStyle w:val="Zdrojovkd"/>
      </w:pPr>
      <w:r>
        <w:t xml:space="preserve">            Heart _HeartIcon = new Heart(holder)</w:t>
      </w:r>
    </w:p>
    <w:p w14:paraId="23C423A0" w14:textId="77777777" w:rsidR="005F1B59" w:rsidRDefault="005F1B59" w:rsidP="005F1B59">
      <w:pPr>
        <w:pStyle w:val="Zdrojovkd"/>
      </w:pPr>
      <w:r>
        <w:t xml:space="preserve">            {</w:t>
      </w:r>
    </w:p>
    <w:p w14:paraId="36977862" w14:textId="77777777" w:rsidR="005F1B59" w:rsidRDefault="005F1B59" w:rsidP="005F1B59">
      <w:pPr>
        <w:pStyle w:val="Zdrojovkd"/>
      </w:pPr>
      <w:r>
        <w:t xml:space="preserve">                IsGUI = true,</w:t>
      </w:r>
    </w:p>
    <w:p w14:paraId="6BF21779" w14:textId="77777777" w:rsidR="005F1B59" w:rsidRDefault="005F1B59" w:rsidP="005F1B59">
      <w:pPr>
        <w:pStyle w:val="Zdrojovkd"/>
      </w:pPr>
      <w:r>
        <w:t xml:space="preserve">                Name = "heart_icon"</w:t>
      </w:r>
    </w:p>
    <w:p w14:paraId="417B6EEC" w14:textId="77777777" w:rsidR="005F1B59" w:rsidRDefault="005F1B59" w:rsidP="005F1B59">
      <w:pPr>
        <w:pStyle w:val="Zdrojovkd"/>
      </w:pPr>
      <w:r>
        <w:t xml:space="preserve">            };</w:t>
      </w:r>
    </w:p>
    <w:p w14:paraId="375B3837" w14:textId="77777777" w:rsidR="005F1B59" w:rsidRDefault="005F1B59" w:rsidP="005F1B59">
      <w:pPr>
        <w:pStyle w:val="Zdrojovkd"/>
      </w:pPr>
    </w:p>
    <w:p w14:paraId="41885FB6" w14:textId="77777777" w:rsidR="005F1B59" w:rsidRDefault="005F1B59" w:rsidP="005F1B59">
      <w:pPr>
        <w:pStyle w:val="Zdrojovkd"/>
      </w:pPr>
      <w:r>
        <w:t xml:space="preserve">            _HeartIcon.Transform.Scale = new Vector3(3, 3, 0);</w:t>
      </w:r>
    </w:p>
    <w:p w14:paraId="27CC98C5" w14:textId="77777777" w:rsidR="005F1B59" w:rsidRDefault="005F1B59" w:rsidP="005F1B59">
      <w:pPr>
        <w:pStyle w:val="Zdrojovkd"/>
      </w:pPr>
    </w:p>
    <w:p w14:paraId="6F0D7443" w14:textId="77777777" w:rsidR="005F1B59" w:rsidRDefault="005F1B59" w:rsidP="005F1B59">
      <w:pPr>
        <w:pStyle w:val="Zdrojovkd"/>
      </w:pPr>
      <w:r>
        <w:t xml:space="preserve">            Lives = new TextBlock(holder)</w:t>
      </w:r>
    </w:p>
    <w:p w14:paraId="72321F1B" w14:textId="77777777" w:rsidR="005F1B59" w:rsidRDefault="005F1B59" w:rsidP="005F1B59">
      <w:pPr>
        <w:pStyle w:val="Zdrojovkd"/>
      </w:pPr>
      <w:r>
        <w:t xml:space="preserve">            {</w:t>
      </w:r>
    </w:p>
    <w:p w14:paraId="07E036E3" w14:textId="77777777" w:rsidR="005F1B59" w:rsidRDefault="005F1B59" w:rsidP="005F1B59">
      <w:pPr>
        <w:pStyle w:val="Zdrojovkd"/>
      </w:pPr>
      <w:r>
        <w:t xml:space="preserve">                FontSize = 3.5f,</w:t>
      </w:r>
    </w:p>
    <w:p w14:paraId="3FA6617B" w14:textId="77777777" w:rsidR="005F1B59" w:rsidRDefault="005F1B59" w:rsidP="005F1B59">
      <w:pPr>
        <w:pStyle w:val="Zdrojovkd"/>
      </w:pPr>
      <w:r>
        <w:t xml:space="preserve">                IsGUI = true,</w:t>
      </w:r>
    </w:p>
    <w:p w14:paraId="6CF67C4E" w14:textId="77777777" w:rsidR="005F1B59" w:rsidRDefault="005F1B59" w:rsidP="005F1B59">
      <w:pPr>
        <w:pStyle w:val="Zdrojovkd"/>
      </w:pPr>
      <w:r>
        <w:t xml:space="preserve">                TextHAlignment = Text.HorizontalAlignment.Center,</w:t>
      </w:r>
    </w:p>
    <w:p w14:paraId="470BA742" w14:textId="77777777" w:rsidR="005F1B59" w:rsidRDefault="005F1B59" w:rsidP="005F1B59">
      <w:pPr>
        <w:pStyle w:val="Zdrojovkd"/>
      </w:pPr>
      <w:r>
        <w:t xml:space="preserve">                Text = RemainingLives</w:t>
      </w:r>
    </w:p>
    <w:p w14:paraId="251C709C" w14:textId="77777777" w:rsidR="005F1B59" w:rsidRDefault="005F1B59" w:rsidP="005F1B59">
      <w:pPr>
        <w:pStyle w:val="Zdrojovkd"/>
      </w:pPr>
      <w:r>
        <w:t xml:space="preserve">            };</w:t>
      </w:r>
    </w:p>
    <w:p w14:paraId="4F18DE26" w14:textId="77777777" w:rsidR="005F1B59" w:rsidRDefault="005F1B59" w:rsidP="005F1B59">
      <w:pPr>
        <w:pStyle w:val="Zdrojovkd"/>
      </w:pPr>
      <w:r>
        <w:t xml:space="preserve">            Lives.Transform.Dimensions = new Vector3(40, 15, 0);</w:t>
      </w:r>
    </w:p>
    <w:p w14:paraId="080F2A9B" w14:textId="77777777" w:rsidR="005F1B59" w:rsidRDefault="005F1B59" w:rsidP="005F1B59">
      <w:pPr>
        <w:pStyle w:val="Zdrojovkd"/>
      </w:pPr>
      <w:r>
        <w:t xml:space="preserve">            Lives.Transform.Position += new Vector3(32, 8, 0);</w:t>
      </w:r>
    </w:p>
    <w:p w14:paraId="48E224C5" w14:textId="77777777" w:rsidR="005F1B59" w:rsidRDefault="005F1B59" w:rsidP="005F1B59">
      <w:pPr>
        <w:pStyle w:val="Zdrojovkd"/>
      </w:pPr>
    </w:p>
    <w:p w14:paraId="26A976B4" w14:textId="77777777" w:rsidR="005F1B59" w:rsidRDefault="005F1B59" w:rsidP="005F1B59">
      <w:pPr>
        <w:pStyle w:val="Zdrojovkd"/>
      </w:pPr>
      <w:r>
        <w:t xml:space="preserve">            Delayer = new Delayer()</w:t>
      </w:r>
    </w:p>
    <w:p w14:paraId="4E3BA8C3" w14:textId="77777777" w:rsidR="005F1B59" w:rsidRDefault="005F1B59" w:rsidP="005F1B59">
      <w:pPr>
        <w:pStyle w:val="Zdrojovkd"/>
      </w:pPr>
      <w:r>
        <w:t xml:space="preserve">            {</w:t>
      </w:r>
    </w:p>
    <w:p w14:paraId="61C624B8" w14:textId="77777777" w:rsidR="005F1B59" w:rsidRDefault="005F1B59" w:rsidP="005F1B59">
      <w:pPr>
        <w:pStyle w:val="Zdrojovkd"/>
      </w:pPr>
      <w:r>
        <w:t xml:space="preserve">                CalledAction = WorldChange,</w:t>
      </w:r>
    </w:p>
    <w:p w14:paraId="097B858F" w14:textId="77777777" w:rsidR="005F1B59" w:rsidRDefault="005F1B59" w:rsidP="005F1B59">
      <w:pPr>
        <w:pStyle w:val="Zdrojovkd"/>
      </w:pPr>
      <w:r>
        <w:t xml:space="preserve">                TimeToWait = Delay ?? _defautlTimeSpan</w:t>
      </w:r>
    </w:p>
    <w:p w14:paraId="62BF62D7" w14:textId="77777777" w:rsidR="005F1B59" w:rsidRDefault="005F1B59" w:rsidP="005F1B59">
      <w:pPr>
        <w:pStyle w:val="Zdrojovkd"/>
      </w:pPr>
      <w:r>
        <w:t xml:space="preserve">            };</w:t>
      </w:r>
    </w:p>
    <w:p w14:paraId="633FAC2B" w14:textId="77777777" w:rsidR="005F1B59" w:rsidRDefault="005F1B59" w:rsidP="005F1B59">
      <w:pPr>
        <w:pStyle w:val="Zdrojovkd"/>
      </w:pPr>
    </w:p>
    <w:p w14:paraId="1CBCD433" w14:textId="77777777" w:rsidR="005F1B59" w:rsidRDefault="005F1B59" w:rsidP="005F1B59">
      <w:pPr>
        <w:pStyle w:val="Zdrojovkd"/>
      </w:pPr>
      <w:r>
        <w:t xml:space="preserve">            new Camera()</w:t>
      </w:r>
    </w:p>
    <w:p w14:paraId="1325758F" w14:textId="77777777" w:rsidR="005F1B59" w:rsidRDefault="005F1B59" w:rsidP="005F1B59">
      <w:pPr>
        <w:pStyle w:val="Zdrojovkd"/>
      </w:pPr>
      <w:r>
        <w:t xml:space="preserve">            {</w:t>
      </w:r>
    </w:p>
    <w:p w14:paraId="1F1B97F0" w14:textId="77777777" w:rsidR="005F1B59" w:rsidRDefault="005F1B59" w:rsidP="005F1B59">
      <w:pPr>
        <w:pStyle w:val="Zdrojovkd"/>
      </w:pPr>
      <w:r>
        <w:t xml:space="preserve">                BackGround = Shared.Mechanics.WorldChangeBackground.ToColor()</w:t>
      </w:r>
    </w:p>
    <w:p w14:paraId="00A09361" w14:textId="77777777" w:rsidR="005F1B59" w:rsidRDefault="005F1B59" w:rsidP="005F1B59">
      <w:pPr>
        <w:pStyle w:val="Zdrojovkd"/>
      </w:pPr>
      <w:r>
        <w:t xml:space="preserve">            };</w:t>
      </w:r>
    </w:p>
    <w:p w14:paraId="2B42A4C4" w14:textId="77777777" w:rsidR="005F1B59" w:rsidRDefault="005F1B59" w:rsidP="005F1B59">
      <w:pPr>
        <w:pStyle w:val="Zdrojovkd"/>
      </w:pPr>
    </w:p>
    <w:p w14:paraId="36B7B358" w14:textId="77777777" w:rsidR="005F1B59" w:rsidRDefault="005F1B59" w:rsidP="005F1B59">
      <w:pPr>
        <w:pStyle w:val="Zdrojovkd"/>
      </w:pPr>
      <w:r>
        <w:t xml:space="preserve">            if (Shared.Mechanics.MarioCurrentState == Mario.State.Dead)</w:t>
      </w:r>
    </w:p>
    <w:p w14:paraId="40680887" w14:textId="77777777" w:rsidR="005F1B59" w:rsidRDefault="005F1B59" w:rsidP="005F1B59">
      <w:pPr>
        <w:pStyle w:val="Zdrojovkd"/>
      </w:pPr>
      <w:r>
        <w:t xml:space="preserve">                Shared.Mechanics.MarioCurrentState = Mario.State.Small;</w:t>
      </w:r>
    </w:p>
    <w:p w14:paraId="721C0532" w14:textId="77777777" w:rsidR="005F1B59" w:rsidRDefault="005F1B59" w:rsidP="005F1B59">
      <w:pPr>
        <w:pStyle w:val="Zdrojovkd"/>
      </w:pPr>
      <w:r>
        <w:t xml:space="preserve">        }</w:t>
      </w:r>
    </w:p>
    <w:p w14:paraId="38004D6B" w14:textId="77777777" w:rsidR="005F1B59" w:rsidRDefault="005F1B59" w:rsidP="005F1B59">
      <w:pPr>
        <w:pStyle w:val="Zdrojovkd"/>
      </w:pPr>
    </w:p>
    <w:p w14:paraId="7EA6DE41" w14:textId="77777777" w:rsidR="005F1B59" w:rsidRDefault="005F1B59" w:rsidP="005F1B59">
      <w:pPr>
        <w:pStyle w:val="Zdrojovkd"/>
      </w:pPr>
      <w:r>
        <w:t xml:space="preserve">        public override void Set(params object[] args)</w:t>
      </w:r>
    </w:p>
    <w:p w14:paraId="62A96264" w14:textId="77777777" w:rsidR="005F1B59" w:rsidRDefault="005F1B59" w:rsidP="005F1B59">
      <w:pPr>
        <w:pStyle w:val="Zdrojovkd"/>
      </w:pPr>
      <w:r>
        <w:t xml:space="preserve">        {</w:t>
      </w:r>
    </w:p>
    <w:p w14:paraId="17307D0F" w14:textId="77777777" w:rsidR="005F1B59" w:rsidRDefault="005F1B59" w:rsidP="005F1B59">
      <w:pPr>
        <w:pStyle w:val="Zdrojovkd"/>
      </w:pPr>
      <w:r>
        <w:t xml:space="preserve">            if (args == null)</w:t>
      </w:r>
    </w:p>
    <w:p w14:paraId="3A3A5D0D" w14:textId="77777777" w:rsidR="005F1B59" w:rsidRDefault="005F1B59" w:rsidP="005F1B59">
      <w:pPr>
        <w:pStyle w:val="Zdrojovkd"/>
      </w:pPr>
      <w:r>
        <w:t xml:space="preserve">                return;</w:t>
      </w:r>
    </w:p>
    <w:p w14:paraId="6C1082D4" w14:textId="77777777" w:rsidR="005F1B59" w:rsidRDefault="005F1B59" w:rsidP="005F1B59">
      <w:pPr>
        <w:pStyle w:val="Zdrojovkd"/>
      </w:pPr>
    </w:p>
    <w:p w14:paraId="5077E751" w14:textId="77777777" w:rsidR="005F1B59" w:rsidRDefault="005F1B59" w:rsidP="005F1B59">
      <w:pPr>
        <w:pStyle w:val="Zdrojovkd"/>
      </w:pPr>
      <w:r>
        <w:t xml:space="preserve">            string[] stringParameters = args.Where(obj =&gt; obj is string).ToList().Cast&lt;string&gt;().ToArray();</w:t>
      </w:r>
    </w:p>
    <w:p w14:paraId="22F1E246" w14:textId="77777777" w:rsidR="005F1B59" w:rsidRDefault="005F1B59" w:rsidP="005F1B59">
      <w:pPr>
        <w:pStyle w:val="Zdrojovkd"/>
      </w:pPr>
      <w:r>
        <w:t xml:space="preserve">            object[] otherParameters = args.Where(obj =&gt; !(obj is string)).ToArray();</w:t>
      </w:r>
    </w:p>
    <w:p w14:paraId="348254B9" w14:textId="77777777" w:rsidR="005F1B59" w:rsidRDefault="005F1B59" w:rsidP="005F1B59">
      <w:pPr>
        <w:pStyle w:val="Zdrojovkd"/>
      </w:pPr>
    </w:p>
    <w:p w14:paraId="06F90704" w14:textId="77777777" w:rsidR="005F1B59" w:rsidRDefault="005F1B59" w:rsidP="005F1B59">
      <w:pPr>
        <w:pStyle w:val="Zdrojovkd"/>
      </w:pPr>
      <w:r>
        <w:t xml:space="preserve">            for (int i = 0; i &lt; stringParameters.Length; i++)</w:t>
      </w:r>
    </w:p>
    <w:p w14:paraId="1A8ED4B6" w14:textId="77777777" w:rsidR="005F1B59" w:rsidRDefault="005F1B59" w:rsidP="005F1B59">
      <w:pPr>
        <w:pStyle w:val="Zdrojovkd"/>
      </w:pPr>
      <w:r>
        <w:t xml:space="preserve">            {</w:t>
      </w:r>
    </w:p>
    <w:p w14:paraId="7482FCB1" w14:textId="77777777" w:rsidR="005F1B59" w:rsidRDefault="005F1B59" w:rsidP="005F1B59">
      <w:pPr>
        <w:pStyle w:val="Zdrojovkd"/>
      </w:pPr>
      <w:r>
        <w:t xml:space="preserve">                string[] parameters = stringParameters[i].Split(':');</w:t>
      </w:r>
    </w:p>
    <w:p w14:paraId="60250371" w14:textId="77777777" w:rsidR="005F1B59" w:rsidRDefault="005F1B59" w:rsidP="005F1B59">
      <w:pPr>
        <w:pStyle w:val="Zdrojovkd"/>
      </w:pPr>
    </w:p>
    <w:p w14:paraId="0701EAAF" w14:textId="77777777" w:rsidR="005F1B59" w:rsidRDefault="005F1B59" w:rsidP="005F1B59">
      <w:pPr>
        <w:pStyle w:val="Zdrojovkd"/>
      </w:pPr>
      <w:r>
        <w:t xml:space="preserve">                switch (parameters[0])</w:t>
      </w:r>
    </w:p>
    <w:p w14:paraId="6F94ECE0" w14:textId="77777777" w:rsidR="005F1B59" w:rsidRDefault="005F1B59" w:rsidP="005F1B59">
      <w:pPr>
        <w:pStyle w:val="Zdrojovkd"/>
      </w:pPr>
      <w:r>
        <w:t xml:space="preserve">                {</w:t>
      </w:r>
    </w:p>
    <w:p w14:paraId="3F503B25" w14:textId="77777777" w:rsidR="005F1B59" w:rsidRDefault="005F1B59" w:rsidP="005F1B59">
      <w:pPr>
        <w:pStyle w:val="Zdrojovkd"/>
      </w:pPr>
      <w:r>
        <w:t xml:space="preserve">                    case "world":</w:t>
      </w:r>
    </w:p>
    <w:p w14:paraId="03F9D855" w14:textId="77777777" w:rsidR="005F1B59" w:rsidRDefault="005F1B59" w:rsidP="005F1B59">
      <w:pPr>
        <w:pStyle w:val="Zdrojovkd"/>
      </w:pPr>
      <w:r>
        <w:t xml:space="preserve">                        if (parameters[1].Split('|')[0] == "get")</w:t>
      </w:r>
    </w:p>
    <w:p w14:paraId="22ECD8D9" w14:textId="77777777" w:rsidR="005F1B59" w:rsidRDefault="005F1B59" w:rsidP="005F1B59">
      <w:pPr>
        <w:pStyle w:val="Zdrojovkd"/>
      </w:pPr>
      <w:r>
        <w:t xml:space="preserve">                        {</w:t>
      </w:r>
    </w:p>
    <w:p w14:paraId="7347B780" w14:textId="77777777" w:rsidR="005F1B59" w:rsidRDefault="005F1B59" w:rsidP="005F1B59">
      <w:pPr>
        <w:pStyle w:val="Zdrojovkd"/>
      </w:pPr>
      <w:r>
        <w:t xml:space="preserve">                            WorldName = MapBase.LevelsNames[parameters[1].Split('|')[1]];</w:t>
      </w:r>
    </w:p>
    <w:p w14:paraId="21578BF5" w14:textId="77777777" w:rsidR="005F1B59" w:rsidRDefault="005F1B59" w:rsidP="005F1B59">
      <w:pPr>
        <w:pStyle w:val="Zdrojovkd"/>
      </w:pPr>
      <w:r>
        <w:t xml:space="preserve">                        }</w:t>
      </w:r>
    </w:p>
    <w:p w14:paraId="36A1038E" w14:textId="77777777" w:rsidR="005F1B59" w:rsidRDefault="005F1B59" w:rsidP="005F1B59">
      <w:pPr>
        <w:pStyle w:val="Zdrojovkd"/>
      </w:pPr>
      <w:r>
        <w:t xml:space="preserve">                        else</w:t>
      </w:r>
    </w:p>
    <w:p w14:paraId="5A123859" w14:textId="77777777" w:rsidR="005F1B59" w:rsidRDefault="005F1B59" w:rsidP="005F1B59">
      <w:pPr>
        <w:pStyle w:val="Zdrojovkd"/>
      </w:pPr>
      <w:r>
        <w:t xml:space="preserve">                        {</w:t>
      </w:r>
    </w:p>
    <w:p w14:paraId="08089F67" w14:textId="77777777" w:rsidR="005F1B59" w:rsidRDefault="005F1B59" w:rsidP="005F1B59">
      <w:pPr>
        <w:pStyle w:val="Zdrojovkd"/>
      </w:pPr>
      <w:r>
        <w:t xml:space="preserve">                            WorldName = parameters[1];</w:t>
      </w:r>
    </w:p>
    <w:p w14:paraId="4DD7E991" w14:textId="77777777" w:rsidR="005F1B59" w:rsidRDefault="005F1B59" w:rsidP="005F1B59">
      <w:pPr>
        <w:pStyle w:val="Zdrojovkd"/>
      </w:pPr>
      <w:r>
        <w:t xml:space="preserve">                        }</w:t>
      </w:r>
    </w:p>
    <w:p w14:paraId="6F282D86" w14:textId="77777777" w:rsidR="005F1B59" w:rsidRDefault="005F1B59" w:rsidP="005F1B59">
      <w:pPr>
        <w:pStyle w:val="Zdrojovkd"/>
      </w:pPr>
    </w:p>
    <w:p w14:paraId="73676350" w14:textId="77777777" w:rsidR="005F1B59" w:rsidRDefault="005F1B59" w:rsidP="005F1B59">
      <w:pPr>
        <w:pStyle w:val="Zdrojovkd"/>
      </w:pPr>
      <w:r>
        <w:t xml:space="preserve">                        break;</w:t>
      </w:r>
    </w:p>
    <w:p w14:paraId="6059FB28" w14:textId="77777777" w:rsidR="005F1B59" w:rsidRDefault="005F1B59" w:rsidP="005F1B59">
      <w:pPr>
        <w:pStyle w:val="Zdrojovkd"/>
      </w:pPr>
    </w:p>
    <w:p w14:paraId="77051A8D" w14:textId="77777777" w:rsidR="005F1B59" w:rsidRDefault="005F1B59" w:rsidP="005F1B59">
      <w:pPr>
        <w:pStyle w:val="Zdrojovkd"/>
      </w:pPr>
      <w:r>
        <w:t xml:space="preserve">                    case "time":</w:t>
      </w:r>
    </w:p>
    <w:p w14:paraId="19D87814" w14:textId="77777777" w:rsidR="005F1B59" w:rsidRDefault="005F1B59" w:rsidP="005F1B59">
      <w:pPr>
        <w:pStyle w:val="Zdrojovkd"/>
      </w:pPr>
      <w:r>
        <w:t xml:space="preserve">                        Delay = TimeSpan.Parse(parameters[1]);</w:t>
      </w:r>
    </w:p>
    <w:p w14:paraId="20835DA0" w14:textId="77777777" w:rsidR="005F1B59" w:rsidRDefault="005F1B59" w:rsidP="005F1B59">
      <w:pPr>
        <w:pStyle w:val="Zdrojovkd"/>
      </w:pPr>
      <w:r>
        <w:t xml:space="preserve">                        break;</w:t>
      </w:r>
    </w:p>
    <w:p w14:paraId="6AAB8C1A" w14:textId="77777777" w:rsidR="005F1B59" w:rsidRDefault="005F1B59" w:rsidP="005F1B59">
      <w:pPr>
        <w:pStyle w:val="Zdrojovkd"/>
      </w:pPr>
      <w:r>
        <w:t xml:space="preserve">                }</w:t>
      </w:r>
    </w:p>
    <w:p w14:paraId="522ABE80" w14:textId="77777777" w:rsidR="005F1B59" w:rsidRDefault="005F1B59" w:rsidP="005F1B59">
      <w:pPr>
        <w:pStyle w:val="Zdrojovkd"/>
      </w:pPr>
      <w:r>
        <w:t xml:space="preserve">            }</w:t>
      </w:r>
    </w:p>
    <w:p w14:paraId="4CDB1468" w14:textId="77777777" w:rsidR="005F1B59" w:rsidRDefault="005F1B59" w:rsidP="005F1B59">
      <w:pPr>
        <w:pStyle w:val="Zdrojovkd"/>
      </w:pPr>
    </w:p>
    <w:p w14:paraId="0BAAC6CE" w14:textId="77777777" w:rsidR="005F1B59" w:rsidRDefault="005F1B59" w:rsidP="005F1B59">
      <w:pPr>
        <w:pStyle w:val="Zdrojovkd"/>
      </w:pPr>
      <w:r>
        <w:t xml:space="preserve">            foreach (object item in otherParameters)</w:t>
      </w:r>
    </w:p>
    <w:p w14:paraId="31998B54" w14:textId="77777777" w:rsidR="005F1B59" w:rsidRDefault="005F1B59" w:rsidP="005F1B59">
      <w:pPr>
        <w:pStyle w:val="Zdrojovkd"/>
      </w:pPr>
      <w:r>
        <w:t xml:space="preserve">            {</w:t>
      </w:r>
    </w:p>
    <w:p w14:paraId="6A82DBB9" w14:textId="77777777" w:rsidR="005F1B59" w:rsidRDefault="005F1B59" w:rsidP="005F1B59">
      <w:pPr>
        <w:pStyle w:val="Zdrojovkd"/>
      </w:pPr>
      <w:r>
        <w:t xml:space="preserve">                if (item is Action)</w:t>
      </w:r>
    </w:p>
    <w:p w14:paraId="3934299D" w14:textId="77777777" w:rsidR="005F1B59" w:rsidRDefault="005F1B59" w:rsidP="005F1B59">
      <w:pPr>
        <w:pStyle w:val="Zdrojovkd"/>
      </w:pPr>
      <w:r>
        <w:t xml:space="preserve">                {</w:t>
      </w:r>
    </w:p>
    <w:p w14:paraId="212D4AF9" w14:textId="77777777" w:rsidR="005F1B59" w:rsidRDefault="005F1B59" w:rsidP="005F1B59">
      <w:pPr>
        <w:pStyle w:val="Zdrojovkd"/>
      </w:pPr>
      <w:r>
        <w:t xml:space="preserve">                    WorldChange = ((Action)item);</w:t>
      </w:r>
    </w:p>
    <w:p w14:paraId="61A1EB40" w14:textId="77777777" w:rsidR="005F1B59" w:rsidRDefault="005F1B59" w:rsidP="005F1B59">
      <w:pPr>
        <w:pStyle w:val="Zdrojovkd"/>
      </w:pPr>
      <w:r>
        <w:t xml:space="preserve">                }</w:t>
      </w:r>
    </w:p>
    <w:p w14:paraId="1BCAEA51" w14:textId="77777777" w:rsidR="005F1B59" w:rsidRDefault="005F1B59" w:rsidP="005F1B59">
      <w:pPr>
        <w:pStyle w:val="Zdrojovkd"/>
      </w:pPr>
      <w:r>
        <w:t xml:space="preserve">            }</w:t>
      </w:r>
    </w:p>
    <w:p w14:paraId="528BE6C3" w14:textId="77777777" w:rsidR="005F1B59" w:rsidRDefault="005F1B59" w:rsidP="005F1B59">
      <w:pPr>
        <w:pStyle w:val="Zdrojovkd"/>
      </w:pPr>
    </w:p>
    <w:p w14:paraId="5C20AFAA" w14:textId="77777777" w:rsidR="005F1B59" w:rsidRDefault="005F1B59" w:rsidP="005F1B59">
      <w:pPr>
        <w:pStyle w:val="Zdrojovkd"/>
      </w:pPr>
      <w:r>
        <w:t xml:space="preserve">            RemainingLives = string.Format($"*{Shared.Mechanics.Lives:00}");</w:t>
      </w:r>
    </w:p>
    <w:p w14:paraId="6CFFEB04" w14:textId="77777777" w:rsidR="005F1B59" w:rsidRDefault="005F1B59" w:rsidP="005F1B59">
      <w:pPr>
        <w:pStyle w:val="Zdrojovkd"/>
      </w:pPr>
      <w:r>
        <w:t xml:space="preserve">        }</w:t>
      </w:r>
    </w:p>
    <w:p w14:paraId="30E7E5A0" w14:textId="77777777" w:rsidR="005F1B59" w:rsidRDefault="005F1B59" w:rsidP="005F1B59">
      <w:pPr>
        <w:pStyle w:val="Zdrojovkd"/>
      </w:pPr>
    </w:p>
    <w:p w14:paraId="4B60F7A0" w14:textId="77777777" w:rsidR="005F1B59" w:rsidRDefault="005F1B59" w:rsidP="005F1B59">
      <w:pPr>
        <w:pStyle w:val="Zdrojovkd"/>
      </w:pPr>
      <w:r>
        <w:t xml:space="preserve">        public override void Unload()</w:t>
      </w:r>
    </w:p>
    <w:p w14:paraId="6208A06C" w14:textId="77777777" w:rsidR="005F1B59" w:rsidRDefault="005F1B59" w:rsidP="005F1B59">
      <w:pPr>
        <w:pStyle w:val="Zdrojovkd"/>
      </w:pPr>
      <w:r>
        <w:t xml:space="preserve">        { }</w:t>
      </w:r>
    </w:p>
    <w:p w14:paraId="7FFF2D44" w14:textId="77777777" w:rsidR="005F1B59" w:rsidRDefault="005F1B59" w:rsidP="005F1B59">
      <w:pPr>
        <w:pStyle w:val="Zdrojovkd"/>
      </w:pPr>
      <w:r>
        <w:t xml:space="preserve">    }</w:t>
      </w:r>
    </w:p>
    <w:p w14:paraId="183E792F" w14:textId="7B788854" w:rsidR="005F1B59" w:rsidRPr="005F1B59" w:rsidRDefault="005F1B59" w:rsidP="005F1B59">
      <w:pPr>
        <w:pStyle w:val="Zdrojovkd"/>
      </w:pPr>
      <w:r>
        <w:t>}</w:t>
      </w:r>
    </w:p>
    <w:p w14:paraId="2D9370BA" w14:textId="12ECEB9C" w:rsidR="00CA7D0B" w:rsidRDefault="00CA7D0B" w:rsidP="00CA7D0B">
      <w:pPr>
        <w:pStyle w:val="Nadpis4"/>
      </w:pPr>
      <w:r>
        <w:t>Assets/Sc</w:t>
      </w:r>
      <w:r>
        <w:t>ripts</w:t>
      </w:r>
      <w:r>
        <w:t>/</w:t>
      </w:r>
      <w:r>
        <w:t>BlockAnimatorScript.cs</w:t>
      </w:r>
    </w:p>
    <w:p w14:paraId="06C98673" w14:textId="77777777" w:rsidR="005F1B59" w:rsidRDefault="005F1B59" w:rsidP="005F1B59">
      <w:pPr>
        <w:pStyle w:val="Zdrojovkd"/>
      </w:pPr>
      <w:r>
        <w:t>using DKEngine;</w:t>
      </w:r>
    </w:p>
    <w:p w14:paraId="7C37930F" w14:textId="77777777" w:rsidR="005F1B59" w:rsidRDefault="005F1B59" w:rsidP="005F1B59">
      <w:pPr>
        <w:pStyle w:val="Zdrojovkd"/>
      </w:pPr>
      <w:r>
        <w:t>using DKEngine.Core;</w:t>
      </w:r>
    </w:p>
    <w:p w14:paraId="7B11A9DF" w14:textId="77777777" w:rsidR="005F1B59" w:rsidRDefault="005F1B59" w:rsidP="005F1B59">
      <w:pPr>
        <w:pStyle w:val="Zdrojovkd"/>
      </w:pPr>
      <w:r>
        <w:t>using DKEngine.Core.Components;</w:t>
      </w:r>
    </w:p>
    <w:p w14:paraId="6FAEC0ED" w14:textId="77777777" w:rsidR="005F1B59" w:rsidRDefault="005F1B59" w:rsidP="005F1B59">
      <w:pPr>
        <w:pStyle w:val="Zdrojovkd"/>
      </w:pPr>
      <w:r>
        <w:t>using MarIO.Assets.Models;</w:t>
      </w:r>
    </w:p>
    <w:p w14:paraId="1E2C3A1D" w14:textId="77777777" w:rsidR="005F1B59" w:rsidRDefault="005F1B59" w:rsidP="005F1B59">
      <w:pPr>
        <w:pStyle w:val="Zdrojovkd"/>
      </w:pPr>
    </w:p>
    <w:p w14:paraId="21BE214F" w14:textId="77777777" w:rsidR="005F1B59" w:rsidRDefault="005F1B59" w:rsidP="005F1B59">
      <w:pPr>
        <w:pStyle w:val="Zdrojovkd"/>
      </w:pPr>
      <w:r>
        <w:t>namespace MarIO.Assets.Scripts</w:t>
      </w:r>
    </w:p>
    <w:p w14:paraId="1610A513" w14:textId="77777777" w:rsidR="005F1B59" w:rsidRDefault="005F1B59" w:rsidP="005F1B59">
      <w:pPr>
        <w:pStyle w:val="Zdrojovkd"/>
      </w:pPr>
      <w:r>
        <w:t>{</w:t>
      </w:r>
    </w:p>
    <w:p w14:paraId="1799876C" w14:textId="77777777" w:rsidR="005F1B59" w:rsidRDefault="005F1B59" w:rsidP="005F1B59">
      <w:pPr>
        <w:pStyle w:val="Zdrojovkd"/>
      </w:pPr>
      <w:r>
        <w:t xml:space="preserve">    public class BlockAnimatorScript : Script</w:t>
      </w:r>
    </w:p>
    <w:p w14:paraId="77ECF294" w14:textId="77777777" w:rsidR="005F1B59" w:rsidRDefault="005F1B59" w:rsidP="005F1B59">
      <w:pPr>
        <w:pStyle w:val="Zdrojovkd"/>
      </w:pPr>
      <w:r>
        <w:t xml:space="preserve">    {</w:t>
      </w:r>
    </w:p>
    <w:p w14:paraId="58230862" w14:textId="77777777" w:rsidR="005F1B59" w:rsidRDefault="005F1B59" w:rsidP="005F1B59">
      <w:pPr>
        <w:pStyle w:val="Zdrojovkd"/>
      </w:pPr>
      <w:r>
        <w:t xml:space="preserve">        private float AnimationHeight = 2;</w:t>
      </w:r>
    </w:p>
    <w:p w14:paraId="530571BD" w14:textId="77777777" w:rsidR="005F1B59" w:rsidRDefault="005F1B59" w:rsidP="005F1B59">
      <w:pPr>
        <w:pStyle w:val="Zdrojovkd"/>
      </w:pPr>
      <w:r>
        <w:t xml:space="preserve">        private float AnimationSpeed = 20;</w:t>
      </w:r>
    </w:p>
    <w:p w14:paraId="12E94D35" w14:textId="77777777" w:rsidR="005F1B59" w:rsidRDefault="005F1B59" w:rsidP="005F1B59">
      <w:pPr>
        <w:pStyle w:val="Zdrojovkd"/>
      </w:pPr>
    </w:p>
    <w:p w14:paraId="1B43B329" w14:textId="77777777" w:rsidR="005F1B59" w:rsidRDefault="005F1B59" w:rsidP="005F1B59">
      <w:pPr>
        <w:pStyle w:val="Zdrojovkd"/>
      </w:pPr>
      <w:r>
        <w:t xml:space="preserve">        public BlockAnimatorScript(GameObject Parent)</w:t>
      </w:r>
    </w:p>
    <w:p w14:paraId="0F3CFB9F" w14:textId="77777777" w:rsidR="005F1B59" w:rsidRDefault="005F1B59" w:rsidP="005F1B59">
      <w:pPr>
        <w:pStyle w:val="Zdrojovkd"/>
      </w:pPr>
      <w:r>
        <w:t xml:space="preserve">            : base(Parent)</w:t>
      </w:r>
    </w:p>
    <w:p w14:paraId="318DC06E" w14:textId="77777777" w:rsidR="005F1B59" w:rsidRDefault="005F1B59" w:rsidP="005F1B59">
      <w:pPr>
        <w:pStyle w:val="Zdrojovkd"/>
      </w:pPr>
      <w:r>
        <w:t xml:space="preserve">        { }</w:t>
      </w:r>
    </w:p>
    <w:p w14:paraId="261C023F" w14:textId="77777777" w:rsidR="005F1B59" w:rsidRDefault="005F1B59" w:rsidP="005F1B59">
      <w:pPr>
        <w:pStyle w:val="Zdrojovkd"/>
      </w:pPr>
    </w:p>
    <w:p w14:paraId="1B8EECE7" w14:textId="77777777" w:rsidR="005F1B59" w:rsidRDefault="005F1B59" w:rsidP="005F1B59">
      <w:pPr>
        <w:pStyle w:val="Zdrojovkd"/>
      </w:pPr>
      <w:r>
        <w:t xml:space="preserve">        protected override void OnColliderEnter(Collider e)</w:t>
      </w:r>
    </w:p>
    <w:p w14:paraId="55230E5E" w14:textId="77777777" w:rsidR="005F1B59" w:rsidRDefault="005F1B59" w:rsidP="005F1B59">
      <w:pPr>
        <w:pStyle w:val="Zdrojovkd"/>
      </w:pPr>
      <w:r>
        <w:t xml:space="preserve">        {</w:t>
      </w:r>
    </w:p>
    <w:p w14:paraId="3CEB0BAF" w14:textId="77777777" w:rsidR="005F1B59" w:rsidRDefault="005F1B59" w:rsidP="005F1B59">
      <w:pPr>
        <w:pStyle w:val="Zdrojovkd"/>
      </w:pPr>
      <w:r>
        <w:t xml:space="preserve">        }</w:t>
      </w:r>
    </w:p>
    <w:p w14:paraId="202C02C1" w14:textId="77777777" w:rsidR="005F1B59" w:rsidRDefault="005F1B59" w:rsidP="005F1B59">
      <w:pPr>
        <w:pStyle w:val="Zdrojovkd"/>
      </w:pPr>
    </w:p>
    <w:p w14:paraId="53727935" w14:textId="77777777" w:rsidR="005F1B59" w:rsidRDefault="005F1B59" w:rsidP="005F1B59">
      <w:pPr>
        <w:pStyle w:val="Zdrojovkd"/>
      </w:pPr>
      <w:r>
        <w:t xml:space="preserve">        protected override void Start()</w:t>
      </w:r>
    </w:p>
    <w:p w14:paraId="69A0D0F3" w14:textId="77777777" w:rsidR="005F1B59" w:rsidRDefault="005F1B59" w:rsidP="005F1B59">
      <w:pPr>
        <w:pStyle w:val="Zdrojovkd"/>
      </w:pPr>
      <w:r>
        <w:t xml:space="preserve">        {</w:t>
      </w:r>
    </w:p>
    <w:p w14:paraId="597CED4B" w14:textId="77777777" w:rsidR="005F1B59" w:rsidRDefault="005F1B59" w:rsidP="005F1B59">
      <w:pPr>
        <w:pStyle w:val="Zdrojovkd"/>
      </w:pPr>
      <w:r>
        <w:t xml:space="preserve">        }</w:t>
      </w:r>
    </w:p>
    <w:p w14:paraId="28A8291E" w14:textId="77777777" w:rsidR="005F1B59" w:rsidRDefault="005F1B59" w:rsidP="005F1B59">
      <w:pPr>
        <w:pStyle w:val="Zdrojovkd"/>
      </w:pPr>
    </w:p>
    <w:p w14:paraId="563E39B1" w14:textId="77777777" w:rsidR="005F1B59" w:rsidRDefault="005F1B59" w:rsidP="005F1B59">
      <w:pPr>
        <w:pStyle w:val="Zdrojovkd"/>
      </w:pPr>
      <w:r>
        <w:t xml:space="preserve">        protected override void Update()</w:t>
      </w:r>
    </w:p>
    <w:p w14:paraId="2C381451" w14:textId="77777777" w:rsidR="005F1B59" w:rsidRDefault="005F1B59" w:rsidP="005F1B59">
      <w:pPr>
        <w:pStyle w:val="Zdrojovkd"/>
      </w:pPr>
      <w:r>
        <w:t xml:space="preserve">        {</w:t>
      </w:r>
    </w:p>
    <w:p w14:paraId="7E70392B" w14:textId="77777777" w:rsidR="005F1B59" w:rsidRDefault="005F1B59" w:rsidP="005F1B59">
      <w:pPr>
        <w:pStyle w:val="Zdrojovkd"/>
      </w:pPr>
      <w:r>
        <w:t xml:space="preserve">            if (Shared.AnimatedWorldReferences.BlocksToUpdate.Count &gt; 0)</w:t>
      </w:r>
    </w:p>
    <w:p w14:paraId="324E2D58" w14:textId="77777777" w:rsidR="005F1B59" w:rsidRDefault="005F1B59" w:rsidP="005F1B59">
      <w:pPr>
        <w:pStyle w:val="Zdrojovkd"/>
      </w:pPr>
      <w:r>
        <w:t xml:space="preserve">            {</w:t>
      </w:r>
    </w:p>
    <w:p w14:paraId="7C2E5338" w14:textId="77777777" w:rsidR="005F1B59" w:rsidRDefault="005F1B59" w:rsidP="005F1B59">
      <w:pPr>
        <w:pStyle w:val="Zdrojovkd"/>
      </w:pPr>
      <w:r>
        <w:t xml:space="preserve">                for (int i = 0; i &lt; Shared.AnimatedWorldReferences.BlocksToUpdate.Count; i++)</w:t>
      </w:r>
    </w:p>
    <w:p w14:paraId="183B8BC6" w14:textId="77777777" w:rsidR="005F1B59" w:rsidRDefault="005F1B59" w:rsidP="005F1B59">
      <w:pPr>
        <w:pStyle w:val="Zdrojovkd"/>
      </w:pPr>
      <w:r>
        <w:t xml:space="preserve">                {</w:t>
      </w:r>
    </w:p>
    <w:p w14:paraId="3F6DEB4B" w14:textId="77777777" w:rsidR="005F1B59" w:rsidRDefault="005F1B59" w:rsidP="005F1B59">
      <w:pPr>
        <w:pStyle w:val="Zdrojovkd"/>
      </w:pPr>
      <w:r>
        <w:t xml:space="preserve">                    float StartBlockY = Shared.AnimatedWorldReferences.BlocksStartPositions[i];</w:t>
      </w:r>
    </w:p>
    <w:p w14:paraId="76E87735" w14:textId="77777777" w:rsidR="005F1B59" w:rsidRDefault="005F1B59" w:rsidP="005F1B59">
      <w:pPr>
        <w:pStyle w:val="Zdrojovkd"/>
      </w:pPr>
      <w:r>
        <w:t xml:space="preserve">                    Block CurrentBlock = Shared.AnimatedWorldReferences.BlocksToUpdate[i];</w:t>
      </w:r>
    </w:p>
    <w:p w14:paraId="4F3219B9" w14:textId="77777777" w:rsidR="005F1B59" w:rsidRDefault="005F1B59" w:rsidP="005F1B59">
      <w:pPr>
        <w:pStyle w:val="Zdrojovkd"/>
      </w:pPr>
    </w:p>
    <w:p w14:paraId="5011B695" w14:textId="77777777" w:rsidR="005F1B59" w:rsidRDefault="005F1B59" w:rsidP="005F1B59">
      <w:pPr>
        <w:pStyle w:val="Zdrojovkd"/>
      </w:pPr>
      <w:r>
        <w:lastRenderedPageBreak/>
        <w:t xml:space="preserve">                    if (CurrentBlock.State == Block.CollisionState.Up &amp;&amp; StartBlockY - AnimationHeight &lt; CurrentBlock.Transform.Position.Y)</w:t>
      </w:r>
    </w:p>
    <w:p w14:paraId="52964CF1" w14:textId="77777777" w:rsidR="005F1B59" w:rsidRDefault="005F1B59" w:rsidP="005F1B59">
      <w:pPr>
        <w:pStyle w:val="Zdrojovkd"/>
      </w:pPr>
      <w:r>
        <w:t xml:space="preserve">                    {</w:t>
      </w:r>
    </w:p>
    <w:p w14:paraId="6B129915" w14:textId="77777777" w:rsidR="005F1B59" w:rsidRDefault="005F1B59" w:rsidP="005F1B59">
      <w:pPr>
        <w:pStyle w:val="Zdrojovkd"/>
      </w:pPr>
      <w:r>
        <w:t xml:space="preserve">                        CurrentBlock.Transform.Position -= new Vector3(0, Engine.DeltaTime * AnimationSpeed, 0);</w:t>
      </w:r>
    </w:p>
    <w:p w14:paraId="4387AB2C" w14:textId="77777777" w:rsidR="005F1B59" w:rsidRDefault="005F1B59" w:rsidP="005F1B59">
      <w:pPr>
        <w:pStyle w:val="Zdrojovkd"/>
      </w:pPr>
    </w:p>
    <w:p w14:paraId="46BE8A3B" w14:textId="77777777" w:rsidR="005F1B59" w:rsidRDefault="005F1B59" w:rsidP="005F1B59">
      <w:pPr>
        <w:pStyle w:val="Zdrojovkd"/>
      </w:pPr>
      <w:r>
        <w:t xml:space="preserve">                        if (CurrentBlock.Transform.Position.Y &lt;= StartBlockY - AnimationHeight)</w:t>
      </w:r>
    </w:p>
    <w:p w14:paraId="16C9CBB5" w14:textId="77777777" w:rsidR="005F1B59" w:rsidRDefault="005F1B59" w:rsidP="005F1B59">
      <w:pPr>
        <w:pStyle w:val="Zdrojovkd"/>
      </w:pPr>
      <w:r>
        <w:t xml:space="preserve">                        {</w:t>
      </w:r>
    </w:p>
    <w:p w14:paraId="5698A32A" w14:textId="77777777" w:rsidR="005F1B59" w:rsidRDefault="005F1B59" w:rsidP="005F1B59">
      <w:pPr>
        <w:pStyle w:val="Zdrojovkd"/>
      </w:pPr>
      <w:r>
        <w:t xml:space="preserve">                            CurrentBlock.State = Block.CollisionState.Down;</w:t>
      </w:r>
    </w:p>
    <w:p w14:paraId="38B855E1" w14:textId="77777777" w:rsidR="005F1B59" w:rsidRDefault="005F1B59" w:rsidP="005F1B59">
      <w:pPr>
        <w:pStyle w:val="Zdrojovkd"/>
      </w:pPr>
      <w:r>
        <w:t xml:space="preserve">                        }</w:t>
      </w:r>
    </w:p>
    <w:p w14:paraId="12C3677E" w14:textId="77777777" w:rsidR="005F1B59" w:rsidRDefault="005F1B59" w:rsidP="005F1B59">
      <w:pPr>
        <w:pStyle w:val="Zdrojovkd"/>
      </w:pPr>
      <w:r>
        <w:t xml:space="preserve">                    }</w:t>
      </w:r>
    </w:p>
    <w:p w14:paraId="6D65FC93" w14:textId="77777777" w:rsidR="005F1B59" w:rsidRDefault="005F1B59" w:rsidP="005F1B59">
      <w:pPr>
        <w:pStyle w:val="Zdrojovkd"/>
      </w:pPr>
      <w:r>
        <w:t xml:space="preserve">                    else if (CurrentBlock.State == Block.CollisionState.Down &amp;&amp; CurrentBlock.Transform.Position.Y &lt; StartBlockY)</w:t>
      </w:r>
    </w:p>
    <w:p w14:paraId="7C978F41" w14:textId="77777777" w:rsidR="005F1B59" w:rsidRDefault="005F1B59" w:rsidP="005F1B59">
      <w:pPr>
        <w:pStyle w:val="Zdrojovkd"/>
      </w:pPr>
      <w:r>
        <w:t xml:space="preserve">                    {</w:t>
      </w:r>
    </w:p>
    <w:p w14:paraId="5D5FBA8E" w14:textId="77777777" w:rsidR="005F1B59" w:rsidRDefault="005F1B59" w:rsidP="005F1B59">
      <w:pPr>
        <w:pStyle w:val="Zdrojovkd"/>
      </w:pPr>
      <w:r>
        <w:t xml:space="preserve">                        CurrentBlock.Transform.Position += new Vector3(0, Engine.DeltaTime * AnimationSpeed, 0);</w:t>
      </w:r>
    </w:p>
    <w:p w14:paraId="3C84C2DC" w14:textId="77777777" w:rsidR="005F1B59" w:rsidRDefault="005F1B59" w:rsidP="005F1B59">
      <w:pPr>
        <w:pStyle w:val="Zdrojovkd"/>
      </w:pPr>
    </w:p>
    <w:p w14:paraId="4C3453A1" w14:textId="77777777" w:rsidR="005F1B59" w:rsidRDefault="005F1B59" w:rsidP="005F1B59">
      <w:pPr>
        <w:pStyle w:val="Zdrojovkd"/>
      </w:pPr>
      <w:r>
        <w:t xml:space="preserve">                        if (CurrentBlock.Transform.Position.Y &gt; StartBlockY)</w:t>
      </w:r>
    </w:p>
    <w:p w14:paraId="0E791BF0" w14:textId="77777777" w:rsidR="005F1B59" w:rsidRDefault="005F1B59" w:rsidP="005F1B59">
      <w:pPr>
        <w:pStyle w:val="Zdrojovkd"/>
      </w:pPr>
      <w:r>
        <w:t xml:space="preserve">                        {</w:t>
      </w:r>
    </w:p>
    <w:p w14:paraId="57316E7F" w14:textId="77777777" w:rsidR="005F1B59" w:rsidRDefault="005F1B59" w:rsidP="005F1B59">
      <w:pPr>
        <w:pStyle w:val="Zdrojovkd"/>
      </w:pPr>
      <w:r>
        <w:t xml:space="preserve">                            CurrentBlock.State = Block.CollisionState.Stay;</w:t>
      </w:r>
    </w:p>
    <w:p w14:paraId="1E68F3B4" w14:textId="77777777" w:rsidR="005F1B59" w:rsidRDefault="005F1B59" w:rsidP="005F1B59">
      <w:pPr>
        <w:pStyle w:val="Zdrojovkd"/>
      </w:pPr>
      <w:r>
        <w:t xml:space="preserve">                            CurrentBlock.Transform.Position = new Vector3(CurrentBlock.Transform.Position.X, StartBlockY, CurrentBlock.Transform.Position.Z);</w:t>
      </w:r>
    </w:p>
    <w:p w14:paraId="3B59F3A4" w14:textId="77777777" w:rsidR="005F1B59" w:rsidRDefault="005F1B59" w:rsidP="005F1B59">
      <w:pPr>
        <w:pStyle w:val="Zdrojovkd"/>
      </w:pPr>
    </w:p>
    <w:p w14:paraId="04E4BDB6" w14:textId="77777777" w:rsidR="005F1B59" w:rsidRDefault="005F1B59" w:rsidP="005F1B59">
      <w:pPr>
        <w:pStyle w:val="Zdrojovkd"/>
      </w:pPr>
      <w:r>
        <w:t xml:space="preserve">                            Shared.AnimatedWorldReferences.BlocksStartPositions.RemoveAt(i);</w:t>
      </w:r>
    </w:p>
    <w:p w14:paraId="564EAE81" w14:textId="77777777" w:rsidR="005F1B59" w:rsidRDefault="005F1B59" w:rsidP="005F1B59">
      <w:pPr>
        <w:pStyle w:val="Zdrojovkd"/>
      </w:pPr>
      <w:r>
        <w:t xml:space="preserve">                            Shared.AnimatedWorldReferences.BlocksToUpdate.RemoveAt(i);</w:t>
      </w:r>
    </w:p>
    <w:p w14:paraId="23897E54" w14:textId="77777777" w:rsidR="005F1B59" w:rsidRDefault="005F1B59" w:rsidP="005F1B59">
      <w:pPr>
        <w:pStyle w:val="Zdrojovkd"/>
      </w:pPr>
    </w:p>
    <w:p w14:paraId="6CC032D5" w14:textId="77777777" w:rsidR="005F1B59" w:rsidRDefault="005F1B59" w:rsidP="005F1B59">
      <w:pPr>
        <w:pStyle w:val="Zdrojovkd"/>
      </w:pPr>
      <w:r>
        <w:t xml:space="preserve">                            CurrentBlock.CoinGot = false;</w:t>
      </w:r>
    </w:p>
    <w:p w14:paraId="246AF8D0" w14:textId="77777777" w:rsidR="005F1B59" w:rsidRDefault="005F1B59" w:rsidP="005F1B59">
      <w:pPr>
        <w:pStyle w:val="Zdrojovkd"/>
      </w:pPr>
    </w:p>
    <w:p w14:paraId="36D7F88A" w14:textId="77777777" w:rsidR="005F1B59" w:rsidRDefault="005F1B59" w:rsidP="005F1B59">
      <w:pPr>
        <w:pStyle w:val="Zdrojovkd"/>
      </w:pPr>
      <w:r>
        <w:t xml:space="preserve">                            i--;</w:t>
      </w:r>
    </w:p>
    <w:p w14:paraId="166689B9" w14:textId="77777777" w:rsidR="005F1B59" w:rsidRDefault="005F1B59" w:rsidP="005F1B59">
      <w:pPr>
        <w:pStyle w:val="Zdrojovkd"/>
      </w:pPr>
      <w:r>
        <w:t xml:space="preserve">                        }</w:t>
      </w:r>
    </w:p>
    <w:p w14:paraId="76BE2B89" w14:textId="77777777" w:rsidR="005F1B59" w:rsidRDefault="005F1B59" w:rsidP="005F1B59">
      <w:pPr>
        <w:pStyle w:val="Zdrojovkd"/>
      </w:pPr>
      <w:r>
        <w:t xml:space="preserve">                    }</w:t>
      </w:r>
    </w:p>
    <w:p w14:paraId="789922D9" w14:textId="77777777" w:rsidR="005F1B59" w:rsidRDefault="005F1B59" w:rsidP="005F1B59">
      <w:pPr>
        <w:pStyle w:val="Zdrojovkd"/>
      </w:pPr>
      <w:r>
        <w:t xml:space="preserve">                }</w:t>
      </w:r>
    </w:p>
    <w:p w14:paraId="25DAD73E" w14:textId="77777777" w:rsidR="005F1B59" w:rsidRDefault="005F1B59" w:rsidP="005F1B59">
      <w:pPr>
        <w:pStyle w:val="Zdrojovkd"/>
      </w:pPr>
      <w:r>
        <w:t xml:space="preserve">            }</w:t>
      </w:r>
    </w:p>
    <w:p w14:paraId="57803B77" w14:textId="77777777" w:rsidR="005F1B59" w:rsidRDefault="005F1B59" w:rsidP="005F1B59">
      <w:pPr>
        <w:pStyle w:val="Zdrojovkd"/>
      </w:pPr>
      <w:r>
        <w:t xml:space="preserve">        }</w:t>
      </w:r>
    </w:p>
    <w:p w14:paraId="6D762B2E" w14:textId="77777777" w:rsidR="005F1B59" w:rsidRDefault="005F1B59" w:rsidP="005F1B59">
      <w:pPr>
        <w:pStyle w:val="Zdrojovkd"/>
      </w:pPr>
      <w:r>
        <w:t xml:space="preserve">    }</w:t>
      </w:r>
    </w:p>
    <w:p w14:paraId="261787D4" w14:textId="69637394" w:rsidR="005F1B59" w:rsidRPr="005F1B59" w:rsidRDefault="005F1B59" w:rsidP="005F1B59">
      <w:pPr>
        <w:pStyle w:val="Zdrojovkd"/>
      </w:pPr>
      <w:r>
        <w:t>}</w:t>
      </w:r>
    </w:p>
    <w:p w14:paraId="6ADACA54" w14:textId="7D2839E9" w:rsidR="00CA7D0B" w:rsidRDefault="00CA7D0B" w:rsidP="00CA7D0B">
      <w:pPr>
        <w:pStyle w:val="Nadpis4"/>
      </w:pPr>
      <w:r>
        <w:t>Assets/Scripts/</w:t>
      </w:r>
      <w:r>
        <w:t>CameraController.cs</w:t>
      </w:r>
    </w:p>
    <w:p w14:paraId="2989665F" w14:textId="77777777" w:rsidR="005F1B59" w:rsidRDefault="005F1B59" w:rsidP="005F1B59">
      <w:pPr>
        <w:pStyle w:val="Zdrojovkd"/>
      </w:pPr>
      <w:r>
        <w:t>using DKEngine;</w:t>
      </w:r>
    </w:p>
    <w:p w14:paraId="17290209" w14:textId="77777777" w:rsidR="005F1B59" w:rsidRDefault="005F1B59" w:rsidP="005F1B59">
      <w:pPr>
        <w:pStyle w:val="Zdrojovkd"/>
      </w:pPr>
      <w:r>
        <w:t>using DKEngine.Core;</w:t>
      </w:r>
    </w:p>
    <w:p w14:paraId="1B3FDD9A" w14:textId="77777777" w:rsidR="005F1B59" w:rsidRDefault="005F1B59" w:rsidP="005F1B59">
      <w:pPr>
        <w:pStyle w:val="Zdrojovkd"/>
      </w:pPr>
      <w:r>
        <w:t>using DKEngine.Core.Components;</w:t>
      </w:r>
    </w:p>
    <w:p w14:paraId="7C25179C" w14:textId="77777777" w:rsidR="005F1B59" w:rsidRDefault="005F1B59" w:rsidP="005F1B59">
      <w:pPr>
        <w:pStyle w:val="Zdrojovkd"/>
      </w:pPr>
    </w:p>
    <w:p w14:paraId="3607C47E" w14:textId="77777777" w:rsidR="005F1B59" w:rsidRDefault="005F1B59" w:rsidP="005F1B59">
      <w:pPr>
        <w:pStyle w:val="Zdrojovkd"/>
      </w:pPr>
      <w:r>
        <w:t>namespace MarIO.Assets.Scripts</w:t>
      </w:r>
    </w:p>
    <w:p w14:paraId="6309E353" w14:textId="77777777" w:rsidR="005F1B59" w:rsidRDefault="005F1B59" w:rsidP="005F1B59">
      <w:pPr>
        <w:pStyle w:val="Zdrojovkd"/>
      </w:pPr>
      <w:r>
        <w:t>{</w:t>
      </w:r>
    </w:p>
    <w:p w14:paraId="0D62C0EB" w14:textId="77777777" w:rsidR="005F1B59" w:rsidRDefault="005F1B59" w:rsidP="005F1B59">
      <w:pPr>
        <w:pStyle w:val="Zdrojovkd"/>
      </w:pPr>
      <w:r>
        <w:t xml:space="preserve">    public class CameraController : Script</w:t>
      </w:r>
    </w:p>
    <w:p w14:paraId="208FC214" w14:textId="77777777" w:rsidR="005F1B59" w:rsidRDefault="005F1B59" w:rsidP="005F1B59">
      <w:pPr>
        <w:pStyle w:val="Zdrojovkd"/>
      </w:pPr>
      <w:r>
        <w:t xml:space="preserve">    {</w:t>
      </w:r>
    </w:p>
    <w:p w14:paraId="4615306A" w14:textId="77777777" w:rsidR="005F1B59" w:rsidRDefault="005F1B59" w:rsidP="005F1B59">
      <w:pPr>
        <w:pStyle w:val="Zdrojovkd"/>
      </w:pPr>
      <w:r>
        <w:t xml:space="preserve">        private GameObject Player;</w:t>
      </w:r>
    </w:p>
    <w:p w14:paraId="35EF205C" w14:textId="77777777" w:rsidR="005F1B59" w:rsidRDefault="005F1B59" w:rsidP="005F1B59">
      <w:pPr>
        <w:pStyle w:val="Zdrojovkd"/>
      </w:pPr>
    </w:p>
    <w:p w14:paraId="31B938B2" w14:textId="77777777" w:rsidR="005F1B59" w:rsidRDefault="005F1B59" w:rsidP="005F1B59">
      <w:pPr>
        <w:pStyle w:val="Zdrojovkd"/>
      </w:pPr>
      <w:r>
        <w:t xml:space="preserve">        private Camera TargetCam;</w:t>
      </w:r>
    </w:p>
    <w:p w14:paraId="29C0E540" w14:textId="77777777" w:rsidR="005F1B59" w:rsidRDefault="005F1B59" w:rsidP="005F1B59">
      <w:pPr>
        <w:pStyle w:val="Zdrojovkd"/>
      </w:pPr>
      <w:r>
        <w:t xml:space="preserve">        private float PositionX;</w:t>
      </w:r>
    </w:p>
    <w:p w14:paraId="682780E5" w14:textId="77777777" w:rsidR="005F1B59" w:rsidRDefault="005F1B59" w:rsidP="005F1B59">
      <w:pPr>
        <w:pStyle w:val="Zdrojovkd"/>
      </w:pPr>
      <w:r>
        <w:t xml:space="preserve">        private float MaxCameraDistance;</w:t>
      </w:r>
    </w:p>
    <w:p w14:paraId="4E88B751" w14:textId="77777777" w:rsidR="005F1B59" w:rsidRDefault="005F1B59" w:rsidP="005F1B59">
      <w:pPr>
        <w:pStyle w:val="Zdrojovkd"/>
      </w:pPr>
    </w:p>
    <w:p w14:paraId="6DED8E5E" w14:textId="77777777" w:rsidR="005F1B59" w:rsidRDefault="005F1B59" w:rsidP="005F1B59">
      <w:pPr>
        <w:pStyle w:val="Zdrojovkd"/>
      </w:pPr>
      <w:r>
        <w:t xml:space="preserve">        private Vector3 Offset;</w:t>
      </w:r>
    </w:p>
    <w:p w14:paraId="4D7B9439" w14:textId="77777777" w:rsidR="005F1B59" w:rsidRDefault="005F1B59" w:rsidP="005F1B59">
      <w:pPr>
        <w:pStyle w:val="Zdrojovkd"/>
      </w:pPr>
    </w:p>
    <w:p w14:paraId="18F23416" w14:textId="77777777" w:rsidR="005F1B59" w:rsidRDefault="005F1B59" w:rsidP="005F1B59">
      <w:pPr>
        <w:pStyle w:val="Zdrojovkd"/>
      </w:pPr>
      <w:r>
        <w:t xml:space="preserve">        public CameraController(GameObject Parent)</w:t>
      </w:r>
    </w:p>
    <w:p w14:paraId="1EC5009E" w14:textId="77777777" w:rsidR="005F1B59" w:rsidRDefault="005F1B59" w:rsidP="005F1B59">
      <w:pPr>
        <w:pStyle w:val="Zdrojovkd"/>
      </w:pPr>
      <w:r>
        <w:t xml:space="preserve">            : base(Parent)</w:t>
      </w:r>
    </w:p>
    <w:p w14:paraId="06B571F6" w14:textId="77777777" w:rsidR="005F1B59" w:rsidRDefault="005F1B59" w:rsidP="005F1B59">
      <w:pPr>
        <w:pStyle w:val="Zdrojovkd"/>
      </w:pPr>
      <w:r>
        <w:t xml:space="preserve">        { }</w:t>
      </w:r>
    </w:p>
    <w:p w14:paraId="79E1A58F" w14:textId="77777777" w:rsidR="005F1B59" w:rsidRDefault="005F1B59" w:rsidP="005F1B59">
      <w:pPr>
        <w:pStyle w:val="Zdrojovkd"/>
      </w:pPr>
    </w:p>
    <w:p w14:paraId="60994BD2" w14:textId="77777777" w:rsidR="005F1B59" w:rsidRDefault="005F1B59" w:rsidP="005F1B59">
      <w:pPr>
        <w:pStyle w:val="Zdrojovkd"/>
      </w:pPr>
      <w:r>
        <w:t xml:space="preserve">        protected override void OnColliderEnter(Collider e)</w:t>
      </w:r>
    </w:p>
    <w:p w14:paraId="73FE8E47" w14:textId="77777777" w:rsidR="005F1B59" w:rsidRDefault="005F1B59" w:rsidP="005F1B59">
      <w:pPr>
        <w:pStyle w:val="Zdrojovkd"/>
      </w:pPr>
      <w:r>
        <w:t xml:space="preserve">        { }</w:t>
      </w:r>
    </w:p>
    <w:p w14:paraId="07A53594" w14:textId="77777777" w:rsidR="005F1B59" w:rsidRDefault="005F1B59" w:rsidP="005F1B59">
      <w:pPr>
        <w:pStyle w:val="Zdrojovkd"/>
      </w:pPr>
    </w:p>
    <w:p w14:paraId="680524F0" w14:textId="77777777" w:rsidR="005F1B59" w:rsidRDefault="005F1B59" w:rsidP="005F1B59">
      <w:pPr>
        <w:pStyle w:val="Zdrojovkd"/>
      </w:pPr>
      <w:r>
        <w:t xml:space="preserve">        protected override void Start()</w:t>
      </w:r>
    </w:p>
    <w:p w14:paraId="2866F18B" w14:textId="77777777" w:rsidR="005F1B59" w:rsidRDefault="005F1B59" w:rsidP="005F1B59">
      <w:pPr>
        <w:pStyle w:val="Zdrojovkd"/>
      </w:pPr>
      <w:r>
        <w:t xml:space="preserve">        {</w:t>
      </w:r>
    </w:p>
    <w:p w14:paraId="104D199F" w14:textId="77777777" w:rsidR="005F1B59" w:rsidRDefault="005F1B59" w:rsidP="005F1B59">
      <w:pPr>
        <w:pStyle w:val="Zdrojovkd"/>
      </w:pPr>
      <w:r>
        <w:t xml:space="preserve">            MaxCameraDistance = Engine.Render.RenderWidth / 3;</w:t>
      </w:r>
    </w:p>
    <w:p w14:paraId="78DC9E1C" w14:textId="77777777" w:rsidR="005F1B59" w:rsidRDefault="005F1B59" w:rsidP="005F1B59">
      <w:pPr>
        <w:pStyle w:val="Zdrojovkd"/>
      </w:pPr>
      <w:r>
        <w:t xml:space="preserve">            Offset = new Vector3(20, 0, 0);</w:t>
      </w:r>
    </w:p>
    <w:p w14:paraId="42AA7E99" w14:textId="77777777" w:rsidR="005F1B59" w:rsidRDefault="005F1B59" w:rsidP="005F1B59">
      <w:pPr>
        <w:pStyle w:val="Zdrojovkd"/>
      </w:pPr>
    </w:p>
    <w:p w14:paraId="21C7991D" w14:textId="77777777" w:rsidR="005F1B59" w:rsidRDefault="005F1B59" w:rsidP="005F1B59">
      <w:pPr>
        <w:pStyle w:val="Zdrojovkd"/>
      </w:pPr>
      <w:r>
        <w:t xml:space="preserve">            Player = GameObject.Find&lt;GameObject&gt;("Player");</w:t>
      </w:r>
    </w:p>
    <w:p w14:paraId="0149A5BC" w14:textId="77777777" w:rsidR="005F1B59" w:rsidRDefault="005F1B59" w:rsidP="005F1B59">
      <w:pPr>
        <w:pStyle w:val="Zdrojovkd"/>
      </w:pPr>
      <w:r>
        <w:t xml:space="preserve">            TargetCam = Component.Find&lt;Camera&gt;("Camera");</w:t>
      </w:r>
    </w:p>
    <w:p w14:paraId="0167D99E" w14:textId="77777777" w:rsidR="005F1B59" w:rsidRDefault="005F1B59" w:rsidP="005F1B59">
      <w:pPr>
        <w:pStyle w:val="Zdrojovkd"/>
      </w:pPr>
      <w:r>
        <w:t xml:space="preserve">            TargetCam.Position = new Vector3(0, -160, 0);</w:t>
      </w:r>
    </w:p>
    <w:p w14:paraId="08143E59" w14:textId="77777777" w:rsidR="005F1B59" w:rsidRDefault="005F1B59" w:rsidP="005F1B59">
      <w:pPr>
        <w:pStyle w:val="Zdrojovkd"/>
      </w:pPr>
      <w:r>
        <w:t xml:space="preserve">        }</w:t>
      </w:r>
    </w:p>
    <w:p w14:paraId="0BA880F0" w14:textId="77777777" w:rsidR="005F1B59" w:rsidRDefault="005F1B59" w:rsidP="005F1B59">
      <w:pPr>
        <w:pStyle w:val="Zdrojovkd"/>
      </w:pPr>
    </w:p>
    <w:p w14:paraId="5A671C8C" w14:textId="77777777" w:rsidR="005F1B59" w:rsidRDefault="005F1B59" w:rsidP="005F1B59">
      <w:pPr>
        <w:pStyle w:val="Zdrojovkd"/>
      </w:pPr>
      <w:r>
        <w:t xml:space="preserve">        protected override void Update()</w:t>
      </w:r>
    </w:p>
    <w:p w14:paraId="40BF11CB" w14:textId="77777777" w:rsidR="005F1B59" w:rsidRDefault="005F1B59" w:rsidP="005F1B59">
      <w:pPr>
        <w:pStyle w:val="Zdrojovkd"/>
      </w:pPr>
      <w:r>
        <w:t xml:space="preserve">        {</w:t>
      </w:r>
    </w:p>
    <w:p w14:paraId="7D1A6339" w14:textId="77777777" w:rsidR="005F1B59" w:rsidRDefault="005F1B59" w:rsidP="005F1B59">
      <w:pPr>
        <w:pStyle w:val="Zdrojovkd"/>
      </w:pPr>
      <w:r>
        <w:t xml:space="preserve">            if (Player.Transform.Position.X - TargetCam.Position.X &gt; MaxCameraDistance)</w:t>
      </w:r>
    </w:p>
    <w:p w14:paraId="785D70AC" w14:textId="77777777" w:rsidR="005F1B59" w:rsidRDefault="005F1B59" w:rsidP="005F1B59">
      <w:pPr>
        <w:pStyle w:val="Zdrojovkd"/>
      </w:pPr>
      <w:r>
        <w:t xml:space="preserve">            {</w:t>
      </w:r>
    </w:p>
    <w:p w14:paraId="33B87723" w14:textId="77777777" w:rsidR="005F1B59" w:rsidRDefault="005F1B59" w:rsidP="005F1B59">
      <w:pPr>
        <w:pStyle w:val="Zdrojovkd"/>
      </w:pPr>
      <w:r>
        <w:t xml:space="preserve">                TargetCam.Position += new Vector3(Player.Transform.Position.X - PositionX, 0, 0);</w:t>
      </w:r>
    </w:p>
    <w:p w14:paraId="46BF4EE9" w14:textId="77777777" w:rsidR="005F1B59" w:rsidRDefault="005F1B59" w:rsidP="005F1B59">
      <w:pPr>
        <w:pStyle w:val="Zdrojovkd"/>
      </w:pPr>
      <w:r>
        <w:t xml:space="preserve">            }</w:t>
      </w:r>
    </w:p>
    <w:p w14:paraId="34430847" w14:textId="77777777" w:rsidR="005F1B59" w:rsidRDefault="005F1B59" w:rsidP="005F1B59">
      <w:pPr>
        <w:pStyle w:val="Zdrojovkd"/>
      </w:pPr>
    </w:p>
    <w:p w14:paraId="0AA15826" w14:textId="77777777" w:rsidR="005F1B59" w:rsidRDefault="005F1B59" w:rsidP="005F1B59">
      <w:pPr>
        <w:pStyle w:val="Zdrojovkd"/>
      </w:pPr>
      <w:r>
        <w:lastRenderedPageBreak/>
        <w:t xml:space="preserve">            if (Player.Transform.Position.X &lt; TargetCam.Position.X)</w:t>
      </w:r>
    </w:p>
    <w:p w14:paraId="6ABF60CD" w14:textId="77777777" w:rsidR="005F1B59" w:rsidRDefault="005F1B59" w:rsidP="005F1B59">
      <w:pPr>
        <w:pStyle w:val="Zdrojovkd"/>
      </w:pPr>
      <w:r>
        <w:t xml:space="preserve">            {</w:t>
      </w:r>
    </w:p>
    <w:p w14:paraId="4AF17EC0" w14:textId="77777777" w:rsidR="005F1B59" w:rsidRDefault="005F1B59" w:rsidP="005F1B59">
      <w:pPr>
        <w:pStyle w:val="Zdrojovkd"/>
      </w:pPr>
      <w:r>
        <w:t xml:space="preserve">                Player.Transform.Position = Player.Transform.Position.Add(TargetCam.Position.X - Player.Transform.Position.X, 0, 0);</w:t>
      </w:r>
    </w:p>
    <w:p w14:paraId="2D986345" w14:textId="77777777" w:rsidR="005F1B59" w:rsidRDefault="005F1B59" w:rsidP="005F1B59">
      <w:pPr>
        <w:pStyle w:val="Zdrojovkd"/>
      </w:pPr>
      <w:r>
        <w:t xml:space="preserve">            }</w:t>
      </w:r>
    </w:p>
    <w:p w14:paraId="4A250789" w14:textId="77777777" w:rsidR="005F1B59" w:rsidRDefault="005F1B59" w:rsidP="005F1B59">
      <w:pPr>
        <w:pStyle w:val="Zdrojovkd"/>
      </w:pPr>
    </w:p>
    <w:p w14:paraId="099EF8D3" w14:textId="77777777" w:rsidR="005F1B59" w:rsidRDefault="005F1B59" w:rsidP="005F1B59">
      <w:pPr>
        <w:pStyle w:val="Zdrojovkd"/>
      </w:pPr>
      <w:r>
        <w:t xml:space="preserve">            PositionX = Player.Transform.Position.X;</w:t>
      </w:r>
    </w:p>
    <w:p w14:paraId="32BC7944" w14:textId="77777777" w:rsidR="005F1B59" w:rsidRDefault="005F1B59" w:rsidP="005F1B59">
      <w:pPr>
        <w:pStyle w:val="Zdrojovkd"/>
      </w:pPr>
      <w:r>
        <w:t xml:space="preserve">        }</w:t>
      </w:r>
    </w:p>
    <w:p w14:paraId="0384EB8A" w14:textId="77777777" w:rsidR="005F1B59" w:rsidRDefault="005F1B59" w:rsidP="005F1B59">
      <w:pPr>
        <w:pStyle w:val="Zdrojovkd"/>
      </w:pPr>
      <w:r>
        <w:t xml:space="preserve">    }</w:t>
      </w:r>
    </w:p>
    <w:p w14:paraId="0B428D91" w14:textId="1D4CCBB3" w:rsidR="005F1B59" w:rsidRPr="005F1B59" w:rsidRDefault="005F1B59" w:rsidP="005F1B59">
      <w:pPr>
        <w:pStyle w:val="Zdrojovkd"/>
      </w:pPr>
      <w:r>
        <w:t>}</w:t>
      </w:r>
    </w:p>
    <w:p w14:paraId="4DE9F942" w14:textId="0D25D20D" w:rsidR="00CA7D0B" w:rsidRDefault="00CA7D0B" w:rsidP="00CA7D0B">
      <w:pPr>
        <w:pStyle w:val="Nadpis4"/>
      </w:pPr>
      <w:r>
        <w:t>Assets/Scripts/</w:t>
      </w:r>
      <w:r>
        <w:t>CharacterController.cs</w:t>
      </w:r>
    </w:p>
    <w:p w14:paraId="44DCF357" w14:textId="77777777" w:rsidR="005F1B59" w:rsidRDefault="005F1B59" w:rsidP="005F1B59">
      <w:pPr>
        <w:pStyle w:val="Zdrojovkd"/>
      </w:pPr>
      <w:r>
        <w:t>using DKEngine;</w:t>
      </w:r>
    </w:p>
    <w:p w14:paraId="6B701B9B" w14:textId="77777777" w:rsidR="005F1B59" w:rsidRDefault="005F1B59" w:rsidP="005F1B59">
      <w:pPr>
        <w:pStyle w:val="Zdrojovkd"/>
      </w:pPr>
      <w:r>
        <w:t>using DKEngine.Core;</w:t>
      </w:r>
    </w:p>
    <w:p w14:paraId="46E002B1" w14:textId="77777777" w:rsidR="005F1B59" w:rsidRDefault="005F1B59" w:rsidP="005F1B59">
      <w:pPr>
        <w:pStyle w:val="Zdrojovkd"/>
      </w:pPr>
      <w:r>
        <w:t>using DKEngine.Core.Components;</w:t>
      </w:r>
    </w:p>
    <w:p w14:paraId="1AD42408" w14:textId="77777777" w:rsidR="005F1B59" w:rsidRDefault="005F1B59" w:rsidP="005F1B59">
      <w:pPr>
        <w:pStyle w:val="Zdrojovkd"/>
      </w:pPr>
      <w:r>
        <w:t>using MarIO.Assets.Models;</w:t>
      </w:r>
    </w:p>
    <w:p w14:paraId="577717AE" w14:textId="77777777" w:rsidR="005F1B59" w:rsidRDefault="005F1B59" w:rsidP="005F1B59">
      <w:pPr>
        <w:pStyle w:val="Zdrojovkd"/>
      </w:pPr>
      <w:r>
        <w:t>using MarIO.Assets.Scenes;</w:t>
      </w:r>
    </w:p>
    <w:p w14:paraId="0ED440B6" w14:textId="77777777" w:rsidR="005F1B59" w:rsidRDefault="005F1B59" w:rsidP="005F1B59">
      <w:pPr>
        <w:pStyle w:val="Zdrojovkd"/>
      </w:pPr>
      <w:r>
        <w:t>using System;</w:t>
      </w:r>
    </w:p>
    <w:p w14:paraId="7FC33911" w14:textId="77777777" w:rsidR="005F1B59" w:rsidRDefault="005F1B59" w:rsidP="005F1B59">
      <w:pPr>
        <w:pStyle w:val="Zdrojovkd"/>
      </w:pPr>
      <w:r>
        <w:t>using static DKEngine.Core.Components.Transform;</w:t>
      </w:r>
    </w:p>
    <w:p w14:paraId="7F712ECB" w14:textId="77777777" w:rsidR="005F1B59" w:rsidRDefault="005F1B59" w:rsidP="005F1B59">
      <w:pPr>
        <w:pStyle w:val="Zdrojovkd"/>
      </w:pPr>
    </w:p>
    <w:p w14:paraId="341D180F" w14:textId="77777777" w:rsidR="005F1B59" w:rsidRDefault="005F1B59" w:rsidP="005F1B59">
      <w:pPr>
        <w:pStyle w:val="Zdrojovkd"/>
      </w:pPr>
      <w:r>
        <w:t>namespace MarIO.Assets.Scripts</w:t>
      </w:r>
    </w:p>
    <w:p w14:paraId="5B30CA18" w14:textId="77777777" w:rsidR="005F1B59" w:rsidRDefault="005F1B59" w:rsidP="005F1B59">
      <w:pPr>
        <w:pStyle w:val="Zdrojovkd"/>
      </w:pPr>
      <w:r>
        <w:t>{</w:t>
      </w:r>
    </w:p>
    <w:p w14:paraId="79C5E1F7" w14:textId="77777777" w:rsidR="005F1B59" w:rsidRDefault="005F1B59" w:rsidP="005F1B59">
      <w:pPr>
        <w:pStyle w:val="Zdrojovkd"/>
      </w:pPr>
      <w:r>
        <w:t xml:space="preserve">    public class CharacterController : Script</w:t>
      </w:r>
    </w:p>
    <w:p w14:paraId="377ACC79" w14:textId="77777777" w:rsidR="005F1B59" w:rsidRDefault="005F1B59" w:rsidP="005F1B59">
      <w:pPr>
        <w:pStyle w:val="Zdrojovkd"/>
      </w:pPr>
      <w:r>
        <w:t xml:space="preserve">    {</w:t>
      </w:r>
    </w:p>
    <w:p w14:paraId="7D030EA7" w14:textId="77777777" w:rsidR="005F1B59" w:rsidRDefault="005F1B59" w:rsidP="005F1B59">
      <w:pPr>
        <w:pStyle w:val="Zdrojovkd"/>
      </w:pPr>
      <w:r>
        <w:t xml:space="preserve">        public bool Enabled = true;</w:t>
      </w:r>
    </w:p>
    <w:p w14:paraId="79560E8E" w14:textId="77777777" w:rsidR="005F1B59" w:rsidRDefault="005F1B59" w:rsidP="005F1B59">
      <w:pPr>
        <w:pStyle w:val="Zdrojovkd"/>
      </w:pPr>
    </w:p>
    <w:p w14:paraId="75796162" w14:textId="77777777" w:rsidR="005F1B59" w:rsidRDefault="005F1B59" w:rsidP="005F1B59">
      <w:pPr>
        <w:pStyle w:val="Zdrojovkd"/>
      </w:pPr>
      <w:r>
        <w:t xml:space="preserve">        private Animator PlayerAnimator;</w:t>
      </w:r>
    </w:p>
    <w:p w14:paraId="4C99D9EC" w14:textId="77777777" w:rsidR="005F1B59" w:rsidRDefault="005F1B59" w:rsidP="005F1B59">
      <w:pPr>
        <w:pStyle w:val="Zdrojovkd"/>
      </w:pPr>
      <w:r>
        <w:t xml:space="preserve">        private Mario Player;</w:t>
      </w:r>
    </w:p>
    <w:p w14:paraId="454A0D2C" w14:textId="77777777" w:rsidR="005F1B59" w:rsidRDefault="005F1B59" w:rsidP="005F1B59">
      <w:pPr>
        <w:pStyle w:val="Zdrojovkd"/>
      </w:pPr>
      <w:r>
        <w:t xml:space="preserve">        //private SoundSource SoundOutput;</w:t>
      </w:r>
    </w:p>
    <w:p w14:paraId="44E8340A" w14:textId="77777777" w:rsidR="005F1B59" w:rsidRDefault="005F1B59" w:rsidP="005F1B59">
      <w:pPr>
        <w:pStyle w:val="Zdrojovkd"/>
      </w:pPr>
    </w:p>
    <w:p w14:paraId="1B21426B" w14:textId="77777777" w:rsidR="005F1B59" w:rsidRDefault="005F1B59" w:rsidP="005F1B59">
      <w:pPr>
        <w:pStyle w:val="Zdrojovkd"/>
      </w:pPr>
      <w:r>
        <w:t xml:space="preserve">        private float horiSpeed = 0;</w:t>
      </w:r>
    </w:p>
    <w:p w14:paraId="65FDD417" w14:textId="77777777" w:rsidR="005F1B59" w:rsidRDefault="005F1B59" w:rsidP="005F1B59">
      <w:pPr>
        <w:pStyle w:val="Zdrojovkd"/>
      </w:pPr>
      <w:r>
        <w:t xml:space="preserve">        private float vertSpeed = 0;</w:t>
      </w:r>
    </w:p>
    <w:p w14:paraId="55BE72A9" w14:textId="77777777" w:rsidR="005F1B59" w:rsidRDefault="005F1B59" w:rsidP="005F1B59">
      <w:pPr>
        <w:pStyle w:val="Zdrojovkd"/>
      </w:pPr>
    </w:p>
    <w:p w14:paraId="0641A45A" w14:textId="77777777" w:rsidR="005F1B59" w:rsidRDefault="005F1B59" w:rsidP="005F1B59">
      <w:pPr>
        <w:pStyle w:val="Zdrojovkd"/>
      </w:pPr>
      <w:r>
        <w:t xml:space="preserve">        private const float MovementSpeed = 120f;</w:t>
      </w:r>
    </w:p>
    <w:p w14:paraId="1F4AB3D7" w14:textId="77777777" w:rsidR="005F1B59" w:rsidRDefault="005F1B59" w:rsidP="005F1B59">
      <w:pPr>
        <w:pStyle w:val="Zdrojovkd"/>
      </w:pPr>
      <w:r>
        <w:t xml:space="preserve">        private const float FloatSpeed = 300f;</w:t>
      </w:r>
    </w:p>
    <w:p w14:paraId="0FE1F9DA" w14:textId="77777777" w:rsidR="005F1B59" w:rsidRDefault="005F1B59" w:rsidP="005F1B59">
      <w:pPr>
        <w:pStyle w:val="Zdrojovkd"/>
      </w:pPr>
    </w:p>
    <w:p w14:paraId="6B3AE341" w14:textId="77777777" w:rsidR="005F1B59" w:rsidRDefault="005F1B59" w:rsidP="005F1B59">
      <w:pPr>
        <w:pStyle w:val="Zdrojovkd"/>
      </w:pPr>
      <w:r>
        <w:t xml:space="preserve">        private const float Acceleration = 3.5f;</w:t>
      </w:r>
    </w:p>
    <w:p w14:paraId="4D2D2442" w14:textId="77777777" w:rsidR="005F1B59" w:rsidRDefault="005F1B59" w:rsidP="005F1B59">
      <w:pPr>
        <w:pStyle w:val="Zdrojovkd"/>
      </w:pPr>
    </w:p>
    <w:p w14:paraId="57D4C454" w14:textId="77777777" w:rsidR="005F1B59" w:rsidRDefault="005F1B59" w:rsidP="005F1B59">
      <w:pPr>
        <w:pStyle w:val="Zdrojovkd"/>
      </w:pPr>
      <w:r>
        <w:t xml:space="preserve">        private const float DeathAnimSpeed = 120f;</w:t>
      </w:r>
    </w:p>
    <w:p w14:paraId="187CA7E1" w14:textId="77777777" w:rsidR="005F1B59" w:rsidRDefault="005F1B59" w:rsidP="005F1B59">
      <w:pPr>
        <w:pStyle w:val="Zdrojovkd"/>
      </w:pPr>
    </w:p>
    <w:p w14:paraId="014122A8" w14:textId="77777777" w:rsidR="005F1B59" w:rsidRDefault="005F1B59" w:rsidP="005F1B59">
      <w:pPr>
        <w:pStyle w:val="Zdrojovkd"/>
      </w:pPr>
      <w:r>
        <w:t xml:space="preserve">        private bool CanJump = true;</w:t>
      </w:r>
    </w:p>
    <w:p w14:paraId="3ADB382F" w14:textId="77777777" w:rsidR="005F1B59" w:rsidRDefault="005F1B59" w:rsidP="005F1B59">
      <w:pPr>
        <w:pStyle w:val="Zdrojovkd"/>
      </w:pPr>
      <w:r>
        <w:t xml:space="preserve">        private bool IsFalling = false;</w:t>
      </w:r>
    </w:p>
    <w:p w14:paraId="070742EA" w14:textId="77777777" w:rsidR="005F1B59" w:rsidRDefault="005F1B59" w:rsidP="005F1B59">
      <w:pPr>
        <w:pStyle w:val="Zdrojovkd"/>
      </w:pPr>
      <w:r>
        <w:t xml:space="preserve">        private bool Jumped = false;</w:t>
      </w:r>
    </w:p>
    <w:p w14:paraId="3C9EAFCC" w14:textId="77777777" w:rsidR="005F1B59" w:rsidRDefault="005F1B59" w:rsidP="005F1B59">
      <w:pPr>
        <w:pStyle w:val="Zdrojovkd"/>
      </w:pPr>
      <w:r>
        <w:t xml:space="preserve">        private bool IsFacingLeft = false;</w:t>
      </w:r>
    </w:p>
    <w:p w14:paraId="2ECB0611" w14:textId="77777777" w:rsidR="005F1B59" w:rsidRDefault="005F1B59" w:rsidP="005F1B59">
      <w:pPr>
        <w:pStyle w:val="Zdrojovkd"/>
      </w:pPr>
      <w:r>
        <w:t xml:space="preserve">        private bool EnemyKilledAnim = false;</w:t>
      </w:r>
    </w:p>
    <w:p w14:paraId="3DB495AA" w14:textId="77777777" w:rsidR="005F1B59" w:rsidRDefault="005F1B59" w:rsidP="005F1B59">
      <w:pPr>
        <w:pStyle w:val="Zdrojovkd"/>
      </w:pPr>
      <w:r>
        <w:t xml:space="preserve">        private bool FirstTimeDeadAnimPlay = true;</w:t>
      </w:r>
    </w:p>
    <w:p w14:paraId="53DE6C47" w14:textId="77777777" w:rsidR="005F1B59" w:rsidRDefault="005F1B59" w:rsidP="005F1B59">
      <w:pPr>
        <w:pStyle w:val="Zdrojovkd"/>
      </w:pPr>
    </w:p>
    <w:p w14:paraId="16ECD19D" w14:textId="77777777" w:rsidR="005F1B59" w:rsidRDefault="005F1B59" w:rsidP="005F1B59">
      <w:pPr>
        <w:pStyle w:val="Zdrojovkd"/>
      </w:pPr>
      <w:r>
        <w:t xml:space="preserve">        private bool FirstTimePipeEnter = true;</w:t>
      </w:r>
    </w:p>
    <w:p w14:paraId="16322424" w14:textId="77777777" w:rsidR="005F1B59" w:rsidRDefault="005F1B59" w:rsidP="005F1B59">
      <w:pPr>
        <w:pStyle w:val="Zdrojovkd"/>
      </w:pPr>
      <w:r>
        <w:t xml:space="preserve">        private float PipeEnterStartPosition;</w:t>
      </w:r>
    </w:p>
    <w:p w14:paraId="1CA14415" w14:textId="77777777" w:rsidR="005F1B59" w:rsidRDefault="005F1B59" w:rsidP="005F1B59">
      <w:pPr>
        <w:pStyle w:val="Zdrojovkd"/>
      </w:pPr>
      <w:r>
        <w:t xml:space="preserve">        private float PipeEnterSpeed = 50f;</w:t>
      </w:r>
    </w:p>
    <w:p w14:paraId="71BDACA6" w14:textId="77777777" w:rsidR="005F1B59" w:rsidRDefault="005F1B59" w:rsidP="005F1B59">
      <w:pPr>
        <w:pStyle w:val="Zdrojovkd"/>
      </w:pPr>
    </w:p>
    <w:p w14:paraId="1495400A" w14:textId="77777777" w:rsidR="005F1B59" w:rsidRDefault="005F1B59" w:rsidP="005F1B59">
      <w:pPr>
        <w:pStyle w:val="Zdrojovkd"/>
      </w:pPr>
      <w:r>
        <w:t xml:space="preserve">        private readonly TimeSpan WorldReload = new TimeSpan(0, 0, 3);</w:t>
      </w:r>
    </w:p>
    <w:p w14:paraId="3CC66A1E" w14:textId="77777777" w:rsidR="005F1B59" w:rsidRDefault="005F1B59" w:rsidP="005F1B59">
      <w:pPr>
        <w:pStyle w:val="Zdrojovkd"/>
      </w:pPr>
      <w:r>
        <w:t xml:space="preserve">        private TimeSpan WorldReloadNow = new TimeSpan();</w:t>
      </w:r>
    </w:p>
    <w:p w14:paraId="22E1DA5D" w14:textId="77777777" w:rsidR="005F1B59" w:rsidRDefault="005F1B59" w:rsidP="005F1B59">
      <w:pPr>
        <w:pStyle w:val="Zdrojovkd"/>
      </w:pPr>
    </w:p>
    <w:p w14:paraId="4D82F6FA" w14:textId="77777777" w:rsidR="005F1B59" w:rsidRDefault="005F1B59" w:rsidP="005F1B59">
      <w:pPr>
        <w:pStyle w:val="Zdrojovkd"/>
      </w:pPr>
      <w:r>
        <w:t xml:space="preserve">        private Mario.State LastState;</w:t>
      </w:r>
    </w:p>
    <w:p w14:paraId="3449C2D1" w14:textId="77777777" w:rsidR="005F1B59" w:rsidRDefault="005F1B59" w:rsidP="005F1B59">
      <w:pPr>
        <w:pStyle w:val="Zdrojovkd"/>
      </w:pPr>
      <w:r>
        <w:t xml:space="preserve">        private bool ChangingState = false;</w:t>
      </w:r>
    </w:p>
    <w:p w14:paraId="0CC39848" w14:textId="77777777" w:rsidR="005F1B59" w:rsidRDefault="005F1B59" w:rsidP="005F1B59">
      <w:pPr>
        <w:pStyle w:val="Zdrojovkd"/>
      </w:pPr>
    </w:p>
    <w:p w14:paraId="46B5B927" w14:textId="77777777" w:rsidR="005F1B59" w:rsidRDefault="005F1B59" w:rsidP="005F1B59">
      <w:pPr>
        <w:pStyle w:val="Zdrojovkd"/>
      </w:pPr>
      <w:r>
        <w:t xml:space="preserve">        private string _idle</w:t>
      </w:r>
    </w:p>
    <w:p w14:paraId="448CF372" w14:textId="77777777" w:rsidR="005F1B59" w:rsidRDefault="005F1B59" w:rsidP="005F1B59">
      <w:pPr>
        <w:pStyle w:val="Zdrojovkd"/>
      </w:pPr>
      <w:r>
        <w:t xml:space="preserve">        {</w:t>
      </w:r>
    </w:p>
    <w:p w14:paraId="6E6433EE" w14:textId="77777777" w:rsidR="005F1B59" w:rsidRDefault="005F1B59" w:rsidP="005F1B59">
      <w:pPr>
        <w:pStyle w:val="Zdrojovkd"/>
      </w:pPr>
      <w:r>
        <w:t xml:space="preserve">            get</w:t>
      </w:r>
    </w:p>
    <w:p w14:paraId="1529114C" w14:textId="77777777" w:rsidR="005F1B59" w:rsidRDefault="005F1B59" w:rsidP="005F1B59">
      <w:pPr>
        <w:pStyle w:val="Zdrojovkd"/>
      </w:pPr>
      <w:r>
        <w:t xml:space="preserve">            {</w:t>
      </w:r>
    </w:p>
    <w:p w14:paraId="6389505F" w14:textId="77777777" w:rsidR="005F1B59" w:rsidRDefault="005F1B59" w:rsidP="005F1B59">
      <w:pPr>
        <w:pStyle w:val="Zdrojovkd"/>
      </w:pPr>
      <w:r>
        <w:t xml:space="preserve">                switch (Player.CurrentState)</w:t>
      </w:r>
    </w:p>
    <w:p w14:paraId="25DD3C75" w14:textId="77777777" w:rsidR="005F1B59" w:rsidRDefault="005F1B59" w:rsidP="005F1B59">
      <w:pPr>
        <w:pStyle w:val="Zdrojovkd"/>
      </w:pPr>
      <w:r>
        <w:t xml:space="preserve">                {</w:t>
      </w:r>
    </w:p>
    <w:p w14:paraId="33651638" w14:textId="77777777" w:rsidR="005F1B59" w:rsidRDefault="005F1B59" w:rsidP="005F1B59">
      <w:pPr>
        <w:pStyle w:val="Zdrojovkd"/>
      </w:pPr>
      <w:r>
        <w:t xml:space="preserve">                    case Mario.State.Dead:</w:t>
      </w:r>
    </w:p>
    <w:p w14:paraId="48122149" w14:textId="77777777" w:rsidR="005F1B59" w:rsidRDefault="005F1B59" w:rsidP="005F1B59">
      <w:pPr>
        <w:pStyle w:val="Zdrojovkd"/>
      </w:pPr>
      <w:r>
        <w:t xml:space="preserve">                    case Mario.State.Small:</w:t>
      </w:r>
    </w:p>
    <w:p w14:paraId="7A93B72C" w14:textId="77777777" w:rsidR="005F1B59" w:rsidRDefault="005F1B59" w:rsidP="005F1B59">
      <w:pPr>
        <w:pStyle w:val="Zdrojovkd"/>
      </w:pPr>
      <w:r>
        <w:t xml:space="preserve">                        return IsFacingLeft ? Shared.Assets.Animations.MARIO_IDLE_LEFT : Shared.Assets.Animations.MARIO_IDLE_RIGHT;</w:t>
      </w:r>
    </w:p>
    <w:p w14:paraId="0FE70208" w14:textId="77777777" w:rsidR="005F1B59" w:rsidRDefault="005F1B59" w:rsidP="005F1B59">
      <w:pPr>
        <w:pStyle w:val="Zdrojovkd"/>
      </w:pPr>
    </w:p>
    <w:p w14:paraId="2C45A7E0" w14:textId="77777777" w:rsidR="005F1B59" w:rsidRDefault="005F1B59" w:rsidP="005F1B59">
      <w:pPr>
        <w:pStyle w:val="Zdrojovkd"/>
      </w:pPr>
      <w:r>
        <w:t xml:space="preserve">                    case Mario.State.Super:</w:t>
      </w:r>
    </w:p>
    <w:p w14:paraId="07461458" w14:textId="77777777" w:rsidR="005F1B59" w:rsidRDefault="005F1B59" w:rsidP="005F1B59">
      <w:pPr>
        <w:pStyle w:val="Zdrojovkd"/>
      </w:pPr>
      <w:r>
        <w:t xml:space="preserve">                        return IsFacingLeft ? Shared.Assets.Animations.MARIO_SUPER_IDLE_LEFT : Shared.Assets.Animations.MARIO_SUPER_IDLE_RIGHT;</w:t>
      </w:r>
    </w:p>
    <w:p w14:paraId="268730E3" w14:textId="77777777" w:rsidR="005F1B59" w:rsidRDefault="005F1B59" w:rsidP="005F1B59">
      <w:pPr>
        <w:pStyle w:val="Zdrojovkd"/>
      </w:pPr>
    </w:p>
    <w:p w14:paraId="2B6B41CB" w14:textId="77777777" w:rsidR="005F1B59" w:rsidRDefault="005F1B59" w:rsidP="005F1B59">
      <w:pPr>
        <w:pStyle w:val="Zdrojovkd"/>
      </w:pPr>
      <w:r>
        <w:t xml:space="preserve">                    case Mario.State.Fire:</w:t>
      </w:r>
    </w:p>
    <w:p w14:paraId="4CC7CD9B" w14:textId="77777777" w:rsidR="005F1B59" w:rsidRDefault="005F1B59" w:rsidP="005F1B59">
      <w:pPr>
        <w:pStyle w:val="Zdrojovkd"/>
      </w:pPr>
      <w:r>
        <w:t xml:space="preserve">                        return IsFacingLeft ? Shared.Assets.Animations.MARIO_FIRE_IDLE_LEFT : Shared.Assets.Animations.MARIO_FIRE_IDLE_RIGHT;</w:t>
      </w:r>
    </w:p>
    <w:p w14:paraId="28278A61" w14:textId="77777777" w:rsidR="005F1B59" w:rsidRDefault="005F1B59" w:rsidP="005F1B59">
      <w:pPr>
        <w:pStyle w:val="Zdrojovkd"/>
      </w:pPr>
    </w:p>
    <w:p w14:paraId="0FF46144" w14:textId="77777777" w:rsidR="005F1B59" w:rsidRDefault="005F1B59" w:rsidP="005F1B59">
      <w:pPr>
        <w:pStyle w:val="Zdrojovkd"/>
      </w:pPr>
      <w:r>
        <w:lastRenderedPageBreak/>
        <w:t xml:space="preserve">                    /*case Mario.State.Invincible:</w:t>
      </w:r>
    </w:p>
    <w:p w14:paraId="2D441FC2" w14:textId="77777777" w:rsidR="005F1B59" w:rsidRDefault="005F1B59" w:rsidP="005F1B59">
      <w:pPr>
        <w:pStyle w:val="Zdrojovkd"/>
      </w:pPr>
      <w:r>
        <w:t xml:space="preserve">                        return IsFacingLeft ? Shared.Assets.Animations.MARIO_INVINCIBLE_IDLE_LEFT : Shared.Assets.Animations.MARIO_INVINCIBLE_IDLE_RIGHT;*/</w:t>
      </w:r>
    </w:p>
    <w:p w14:paraId="298315D7" w14:textId="77777777" w:rsidR="005F1B59" w:rsidRDefault="005F1B59" w:rsidP="005F1B59">
      <w:pPr>
        <w:pStyle w:val="Zdrojovkd"/>
      </w:pPr>
    </w:p>
    <w:p w14:paraId="24E9B412" w14:textId="77777777" w:rsidR="005F1B59" w:rsidRDefault="005F1B59" w:rsidP="005F1B59">
      <w:pPr>
        <w:pStyle w:val="Zdrojovkd"/>
      </w:pPr>
      <w:r>
        <w:t xml:space="preserve">                    default:</w:t>
      </w:r>
    </w:p>
    <w:p w14:paraId="34ADDDA6" w14:textId="77777777" w:rsidR="005F1B59" w:rsidRDefault="005F1B59" w:rsidP="005F1B59">
      <w:pPr>
        <w:pStyle w:val="Zdrojovkd"/>
      </w:pPr>
      <w:r>
        <w:t xml:space="preserve">                        throw new Exception("JAK");</w:t>
      </w:r>
    </w:p>
    <w:p w14:paraId="0D1CEB3F" w14:textId="77777777" w:rsidR="005F1B59" w:rsidRDefault="005F1B59" w:rsidP="005F1B59">
      <w:pPr>
        <w:pStyle w:val="Zdrojovkd"/>
      </w:pPr>
      <w:r>
        <w:t xml:space="preserve">                }</w:t>
      </w:r>
    </w:p>
    <w:p w14:paraId="29797D5F" w14:textId="77777777" w:rsidR="005F1B59" w:rsidRDefault="005F1B59" w:rsidP="005F1B59">
      <w:pPr>
        <w:pStyle w:val="Zdrojovkd"/>
      </w:pPr>
      <w:r>
        <w:t xml:space="preserve">            }</w:t>
      </w:r>
    </w:p>
    <w:p w14:paraId="34CB62CE" w14:textId="77777777" w:rsidR="005F1B59" w:rsidRDefault="005F1B59" w:rsidP="005F1B59">
      <w:pPr>
        <w:pStyle w:val="Zdrojovkd"/>
      </w:pPr>
      <w:r>
        <w:t xml:space="preserve">        }</w:t>
      </w:r>
    </w:p>
    <w:p w14:paraId="799A42A3" w14:textId="77777777" w:rsidR="005F1B59" w:rsidRDefault="005F1B59" w:rsidP="005F1B59">
      <w:pPr>
        <w:pStyle w:val="Zdrojovkd"/>
      </w:pPr>
    </w:p>
    <w:p w14:paraId="2DFB6432" w14:textId="77777777" w:rsidR="005F1B59" w:rsidRDefault="005F1B59" w:rsidP="005F1B59">
      <w:pPr>
        <w:pStyle w:val="Zdrojovkd"/>
      </w:pPr>
      <w:r>
        <w:t xml:space="preserve">        private string _crouch</w:t>
      </w:r>
    </w:p>
    <w:p w14:paraId="203FAB1B" w14:textId="77777777" w:rsidR="005F1B59" w:rsidRDefault="005F1B59" w:rsidP="005F1B59">
      <w:pPr>
        <w:pStyle w:val="Zdrojovkd"/>
      </w:pPr>
      <w:r>
        <w:t xml:space="preserve">        {</w:t>
      </w:r>
    </w:p>
    <w:p w14:paraId="4593F596" w14:textId="77777777" w:rsidR="005F1B59" w:rsidRDefault="005F1B59" w:rsidP="005F1B59">
      <w:pPr>
        <w:pStyle w:val="Zdrojovkd"/>
      </w:pPr>
      <w:r>
        <w:t xml:space="preserve">            get</w:t>
      </w:r>
    </w:p>
    <w:p w14:paraId="58415FF8" w14:textId="77777777" w:rsidR="005F1B59" w:rsidRDefault="005F1B59" w:rsidP="005F1B59">
      <w:pPr>
        <w:pStyle w:val="Zdrojovkd"/>
      </w:pPr>
      <w:r>
        <w:t xml:space="preserve">            {</w:t>
      </w:r>
    </w:p>
    <w:p w14:paraId="5F0B9D2F" w14:textId="77777777" w:rsidR="005F1B59" w:rsidRDefault="005F1B59" w:rsidP="005F1B59">
      <w:pPr>
        <w:pStyle w:val="Zdrojovkd"/>
      </w:pPr>
      <w:r>
        <w:t xml:space="preserve">                switch (Player.CurrentState)</w:t>
      </w:r>
    </w:p>
    <w:p w14:paraId="5B9A0A16" w14:textId="77777777" w:rsidR="005F1B59" w:rsidRDefault="005F1B59" w:rsidP="005F1B59">
      <w:pPr>
        <w:pStyle w:val="Zdrojovkd"/>
      </w:pPr>
      <w:r>
        <w:t xml:space="preserve">                {</w:t>
      </w:r>
    </w:p>
    <w:p w14:paraId="3F81CB0E" w14:textId="77777777" w:rsidR="005F1B59" w:rsidRDefault="005F1B59" w:rsidP="005F1B59">
      <w:pPr>
        <w:pStyle w:val="Zdrojovkd"/>
      </w:pPr>
      <w:r>
        <w:t xml:space="preserve">                    case Mario.State.Small:</w:t>
      </w:r>
    </w:p>
    <w:p w14:paraId="7157A27D" w14:textId="77777777" w:rsidR="005F1B59" w:rsidRDefault="005F1B59" w:rsidP="005F1B59">
      <w:pPr>
        <w:pStyle w:val="Zdrojovkd"/>
      </w:pPr>
      <w:r>
        <w:t xml:space="preserve">                        return IsFacingLeft ? Shared.Assets.Animations.MARIO_CROUCHING_LEFT : Shared.Assets.Animations.MARIO_CROUCHING_RIGHT;</w:t>
      </w:r>
    </w:p>
    <w:p w14:paraId="4A017D69" w14:textId="77777777" w:rsidR="005F1B59" w:rsidRDefault="005F1B59" w:rsidP="005F1B59">
      <w:pPr>
        <w:pStyle w:val="Zdrojovkd"/>
      </w:pPr>
    </w:p>
    <w:p w14:paraId="3635037B" w14:textId="77777777" w:rsidR="005F1B59" w:rsidRDefault="005F1B59" w:rsidP="005F1B59">
      <w:pPr>
        <w:pStyle w:val="Zdrojovkd"/>
      </w:pPr>
      <w:r>
        <w:t xml:space="preserve">                    case Mario.State.Super:</w:t>
      </w:r>
    </w:p>
    <w:p w14:paraId="2AD35376" w14:textId="77777777" w:rsidR="005F1B59" w:rsidRDefault="005F1B59" w:rsidP="005F1B59">
      <w:pPr>
        <w:pStyle w:val="Zdrojovkd"/>
      </w:pPr>
      <w:r>
        <w:t xml:space="preserve">                        return IsFacingLeft ? Shared.Assets.Animations.MARIO_SUPER_CROUCHING_LEFT : Shared.Assets.Animations.MARIO_SUPER_CROUCHING_RIGHT;</w:t>
      </w:r>
    </w:p>
    <w:p w14:paraId="08359E2D" w14:textId="77777777" w:rsidR="005F1B59" w:rsidRDefault="005F1B59" w:rsidP="005F1B59">
      <w:pPr>
        <w:pStyle w:val="Zdrojovkd"/>
      </w:pPr>
    </w:p>
    <w:p w14:paraId="0C01E2B1" w14:textId="77777777" w:rsidR="005F1B59" w:rsidRDefault="005F1B59" w:rsidP="005F1B59">
      <w:pPr>
        <w:pStyle w:val="Zdrojovkd"/>
      </w:pPr>
      <w:r>
        <w:t xml:space="preserve">                    case Mario.State.Fire:</w:t>
      </w:r>
    </w:p>
    <w:p w14:paraId="3F625893" w14:textId="77777777" w:rsidR="005F1B59" w:rsidRDefault="005F1B59" w:rsidP="005F1B59">
      <w:pPr>
        <w:pStyle w:val="Zdrojovkd"/>
      </w:pPr>
      <w:r>
        <w:t xml:space="preserve">                        return IsFacingLeft ? Shared.Assets.Animations.MARIO_FIRE_CROUCHING_LEFT : Shared.Assets.Animations.MARIO_FIRE_CROUCHING_RIGHT;</w:t>
      </w:r>
    </w:p>
    <w:p w14:paraId="3AECC2B0" w14:textId="77777777" w:rsidR="005F1B59" w:rsidRDefault="005F1B59" w:rsidP="005F1B59">
      <w:pPr>
        <w:pStyle w:val="Zdrojovkd"/>
      </w:pPr>
    </w:p>
    <w:p w14:paraId="27F5B820" w14:textId="77777777" w:rsidR="005F1B59" w:rsidRDefault="005F1B59" w:rsidP="005F1B59">
      <w:pPr>
        <w:pStyle w:val="Zdrojovkd"/>
      </w:pPr>
      <w:r>
        <w:t xml:space="preserve">                    /*case Mario.State.Invincible:</w:t>
      </w:r>
    </w:p>
    <w:p w14:paraId="18A56377" w14:textId="77777777" w:rsidR="005F1B59" w:rsidRDefault="005F1B59" w:rsidP="005F1B59">
      <w:pPr>
        <w:pStyle w:val="Zdrojovkd"/>
      </w:pPr>
      <w:r>
        <w:t xml:space="preserve">                        return IsFacingLeft ? Shared.Assets.Animations.MARIO_INVINCIBLE_IDLE_LEFT : Shared.Assets.Animations.MARIO_INVINCIBLE_IDLE_RIGHT;*/</w:t>
      </w:r>
    </w:p>
    <w:p w14:paraId="1BE59CC8" w14:textId="77777777" w:rsidR="005F1B59" w:rsidRDefault="005F1B59" w:rsidP="005F1B59">
      <w:pPr>
        <w:pStyle w:val="Zdrojovkd"/>
      </w:pPr>
    </w:p>
    <w:p w14:paraId="52BC623F" w14:textId="77777777" w:rsidR="005F1B59" w:rsidRDefault="005F1B59" w:rsidP="005F1B59">
      <w:pPr>
        <w:pStyle w:val="Zdrojovkd"/>
      </w:pPr>
      <w:r>
        <w:t xml:space="preserve">                    default:</w:t>
      </w:r>
    </w:p>
    <w:p w14:paraId="2011F091" w14:textId="77777777" w:rsidR="005F1B59" w:rsidRDefault="005F1B59" w:rsidP="005F1B59">
      <w:pPr>
        <w:pStyle w:val="Zdrojovkd"/>
      </w:pPr>
      <w:r>
        <w:t xml:space="preserve">                        throw new Exception("JAK");</w:t>
      </w:r>
    </w:p>
    <w:p w14:paraId="6B46B0CE" w14:textId="77777777" w:rsidR="005F1B59" w:rsidRDefault="005F1B59" w:rsidP="005F1B59">
      <w:pPr>
        <w:pStyle w:val="Zdrojovkd"/>
      </w:pPr>
      <w:r>
        <w:t xml:space="preserve">                }</w:t>
      </w:r>
    </w:p>
    <w:p w14:paraId="11F9CFA4" w14:textId="77777777" w:rsidR="005F1B59" w:rsidRDefault="005F1B59" w:rsidP="005F1B59">
      <w:pPr>
        <w:pStyle w:val="Zdrojovkd"/>
      </w:pPr>
      <w:r>
        <w:t xml:space="preserve">            }</w:t>
      </w:r>
    </w:p>
    <w:p w14:paraId="379F8359" w14:textId="77777777" w:rsidR="005F1B59" w:rsidRDefault="005F1B59" w:rsidP="005F1B59">
      <w:pPr>
        <w:pStyle w:val="Zdrojovkd"/>
      </w:pPr>
      <w:r>
        <w:t xml:space="preserve">        }</w:t>
      </w:r>
    </w:p>
    <w:p w14:paraId="7D7EACB8" w14:textId="77777777" w:rsidR="005F1B59" w:rsidRDefault="005F1B59" w:rsidP="005F1B59">
      <w:pPr>
        <w:pStyle w:val="Zdrojovkd"/>
      </w:pPr>
    </w:p>
    <w:p w14:paraId="7FB5024E" w14:textId="77777777" w:rsidR="005F1B59" w:rsidRDefault="005F1B59" w:rsidP="005F1B59">
      <w:pPr>
        <w:pStyle w:val="Zdrojovkd"/>
      </w:pPr>
      <w:r>
        <w:t xml:space="preserve">        private string _superPowerUp</w:t>
      </w:r>
    </w:p>
    <w:p w14:paraId="5E266717" w14:textId="77777777" w:rsidR="005F1B59" w:rsidRDefault="005F1B59" w:rsidP="005F1B59">
      <w:pPr>
        <w:pStyle w:val="Zdrojovkd"/>
      </w:pPr>
      <w:r>
        <w:t xml:space="preserve">        {</w:t>
      </w:r>
    </w:p>
    <w:p w14:paraId="024DC7D5" w14:textId="77777777" w:rsidR="005F1B59" w:rsidRDefault="005F1B59" w:rsidP="005F1B59">
      <w:pPr>
        <w:pStyle w:val="Zdrojovkd"/>
      </w:pPr>
      <w:r>
        <w:t xml:space="preserve">            get { return IsFacingLeft ? Shared.Assets.Animations.MARIO_SUPER_POWERUP_LEFT : Shared.Assets.Animations.MARIO_SUPER_POWERUP_RIGHT; }</w:t>
      </w:r>
    </w:p>
    <w:p w14:paraId="7CF7EE1F" w14:textId="77777777" w:rsidR="005F1B59" w:rsidRDefault="005F1B59" w:rsidP="005F1B59">
      <w:pPr>
        <w:pStyle w:val="Zdrojovkd"/>
      </w:pPr>
      <w:r>
        <w:t xml:space="preserve">        }</w:t>
      </w:r>
    </w:p>
    <w:p w14:paraId="4E7720DC" w14:textId="77777777" w:rsidR="005F1B59" w:rsidRDefault="005F1B59" w:rsidP="005F1B59">
      <w:pPr>
        <w:pStyle w:val="Zdrojovkd"/>
      </w:pPr>
    </w:p>
    <w:p w14:paraId="4B348398" w14:textId="77777777" w:rsidR="005F1B59" w:rsidRDefault="005F1B59" w:rsidP="005F1B59">
      <w:pPr>
        <w:pStyle w:val="Zdrojovkd"/>
      </w:pPr>
      <w:r>
        <w:t xml:space="preserve">        private string _firePowerUp</w:t>
      </w:r>
    </w:p>
    <w:p w14:paraId="38A938BC" w14:textId="77777777" w:rsidR="005F1B59" w:rsidRDefault="005F1B59" w:rsidP="005F1B59">
      <w:pPr>
        <w:pStyle w:val="Zdrojovkd"/>
      </w:pPr>
      <w:r>
        <w:t xml:space="preserve">        {</w:t>
      </w:r>
    </w:p>
    <w:p w14:paraId="4EF247F5" w14:textId="77777777" w:rsidR="005F1B59" w:rsidRDefault="005F1B59" w:rsidP="005F1B59">
      <w:pPr>
        <w:pStyle w:val="Zdrojovkd"/>
      </w:pPr>
      <w:r>
        <w:t xml:space="preserve">            get { return IsFacingLeft ? Shared.Assets.Animations.MARIO_FIRE_POWERUP_LEFT : Shared.Assets.Animations.MARIO_FIRE_POWERUP_RIGHT; }</w:t>
      </w:r>
    </w:p>
    <w:p w14:paraId="3FBF5CAB" w14:textId="77777777" w:rsidR="005F1B59" w:rsidRDefault="005F1B59" w:rsidP="005F1B59">
      <w:pPr>
        <w:pStyle w:val="Zdrojovkd"/>
      </w:pPr>
      <w:r>
        <w:t xml:space="preserve">        }</w:t>
      </w:r>
    </w:p>
    <w:p w14:paraId="2B52DDB8" w14:textId="77777777" w:rsidR="005F1B59" w:rsidRDefault="005F1B59" w:rsidP="005F1B59">
      <w:pPr>
        <w:pStyle w:val="Zdrojovkd"/>
      </w:pPr>
    </w:p>
    <w:p w14:paraId="2510AE44" w14:textId="77777777" w:rsidR="005F1B59" w:rsidRDefault="005F1B59" w:rsidP="005F1B59">
      <w:pPr>
        <w:pStyle w:val="Zdrojovkd"/>
      </w:pPr>
      <w:r>
        <w:t xml:space="preserve">        private string IDLE</w:t>
      </w:r>
    </w:p>
    <w:p w14:paraId="0BFA390E" w14:textId="77777777" w:rsidR="005F1B59" w:rsidRDefault="005F1B59" w:rsidP="005F1B59">
      <w:pPr>
        <w:pStyle w:val="Zdrojovkd"/>
      </w:pPr>
      <w:r>
        <w:t xml:space="preserve">        {</w:t>
      </w:r>
    </w:p>
    <w:p w14:paraId="196B731A" w14:textId="77777777" w:rsidR="005F1B59" w:rsidRDefault="005F1B59" w:rsidP="005F1B59">
      <w:pPr>
        <w:pStyle w:val="Zdrojovkd"/>
      </w:pPr>
      <w:r>
        <w:t xml:space="preserve">            get</w:t>
      </w:r>
    </w:p>
    <w:p w14:paraId="4A2B7BF2" w14:textId="77777777" w:rsidR="005F1B59" w:rsidRDefault="005F1B59" w:rsidP="005F1B59">
      <w:pPr>
        <w:pStyle w:val="Zdrojovkd"/>
      </w:pPr>
      <w:r>
        <w:t xml:space="preserve">            {</w:t>
      </w:r>
    </w:p>
    <w:p w14:paraId="013EC20B" w14:textId="77777777" w:rsidR="005F1B59" w:rsidRDefault="005F1B59" w:rsidP="005F1B59">
      <w:pPr>
        <w:pStyle w:val="Zdrojovkd"/>
      </w:pPr>
      <w:r>
        <w:t xml:space="preserve">                return Player.CurrentMovement == Mario.Movement.Crouching ? _crouch : _idle;</w:t>
      </w:r>
    </w:p>
    <w:p w14:paraId="5FA6CC47" w14:textId="77777777" w:rsidR="005F1B59" w:rsidRDefault="005F1B59" w:rsidP="005F1B59">
      <w:pPr>
        <w:pStyle w:val="Zdrojovkd"/>
      </w:pPr>
      <w:r>
        <w:t xml:space="preserve">            }</w:t>
      </w:r>
    </w:p>
    <w:p w14:paraId="1CF7A70C" w14:textId="77777777" w:rsidR="005F1B59" w:rsidRDefault="005F1B59" w:rsidP="005F1B59">
      <w:pPr>
        <w:pStyle w:val="Zdrojovkd"/>
      </w:pPr>
      <w:r>
        <w:t xml:space="preserve">        }</w:t>
      </w:r>
    </w:p>
    <w:p w14:paraId="63D041D6" w14:textId="77777777" w:rsidR="005F1B59" w:rsidRDefault="005F1B59" w:rsidP="005F1B59">
      <w:pPr>
        <w:pStyle w:val="Zdrojovkd"/>
      </w:pPr>
    </w:p>
    <w:p w14:paraId="477A9DB6" w14:textId="77777777" w:rsidR="005F1B59" w:rsidRDefault="005F1B59" w:rsidP="005F1B59">
      <w:pPr>
        <w:pStyle w:val="Zdrojovkd"/>
      </w:pPr>
      <w:r>
        <w:t xml:space="preserve">        private string MOVE</w:t>
      </w:r>
    </w:p>
    <w:p w14:paraId="46012955" w14:textId="77777777" w:rsidR="005F1B59" w:rsidRDefault="005F1B59" w:rsidP="005F1B59">
      <w:pPr>
        <w:pStyle w:val="Zdrojovkd"/>
      </w:pPr>
      <w:r>
        <w:t xml:space="preserve">        {</w:t>
      </w:r>
    </w:p>
    <w:p w14:paraId="359B7008" w14:textId="77777777" w:rsidR="005F1B59" w:rsidRDefault="005F1B59" w:rsidP="005F1B59">
      <w:pPr>
        <w:pStyle w:val="Zdrojovkd"/>
      </w:pPr>
      <w:r>
        <w:t xml:space="preserve">            get</w:t>
      </w:r>
    </w:p>
    <w:p w14:paraId="2725A7B1" w14:textId="77777777" w:rsidR="005F1B59" w:rsidRDefault="005F1B59" w:rsidP="005F1B59">
      <w:pPr>
        <w:pStyle w:val="Zdrojovkd"/>
      </w:pPr>
      <w:r>
        <w:t xml:space="preserve">            {</w:t>
      </w:r>
    </w:p>
    <w:p w14:paraId="6A9F0166" w14:textId="77777777" w:rsidR="005F1B59" w:rsidRDefault="005F1B59" w:rsidP="005F1B59">
      <w:pPr>
        <w:pStyle w:val="Zdrojovkd"/>
      </w:pPr>
      <w:r>
        <w:t xml:space="preserve">                switch (Player.CurrentState)</w:t>
      </w:r>
    </w:p>
    <w:p w14:paraId="7105868F" w14:textId="77777777" w:rsidR="005F1B59" w:rsidRDefault="005F1B59" w:rsidP="005F1B59">
      <w:pPr>
        <w:pStyle w:val="Zdrojovkd"/>
      </w:pPr>
      <w:r>
        <w:t xml:space="preserve">                {</w:t>
      </w:r>
    </w:p>
    <w:p w14:paraId="7C081A5A" w14:textId="77777777" w:rsidR="005F1B59" w:rsidRDefault="005F1B59" w:rsidP="005F1B59">
      <w:pPr>
        <w:pStyle w:val="Zdrojovkd"/>
      </w:pPr>
      <w:r>
        <w:t xml:space="preserve">                    case Mario.State.Small:</w:t>
      </w:r>
    </w:p>
    <w:p w14:paraId="5DE7D904" w14:textId="77777777" w:rsidR="005F1B59" w:rsidRDefault="005F1B59" w:rsidP="005F1B59">
      <w:pPr>
        <w:pStyle w:val="Zdrojovkd"/>
      </w:pPr>
      <w:r>
        <w:t xml:space="preserve">                        return horiSpeed &gt;= 0 ? Shared.Assets.Animations.MARIO_MOVE_RIGHT : Shared.Assets.Animations.MARIO_MOVE_LEFT;</w:t>
      </w:r>
    </w:p>
    <w:p w14:paraId="227D6511" w14:textId="77777777" w:rsidR="005F1B59" w:rsidRDefault="005F1B59" w:rsidP="005F1B59">
      <w:pPr>
        <w:pStyle w:val="Zdrojovkd"/>
      </w:pPr>
    </w:p>
    <w:p w14:paraId="3F9B0542" w14:textId="77777777" w:rsidR="005F1B59" w:rsidRDefault="005F1B59" w:rsidP="005F1B59">
      <w:pPr>
        <w:pStyle w:val="Zdrojovkd"/>
      </w:pPr>
      <w:r>
        <w:t xml:space="preserve">                    case Mario.State.Super:</w:t>
      </w:r>
    </w:p>
    <w:p w14:paraId="392584C7" w14:textId="77777777" w:rsidR="005F1B59" w:rsidRDefault="005F1B59" w:rsidP="005F1B59">
      <w:pPr>
        <w:pStyle w:val="Zdrojovkd"/>
      </w:pPr>
      <w:r>
        <w:t xml:space="preserve">                        return horiSpeed &gt;= 0 ? Shared.Assets.Animations.MARIO_SUPER_MOVE_RIGHT : Shared.Assets.Animations.MARIO_SUPER_MOVE_LEFT;</w:t>
      </w:r>
    </w:p>
    <w:p w14:paraId="6F638AED" w14:textId="77777777" w:rsidR="005F1B59" w:rsidRDefault="005F1B59" w:rsidP="005F1B59">
      <w:pPr>
        <w:pStyle w:val="Zdrojovkd"/>
      </w:pPr>
    </w:p>
    <w:p w14:paraId="58D58E9F" w14:textId="77777777" w:rsidR="005F1B59" w:rsidRDefault="005F1B59" w:rsidP="005F1B59">
      <w:pPr>
        <w:pStyle w:val="Zdrojovkd"/>
      </w:pPr>
      <w:r>
        <w:t xml:space="preserve">                    case Mario.State.Fire:</w:t>
      </w:r>
    </w:p>
    <w:p w14:paraId="13CD5297" w14:textId="77777777" w:rsidR="005F1B59" w:rsidRDefault="005F1B59" w:rsidP="005F1B59">
      <w:pPr>
        <w:pStyle w:val="Zdrojovkd"/>
      </w:pPr>
      <w:r>
        <w:t xml:space="preserve">                        return horiSpeed &gt;= 0 ? Shared.Assets.Animations.MARIO_FIRE_MOVE_RIGHT : Shared.Assets.Animations.MARIO_FIRE_MOVE_LEFT;</w:t>
      </w:r>
    </w:p>
    <w:p w14:paraId="46E622C0" w14:textId="77777777" w:rsidR="005F1B59" w:rsidRDefault="005F1B59" w:rsidP="005F1B59">
      <w:pPr>
        <w:pStyle w:val="Zdrojovkd"/>
      </w:pPr>
    </w:p>
    <w:p w14:paraId="05D00CED" w14:textId="77777777" w:rsidR="005F1B59" w:rsidRDefault="005F1B59" w:rsidP="005F1B59">
      <w:pPr>
        <w:pStyle w:val="Zdrojovkd"/>
      </w:pPr>
      <w:r>
        <w:t xml:space="preserve">                    /*case Mario.State.Invincible:</w:t>
      </w:r>
    </w:p>
    <w:p w14:paraId="198C862A" w14:textId="77777777" w:rsidR="005F1B59" w:rsidRDefault="005F1B59" w:rsidP="005F1B59">
      <w:pPr>
        <w:pStyle w:val="Zdrojovkd"/>
      </w:pPr>
      <w:r>
        <w:lastRenderedPageBreak/>
        <w:t xml:space="preserve">                        return horiSpeed &gt;= 0 ? Shared.Assets.Animations.MARIO_INVINCIBLE_MOVE_RIGHT : Shared.Assets.Animations.MARIO_INVINCIBLE_MOVE_LEFT;*/</w:t>
      </w:r>
    </w:p>
    <w:p w14:paraId="3F03B739" w14:textId="77777777" w:rsidR="005F1B59" w:rsidRDefault="005F1B59" w:rsidP="005F1B59">
      <w:pPr>
        <w:pStyle w:val="Zdrojovkd"/>
      </w:pPr>
    </w:p>
    <w:p w14:paraId="0C98E7DE" w14:textId="77777777" w:rsidR="005F1B59" w:rsidRDefault="005F1B59" w:rsidP="005F1B59">
      <w:pPr>
        <w:pStyle w:val="Zdrojovkd"/>
      </w:pPr>
      <w:r>
        <w:t xml:space="preserve">                    default:</w:t>
      </w:r>
    </w:p>
    <w:p w14:paraId="6103E12D" w14:textId="77777777" w:rsidR="005F1B59" w:rsidRDefault="005F1B59" w:rsidP="005F1B59">
      <w:pPr>
        <w:pStyle w:val="Zdrojovkd"/>
      </w:pPr>
      <w:r>
        <w:t xml:space="preserve">                        throw new Exception("JAK");</w:t>
      </w:r>
    </w:p>
    <w:p w14:paraId="6CE257A8" w14:textId="77777777" w:rsidR="005F1B59" w:rsidRDefault="005F1B59" w:rsidP="005F1B59">
      <w:pPr>
        <w:pStyle w:val="Zdrojovkd"/>
      </w:pPr>
      <w:r>
        <w:t xml:space="preserve">                }</w:t>
      </w:r>
    </w:p>
    <w:p w14:paraId="4249BFD7" w14:textId="77777777" w:rsidR="005F1B59" w:rsidRDefault="005F1B59" w:rsidP="005F1B59">
      <w:pPr>
        <w:pStyle w:val="Zdrojovkd"/>
      </w:pPr>
      <w:r>
        <w:t xml:space="preserve">            }</w:t>
      </w:r>
    </w:p>
    <w:p w14:paraId="22518608" w14:textId="77777777" w:rsidR="005F1B59" w:rsidRDefault="005F1B59" w:rsidP="005F1B59">
      <w:pPr>
        <w:pStyle w:val="Zdrojovkd"/>
      </w:pPr>
      <w:r>
        <w:t xml:space="preserve">        }</w:t>
      </w:r>
    </w:p>
    <w:p w14:paraId="2C8F9C1A" w14:textId="77777777" w:rsidR="005F1B59" w:rsidRDefault="005F1B59" w:rsidP="005F1B59">
      <w:pPr>
        <w:pStyle w:val="Zdrojovkd"/>
      </w:pPr>
    </w:p>
    <w:p w14:paraId="1C6457F5" w14:textId="77777777" w:rsidR="005F1B59" w:rsidRDefault="005F1B59" w:rsidP="005F1B59">
      <w:pPr>
        <w:pStyle w:val="Zdrojovkd"/>
      </w:pPr>
      <w:r>
        <w:t xml:space="preserve">        private string JUMP</w:t>
      </w:r>
    </w:p>
    <w:p w14:paraId="508F028F" w14:textId="77777777" w:rsidR="005F1B59" w:rsidRDefault="005F1B59" w:rsidP="005F1B59">
      <w:pPr>
        <w:pStyle w:val="Zdrojovkd"/>
      </w:pPr>
      <w:r>
        <w:t xml:space="preserve">        {</w:t>
      </w:r>
    </w:p>
    <w:p w14:paraId="1961F667" w14:textId="77777777" w:rsidR="005F1B59" w:rsidRDefault="005F1B59" w:rsidP="005F1B59">
      <w:pPr>
        <w:pStyle w:val="Zdrojovkd"/>
      </w:pPr>
      <w:r>
        <w:t xml:space="preserve">            get</w:t>
      </w:r>
    </w:p>
    <w:p w14:paraId="5E3687B6" w14:textId="77777777" w:rsidR="005F1B59" w:rsidRDefault="005F1B59" w:rsidP="005F1B59">
      <w:pPr>
        <w:pStyle w:val="Zdrojovkd"/>
      </w:pPr>
      <w:r>
        <w:t xml:space="preserve">            {</w:t>
      </w:r>
    </w:p>
    <w:p w14:paraId="6D013718" w14:textId="77777777" w:rsidR="005F1B59" w:rsidRDefault="005F1B59" w:rsidP="005F1B59">
      <w:pPr>
        <w:pStyle w:val="Zdrojovkd"/>
      </w:pPr>
      <w:r>
        <w:t xml:space="preserve">                switch (Player.CurrentState)</w:t>
      </w:r>
    </w:p>
    <w:p w14:paraId="62AB75B9" w14:textId="77777777" w:rsidR="005F1B59" w:rsidRDefault="005F1B59" w:rsidP="005F1B59">
      <w:pPr>
        <w:pStyle w:val="Zdrojovkd"/>
      </w:pPr>
      <w:r>
        <w:t xml:space="preserve">                {</w:t>
      </w:r>
    </w:p>
    <w:p w14:paraId="66D02A86" w14:textId="77777777" w:rsidR="005F1B59" w:rsidRDefault="005F1B59" w:rsidP="005F1B59">
      <w:pPr>
        <w:pStyle w:val="Zdrojovkd"/>
      </w:pPr>
      <w:r>
        <w:t xml:space="preserve">                    case Mario.State.Small:</w:t>
      </w:r>
    </w:p>
    <w:p w14:paraId="5AFC3B3B" w14:textId="77777777" w:rsidR="005F1B59" w:rsidRDefault="005F1B59" w:rsidP="005F1B59">
      <w:pPr>
        <w:pStyle w:val="Zdrojovkd"/>
      </w:pPr>
      <w:r>
        <w:t xml:space="preserve">                        return horiSpeed != 0 ? (horiSpeed &gt; 0 ? Shared.Assets.Animations.MARIO_JUMP_RIGHT : Shared.Assets.Animations.MARIO_JUMP_LEFT)</w:t>
      </w:r>
    </w:p>
    <w:p w14:paraId="19793D7F" w14:textId="77777777" w:rsidR="005F1B59" w:rsidRDefault="005F1B59" w:rsidP="005F1B59">
      <w:pPr>
        <w:pStyle w:val="Zdrojovkd"/>
      </w:pPr>
      <w:r>
        <w:t xml:space="preserve">                                              : (IsFacingLeft ? Shared.Assets.Animations.MARIO_JUMP_LEFT : Shared.Assets.Animations.MARIO_JUMP_RIGHT);</w:t>
      </w:r>
    </w:p>
    <w:p w14:paraId="5B38FCAA" w14:textId="77777777" w:rsidR="005F1B59" w:rsidRDefault="005F1B59" w:rsidP="005F1B59">
      <w:pPr>
        <w:pStyle w:val="Zdrojovkd"/>
      </w:pPr>
    </w:p>
    <w:p w14:paraId="3441E332" w14:textId="77777777" w:rsidR="005F1B59" w:rsidRDefault="005F1B59" w:rsidP="005F1B59">
      <w:pPr>
        <w:pStyle w:val="Zdrojovkd"/>
      </w:pPr>
      <w:r>
        <w:t xml:space="preserve">                    case Mario.State.Super:</w:t>
      </w:r>
    </w:p>
    <w:p w14:paraId="5EB5BC0B" w14:textId="77777777" w:rsidR="005F1B59" w:rsidRDefault="005F1B59" w:rsidP="005F1B59">
      <w:pPr>
        <w:pStyle w:val="Zdrojovkd"/>
      </w:pPr>
      <w:r>
        <w:t xml:space="preserve">                        return horiSpeed != 0 ? (horiSpeed &gt; 0 ? Shared.Assets.Animations.MARIO_SUPER_JUMP_RIGHT : Shared.Assets.Animations.MARIO_SUPER_JUMP_LEFT)</w:t>
      </w:r>
    </w:p>
    <w:p w14:paraId="7CFBEBC0" w14:textId="77777777" w:rsidR="005F1B59" w:rsidRDefault="005F1B59" w:rsidP="005F1B59">
      <w:pPr>
        <w:pStyle w:val="Zdrojovkd"/>
      </w:pPr>
      <w:r>
        <w:t xml:space="preserve">                                              : (IsFacingLeft ? Shared.Assets.Animations.MARIO_SUPER_JUMP_LEFT : Shared.Assets.Animations.MARIO_SUPER_JUMP_RIGHT);</w:t>
      </w:r>
    </w:p>
    <w:p w14:paraId="67902B52" w14:textId="77777777" w:rsidR="005F1B59" w:rsidRDefault="005F1B59" w:rsidP="005F1B59">
      <w:pPr>
        <w:pStyle w:val="Zdrojovkd"/>
      </w:pPr>
    </w:p>
    <w:p w14:paraId="20DACB52" w14:textId="77777777" w:rsidR="005F1B59" w:rsidRDefault="005F1B59" w:rsidP="005F1B59">
      <w:pPr>
        <w:pStyle w:val="Zdrojovkd"/>
      </w:pPr>
      <w:r>
        <w:t xml:space="preserve">                    case Mario.State.Fire:</w:t>
      </w:r>
    </w:p>
    <w:p w14:paraId="04B6DD2A" w14:textId="77777777" w:rsidR="005F1B59" w:rsidRDefault="005F1B59" w:rsidP="005F1B59">
      <w:pPr>
        <w:pStyle w:val="Zdrojovkd"/>
      </w:pPr>
      <w:r>
        <w:t xml:space="preserve">                        return horiSpeed != 0 ? (horiSpeed &gt; 0 ? Shared.Assets.Animations.MARIO_FIRE_JUMP_RIGHT : Shared.Assets.Animations.MARIO_FIRE_JUMP_LEFT)</w:t>
      </w:r>
    </w:p>
    <w:p w14:paraId="764F3599" w14:textId="77777777" w:rsidR="005F1B59" w:rsidRDefault="005F1B59" w:rsidP="005F1B59">
      <w:pPr>
        <w:pStyle w:val="Zdrojovkd"/>
      </w:pPr>
      <w:r>
        <w:t xml:space="preserve">                                              : (IsFacingLeft ? Shared.Assets.Animations.MARIO_FIRE_JUMP_LEFT : Shared.Assets.Animations.MARIO_FIRE_JUMP_RIGHT);</w:t>
      </w:r>
    </w:p>
    <w:p w14:paraId="57C82844" w14:textId="77777777" w:rsidR="005F1B59" w:rsidRDefault="005F1B59" w:rsidP="005F1B59">
      <w:pPr>
        <w:pStyle w:val="Zdrojovkd"/>
      </w:pPr>
    </w:p>
    <w:p w14:paraId="34BD91F2" w14:textId="77777777" w:rsidR="005F1B59" w:rsidRDefault="005F1B59" w:rsidP="005F1B59">
      <w:pPr>
        <w:pStyle w:val="Zdrojovkd"/>
      </w:pPr>
      <w:r>
        <w:t xml:space="preserve">                    /*case Mario.State.Invincible:</w:t>
      </w:r>
    </w:p>
    <w:p w14:paraId="6794B133" w14:textId="77777777" w:rsidR="005F1B59" w:rsidRDefault="005F1B59" w:rsidP="005F1B59">
      <w:pPr>
        <w:pStyle w:val="Zdrojovkd"/>
      </w:pPr>
      <w:r>
        <w:t xml:space="preserve">                        return horiSpeed != 0 ? (horiSpeed &gt; 0 ? Shared.Assets.Animations.MARIO_INVINCIBLE_JUMP_RIGHT : Shared.Assets.Animations.MARIO_INVINCIBLE_JUMP_LEFT)</w:t>
      </w:r>
    </w:p>
    <w:p w14:paraId="4E5EEBE2" w14:textId="77777777" w:rsidR="005F1B59" w:rsidRDefault="005F1B59" w:rsidP="005F1B59">
      <w:pPr>
        <w:pStyle w:val="Zdrojovkd"/>
      </w:pPr>
      <w:r>
        <w:t xml:space="preserve">                                              : (IsFacingLeft ? Shared.Assets.Animations.MARIO_INVINCIBLE_JUMP_LEFT : Shared.Assets.Animations.MARIO_INVINCIBLE_JUMP_RIGHT);*/</w:t>
      </w:r>
    </w:p>
    <w:p w14:paraId="2A8C2EB2" w14:textId="77777777" w:rsidR="005F1B59" w:rsidRDefault="005F1B59" w:rsidP="005F1B59">
      <w:pPr>
        <w:pStyle w:val="Zdrojovkd"/>
      </w:pPr>
    </w:p>
    <w:p w14:paraId="5EE8243A" w14:textId="77777777" w:rsidR="005F1B59" w:rsidRDefault="005F1B59" w:rsidP="005F1B59">
      <w:pPr>
        <w:pStyle w:val="Zdrojovkd"/>
      </w:pPr>
      <w:r>
        <w:t xml:space="preserve">                    default:</w:t>
      </w:r>
    </w:p>
    <w:p w14:paraId="0AC29C71" w14:textId="77777777" w:rsidR="005F1B59" w:rsidRDefault="005F1B59" w:rsidP="005F1B59">
      <w:pPr>
        <w:pStyle w:val="Zdrojovkd"/>
      </w:pPr>
      <w:r>
        <w:t xml:space="preserve">                        throw new Exception("JAK");</w:t>
      </w:r>
    </w:p>
    <w:p w14:paraId="66F84695" w14:textId="77777777" w:rsidR="005F1B59" w:rsidRDefault="005F1B59" w:rsidP="005F1B59">
      <w:pPr>
        <w:pStyle w:val="Zdrojovkd"/>
      </w:pPr>
      <w:r>
        <w:t xml:space="preserve">                }</w:t>
      </w:r>
    </w:p>
    <w:p w14:paraId="5DB8B06C" w14:textId="77777777" w:rsidR="005F1B59" w:rsidRDefault="005F1B59" w:rsidP="005F1B59">
      <w:pPr>
        <w:pStyle w:val="Zdrojovkd"/>
      </w:pPr>
      <w:r>
        <w:t xml:space="preserve">            }</w:t>
      </w:r>
    </w:p>
    <w:p w14:paraId="11550776" w14:textId="77777777" w:rsidR="005F1B59" w:rsidRDefault="005F1B59" w:rsidP="005F1B59">
      <w:pPr>
        <w:pStyle w:val="Zdrojovkd"/>
      </w:pPr>
      <w:r>
        <w:t xml:space="preserve">        }</w:t>
      </w:r>
    </w:p>
    <w:p w14:paraId="060C06BF" w14:textId="77777777" w:rsidR="005F1B59" w:rsidRDefault="005F1B59" w:rsidP="005F1B59">
      <w:pPr>
        <w:pStyle w:val="Zdrojovkd"/>
      </w:pPr>
    </w:p>
    <w:p w14:paraId="166B8ECD" w14:textId="77777777" w:rsidR="005F1B59" w:rsidRDefault="005F1B59" w:rsidP="005F1B59">
      <w:pPr>
        <w:pStyle w:val="Zdrojovkd"/>
      </w:pPr>
      <w:r>
        <w:t xml:space="preserve">        private string POWERUP</w:t>
      </w:r>
    </w:p>
    <w:p w14:paraId="375217E7" w14:textId="77777777" w:rsidR="005F1B59" w:rsidRDefault="005F1B59" w:rsidP="005F1B59">
      <w:pPr>
        <w:pStyle w:val="Zdrojovkd"/>
      </w:pPr>
      <w:r>
        <w:t xml:space="preserve">        {</w:t>
      </w:r>
    </w:p>
    <w:p w14:paraId="636BD30E" w14:textId="77777777" w:rsidR="005F1B59" w:rsidRDefault="005F1B59" w:rsidP="005F1B59">
      <w:pPr>
        <w:pStyle w:val="Zdrojovkd"/>
      </w:pPr>
      <w:r>
        <w:t xml:space="preserve">            get</w:t>
      </w:r>
    </w:p>
    <w:p w14:paraId="3A8CADA2" w14:textId="77777777" w:rsidR="005F1B59" w:rsidRDefault="005F1B59" w:rsidP="005F1B59">
      <w:pPr>
        <w:pStyle w:val="Zdrojovkd"/>
      </w:pPr>
      <w:r>
        <w:t xml:space="preserve">            {</w:t>
      </w:r>
    </w:p>
    <w:p w14:paraId="41EDE8C2" w14:textId="77777777" w:rsidR="005F1B59" w:rsidRDefault="005F1B59" w:rsidP="005F1B59">
      <w:pPr>
        <w:pStyle w:val="Zdrojovkd"/>
      </w:pPr>
      <w:r>
        <w:t xml:space="preserve">                switch (LastState)</w:t>
      </w:r>
    </w:p>
    <w:p w14:paraId="5F072A33" w14:textId="77777777" w:rsidR="005F1B59" w:rsidRDefault="005F1B59" w:rsidP="005F1B59">
      <w:pPr>
        <w:pStyle w:val="Zdrojovkd"/>
      </w:pPr>
      <w:r>
        <w:t xml:space="preserve">                {</w:t>
      </w:r>
    </w:p>
    <w:p w14:paraId="30EACA8F" w14:textId="77777777" w:rsidR="005F1B59" w:rsidRDefault="005F1B59" w:rsidP="005F1B59">
      <w:pPr>
        <w:pStyle w:val="Zdrojovkd"/>
      </w:pPr>
      <w:r>
        <w:t xml:space="preserve">                    case Mario.State.Small:</w:t>
      </w:r>
    </w:p>
    <w:p w14:paraId="3A69963C" w14:textId="77777777" w:rsidR="005F1B59" w:rsidRDefault="005F1B59" w:rsidP="005F1B59">
      <w:pPr>
        <w:pStyle w:val="Zdrojovkd"/>
      </w:pPr>
      <w:r>
        <w:t xml:space="preserve">                        return _superPowerUp;</w:t>
      </w:r>
    </w:p>
    <w:p w14:paraId="7FB53DCE" w14:textId="77777777" w:rsidR="005F1B59" w:rsidRDefault="005F1B59" w:rsidP="005F1B59">
      <w:pPr>
        <w:pStyle w:val="Zdrojovkd"/>
      </w:pPr>
    </w:p>
    <w:p w14:paraId="67110903" w14:textId="77777777" w:rsidR="005F1B59" w:rsidRDefault="005F1B59" w:rsidP="005F1B59">
      <w:pPr>
        <w:pStyle w:val="Zdrojovkd"/>
      </w:pPr>
      <w:r>
        <w:t xml:space="preserve">                    case Mario.State.Super:</w:t>
      </w:r>
    </w:p>
    <w:p w14:paraId="139397A0" w14:textId="77777777" w:rsidR="005F1B59" w:rsidRDefault="005F1B59" w:rsidP="005F1B59">
      <w:pPr>
        <w:pStyle w:val="Zdrojovkd"/>
      </w:pPr>
      <w:r>
        <w:t xml:space="preserve">                        return LastState &lt; Player.CurrentState ? _firePowerUp : _superPowerUp;</w:t>
      </w:r>
    </w:p>
    <w:p w14:paraId="202C9F4E" w14:textId="77777777" w:rsidR="005F1B59" w:rsidRDefault="005F1B59" w:rsidP="005F1B59">
      <w:pPr>
        <w:pStyle w:val="Zdrojovkd"/>
      </w:pPr>
    </w:p>
    <w:p w14:paraId="6AE8466E" w14:textId="77777777" w:rsidR="005F1B59" w:rsidRDefault="005F1B59" w:rsidP="005F1B59">
      <w:pPr>
        <w:pStyle w:val="Zdrojovkd"/>
      </w:pPr>
      <w:r>
        <w:t xml:space="preserve">                    case Mario.State.Fire:</w:t>
      </w:r>
    </w:p>
    <w:p w14:paraId="6BE2D4A8" w14:textId="77777777" w:rsidR="005F1B59" w:rsidRDefault="005F1B59" w:rsidP="005F1B59">
      <w:pPr>
        <w:pStyle w:val="Zdrojovkd"/>
      </w:pPr>
      <w:r>
        <w:t xml:space="preserve">                        return LastState &lt; Player.CurrentState ? "" : _firePowerUp;</w:t>
      </w:r>
    </w:p>
    <w:p w14:paraId="7805240B" w14:textId="77777777" w:rsidR="005F1B59" w:rsidRDefault="005F1B59" w:rsidP="005F1B59">
      <w:pPr>
        <w:pStyle w:val="Zdrojovkd"/>
      </w:pPr>
    </w:p>
    <w:p w14:paraId="7844B34D" w14:textId="77777777" w:rsidR="005F1B59" w:rsidRDefault="005F1B59" w:rsidP="005F1B59">
      <w:pPr>
        <w:pStyle w:val="Zdrojovkd"/>
      </w:pPr>
      <w:r>
        <w:t xml:space="preserve">                    default:</w:t>
      </w:r>
    </w:p>
    <w:p w14:paraId="7E9F942B" w14:textId="77777777" w:rsidR="005F1B59" w:rsidRDefault="005F1B59" w:rsidP="005F1B59">
      <w:pPr>
        <w:pStyle w:val="Zdrojovkd"/>
      </w:pPr>
      <w:r>
        <w:t xml:space="preserve">                        throw new Exception("JAK");</w:t>
      </w:r>
    </w:p>
    <w:p w14:paraId="4B0437EC" w14:textId="77777777" w:rsidR="005F1B59" w:rsidRDefault="005F1B59" w:rsidP="005F1B59">
      <w:pPr>
        <w:pStyle w:val="Zdrojovkd"/>
      </w:pPr>
      <w:r>
        <w:t xml:space="preserve">                }</w:t>
      </w:r>
    </w:p>
    <w:p w14:paraId="7BE22DC6" w14:textId="77777777" w:rsidR="005F1B59" w:rsidRDefault="005F1B59" w:rsidP="005F1B59">
      <w:pPr>
        <w:pStyle w:val="Zdrojovkd"/>
      </w:pPr>
      <w:r>
        <w:t xml:space="preserve">            }</w:t>
      </w:r>
    </w:p>
    <w:p w14:paraId="2F030B5A" w14:textId="77777777" w:rsidR="005F1B59" w:rsidRDefault="005F1B59" w:rsidP="005F1B59">
      <w:pPr>
        <w:pStyle w:val="Zdrojovkd"/>
      </w:pPr>
      <w:r>
        <w:t xml:space="preserve">        }</w:t>
      </w:r>
    </w:p>
    <w:p w14:paraId="22D75071" w14:textId="77777777" w:rsidR="005F1B59" w:rsidRDefault="005F1B59" w:rsidP="005F1B59">
      <w:pPr>
        <w:pStyle w:val="Zdrojovkd"/>
      </w:pPr>
    </w:p>
    <w:p w14:paraId="3935C33C" w14:textId="77777777" w:rsidR="005F1B59" w:rsidRDefault="005F1B59" w:rsidP="005F1B59">
      <w:pPr>
        <w:pStyle w:val="Zdrojovkd"/>
      </w:pPr>
      <w:r>
        <w:t xml:space="preserve">        public CharacterController(GameObject Parent)</w:t>
      </w:r>
    </w:p>
    <w:p w14:paraId="5E8FB9E0" w14:textId="77777777" w:rsidR="005F1B59" w:rsidRDefault="005F1B59" w:rsidP="005F1B59">
      <w:pPr>
        <w:pStyle w:val="Zdrojovkd"/>
      </w:pPr>
      <w:r>
        <w:t xml:space="preserve">            : base(Parent)</w:t>
      </w:r>
    </w:p>
    <w:p w14:paraId="4ADAA17D" w14:textId="77777777" w:rsidR="005F1B59" w:rsidRDefault="005F1B59" w:rsidP="005F1B59">
      <w:pPr>
        <w:pStyle w:val="Zdrojovkd"/>
      </w:pPr>
      <w:r>
        <w:t xml:space="preserve">        {</w:t>
      </w:r>
    </w:p>
    <w:p w14:paraId="40720D74" w14:textId="77777777" w:rsidR="005F1B59" w:rsidRDefault="005F1B59" w:rsidP="005F1B59">
      <w:pPr>
        <w:pStyle w:val="Zdrojovkd"/>
      </w:pPr>
      <w:r>
        <w:t xml:space="preserve">            this.Name = nameof(CharacterController);</w:t>
      </w:r>
    </w:p>
    <w:p w14:paraId="727AFB32" w14:textId="77777777" w:rsidR="005F1B59" w:rsidRDefault="005F1B59" w:rsidP="005F1B59">
      <w:pPr>
        <w:pStyle w:val="Zdrojovkd"/>
      </w:pPr>
      <w:r>
        <w:t xml:space="preserve">            this.Parent.InitNewComponent&lt;Collider&gt;();</w:t>
      </w:r>
    </w:p>
    <w:p w14:paraId="7303A81E" w14:textId="77777777" w:rsidR="005F1B59" w:rsidRDefault="005F1B59" w:rsidP="005F1B59">
      <w:pPr>
        <w:pStyle w:val="Zdrojovkd"/>
      </w:pPr>
      <w:r>
        <w:t xml:space="preserve">        }</w:t>
      </w:r>
    </w:p>
    <w:p w14:paraId="6E5589F2" w14:textId="77777777" w:rsidR="005F1B59" w:rsidRDefault="005F1B59" w:rsidP="005F1B59">
      <w:pPr>
        <w:pStyle w:val="Zdrojovkd"/>
      </w:pPr>
    </w:p>
    <w:p w14:paraId="6299FD47" w14:textId="77777777" w:rsidR="005F1B59" w:rsidRDefault="005F1B59" w:rsidP="005F1B59">
      <w:pPr>
        <w:pStyle w:val="Zdrojovkd"/>
      </w:pPr>
      <w:r>
        <w:t xml:space="preserve">        protected override void OnColliderEnter(Collider e)</w:t>
      </w:r>
    </w:p>
    <w:p w14:paraId="48966A14" w14:textId="77777777" w:rsidR="005F1B59" w:rsidRDefault="005F1B59" w:rsidP="005F1B59">
      <w:pPr>
        <w:pStyle w:val="Zdrojovkd"/>
      </w:pPr>
      <w:r>
        <w:t xml:space="preserve">        { }</w:t>
      </w:r>
    </w:p>
    <w:p w14:paraId="4D706093" w14:textId="77777777" w:rsidR="005F1B59" w:rsidRDefault="005F1B59" w:rsidP="005F1B59">
      <w:pPr>
        <w:pStyle w:val="Zdrojovkd"/>
      </w:pPr>
    </w:p>
    <w:p w14:paraId="6B35C30A" w14:textId="77777777" w:rsidR="005F1B59" w:rsidRDefault="005F1B59" w:rsidP="005F1B59">
      <w:pPr>
        <w:pStyle w:val="Zdrojovkd"/>
      </w:pPr>
      <w:r>
        <w:t xml:space="preserve">        protected override void Start()</w:t>
      </w:r>
    </w:p>
    <w:p w14:paraId="08883618" w14:textId="77777777" w:rsidR="005F1B59" w:rsidRDefault="005F1B59" w:rsidP="005F1B59">
      <w:pPr>
        <w:pStyle w:val="Zdrojovkd"/>
      </w:pPr>
      <w:r>
        <w:lastRenderedPageBreak/>
        <w:t xml:space="preserve">        {</w:t>
      </w:r>
    </w:p>
    <w:p w14:paraId="6C8FFA14" w14:textId="77777777" w:rsidR="005F1B59" w:rsidRDefault="005F1B59" w:rsidP="005F1B59">
      <w:pPr>
        <w:pStyle w:val="Zdrojovkd"/>
      </w:pPr>
      <w:r>
        <w:t xml:space="preserve">            Player = GameObject.Find&lt;Mario&gt;("Player");</w:t>
      </w:r>
    </w:p>
    <w:p w14:paraId="6A79B66B" w14:textId="77777777" w:rsidR="005F1B59" w:rsidRDefault="005F1B59" w:rsidP="005F1B59">
      <w:pPr>
        <w:pStyle w:val="Zdrojovkd"/>
      </w:pPr>
      <w:r>
        <w:t xml:space="preserve">            PlayerAnimator = Component.Find&lt;Animator&gt;("Player_Animator");</w:t>
      </w:r>
    </w:p>
    <w:p w14:paraId="5A58091A" w14:textId="77777777" w:rsidR="005F1B59" w:rsidRDefault="005F1B59" w:rsidP="005F1B59">
      <w:pPr>
        <w:pStyle w:val="Zdrojovkd"/>
      </w:pPr>
      <w:r>
        <w:t xml:space="preserve">            //SoundOutput = Component.Find&lt;SoundSource&gt;("Player_SoundSource");</w:t>
      </w:r>
    </w:p>
    <w:p w14:paraId="7E62094D" w14:textId="77777777" w:rsidR="005F1B59" w:rsidRDefault="005F1B59" w:rsidP="005F1B59">
      <w:pPr>
        <w:pStyle w:val="Zdrojovkd"/>
      </w:pPr>
    </w:p>
    <w:p w14:paraId="120BCD88" w14:textId="77777777" w:rsidR="005F1B59" w:rsidRDefault="005F1B59" w:rsidP="005F1B59">
      <w:pPr>
        <w:pStyle w:val="Zdrojovkd"/>
      </w:pPr>
      <w:r>
        <w:t xml:space="preserve">            LastState = Player.CurrentState;</w:t>
      </w:r>
    </w:p>
    <w:p w14:paraId="69D885F0" w14:textId="77777777" w:rsidR="005F1B59" w:rsidRDefault="005F1B59" w:rsidP="005F1B59">
      <w:pPr>
        <w:pStyle w:val="Zdrojovkd"/>
      </w:pPr>
    </w:p>
    <w:p w14:paraId="3297367C" w14:textId="77777777" w:rsidR="005F1B59" w:rsidRDefault="005F1B59" w:rsidP="005F1B59">
      <w:pPr>
        <w:pStyle w:val="Zdrojovkd"/>
      </w:pPr>
      <w:r>
        <w:t xml:space="preserve">            Player.Animator.Play(Shared.Assets.Animations.MARIO_IDLE_RIGHT);</w:t>
      </w:r>
    </w:p>
    <w:p w14:paraId="6E11F4E8" w14:textId="77777777" w:rsidR="005F1B59" w:rsidRDefault="005F1B59" w:rsidP="005F1B59">
      <w:pPr>
        <w:pStyle w:val="Zdrojovkd"/>
      </w:pPr>
      <w:r>
        <w:t xml:space="preserve">        }</w:t>
      </w:r>
    </w:p>
    <w:p w14:paraId="41ED5B85" w14:textId="77777777" w:rsidR="005F1B59" w:rsidRDefault="005F1B59" w:rsidP="005F1B59">
      <w:pPr>
        <w:pStyle w:val="Zdrojovkd"/>
      </w:pPr>
    </w:p>
    <w:p w14:paraId="49DCE53E" w14:textId="77777777" w:rsidR="005F1B59" w:rsidRDefault="005F1B59" w:rsidP="005F1B59">
      <w:pPr>
        <w:pStyle w:val="Zdrojovkd"/>
      </w:pPr>
      <w:r>
        <w:t xml:space="preserve">        protected override void Update()</w:t>
      </w:r>
    </w:p>
    <w:p w14:paraId="3A5352E4" w14:textId="77777777" w:rsidR="005F1B59" w:rsidRDefault="005F1B59" w:rsidP="005F1B59">
      <w:pPr>
        <w:pStyle w:val="Zdrojovkd"/>
      </w:pPr>
      <w:r>
        <w:t xml:space="preserve">        {</w:t>
      </w:r>
    </w:p>
    <w:p w14:paraId="299FC6BA" w14:textId="77777777" w:rsidR="005F1B59" w:rsidRDefault="005F1B59" w:rsidP="005F1B59">
      <w:pPr>
        <w:pStyle w:val="Zdrojovkd"/>
      </w:pPr>
      <w:r>
        <w:t xml:space="preserve">            if (!Enabled)</w:t>
      </w:r>
    </w:p>
    <w:p w14:paraId="71979580" w14:textId="77777777" w:rsidR="005F1B59" w:rsidRDefault="005F1B59" w:rsidP="005F1B59">
      <w:pPr>
        <w:pStyle w:val="Zdrojovkd"/>
      </w:pPr>
      <w:r>
        <w:t xml:space="preserve">                return;</w:t>
      </w:r>
    </w:p>
    <w:p w14:paraId="5F4F37B9" w14:textId="77777777" w:rsidR="005F1B59" w:rsidRDefault="005F1B59" w:rsidP="005F1B59">
      <w:pPr>
        <w:pStyle w:val="Zdrojovkd"/>
      </w:pPr>
    </w:p>
    <w:p w14:paraId="7D19A785" w14:textId="77777777" w:rsidR="005F1B59" w:rsidRDefault="005F1B59" w:rsidP="005F1B59">
      <w:pPr>
        <w:pStyle w:val="Zdrojovkd"/>
      </w:pPr>
      <w:r>
        <w:t xml:space="preserve">            if (LastState != Player.CurrentState &amp;&amp; Player.CurrentState != Mario.State.Dead)</w:t>
      </w:r>
    </w:p>
    <w:p w14:paraId="5C3C880F" w14:textId="77777777" w:rsidR="005F1B59" w:rsidRDefault="005F1B59" w:rsidP="005F1B59">
      <w:pPr>
        <w:pStyle w:val="Zdrojovkd"/>
      </w:pPr>
      <w:r>
        <w:t xml:space="preserve">            {</w:t>
      </w:r>
    </w:p>
    <w:p w14:paraId="193C9346" w14:textId="77777777" w:rsidR="005F1B59" w:rsidRDefault="005F1B59" w:rsidP="005F1B59">
      <w:pPr>
        <w:pStyle w:val="Zdrojovkd"/>
      </w:pPr>
      <w:r>
        <w:t xml:space="preserve">                if (!ChangingState)</w:t>
      </w:r>
    </w:p>
    <w:p w14:paraId="43EAA684" w14:textId="77777777" w:rsidR="005F1B59" w:rsidRDefault="005F1B59" w:rsidP="005F1B59">
      <w:pPr>
        <w:pStyle w:val="Zdrojovkd"/>
      </w:pPr>
      <w:r>
        <w:t xml:space="preserve">                {</w:t>
      </w:r>
    </w:p>
    <w:p w14:paraId="1C02F7BD" w14:textId="77777777" w:rsidR="005F1B59" w:rsidRDefault="005F1B59" w:rsidP="005F1B59">
      <w:pPr>
        <w:pStyle w:val="Zdrojovkd"/>
      </w:pPr>
      <w:r>
        <w:t xml:space="preserve">                    PlayerAnimator.Play(POWERUP);</w:t>
      </w:r>
    </w:p>
    <w:p w14:paraId="38E6C2B6" w14:textId="77777777" w:rsidR="005F1B59" w:rsidRDefault="005F1B59" w:rsidP="005F1B59">
      <w:pPr>
        <w:pStyle w:val="Zdrojovkd"/>
      </w:pPr>
      <w:r>
        <w:t xml:space="preserve">                    Shared.Mechanics.FXSoundSource.PlaySound(Shared.Assets.Sounds.FX_POWER_UP_SOUND);</w:t>
      </w:r>
    </w:p>
    <w:p w14:paraId="07C88AAD" w14:textId="77777777" w:rsidR="005F1B59" w:rsidRDefault="005F1B59" w:rsidP="005F1B59">
      <w:pPr>
        <w:pStyle w:val="Zdrojovkd"/>
      </w:pPr>
      <w:r>
        <w:t xml:space="preserve">                    bool FromSmalltoLarge = Player.CurrentState &gt; Mario.State.Small &amp;&amp; LastState == Mario.State.Small;</w:t>
      </w:r>
    </w:p>
    <w:p w14:paraId="337CB80F" w14:textId="77777777" w:rsidR="005F1B59" w:rsidRDefault="005F1B59" w:rsidP="005F1B59">
      <w:pPr>
        <w:pStyle w:val="Zdrojovkd"/>
      </w:pPr>
      <w:r>
        <w:t xml:space="preserve">                    bool FromLargeToSmall = Player.CurrentState == Mario.State.Small &amp;&amp; LastState == Mario.State.Super;</w:t>
      </w:r>
    </w:p>
    <w:p w14:paraId="52ADED8A" w14:textId="77777777" w:rsidR="005F1B59" w:rsidRDefault="005F1B59" w:rsidP="005F1B59">
      <w:pPr>
        <w:pStyle w:val="Zdrojovkd"/>
      </w:pPr>
      <w:r>
        <w:t xml:space="preserve">                    float YtoAdd = FromSmalltoLarge ? -16 : (FromLargeToSmall ? 0 : 16);</w:t>
      </w:r>
    </w:p>
    <w:p w14:paraId="757EBC05" w14:textId="77777777" w:rsidR="005F1B59" w:rsidRDefault="005F1B59" w:rsidP="005F1B59">
      <w:pPr>
        <w:pStyle w:val="Zdrojovkd"/>
      </w:pPr>
      <w:r>
        <w:t xml:space="preserve">                    Player.Transform.Position += new Vector3(0, YtoAdd, 0);</w:t>
      </w:r>
    </w:p>
    <w:p w14:paraId="19FFF372" w14:textId="77777777" w:rsidR="005F1B59" w:rsidRDefault="005F1B59" w:rsidP="005F1B59">
      <w:pPr>
        <w:pStyle w:val="Zdrojovkd"/>
      </w:pPr>
      <w:r>
        <w:t xml:space="preserve">                    ChangingState = true;</w:t>
      </w:r>
    </w:p>
    <w:p w14:paraId="0B2B17FC" w14:textId="77777777" w:rsidR="005F1B59" w:rsidRDefault="005F1B59" w:rsidP="005F1B59">
      <w:pPr>
        <w:pStyle w:val="Zdrojovkd"/>
      </w:pPr>
    </w:p>
    <w:p w14:paraId="0F43E189" w14:textId="77777777" w:rsidR="005F1B59" w:rsidRDefault="005F1B59" w:rsidP="005F1B59">
      <w:pPr>
        <w:pStyle w:val="Zdrojovkd"/>
      </w:pPr>
      <w:r>
        <w:t xml:space="preserve">                    Player.LeftTrigger.Collider.Enabled = false;</w:t>
      </w:r>
    </w:p>
    <w:p w14:paraId="3A300715" w14:textId="77777777" w:rsidR="005F1B59" w:rsidRDefault="005F1B59" w:rsidP="005F1B59">
      <w:pPr>
        <w:pStyle w:val="Zdrojovkd"/>
      </w:pPr>
      <w:r>
        <w:t xml:space="preserve">                    Player.RightTrigger.Collider.Enabled = false;</w:t>
      </w:r>
    </w:p>
    <w:p w14:paraId="5F8C80F3" w14:textId="77777777" w:rsidR="005F1B59" w:rsidRDefault="005F1B59" w:rsidP="005F1B59">
      <w:pPr>
        <w:pStyle w:val="Zdrojovkd"/>
      </w:pPr>
      <w:r>
        <w:t xml:space="preserve">                    Player.TopTrigger.Collider.Enabled = false;</w:t>
      </w:r>
    </w:p>
    <w:p w14:paraId="2C3BDFB1" w14:textId="77777777" w:rsidR="005F1B59" w:rsidRDefault="005F1B59" w:rsidP="005F1B59">
      <w:pPr>
        <w:pStyle w:val="Zdrojovkd"/>
      </w:pPr>
      <w:r>
        <w:t xml:space="preserve">                    Player.BottomTrigger.Collider.Enabled = false;</w:t>
      </w:r>
    </w:p>
    <w:p w14:paraId="100154FB" w14:textId="77777777" w:rsidR="005F1B59" w:rsidRDefault="005F1B59" w:rsidP="005F1B59">
      <w:pPr>
        <w:pStyle w:val="Zdrojovkd"/>
      </w:pPr>
    </w:p>
    <w:p w14:paraId="1E25E632" w14:textId="77777777" w:rsidR="005F1B59" w:rsidRDefault="005F1B59" w:rsidP="005F1B59">
      <w:pPr>
        <w:pStyle w:val="Zdrojovkd"/>
      </w:pPr>
      <w:r>
        <w:t xml:space="preserve">                    Player.Collider.Enabled = false;</w:t>
      </w:r>
    </w:p>
    <w:p w14:paraId="2EFCCACE" w14:textId="77777777" w:rsidR="005F1B59" w:rsidRDefault="005F1B59" w:rsidP="005F1B59">
      <w:pPr>
        <w:pStyle w:val="Zdrojovkd"/>
      </w:pPr>
    </w:p>
    <w:p w14:paraId="32FD14FB" w14:textId="77777777" w:rsidR="005F1B59" w:rsidRDefault="005F1B59" w:rsidP="005F1B59">
      <w:pPr>
        <w:pStyle w:val="Zdrojovkd"/>
      </w:pPr>
      <w:r>
        <w:t xml:space="preserve">                    return;</w:t>
      </w:r>
    </w:p>
    <w:p w14:paraId="321ABA59" w14:textId="77777777" w:rsidR="005F1B59" w:rsidRDefault="005F1B59" w:rsidP="005F1B59">
      <w:pPr>
        <w:pStyle w:val="Zdrojovkd"/>
      </w:pPr>
      <w:r>
        <w:t xml:space="preserve">                }</w:t>
      </w:r>
    </w:p>
    <w:p w14:paraId="466BC804" w14:textId="77777777" w:rsidR="005F1B59" w:rsidRDefault="005F1B59" w:rsidP="005F1B59">
      <w:pPr>
        <w:pStyle w:val="Zdrojovkd"/>
      </w:pPr>
    </w:p>
    <w:p w14:paraId="2FE51992" w14:textId="77777777" w:rsidR="005F1B59" w:rsidRDefault="005F1B59" w:rsidP="005F1B59">
      <w:pPr>
        <w:pStyle w:val="Zdrojovkd"/>
      </w:pPr>
      <w:r>
        <w:t xml:space="preserve">                if (PlayerAnimator.NumberOfPlays &gt; 5)</w:t>
      </w:r>
    </w:p>
    <w:p w14:paraId="0312C0E5" w14:textId="77777777" w:rsidR="005F1B59" w:rsidRDefault="005F1B59" w:rsidP="005F1B59">
      <w:pPr>
        <w:pStyle w:val="Zdrojovkd"/>
      </w:pPr>
      <w:r>
        <w:t xml:space="preserve">                {</w:t>
      </w:r>
    </w:p>
    <w:p w14:paraId="017ED648" w14:textId="77777777" w:rsidR="005F1B59" w:rsidRDefault="005F1B59" w:rsidP="005F1B59">
      <w:pPr>
        <w:pStyle w:val="Zdrojovkd"/>
      </w:pPr>
      <w:r>
        <w:t xml:space="preserve">                    LastState = Player.CurrentState;</w:t>
      </w:r>
    </w:p>
    <w:p w14:paraId="79EF2767" w14:textId="77777777" w:rsidR="005F1B59" w:rsidRDefault="005F1B59" w:rsidP="005F1B59">
      <w:pPr>
        <w:pStyle w:val="Zdrojovkd"/>
      </w:pPr>
    </w:p>
    <w:p w14:paraId="66C78170" w14:textId="77777777" w:rsidR="005F1B59" w:rsidRDefault="005F1B59" w:rsidP="005F1B59">
      <w:pPr>
        <w:pStyle w:val="Zdrojovkd"/>
      </w:pPr>
      <w:r>
        <w:t xml:space="preserve">                    Player.LeftTrigger.Collider.Enabled = true;</w:t>
      </w:r>
    </w:p>
    <w:p w14:paraId="0EBD896C" w14:textId="77777777" w:rsidR="005F1B59" w:rsidRDefault="005F1B59" w:rsidP="005F1B59">
      <w:pPr>
        <w:pStyle w:val="Zdrojovkd"/>
      </w:pPr>
      <w:r>
        <w:t xml:space="preserve">                    Player.RightTrigger.Collider.Enabled = true;</w:t>
      </w:r>
    </w:p>
    <w:p w14:paraId="184D9EA6" w14:textId="77777777" w:rsidR="005F1B59" w:rsidRDefault="005F1B59" w:rsidP="005F1B59">
      <w:pPr>
        <w:pStyle w:val="Zdrojovkd"/>
      </w:pPr>
      <w:r>
        <w:t xml:space="preserve">                    Player.TopTrigger.Collider.Enabled = true;</w:t>
      </w:r>
    </w:p>
    <w:p w14:paraId="74CBF26F" w14:textId="77777777" w:rsidR="005F1B59" w:rsidRDefault="005F1B59" w:rsidP="005F1B59">
      <w:pPr>
        <w:pStyle w:val="Zdrojovkd"/>
      </w:pPr>
      <w:r>
        <w:t xml:space="preserve">                    Player.BottomTrigger.Collider.Enabled = true;</w:t>
      </w:r>
    </w:p>
    <w:p w14:paraId="4F208C00" w14:textId="77777777" w:rsidR="005F1B59" w:rsidRDefault="005F1B59" w:rsidP="005F1B59">
      <w:pPr>
        <w:pStyle w:val="Zdrojovkd"/>
      </w:pPr>
    </w:p>
    <w:p w14:paraId="2EA7C99F" w14:textId="77777777" w:rsidR="005F1B59" w:rsidRDefault="005F1B59" w:rsidP="005F1B59">
      <w:pPr>
        <w:pStyle w:val="Zdrojovkd"/>
      </w:pPr>
      <w:r>
        <w:t xml:space="preserve">                    Player.Collider.Enabled = true;</w:t>
      </w:r>
    </w:p>
    <w:p w14:paraId="75EEA8A2" w14:textId="77777777" w:rsidR="005F1B59" w:rsidRDefault="005F1B59" w:rsidP="005F1B59">
      <w:pPr>
        <w:pStyle w:val="Zdrojovkd"/>
      </w:pPr>
    </w:p>
    <w:p w14:paraId="5FC840D1" w14:textId="77777777" w:rsidR="005F1B59" w:rsidRDefault="005F1B59" w:rsidP="005F1B59">
      <w:pPr>
        <w:pStyle w:val="Zdrojovkd"/>
      </w:pPr>
      <w:r>
        <w:t xml:space="preserve">                    ChangingState = false;</w:t>
      </w:r>
    </w:p>
    <w:p w14:paraId="206B7668" w14:textId="77777777" w:rsidR="005F1B59" w:rsidRDefault="005F1B59" w:rsidP="005F1B59">
      <w:pPr>
        <w:pStyle w:val="Zdrojovkd"/>
      </w:pPr>
      <w:r>
        <w:t xml:space="preserve">                }</w:t>
      </w:r>
    </w:p>
    <w:p w14:paraId="55AA3D82" w14:textId="77777777" w:rsidR="005F1B59" w:rsidRDefault="005F1B59" w:rsidP="005F1B59">
      <w:pPr>
        <w:pStyle w:val="Zdrojovkd"/>
      </w:pPr>
      <w:r>
        <w:t xml:space="preserve">                else</w:t>
      </w:r>
    </w:p>
    <w:p w14:paraId="7F069A3C" w14:textId="77777777" w:rsidR="005F1B59" w:rsidRDefault="005F1B59" w:rsidP="005F1B59">
      <w:pPr>
        <w:pStyle w:val="Zdrojovkd"/>
      </w:pPr>
      <w:r>
        <w:t xml:space="preserve">                    return;</w:t>
      </w:r>
    </w:p>
    <w:p w14:paraId="3B57F339" w14:textId="77777777" w:rsidR="005F1B59" w:rsidRDefault="005F1B59" w:rsidP="005F1B59">
      <w:pPr>
        <w:pStyle w:val="Zdrojovkd"/>
      </w:pPr>
      <w:r>
        <w:t xml:space="preserve">            }</w:t>
      </w:r>
    </w:p>
    <w:p w14:paraId="381A9C43" w14:textId="77777777" w:rsidR="005F1B59" w:rsidRDefault="005F1B59" w:rsidP="005F1B59">
      <w:pPr>
        <w:pStyle w:val="Zdrojovkd"/>
      </w:pPr>
      <w:r>
        <w:t xml:space="preserve">            else if (Player.CurrentState == Mario.State.Dead)</w:t>
      </w:r>
    </w:p>
    <w:p w14:paraId="6FE985E9" w14:textId="77777777" w:rsidR="005F1B59" w:rsidRDefault="005F1B59" w:rsidP="005F1B59">
      <w:pPr>
        <w:pStyle w:val="Zdrojovkd"/>
      </w:pPr>
      <w:r>
        <w:t xml:space="preserve">            {</w:t>
      </w:r>
    </w:p>
    <w:p w14:paraId="6CC33819" w14:textId="77777777" w:rsidR="005F1B59" w:rsidRDefault="005F1B59" w:rsidP="005F1B59">
      <w:pPr>
        <w:pStyle w:val="Zdrojovkd"/>
      </w:pPr>
      <w:r>
        <w:t xml:space="preserve">                DeadAnimation();</w:t>
      </w:r>
    </w:p>
    <w:p w14:paraId="184C0C0C" w14:textId="77777777" w:rsidR="005F1B59" w:rsidRDefault="005F1B59" w:rsidP="005F1B59">
      <w:pPr>
        <w:pStyle w:val="Zdrojovkd"/>
      </w:pPr>
      <w:r>
        <w:t xml:space="preserve">            }</w:t>
      </w:r>
    </w:p>
    <w:p w14:paraId="3876F0AA" w14:textId="77777777" w:rsidR="005F1B59" w:rsidRDefault="005F1B59" w:rsidP="005F1B59">
      <w:pPr>
        <w:pStyle w:val="Zdrojovkd"/>
      </w:pPr>
      <w:r>
        <w:t xml:space="preserve">            else if (Player.KilledEnemy)</w:t>
      </w:r>
    </w:p>
    <w:p w14:paraId="45FB8E76" w14:textId="77777777" w:rsidR="005F1B59" w:rsidRDefault="005F1B59" w:rsidP="005F1B59">
      <w:pPr>
        <w:pStyle w:val="Zdrojovkd"/>
      </w:pPr>
      <w:r>
        <w:t xml:space="preserve">            {</w:t>
      </w:r>
    </w:p>
    <w:p w14:paraId="5E952380" w14:textId="77777777" w:rsidR="005F1B59" w:rsidRDefault="005F1B59" w:rsidP="005F1B59">
      <w:pPr>
        <w:pStyle w:val="Zdrojovkd"/>
      </w:pPr>
      <w:r>
        <w:t xml:space="preserve">                Shared.Mechanics.FXSoundSource.PlaySound(Shared.Assets.Sounds.FX_STOMP_SOUND);</w:t>
      </w:r>
    </w:p>
    <w:p w14:paraId="1A7FCF27" w14:textId="77777777" w:rsidR="005F1B59" w:rsidRDefault="005F1B59" w:rsidP="005F1B59">
      <w:pPr>
        <w:pStyle w:val="Zdrojovkd"/>
      </w:pPr>
      <w:r>
        <w:t xml:space="preserve">                Player.KilledEnemy = false;</w:t>
      </w:r>
    </w:p>
    <w:p w14:paraId="343AC2FE" w14:textId="77777777" w:rsidR="005F1B59" w:rsidRDefault="005F1B59" w:rsidP="005F1B59">
      <w:pPr>
        <w:pStyle w:val="Zdrojovkd"/>
      </w:pPr>
      <w:r>
        <w:t xml:space="preserve">                EnemyKilledAnim = true;</w:t>
      </w:r>
    </w:p>
    <w:p w14:paraId="4D574A1D" w14:textId="77777777" w:rsidR="005F1B59" w:rsidRDefault="005F1B59" w:rsidP="005F1B59">
      <w:pPr>
        <w:pStyle w:val="Zdrojovkd"/>
      </w:pPr>
      <w:r>
        <w:t xml:space="preserve">                Jumped = true;</w:t>
      </w:r>
    </w:p>
    <w:p w14:paraId="28C30B16" w14:textId="77777777" w:rsidR="005F1B59" w:rsidRDefault="005F1B59" w:rsidP="005F1B59">
      <w:pPr>
        <w:pStyle w:val="Zdrojovkd"/>
      </w:pPr>
      <w:r>
        <w:t xml:space="preserve">                IsFalling = false;</w:t>
      </w:r>
    </w:p>
    <w:p w14:paraId="5D8D0895" w14:textId="77777777" w:rsidR="005F1B59" w:rsidRDefault="005F1B59" w:rsidP="005F1B59">
      <w:pPr>
        <w:pStyle w:val="Zdrojovkd"/>
      </w:pPr>
      <w:r>
        <w:t xml:space="preserve">                vertSpeed = -FloatSpeed;</w:t>
      </w:r>
    </w:p>
    <w:p w14:paraId="068F21CF" w14:textId="77777777" w:rsidR="005F1B59" w:rsidRDefault="005F1B59" w:rsidP="005F1B59">
      <w:pPr>
        <w:pStyle w:val="Zdrojovkd"/>
      </w:pPr>
      <w:r>
        <w:t xml:space="preserve">            }</w:t>
      </w:r>
    </w:p>
    <w:p w14:paraId="3C10C855" w14:textId="77777777" w:rsidR="005F1B59" w:rsidRDefault="005F1B59" w:rsidP="005F1B59">
      <w:pPr>
        <w:pStyle w:val="Zdrojovkd"/>
      </w:pPr>
      <w:r>
        <w:t xml:space="preserve">            else if (Player.ChangeState)</w:t>
      </w:r>
    </w:p>
    <w:p w14:paraId="6AE23F51" w14:textId="77777777" w:rsidR="005F1B59" w:rsidRDefault="005F1B59" w:rsidP="005F1B59">
      <w:pPr>
        <w:pStyle w:val="Zdrojovkd"/>
      </w:pPr>
      <w:r>
        <w:t xml:space="preserve">            {</w:t>
      </w:r>
    </w:p>
    <w:p w14:paraId="04A3E97C" w14:textId="77777777" w:rsidR="005F1B59" w:rsidRDefault="005F1B59" w:rsidP="005F1B59">
      <w:pPr>
        <w:pStyle w:val="Zdrojovkd"/>
      </w:pPr>
      <w:r>
        <w:t xml:space="preserve">                if (FirstTimePipeEnter)</w:t>
      </w:r>
    </w:p>
    <w:p w14:paraId="1F40F29F" w14:textId="77777777" w:rsidR="005F1B59" w:rsidRDefault="005F1B59" w:rsidP="005F1B59">
      <w:pPr>
        <w:pStyle w:val="Zdrojovkd"/>
      </w:pPr>
      <w:r>
        <w:t xml:space="preserve">                {</w:t>
      </w:r>
    </w:p>
    <w:p w14:paraId="19A8768F" w14:textId="77777777" w:rsidR="005F1B59" w:rsidRDefault="005F1B59" w:rsidP="005F1B59">
      <w:pPr>
        <w:pStyle w:val="Zdrojovkd"/>
      </w:pPr>
      <w:r>
        <w:t xml:space="preserve">                    Shared.Mechanics.FXSoundSource.StopSound(Shared.Assets.Sounds.OVERWORLD_THEME_SOUND);</w:t>
      </w:r>
    </w:p>
    <w:p w14:paraId="6ED919A6" w14:textId="77777777" w:rsidR="005F1B59" w:rsidRDefault="005F1B59" w:rsidP="005F1B59">
      <w:pPr>
        <w:pStyle w:val="Zdrojovkd"/>
      </w:pPr>
      <w:r>
        <w:t xml:space="preserve">                    Shared.Mechanics.FXSoundSource.PlaySound(Shared.Assets.Sounds.FX_PIPE_ENTER_SOUND);</w:t>
      </w:r>
    </w:p>
    <w:p w14:paraId="19B9DD02" w14:textId="77777777" w:rsidR="005F1B59" w:rsidRDefault="005F1B59" w:rsidP="005F1B59">
      <w:pPr>
        <w:pStyle w:val="Zdrojovkd"/>
      </w:pPr>
      <w:r>
        <w:t xml:space="preserve">                    Player.Collider.Enabled = false;</w:t>
      </w:r>
    </w:p>
    <w:p w14:paraId="0A605831" w14:textId="77777777" w:rsidR="005F1B59" w:rsidRDefault="005F1B59" w:rsidP="005F1B59">
      <w:pPr>
        <w:pStyle w:val="Zdrojovkd"/>
      </w:pPr>
      <w:r>
        <w:t xml:space="preserve">                    PipeEnterStartPosition = Player.PipeEnteredInDirection == Direction.Down ? Player.Transform.Position.Y : Player.Transform.Position.X;</w:t>
      </w:r>
    </w:p>
    <w:p w14:paraId="2D2407B3" w14:textId="77777777" w:rsidR="005F1B59" w:rsidRDefault="005F1B59" w:rsidP="005F1B59">
      <w:pPr>
        <w:pStyle w:val="Zdrojovkd"/>
      </w:pPr>
      <w:r>
        <w:t xml:space="preserve">                    horiSpeed = 0;</w:t>
      </w:r>
    </w:p>
    <w:p w14:paraId="5A4824D5" w14:textId="77777777" w:rsidR="005F1B59" w:rsidRDefault="005F1B59" w:rsidP="005F1B59">
      <w:pPr>
        <w:pStyle w:val="Zdrojovkd"/>
      </w:pPr>
      <w:r>
        <w:t xml:space="preserve">                    vertSpeed = 0;</w:t>
      </w:r>
    </w:p>
    <w:p w14:paraId="1CB9F22C" w14:textId="77777777" w:rsidR="005F1B59" w:rsidRDefault="005F1B59" w:rsidP="005F1B59">
      <w:pPr>
        <w:pStyle w:val="Zdrojovkd"/>
      </w:pPr>
      <w:r>
        <w:lastRenderedPageBreak/>
        <w:t xml:space="preserve">                    FirstTimePipeEnter = false;</w:t>
      </w:r>
    </w:p>
    <w:p w14:paraId="248C3FF4" w14:textId="77777777" w:rsidR="005F1B59" w:rsidRDefault="005F1B59" w:rsidP="005F1B59">
      <w:pPr>
        <w:pStyle w:val="Zdrojovkd"/>
      </w:pPr>
      <w:r>
        <w:t xml:space="preserve">                }</w:t>
      </w:r>
    </w:p>
    <w:p w14:paraId="337E2F6F" w14:textId="77777777" w:rsidR="005F1B59" w:rsidRDefault="005F1B59" w:rsidP="005F1B59">
      <w:pPr>
        <w:pStyle w:val="Zdrojovkd"/>
      </w:pPr>
    </w:p>
    <w:p w14:paraId="0AEE8D38" w14:textId="77777777" w:rsidR="005F1B59" w:rsidRDefault="005F1B59" w:rsidP="005F1B59">
      <w:pPr>
        <w:pStyle w:val="Zdrojovkd"/>
      </w:pPr>
      <w:r>
        <w:t xml:space="preserve">                if (Player.PipeEnteredInDirection == Direction.Right)</w:t>
      </w:r>
    </w:p>
    <w:p w14:paraId="7CAC534A" w14:textId="77777777" w:rsidR="005F1B59" w:rsidRDefault="005F1B59" w:rsidP="005F1B59">
      <w:pPr>
        <w:pStyle w:val="Zdrojovkd"/>
      </w:pPr>
      <w:r>
        <w:t xml:space="preserve">                {</w:t>
      </w:r>
    </w:p>
    <w:p w14:paraId="7A0435B1" w14:textId="77777777" w:rsidR="005F1B59" w:rsidRDefault="005F1B59" w:rsidP="005F1B59">
      <w:pPr>
        <w:pStyle w:val="Zdrojovkd"/>
      </w:pPr>
      <w:r>
        <w:t xml:space="preserve">                    if (Player.Transform.Position.X &lt; PipeEnterStartPosition + 16)</w:t>
      </w:r>
    </w:p>
    <w:p w14:paraId="0E8CB23A" w14:textId="77777777" w:rsidR="005F1B59" w:rsidRDefault="005F1B59" w:rsidP="005F1B59">
      <w:pPr>
        <w:pStyle w:val="Zdrojovkd"/>
      </w:pPr>
      <w:r>
        <w:t xml:space="preserve">                    {</w:t>
      </w:r>
    </w:p>
    <w:p w14:paraId="469E1657" w14:textId="77777777" w:rsidR="005F1B59" w:rsidRDefault="005F1B59" w:rsidP="005F1B59">
      <w:pPr>
        <w:pStyle w:val="Zdrojovkd"/>
      </w:pPr>
      <w:r>
        <w:t xml:space="preserve">                        horiSpeed = PipeEnterSpeed;</w:t>
      </w:r>
    </w:p>
    <w:p w14:paraId="39CBD515" w14:textId="77777777" w:rsidR="005F1B59" w:rsidRDefault="005F1B59" w:rsidP="005F1B59">
      <w:pPr>
        <w:pStyle w:val="Zdrojovkd"/>
      </w:pPr>
      <w:r>
        <w:t xml:space="preserve">                    }</w:t>
      </w:r>
    </w:p>
    <w:p w14:paraId="5BBA596C" w14:textId="77777777" w:rsidR="005F1B59" w:rsidRDefault="005F1B59" w:rsidP="005F1B59">
      <w:pPr>
        <w:pStyle w:val="Zdrojovkd"/>
      </w:pPr>
      <w:r>
        <w:t xml:space="preserve">                    else</w:t>
      </w:r>
    </w:p>
    <w:p w14:paraId="1705796D" w14:textId="77777777" w:rsidR="005F1B59" w:rsidRDefault="005F1B59" w:rsidP="005F1B59">
      <w:pPr>
        <w:pStyle w:val="Zdrojovkd"/>
      </w:pPr>
      <w:r>
        <w:t xml:space="preserve">                    {</w:t>
      </w:r>
    </w:p>
    <w:p w14:paraId="4810015F" w14:textId="77777777" w:rsidR="005F1B59" w:rsidRDefault="005F1B59" w:rsidP="005F1B59">
      <w:pPr>
        <w:pStyle w:val="Zdrojovkd"/>
      </w:pPr>
      <w:r>
        <w:t xml:space="preserve">                        Player.WorldManager.CurrentlyEnteredPipeScript = Player.EnteredPipe;</w:t>
      </w:r>
    </w:p>
    <w:p w14:paraId="29116AE3" w14:textId="77777777" w:rsidR="005F1B59" w:rsidRDefault="005F1B59" w:rsidP="005F1B59">
      <w:pPr>
        <w:pStyle w:val="Zdrojovkd"/>
      </w:pPr>
      <w:r>
        <w:t xml:space="preserve">                    }</w:t>
      </w:r>
    </w:p>
    <w:p w14:paraId="1C3E43FC" w14:textId="77777777" w:rsidR="005F1B59" w:rsidRDefault="005F1B59" w:rsidP="005F1B59">
      <w:pPr>
        <w:pStyle w:val="Zdrojovkd"/>
      </w:pPr>
      <w:r>
        <w:t xml:space="preserve">                }</w:t>
      </w:r>
    </w:p>
    <w:p w14:paraId="1BC2D2E5" w14:textId="77777777" w:rsidR="005F1B59" w:rsidRDefault="005F1B59" w:rsidP="005F1B59">
      <w:pPr>
        <w:pStyle w:val="Zdrojovkd"/>
      </w:pPr>
      <w:r>
        <w:t xml:space="preserve">                else if (Player.PipeEnteredInDirection == Direction.Down)</w:t>
      </w:r>
    </w:p>
    <w:p w14:paraId="1C216573" w14:textId="77777777" w:rsidR="005F1B59" w:rsidRDefault="005F1B59" w:rsidP="005F1B59">
      <w:pPr>
        <w:pStyle w:val="Zdrojovkd"/>
      </w:pPr>
      <w:r>
        <w:t xml:space="preserve">                {</w:t>
      </w:r>
    </w:p>
    <w:p w14:paraId="483DA07A" w14:textId="77777777" w:rsidR="005F1B59" w:rsidRDefault="005F1B59" w:rsidP="005F1B59">
      <w:pPr>
        <w:pStyle w:val="Zdrojovkd"/>
      </w:pPr>
      <w:r>
        <w:t xml:space="preserve">                    if (Player.Transform.Position.Y &lt; PipeEnterStartPosition + 16)</w:t>
      </w:r>
    </w:p>
    <w:p w14:paraId="7F424EE5" w14:textId="77777777" w:rsidR="005F1B59" w:rsidRDefault="005F1B59" w:rsidP="005F1B59">
      <w:pPr>
        <w:pStyle w:val="Zdrojovkd"/>
      </w:pPr>
      <w:r>
        <w:t xml:space="preserve">                    {</w:t>
      </w:r>
    </w:p>
    <w:p w14:paraId="2DD99A95" w14:textId="77777777" w:rsidR="005F1B59" w:rsidRDefault="005F1B59" w:rsidP="005F1B59">
      <w:pPr>
        <w:pStyle w:val="Zdrojovkd"/>
      </w:pPr>
      <w:r>
        <w:t xml:space="preserve">                        vertSpeed = PipeEnterSpeed;</w:t>
      </w:r>
    </w:p>
    <w:p w14:paraId="100C157B" w14:textId="77777777" w:rsidR="005F1B59" w:rsidRDefault="005F1B59" w:rsidP="005F1B59">
      <w:pPr>
        <w:pStyle w:val="Zdrojovkd"/>
      </w:pPr>
      <w:r>
        <w:t xml:space="preserve">                    }</w:t>
      </w:r>
    </w:p>
    <w:p w14:paraId="3AA0D0DF" w14:textId="77777777" w:rsidR="005F1B59" w:rsidRDefault="005F1B59" w:rsidP="005F1B59">
      <w:pPr>
        <w:pStyle w:val="Zdrojovkd"/>
      </w:pPr>
      <w:r>
        <w:t xml:space="preserve">                    else</w:t>
      </w:r>
    </w:p>
    <w:p w14:paraId="4679D5E6" w14:textId="77777777" w:rsidR="005F1B59" w:rsidRDefault="005F1B59" w:rsidP="005F1B59">
      <w:pPr>
        <w:pStyle w:val="Zdrojovkd"/>
      </w:pPr>
      <w:r>
        <w:t xml:space="preserve">                    {</w:t>
      </w:r>
    </w:p>
    <w:p w14:paraId="4B0FBF0E" w14:textId="77777777" w:rsidR="005F1B59" w:rsidRDefault="005F1B59" w:rsidP="005F1B59">
      <w:pPr>
        <w:pStyle w:val="Zdrojovkd"/>
      </w:pPr>
      <w:r>
        <w:t xml:space="preserve">                        Player.WorldManager.CurrentlyEnteredPipeScript = Player.EnteredPipe;</w:t>
      </w:r>
    </w:p>
    <w:p w14:paraId="36216882" w14:textId="77777777" w:rsidR="005F1B59" w:rsidRDefault="005F1B59" w:rsidP="005F1B59">
      <w:pPr>
        <w:pStyle w:val="Zdrojovkd"/>
      </w:pPr>
      <w:r>
        <w:t xml:space="preserve">                    }</w:t>
      </w:r>
    </w:p>
    <w:p w14:paraId="3AB316B3" w14:textId="77777777" w:rsidR="005F1B59" w:rsidRDefault="005F1B59" w:rsidP="005F1B59">
      <w:pPr>
        <w:pStyle w:val="Zdrojovkd"/>
      </w:pPr>
      <w:r>
        <w:t xml:space="preserve">                }</w:t>
      </w:r>
    </w:p>
    <w:p w14:paraId="037A91D8" w14:textId="77777777" w:rsidR="005F1B59" w:rsidRDefault="005F1B59" w:rsidP="005F1B59">
      <w:pPr>
        <w:pStyle w:val="Zdrojovkd"/>
      </w:pPr>
      <w:r>
        <w:t xml:space="preserve">            }</w:t>
      </w:r>
    </w:p>
    <w:p w14:paraId="1039C385" w14:textId="77777777" w:rsidR="005F1B59" w:rsidRDefault="005F1B59" w:rsidP="005F1B59">
      <w:pPr>
        <w:pStyle w:val="Zdrojovkd"/>
      </w:pPr>
      <w:r>
        <w:t xml:space="preserve">            else if (Player.CurrentState &gt; Mario.State.Dead)</w:t>
      </w:r>
    </w:p>
    <w:p w14:paraId="130E73B3" w14:textId="77777777" w:rsidR="005F1B59" w:rsidRDefault="005F1B59" w:rsidP="005F1B59">
      <w:pPr>
        <w:pStyle w:val="Zdrojovkd"/>
      </w:pPr>
      <w:r>
        <w:t xml:space="preserve">            {</w:t>
      </w:r>
    </w:p>
    <w:p w14:paraId="2C795E37" w14:textId="77777777" w:rsidR="005F1B59" w:rsidRDefault="005F1B59" w:rsidP="005F1B59">
      <w:pPr>
        <w:pStyle w:val="Zdrojovkd"/>
      </w:pPr>
      <w:r>
        <w:t xml:space="preserve">                Movement();</w:t>
      </w:r>
    </w:p>
    <w:p w14:paraId="472022B2" w14:textId="77777777" w:rsidR="005F1B59" w:rsidRDefault="005F1B59" w:rsidP="005F1B59">
      <w:pPr>
        <w:pStyle w:val="Zdrojovkd"/>
      </w:pPr>
      <w:r>
        <w:t xml:space="preserve">            }</w:t>
      </w:r>
    </w:p>
    <w:p w14:paraId="36DFE1C7" w14:textId="77777777" w:rsidR="005F1B59" w:rsidRDefault="005F1B59" w:rsidP="005F1B59">
      <w:pPr>
        <w:pStyle w:val="Zdrojovkd"/>
      </w:pPr>
    </w:p>
    <w:p w14:paraId="45E56456" w14:textId="77777777" w:rsidR="005F1B59" w:rsidRDefault="005F1B59" w:rsidP="005F1B59">
      <w:pPr>
        <w:pStyle w:val="Zdrojovkd"/>
      </w:pPr>
      <w:r>
        <w:t xml:space="preserve">            Player.Transform.Position = Player.Transform.Position.Add(horiSpeed * Engine.DeltaTime, vertSpeed * Engine.DeltaTime, 0);</w:t>
      </w:r>
    </w:p>
    <w:p w14:paraId="0C47174E" w14:textId="77777777" w:rsidR="005F1B59" w:rsidRDefault="005F1B59" w:rsidP="005F1B59">
      <w:pPr>
        <w:pStyle w:val="Zdrojovkd"/>
      </w:pPr>
    </w:p>
    <w:p w14:paraId="1E55B992" w14:textId="77777777" w:rsidR="005F1B59" w:rsidRDefault="005F1B59" w:rsidP="005F1B59">
      <w:pPr>
        <w:pStyle w:val="Zdrojovkd"/>
      </w:pPr>
      <w:r>
        <w:t xml:space="preserve">            AnimationControl();</w:t>
      </w:r>
    </w:p>
    <w:p w14:paraId="59BCCC49" w14:textId="77777777" w:rsidR="005F1B59" w:rsidRDefault="005F1B59" w:rsidP="005F1B59">
      <w:pPr>
        <w:pStyle w:val="Zdrojovkd"/>
      </w:pPr>
      <w:r>
        <w:t xml:space="preserve">        }</w:t>
      </w:r>
    </w:p>
    <w:p w14:paraId="3AF5F9D7" w14:textId="77777777" w:rsidR="005F1B59" w:rsidRDefault="005F1B59" w:rsidP="005F1B59">
      <w:pPr>
        <w:pStyle w:val="Zdrojovkd"/>
      </w:pPr>
    </w:p>
    <w:p w14:paraId="097E8779" w14:textId="77777777" w:rsidR="005F1B59" w:rsidRDefault="005F1B59" w:rsidP="005F1B59">
      <w:pPr>
        <w:pStyle w:val="Zdrojovkd"/>
      </w:pPr>
      <w:r>
        <w:t xml:space="preserve">        private void DeadAnimation()</w:t>
      </w:r>
    </w:p>
    <w:p w14:paraId="561FE2AE" w14:textId="77777777" w:rsidR="005F1B59" w:rsidRDefault="005F1B59" w:rsidP="005F1B59">
      <w:pPr>
        <w:pStyle w:val="Zdrojovkd"/>
      </w:pPr>
      <w:r>
        <w:t xml:space="preserve">        {</w:t>
      </w:r>
    </w:p>
    <w:p w14:paraId="2048101E" w14:textId="77777777" w:rsidR="005F1B59" w:rsidRDefault="005F1B59" w:rsidP="005F1B59">
      <w:pPr>
        <w:pStyle w:val="Zdrojovkd"/>
      </w:pPr>
      <w:r>
        <w:t xml:space="preserve">            horiSpeed = 0;</w:t>
      </w:r>
    </w:p>
    <w:p w14:paraId="079F1FC0" w14:textId="77777777" w:rsidR="005F1B59" w:rsidRDefault="005F1B59" w:rsidP="005F1B59">
      <w:pPr>
        <w:pStyle w:val="Zdrojovkd"/>
      </w:pPr>
    </w:p>
    <w:p w14:paraId="7E91BBD9" w14:textId="77777777" w:rsidR="005F1B59" w:rsidRDefault="005F1B59" w:rsidP="005F1B59">
      <w:pPr>
        <w:pStyle w:val="Zdrojovkd"/>
      </w:pPr>
      <w:r>
        <w:t xml:space="preserve">            if (FirstTimeDeadAnimPlay)</w:t>
      </w:r>
    </w:p>
    <w:p w14:paraId="37E06F64" w14:textId="77777777" w:rsidR="005F1B59" w:rsidRDefault="005F1B59" w:rsidP="005F1B59">
      <w:pPr>
        <w:pStyle w:val="Zdrojovkd"/>
      </w:pPr>
      <w:r>
        <w:t xml:space="preserve">            {</w:t>
      </w:r>
    </w:p>
    <w:p w14:paraId="381E1709" w14:textId="77777777" w:rsidR="005F1B59" w:rsidRDefault="005F1B59" w:rsidP="005F1B59">
      <w:pPr>
        <w:pStyle w:val="Zdrojovkd"/>
      </w:pPr>
      <w:r>
        <w:t xml:space="preserve">                Player.Collider.Enabled = false;</w:t>
      </w:r>
    </w:p>
    <w:p w14:paraId="75668796" w14:textId="77777777" w:rsidR="005F1B59" w:rsidRDefault="005F1B59" w:rsidP="005F1B59">
      <w:pPr>
        <w:pStyle w:val="Zdrojovkd"/>
      </w:pPr>
      <w:r>
        <w:t xml:space="preserve">                Player.BottomTrigger.Collider.Enabled = false;</w:t>
      </w:r>
    </w:p>
    <w:p w14:paraId="796C8518" w14:textId="77777777" w:rsidR="005F1B59" w:rsidRDefault="005F1B59" w:rsidP="005F1B59">
      <w:pPr>
        <w:pStyle w:val="Zdrojovkd"/>
      </w:pPr>
      <w:r>
        <w:t xml:space="preserve">                Player.LeftTrigger.Collider.Enabled = false;</w:t>
      </w:r>
    </w:p>
    <w:p w14:paraId="533AD072" w14:textId="77777777" w:rsidR="005F1B59" w:rsidRDefault="005F1B59" w:rsidP="005F1B59">
      <w:pPr>
        <w:pStyle w:val="Zdrojovkd"/>
      </w:pPr>
      <w:r>
        <w:t xml:space="preserve">                Player.RightTrigger.Collider.Enabled = false;</w:t>
      </w:r>
    </w:p>
    <w:p w14:paraId="125B8074" w14:textId="77777777" w:rsidR="005F1B59" w:rsidRDefault="005F1B59" w:rsidP="005F1B59">
      <w:pPr>
        <w:pStyle w:val="Zdrojovkd"/>
      </w:pPr>
      <w:r>
        <w:t xml:space="preserve">                Player.TopTrigger.Collider.Enabled = false;</w:t>
      </w:r>
    </w:p>
    <w:p w14:paraId="5B5BB037" w14:textId="77777777" w:rsidR="005F1B59" w:rsidRDefault="005F1B59" w:rsidP="005F1B59">
      <w:pPr>
        <w:pStyle w:val="Zdrojovkd"/>
      </w:pPr>
    </w:p>
    <w:p w14:paraId="67841228" w14:textId="77777777" w:rsidR="005F1B59" w:rsidRDefault="005F1B59" w:rsidP="005F1B59">
      <w:pPr>
        <w:pStyle w:val="Zdrojovkd"/>
      </w:pPr>
      <w:r>
        <w:t xml:space="preserve">                vertSpeed = -FloatSpeed;</w:t>
      </w:r>
    </w:p>
    <w:p w14:paraId="50B9831D" w14:textId="77777777" w:rsidR="005F1B59" w:rsidRDefault="005F1B59" w:rsidP="005F1B59">
      <w:pPr>
        <w:pStyle w:val="Zdrojovkd"/>
      </w:pPr>
    </w:p>
    <w:p w14:paraId="77E7CFAA" w14:textId="77777777" w:rsidR="005F1B59" w:rsidRDefault="005F1B59" w:rsidP="005F1B59">
      <w:pPr>
        <w:pStyle w:val="Zdrojovkd"/>
      </w:pPr>
      <w:r>
        <w:t xml:space="preserve">                FirstTimeDeadAnimPlay = false;</w:t>
      </w:r>
    </w:p>
    <w:p w14:paraId="1316AEB0" w14:textId="77777777" w:rsidR="005F1B59" w:rsidRDefault="005F1B59" w:rsidP="005F1B59">
      <w:pPr>
        <w:pStyle w:val="Zdrojovkd"/>
      </w:pPr>
    </w:p>
    <w:p w14:paraId="68384836" w14:textId="77777777" w:rsidR="005F1B59" w:rsidRDefault="005F1B59" w:rsidP="005F1B59">
      <w:pPr>
        <w:pStyle w:val="Zdrojovkd"/>
      </w:pPr>
      <w:r>
        <w:t xml:space="preserve">                Shared.Mechanics.FXSoundSource.StopSound(Shared.Assets.Sounds.OVERWORLD_THEME_SOUND);</w:t>
      </w:r>
    </w:p>
    <w:p w14:paraId="52373B40" w14:textId="77777777" w:rsidR="005F1B59" w:rsidRDefault="005F1B59" w:rsidP="005F1B59">
      <w:pPr>
        <w:pStyle w:val="Zdrojovkd"/>
      </w:pPr>
      <w:r>
        <w:t xml:space="preserve">                Shared.Mechanics.FXSoundSource.PlaySound(Shared.Assets.Sounds.FX_MARIO_DIE_SOUND);</w:t>
      </w:r>
    </w:p>
    <w:p w14:paraId="2BE8D4DA" w14:textId="77777777" w:rsidR="005F1B59" w:rsidRDefault="005F1B59" w:rsidP="005F1B59">
      <w:pPr>
        <w:pStyle w:val="Zdrojovkd"/>
      </w:pPr>
      <w:r>
        <w:t xml:space="preserve">            }</w:t>
      </w:r>
    </w:p>
    <w:p w14:paraId="1E3A776E" w14:textId="77777777" w:rsidR="005F1B59" w:rsidRDefault="005F1B59" w:rsidP="005F1B59">
      <w:pPr>
        <w:pStyle w:val="Zdrojovkd"/>
      </w:pPr>
      <w:r>
        <w:t xml:space="preserve">            else</w:t>
      </w:r>
    </w:p>
    <w:p w14:paraId="44046E55" w14:textId="77777777" w:rsidR="005F1B59" w:rsidRDefault="005F1B59" w:rsidP="005F1B59">
      <w:pPr>
        <w:pStyle w:val="Zdrojovkd"/>
      </w:pPr>
      <w:r>
        <w:t xml:space="preserve">            {</w:t>
      </w:r>
    </w:p>
    <w:p w14:paraId="790995A2" w14:textId="77777777" w:rsidR="005F1B59" w:rsidRDefault="005F1B59" w:rsidP="005F1B59">
      <w:pPr>
        <w:pStyle w:val="Zdrojovkd"/>
      </w:pPr>
      <w:r>
        <w:t xml:space="preserve">                vertSpeed += Engine.DeltaTime * DeathAnimSpeed * Acceleration;</w:t>
      </w:r>
    </w:p>
    <w:p w14:paraId="7FBE511F" w14:textId="77777777" w:rsidR="005F1B59" w:rsidRDefault="005F1B59" w:rsidP="005F1B59">
      <w:pPr>
        <w:pStyle w:val="Zdrojovkd"/>
      </w:pPr>
    </w:p>
    <w:p w14:paraId="433B1A68" w14:textId="77777777" w:rsidR="005F1B59" w:rsidRDefault="005F1B59" w:rsidP="005F1B59">
      <w:pPr>
        <w:pStyle w:val="Zdrojovkd"/>
      </w:pPr>
      <w:r>
        <w:t xml:space="preserve">                WorldReloadNow += new TimeSpan(0, 0, 0, 0, (int)(Engine.DeltaTime * 1000));</w:t>
      </w:r>
    </w:p>
    <w:p w14:paraId="4D70E345" w14:textId="77777777" w:rsidR="005F1B59" w:rsidRDefault="005F1B59" w:rsidP="005F1B59">
      <w:pPr>
        <w:pStyle w:val="Zdrojovkd"/>
      </w:pPr>
    </w:p>
    <w:p w14:paraId="7ECB9F96" w14:textId="77777777" w:rsidR="005F1B59" w:rsidRDefault="005F1B59" w:rsidP="005F1B59">
      <w:pPr>
        <w:pStyle w:val="Zdrojovkd"/>
      </w:pPr>
      <w:r>
        <w:t xml:space="preserve">                if (WorldReloadNow &gt; WorldReload)</w:t>
      </w:r>
    </w:p>
    <w:p w14:paraId="64B62F4E" w14:textId="77777777" w:rsidR="005F1B59" w:rsidRDefault="005F1B59" w:rsidP="005F1B59">
      <w:pPr>
        <w:pStyle w:val="Zdrojovkd"/>
      </w:pPr>
      <w:r>
        <w:t xml:space="preserve">                {</w:t>
      </w:r>
    </w:p>
    <w:p w14:paraId="3C41C03E" w14:textId="77777777" w:rsidR="005F1B59" w:rsidRDefault="005F1B59" w:rsidP="005F1B59">
      <w:pPr>
        <w:pStyle w:val="Zdrojovkd"/>
      </w:pPr>
      <w:r>
        <w:t xml:space="preserve">                    Shared.Mechanics.Lives--;</w:t>
      </w:r>
    </w:p>
    <w:p w14:paraId="4178DC7F" w14:textId="77777777" w:rsidR="005F1B59" w:rsidRDefault="005F1B59" w:rsidP="005F1B59">
      <w:pPr>
        <w:pStyle w:val="Zdrojovkd"/>
      </w:pPr>
    </w:p>
    <w:p w14:paraId="54AFC309" w14:textId="77777777" w:rsidR="005F1B59" w:rsidRDefault="005F1B59" w:rsidP="005F1B59">
      <w:pPr>
        <w:pStyle w:val="Zdrojovkd"/>
      </w:pPr>
      <w:r>
        <w:t xml:space="preserve">                    if (Shared.Mechanics.Lives == 0)</w:t>
      </w:r>
    </w:p>
    <w:p w14:paraId="75DA145F" w14:textId="77777777" w:rsidR="005F1B59" w:rsidRDefault="005F1B59" w:rsidP="005F1B59">
      <w:pPr>
        <w:pStyle w:val="Zdrojovkd"/>
      </w:pPr>
      <w:r>
        <w:t xml:space="preserve">                        Engine.ChangeScene(nameof(GameOver), true);</w:t>
      </w:r>
    </w:p>
    <w:p w14:paraId="4A4C7420" w14:textId="77777777" w:rsidR="005F1B59" w:rsidRDefault="005F1B59" w:rsidP="005F1B59">
      <w:pPr>
        <w:pStyle w:val="Zdrojovkd"/>
      </w:pPr>
      <w:r>
        <w:t xml:space="preserve">                    else</w:t>
      </w:r>
    </w:p>
    <w:p w14:paraId="720FD3F4" w14:textId="77777777" w:rsidR="005F1B59" w:rsidRDefault="005F1B59" w:rsidP="005F1B59">
      <w:pPr>
        <w:pStyle w:val="Zdrojovkd"/>
      </w:pPr>
      <w:r>
        <w:t xml:space="preserve">                        Engine.ChangeScene(nameof(WorldScreen), true);</w:t>
      </w:r>
    </w:p>
    <w:p w14:paraId="644319CB" w14:textId="77777777" w:rsidR="005F1B59" w:rsidRDefault="005F1B59" w:rsidP="005F1B59">
      <w:pPr>
        <w:pStyle w:val="Zdrojovkd"/>
      </w:pPr>
      <w:r>
        <w:t xml:space="preserve">                }</w:t>
      </w:r>
    </w:p>
    <w:p w14:paraId="7D417F26" w14:textId="77777777" w:rsidR="005F1B59" w:rsidRDefault="005F1B59" w:rsidP="005F1B59">
      <w:pPr>
        <w:pStyle w:val="Zdrojovkd"/>
      </w:pPr>
      <w:r>
        <w:t xml:space="preserve">            }</w:t>
      </w:r>
    </w:p>
    <w:p w14:paraId="54B7BF0D" w14:textId="77777777" w:rsidR="005F1B59" w:rsidRDefault="005F1B59" w:rsidP="005F1B59">
      <w:pPr>
        <w:pStyle w:val="Zdrojovkd"/>
      </w:pPr>
      <w:r>
        <w:t xml:space="preserve">        }</w:t>
      </w:r>
    </w:p>
    <w:p w14:paraId="28294571" w14:textId="77777777" w:rsidR="005F1B59" w:rsidRDefault="005F1B59" w:rsidP="005F1B59">
      <w:pPr>
        <w:pStyle w:val="Zdrojovkd"/>
      </w:pPr>
    </w:p>
    <w:p w14:paraId="5259D338" w14:textId="77777777" w:rsidR="005F1B59" w:rsidRDefault="005F1B59" w:rsidP="005F1B59">
      <w:pPr>
        <w:pStyle w:val="Zdrojovkd"/>
      </w:pPr>
      <w:r>
        <w:t xml:space="preserve">        private void Movement()</w:t>
      </w:r>
    </w:p>
    <w:p w14:paraId="5B08FD02" w14:textId="77777777" w:rsidR="005F1B59" w:rsidRDefault="005F1B59" w:rsidP="005F1B59">
      <w:pPr>
        <w:pStyle w:val="Zdrojovkd"/>
      </w:pPr>
      <w:r>
        <w:t xml:space="preserve">        {</w:t>
      </w:r>
    </w:p>
    <w:p w14:paraId="02DF24A0" w14:textId="77777777" w:rsidR="005F1B59" w:rsidRDefault="005F1B59" w:rsidP="005F1B59">
      <w:pPr>
        <w:pStyle w:val="Zdrojovkd"/>
      </w:pPr>
      <w:r>
        <w:t xml:space="preserve">            if (Player.Collider.Collision(Direction.Down))</w:t>
      </w:r>
    </w:p>
    <w:p w14:paraId="458CBB02" w14:textId="77777777" w:rsidR="005F1B59" w:rsidRDefault="005F1B59" w:rsidP="005F1B59">
      <w:pPr>
        <w:pStyle w:val="Zdrojovkd"/>
      </w:pPr>
      <w:r>
        <w:lastRenderedPageBreak/>
        <w:t xml:space="preserve">            {</w:t>
      </w:r>
    </w:p>
    <w:p w14:paraId="42EF0E00" w14:textId="77777777" w:rsidR="005F1B59" w:rsidRDefault="005F1B59" w:rsidP="005F1B59">
      <w:pPr>
        <w:pStyle w:val="Zdrojovkd"/>
      </w:pPr>
      <w:r>
        <w:t xml:space="preserve">                IsFalling = false;</w:t>
      </w:r>
    </w:p>
    <w:p w14:paraId="67F8F169" w14:textId="77777777" w:rsidR="005F1B59" w:rsidRDefault="005F1B59" w:rsidP="005F1B59">
      <w:pPr>
        <w:pStyle w:val="Zdrojovkd"/>
      </w:pPr>
      <w:r>
        <w:t xml:space="preserve">                Jumped = false;</w:t>
      </w:r>
    </w:p>
    <w:p w14:paraId="54523A10" w14:textId="77777777" w:rsidR="005F1B59" w:rsidRDefault="005F1B59" w:rsidP="005F1B59">
      <w:pPr>
        <w:pStyle w:val="Zdrojovkd"/>
      </w:pPr>
    </w:p>
    <w:p w14:paraId="718A4762" w14:textId="77777777" w:rsidR="005F1B59" w:rsidRDefault="005F1B59" w:rsidP="005F1B59">
      <w:pPr>
        <w:pStyle w:val="Zdrojovkd"/>
      </w:pPr>
      <w:r>
        <w:t xml:space="preserve">                vertSpeed = 0;</w:t>
      </w:r>
    </w:p>
    <w:p w14:paraId="60E1770E" w14:textId="77777777" w:rsidR="005F1B59" w:rsidRDefault="005F1B59" w:rsidP="005F1B59">
      <w:pPr>
        <w:pStyle w:val="Zdrojovkd"/>
      </w:pPr>
      <w:r>
        <w:t xml:space="preserve">            }</w:t>
      </w:r>
    </w:p>
    <w:p w14:paraId="44A1490D" w14:textId="77777777" w:rsidR="005F1B59" w:rsidRDefault="005F1B59" w:rsidP="005F1B59">
      <w:pPr>
        <w:pStyle w:val="Zdrojovkd"/>
      </w:pPr>
    </w:p>
    <w:p w14:paraId="7A7C3FF3" w14:textId="77777777" w:rsidR="005F1B59" w:rsidRDefault="005F1B59" w:rsidP="005F1B59">
      <w:pPr>
        <w:pStyle w:val="Zdrojovkd"/>
      </w:pPr>
      <w:r>
        <w:t xml:space="preserve">            if (Engine.Input.IsKeyDown(ConsoleKey.A) || horiSpeed &lt; 0)</w:t>
      </w:r>
    </w:p>
    <w:p w14:paraId="0BAE5161" w14:textId="77777777" w:rsidR="005F1B59" w:rsidRDefault="005F1B59" w:rsidP="005F1B59">
      <w:pPr>
        <w:pStyle w:val="Zdrojovkd"/>
      </w:pPr>
      <w:r>
        <w:t xml:space="preserve">            {</w:t>
      </w:r>
    </w:p>
    <w:p w14:paraId="3974B2B5" w14:textId="77777777" w:rsidR="005F1B59" w:rsidRDefault="005F1B59" w:rsidP="005F1B59">
      <w:pPr>
        <w:pStyle w:val="Zdrojovkd"/>
      </w:pPr>
      <w:r>
        <w:t xml:space="preserve">                Left();</w:t>
      </w:r>
    </w:p>
    <w:p w14:paraId="4CF893A2" w14:textId="77777777" w:rsidR="005F1B59" w:rsidRDefault="005F1B59" w:rsidP="005F1B59">
      <w:pPr>
        <w:pStyle w:val="Zdrojovkd"/>
      </w:pPr>
      <w:r>
        <w:t xml:space="preserve">            }</w:t>
      </w:r>
    </w:p>
    <w:p w14:paraId="77448B6F" w14:textId="77777777" w:rsidR="005F1B59" w:rsidRDefault="005F1B59" w:rsidP="005F1B59">
      <w:pPr>
        <w:pStyle w:val="Zdrojovkd"/>
      </w:pPr>
    </w:p>
    <w:p w14:paraId="1BA61C82" w14:textId="77777777" w:rsidR="005F1B59" w:rsidRDefault="005F1B59" w:rsidP="005F1B59">
      <w:pPr>
        <w:pStyle w:val="Zdrojovkd"/>
      </w:pPr>
      <w:r>
        <w:t xml:space="preserve">            if (Engine.Input.IsKeyDown(ConsoleKey.W) || Jumped)</w:t>
      </w:r>
    </w:p>
    <w:p w14:paraId="4EA07261" w14:textId="77777777" w:rsidR="005F1B59" w:rsidRDefault="005F1B59" w:rsidP="005F1B59">
      <w:pPr>
        <w:pStyle w:val="Zdrojovkd"/>
      </w:pPr>
      <w:r>
        <w:t xml:space="preserve">            {</w:t>
      </w:r>
    </w:p>
    <w:p w14:paraId="7C50D431" w14:textId="77777777" w:rsidR="005F1B59" w:rsidRDefault="005F1B59" w:rsidP="005F1B59">
      <w:pPr>
        <w:pStyle w:val="Zdrojovkd"/>
      </w:pPr>
      <w:r>
        <w:t xml:space="preserve">                Jump();</w:t>
      </w:r>
    </w:p>
    <w:p w14:paraId="43E95DA7" w14:textId="77777777" w:rsidR="005F1B59" w:rsidRDefault="005F1B59" w:rsidP="005F1B59">
      <w:pPr>
        <w:pStyle w:val="Zdrojovkd"/>
      </w:pPr>
      <w:r>
        <w:t xml:space="preserve">            }</w:t>
      </w:r>
    </w:p>
    <w:p w14:paraId="6ABAA143" w14:textId="77777777" w:rsidR="005F1B59" w:rsidRDefault="005F1B59" w:rsidP="005F1B59">
      <w:pPr>
        <w:pStyle w:val="Zdrojovkd"/>
      </w:pPr>
    </w:p>
    <w:p w14:paraId="14C98021" w14:textId="77777777" w:rsidR="005F1B59" w:rsidRDefault="005F1B59" w:rsidP="005F1B59">
      <w:pPr>
        <w:pStyle w:val="Zdrojovkd"/>
      </w:pPr>
      <w:r>
        <w:t xml:space="preserve">            if (Engine.Input.IsKeyDown(ConsoleKey.D) || horiSpeed &gt; 0)</w:t>
      </w:r>
    </w:p>
    <w:p w14:paraId="11451DF9" w14:textId="77777777" w:rsidR="005F1B59" w:rsidRDefault="005F1B59" w:rsidP="005F1B59">
      <w:pPr>
        <w:pStyle w:val="Zdrojovkd"/>
      </w:pPr>
      <w:r>
        <w:t xml:space="preserve">            {</w:t>
      </w:r>
    </w:p>
    <w:p w14:paraId="239BA4D6" w14:textId="77777777" w:rsidR="005F1B59" w:rsidRDefault="005F1B59" w:rsidP="005F1B59">
      <w:pPr>
        <w:pStyle w:val="Zdrojovkd"/>
      </w:pPr>
      <w:r>
        <w:t xml:space="preserve">                Right();</w:t>
      </w:r>
    </w:p>
    <w:p w14:paraId="250F753E" w14:textId="77777777" w:rsidR="005F1B59" w:rsidRDefault="005F1B59" w:rsidP="005F1B59">
      <w:pPr>
        <w:pStyle w:val="Zdrojovkd"/>
      </w:pPr>
      <w:r>
        <w:t xml:space="preserve">            }</w:t>
      </w:r>
    </w:p>
    <w:p w14:paraId="5D119AA5" w14:textId="77777777" w:rsidR="005F1B59" w:rsidRDefault="005F1B59" w:rsidP="005F1B59">
      <w:pPr>
        <w:pStyle w:val="Zdrojovkd"/>
      </w:pPr>
    </w:p>
    <w:p w14:paraId="0766A4F4" w14:textId="77777777" w:rsidR="005F1B59" w:rsidRDefault="005F1B59" w:rsidP="005F1B59">
      <w:pPr>
        <w:pStyle w:val="Zdrojovkd"/>
      </w:pPr>
      <w:r>
        <w:t xml:space="preserve">            if (Engine.Input.IsKeyDown(ConsoleKey.S))</w:t>
      </w:r>
    </w:p>
    <w:p w14:paraId="07D2E588" w14:textId="77777777" w:rsidR="005F1B59" w:rsidRDefault="005F1B59" w:rsidP="005F1B59">
      <w:pPr>
        <w:pStyle w:val="Zdrojovkd"/>
      </w:pPr>
      <w:r>
        <w:t xml:space="preserve">            {</w:t>
      </w:r>
    </w:p>
    <w:p w14:paraId="40BC516C" w14:textId="77777777" w:rsidR="005F1B59" w:rsidRDefault="005F1B59" w:rsidP="005F1B59">
      <w:pPr>
        <w:pStyle w:val="Zdrojovkd"/>
      </w:pPr>
      <w:r>
        <w:t xml:space="preserve">                if (vertSpeed == 0)</w:t>
      </w:r>
    </w:p>
    <w:p w14:paraId="138C6CDC" w14:textId="77777777" w:rsidR="005F1B59" w:rsidRDefault="005F1B59" w:rsidP="005F1B59">
      <w:pPr>
        <w:pStyle w:val="Zdrojovkd"/>
      </w:pPr>
      <w:r>
        <w:t xml:space="preserve">                {</w:t>
      </w:r>
    </w:p>
    <w:p w14:paraId="0D38F87C" w14:textId="77777777" w:rsidR="005F1B59" w:rsidRDefault="005F1B59" w:rsidP="005F1B59">
      <w:pPr>
        <w:pStyle w:val="Zdrojovkd"/>
      </w:pPr>
      <w:r>
        <w:t xml:space="preserve">                    horiSpeed = 0;</w:t>
      </w:r>
    </w:p>
    <w:p w14:paraId="5DA1683D" w14:textId="77777777" w:rsidR="005F1B59" w:rsidRDefault="005F1B59" w:rsidP="005F1B59">
      <w:pPr>
        <w:pStyle w:val="Zdrojovkd"/>
      </w:pPr>
      <w:r>
        <w:t xml:space="preserve">                    Player.CurrentMovement = Mario.Movement.Crouching;</w:t>
      </w:r>
    </w:p>
    <w:p w14:paraId="1428D909" w14:textId="77777777" w:rsidR="005F1B59" w:rsidRDefault="005F1B59" w:rsidP="005F1B59">
      <w:pPr>
        <w:pStyle w:val="Zdrojovkd"/>
      </w:pPr>
      <w:r>
        <w:t xml:space="preserve">                }</w:t>
      </w:r>
    </w:p>
    <w:p w14:paraId="7E1ADED2" w14:textId="77777777" w:rsidR="005F1B59" w:rsidRDefault="005F1B59" w:rsidP="005F1B59">
      <w:pPr>
        <w:pStyle w:val="Zdrojovkd"/>
      </w:pPr>
      <w:r>
        <w:t xml:space="preserve">            }</w:t>
      </w:r>
    </w:p>
    <w:p w14:paraId="67E3131A" w14:textId="77777777" w:rsidR="005F1B59" w:rsidRDefault="005F1B59" w:rsidP="005F1B59">
      <w:pPr>
        <w:pStyle w:val="Zdrojovkd"/>
      </w:pPr>
      <w:r>
        <w:t xml:space="preserve">            else</w:t>
      </w:r>
    </w:p>
    <w:p w14:paraId="0D60AD2E" w14:textId="77777777" w:rsidR="005F1B59" w:rsidRDefault="005F1B59" w:rsidP="005F1B59">
      <w:pPr>
        <w:pStyle w:val="Zdrojovkd"/>
      </w:pPr>
      <w:r>
        <w:t xml:space="preserve">            {</w:t>
      </w:r>
    </w:p>
    <w:p w14:paraId="50E0844B" w14:textId="77777777" w:rsidR="005F1B59" w:rsidRDefault="005F1B59" w:rsidP="005F1B59">
      <w:pPr>
        <w:pStyle w:val="Zdrojovkd"/>
      </w:pPr>
      <w:r>
        <w:t xml:space="preserve">                Player.CurrentMovement = Mario.Movement.Standing;</w:t>
      </w:r>
    </w:p>
    <w:p w14:paraId="50400F21" w14:textId="77777777" w:rsidR="005F1B59" w:rsidRDefault="005F1B59" w:rsidP="005F1B59">
      <w:pPr>
        <w:pStyle w:val="Zdrojovkd"/>
      </w:pPr>
      <w:r>
        <w:t xml:space="preserve">            }</w:t>
      </w:r>
    </w:p>
    <w:p w14:paraId="449155AE" w14:textId="77777777" w:rsidR="005F1B59" w:rsidRDefault="005F1B59" w:rsidP="005F1B59">
      <w:pPr>
        <w:pStyle w:val="Zdrojovkd"/>
      </w:pPr>
    </w:p>
    <w:p w14:paraId="1690D53F" w14:textId="77777777" w:rsidR="005F1B59" w:rsidRDefault="005F1B59" w:rsidP="005F1B59">
      <w:pPr>
        <w:pStyle w:val="Zdrojovkd"/>
      </w:pPr>
      <w:r>
        <w:t xml:space="preserve">            if (!Player.Collider.Collision(Direction.Down))</w:t>
      </w:r>
    </w:p>
    <w:p w14:paraId="4D518DFB" w14:textId="77777777" w:rsidR="005F1B59" w:rsidRDefault="005F1B59" w:rsidP="005F1B59">
      <w:pPr>
        <w:pStyle w:val="Zdrojovkd"/>
      </w:pPr>
      <w:r>
        <w:t xml:space="preserve">            {</w:t>
      </w:r>
    </w:p>
    <w:p w14:paraId="4CC0A396" w14:textId="77777777" w:rsidR="005F1B59" w:rsidRDefault="005F1B59" w:rsidP="005F1B59">
      <w:pPr>
        <w:pStyle w:val="Zdrojovkd"/>
      </w:pPr>
      <w:r>
        <w:t xml:space="preserve">                Fall();</w:t>
      </w:r>
    </w:p>
    <w:p w14:paraId="15507D53" w14:textId="77777777" w:rsidR="005F1B59" w:rsidRDefault="005F1B59" w:rsidP="005F1B59">
      <w:pPr>
        <w:pStyle w:val="Zdrojovkd"/>
      </w:pPr>
      <w:r>
        <w:t xml:space="preserve">            }</w:t>
      </w:r>
    </w:p>
    <w:p w14:paraId="4BE485BC" w14:textId="77777777" w:rsidR="005F1B59" w:rsidRDefault="005F1B59" w:rsidP="005F1B59">
      <w:pPr>
        <w:pStyle w:val="Zdrojovkd"/>
      </w:pPr>
      <w:r>
        <w:t xml:space="preserve">        }</w:t>
      </w:r>
    </w:p>
    <w:p w14:paraId="18EB5A10" w14:textId="77777777" w:rsidR="005F1B59" w:rsidRDefault="005F1B59" w:rsidP="005F1B59">
      <w:pPr>
        <w:pStyle w:val="Zdrojovkd"/>
      </w:pPr>
    </w:p>
    <w:p w14:paraId="17EAC659" w14:textId="77777777" w:rsidR="005F1B59" w:rsidRDefault="005F1B59" w:rsidP="005F1B59">
      <w:pPr>
        <w:pStyle w:val="Zdrojovkd"/>
      </w:pPr>
      <w:r>
        <w:t xml:space="preserve">        private void Jump()</w:t>
      </w:r>
    </w:p>
    <w:p w14:paraId="24C7F018" w14:textId="77777777" w:rsidR="005F1B59" w:rsidRDefault="005F1B59" w:rsidP="005F1B59">
      <w:pPr>
        <w:pStyle w:val="Zdrojovkd"/>
      </w:pPr>
      <w:r>
        <w:t xml:space="preserve">        {</w:t>
      </w:r>
    </w:p>
    <w:p w14:paraId="25527F32" w14:textId="77777777" w:rsidR="005F1B59" w:rsidRDefault="005F1B59" w:rsidP="005F1B59">
      <w:pPr>
        <w:pStyle w:val="Zdrojovkd"/>
      </w:pPr>
      <w:r>
        <w:t xml:space="preserve">            if (Engine.Input.IsKeyDown(ConsoleKey.W))</w:t>
      </w:r>
    </w:p>
    <w:p w14:paraId="68E656A9" w14:textId="77777777" w:rsidR="005F1B59" w:rsidRDefault="005F1B59" w:rsidP="005F1B59">
      <w:pPr>
        <w:pStyle w:val="Zdrojovkd"/>
      </w:pPr>
      <w:r>
        <w:t xml:space="preserve">            {</w:t>
      </w:r>
    </w:p>
    <w:p w14:paraId="679785C2" w14:textId="77777777" w:rsidR="005F1B59" w:rsidRDefault="005F1B59" w:rsidP="005F1B59">
      <w:pPr>
        <w:pStyle w:val="Zdrojovkd"/>
      </w:pPr>
      <w:r>
        <w:t xml:space="preserve">                Player.CurrentMovement = Mario.Movement.Standing;</w:t>
      </w:r>
    </w:p>
    <w:p w14:paraId="3AF340B0" w14:textId="77777777" w:rsidR="005F1B59" w:rsidRDefault="005F1B59" w:rsidP="005F1B59">
      <w:pPr>
        <w:pStyle w:val="Zdrojovkd"/>
      </w:pPr>
    </w:p>
    <w:p w14:paraId="21057848" w14:textId="77777777" w:rsidR="005F1B59" w:rsidRDefault="005F1B59" w:rsidP="005F1B59">
      <w:pPr>
        <w:pStyle w:val="Zdrojovkd"/>
      </w:pPr>
      <w:r>
        <w:t xml:space="preserve">                if (CanJump)</w:t>
      </w:r>
    </w:p>
    <w:p w14:paraId="69E41B8D" w14:textId="77777777" w:rsidR="005F1B59" w:rsidRDefault="005F1B59" w:rsidP="005F1B59">
      <w:pPr>
        <w:pStyle w:val="Zdrojovkd"/>
      </w:pPr>
      <w:r>
        <w:t xml:space="preserve">                {</w:t>
      </w:r>
    </w:p>
    <w:p w14:paraId="6F01CF4E" w14:textId="77777777" w:rsidR="005F1B59" w:rsidRDefault="005F1B59" w:rsidP="005F1B59">
      <w:pPr>
        <w:pStyle w:val="Zdrojovkd"/>
      </w:pPr>
      <w:r>
        <w:t xml:space="preserve">                    if (EnemyKilledAnim)</w:t>
      </w:r>
    </w:p>
    <w:p w14:paraId="337AD06F" w14:textId="77777777" w:rsidR="005F1B59" w:rsidRDefault="005F1B59" w:rsidP="005F1B59">
      <w:pPr>
        <w:pStyle w:val="Zdrojovkd"/>
      </w:pPr>
      <w:r>
        <w:t xml:space="preserve">                    {</w:t>
      </w:r>
    </w:p>
    <w:p w14:paraId="099AF7C9" w14:textId="77777777" w:rsidR="005F1B59" w:rsidRDefault="005F1B59" w:rsidP="005F1B59">
      <w:pPr>
        <w:pStyle w:val="Zdrojovkd"/>
      </w:pPr>
      <w:r>
        <w:t xml:space="preserve">                        vertSpeed += Engine.DeltaTime * Acceleration * FloatSpeed * 2;</w:t>
      </w:r>
    </w:p>
    <w:p w14:paraId="19209C1C" w14:textId="77777777" w:rsidR="005F1B59" w:rsidRDefault="005F1B59" w:rsidP="005F1B59">
      <w:pPr>
        <w:pStyle w:val="Zdrojovkd"/>
      </w:pPr>
    </w:p>
    <w:p w14:paraId="13119998" w14:textId="77777777" w:rsidR="005F1B59" w:rsidRDefault="005F1B59" w:rsidP="005F1B59">
      <w:pPr>
        <w:pStyle w:val="Zdrojovkd"/>
      </w:pPr>
      <w:r>
        <w:t xml:space="preserve">                        if (vertSpeed &lt;= 0)</w:t>
      </w:r>
    </w:p>
    <w:p w14:paraId="253E1145" w14:textId="77777777" w:rsidR="005F1B59" w:rsidRDefault="005F1B59" w:rsidP="005F1B59">
      <w:pPr>
        <w:pStyle w:val="Zdrojovkd"/>
      </w:pPr>
      <w:r>
        <w:t xml:space="preserve">                        {</w:t>
      </w:r>
    </w:p>
    <w:p w14:paraId="59294E9E" w14:textId="77777777" w:rsidR="005F1B59" w:rsidRDefault="005F1B59" w:rsidP="005F1B59">
      <w:pPr>
        <w:pStyle w:val="Zdrojovkd"/>
      </w:pPr>
      <w:r>
        <w:t xml:space="preserve">                            IsFalling = true;</w:t>
      </w:r>
    </w:p>
    <w:p w14:paraId="20B9F956" w14:textId="77777777" w:rsidR="005F1B59" w:rsidRDefault="005F1B59" w:rsidP="005F1B59">
      <w:pPr>
        <w:pStyle w:val="Zdrojovkd"/>
      </w:pPr>
      <w:r>
        <w:t xml:space="preserve">                            EnemyKilledAnim = false;</w:t>
      </w:r>
    </w:p>
    <w:p w14:paraId="199F2E56" w14:textId="77777777" w:rsidR="005F1B59" w:rsidRDefault="005F1B59" w:rsidP="005F1B59">
      <w:pPr>
        <w:pStyle w:val="Zdrojovkd"/>
      </w:pPr>
      <w:r>
        <w:t xml:space="preserve">                        }</w:t>
      </w:r>
    </w:p>
    <w:p w14:paraId="0AC167C5" w14:textId="77777777" w:rsidR="005F1B59" w:rsidRDefault="005F1B59" w:rsidP="005F1B59">
      <w:pPr>
        <w:pStyle w:val="Zdrojovkd"/>
      </w:pPr>
      <w:r>
        <w:t xml:space="preserve">                    }</w:t>
      </w:r>
    </w:p>
    <w:p w14:paraId="38B6B1D4" w14:textId="77777777" w:rsidR="005F1B59" w:rsidRDefault="005F1B59" w:rsidP="005F1B59">
      <w:pPr>
        <w:pStyle w:val="Zdrojovkd"/>
      </w:pPr>
      <w:r>
        <w:t xml:space="preserve">                    else if (!IsFalling)</w:t>
      </w:r>
    </w:p>
    <w:p w14:paraId="53D0F3DF" w14:textId="77777777" w:rsidR="005F1B59" w:rsidRDefault="005F1B59" w:rsidP="005F1B59">
      <w:pPr>
        <w:pStyle w:val="Zdrojovkd"/>
      </w:pPr>
      <w:r>
        <w:t xml:space="preserve">                    {</w:t>
      </w:r>
    </w:p>
    <w:p w14:paraId="12289465" w14:textId="77777777" w:rsidR="005F1B59" w:rsidRDefault="005F1B59" w:rsidP="005F1B59">
      <w:pPr>
        <w:pStyle w:val="Zdrojovkd"/>
      </w:pPr>
      <w:r>
        <w:t xml:space="preserve">                        if (vertSpeed == 0 &amp;&amp; !Jumped)</w:t>
      </w:r>
    </w:p>
    <w:p w14:paraId="39D1AD20" w14:textId="77777777" w:rsidR="005F1B59" w:rsidRDefault="005F1B59" w:rsidP="005F1B59">
      <w:pPr>
        <w:pStyle w:val="Zdrojovkd"/>
      </w:pPr>
      <w:r>
        <w:t xml:space="preserve">                        {</w:t>
      </w:r>
    </w:p>
    <w:p w14:paraId="3BEB7493" w14:textId="77777777" w:rsidR="005F1B59" w:rsidRDefault="005F1B59" w:rsidP="005F1B59">
      <w:pPr>
        <w:pStyle w:val="Zdrojovkd"/>
      </w:pPr>
      <w:r>
        <w:t xml:space="preserve">                            Shared.Mechanics.FXSoundSource.PlaySound(Shared.Assets.Sounds.FX_MARIO_JUMP_SOUND);</w:t>
      </w:r>
    </w:p>
    <w:p w14:paraId="52E3FDF9" w14:textId="77777777" w:rsidR="005F1B59" w:rsidRDefault="005F1B59" w:rsidP="005F1B59">
      <w:pPr>
        <w:pStyle w:val="Zdrojovkd"/>
      </w:pPr>
      <w:r>
        <w:t xml:space="preserve">                            vertSpeed = -FloatSpeed * 1.5f;</w:t>
      </w:r>
    </w:p>
    <w:p w14:paraId="0F9319BE" w14:textId="77777777" w:rsidR="005F1B59" w:rsidRDefault="005F1B59" w:rsidP="005F1B59">
      <w:pPr>
        <w:pStyle w:val="Zdrojovkd"/>
      </w:pPr>
      <w:r>
        <w:t xml:space="preserve">                            Jumped = true;</w:t>
      </w:r>
    </w:p>
    <w:p w14:paraId="194F5129" w14:textId="77777777" w:rsidR="005F1B59" w:rsidRDefault="005F1B59" w:rsidP="005F1B59">
      <w:pPr>
        <w:pStyle w:val="Zdrojovkd"/>
      </w:pPr>
      <w:r>
        <w:t xml:space="preserve">                        }</w:t>
      </w:r>
    </w:p>
    <w:p w14:paraId="12E96225" w14:textId="77777777" w:rsidR="005F1B59" w:rsidRDefault="005F1B59" w:rsidP="005F1B59">
      <w:pPr>
        <w:pStyle w:val="Zdrojovkd"/>
      </w:pPr>
      <w:r>
        <w:t xml:space="preserve">                        else if (!Player.Collider.Collision(Direction.Up) &amp;&amp; vertSpeed &lt; 0)</w:t>
      </w:r>
    </w:p>
    <w:p w14:paraId="1E66ED86" w14:textId="77777777" w:rsidR="005F1B59" w:rsidRDefault="005F1B59" w:rsidP="005F1B59">
      <w:pPr>
        <w:pStyle w:val="Zdrojovkd"/>
      </w:pPr>
      <w:r>
        <w:t xml:space="preserve">                        {</w:t>
      </w:r>
    </w:p>
    <w:p w14:paraId="6DB2FD7A" w14:textId="77777777" w:rsidR="005F1B59" w:rsidRDefault="005F1B59" w:rsidP="005F1B59">
      <w:pPr>
        <w:pStyle w:val="Zdrojovkd"/>
      </w:pPr>
      <w:r>
        <w:t xml:space="preserve">                            vertSpeed += Engine.DeltaTime * Acceleration * FloatSpeed;</w:t>
      </w:r>
    </w:p>
    <w:p w14:paraId="06B31C52" w14:textId="77777777" w:rsidR="005F1B59" w:rsidRDefault="005F1B59" w:rsidP="005F1B59">
      <w:pPr>
        <w:pStyle w:val="Zdrojovkd"/>
      </w:pPr>
      <w:r>
        <w:t xml:space="preserve">                        }</w:t>
      </w:r>
    </w:p>
    <w:p w14:paraId="205237F4" w14:textId="77777777" w:rsidR="005F1B59" w:rsidRDefault="005F1B59" w:rsidP="005F1B59">
      <w:pPr>
        <w:pStyle w:val="Zdrojovkd"/>
      </w:pPr>
      <w:r>
        <w:t xml:space="preserve">                        else</w:t>
      </w:r>
    </w:p>
    <w:p w14:paraId="0D394E08" w14:textId="77777777" w:rsidR="005F1B59" w:rsidRDefault="005F1B59" w:rsidP="005F1B59">
      <w:pPr>
        <w:pStyle w:val="Zdrojovkd"/>
      </w:pPr>
      <w:r>
        <w:t xml:space="preserve">                        {</w:t>
      </w:r>
    </w:p>
    <w:p w14:paraId="6A7339D5" w14:textId="77777777" w:rsidR="005F1B59" w:rsidRDefault="005F1B59" w:rsidP="005F1B59">
      <w:pPr>
        <w:pStyle w:val="Zdrojovkd"/>
      </w:pPr>
      <w:r>
        <w:t xml:space="preserve">                            vertSpeed = 0;</w:t>
      </w:r>
    </w:p>
    <w:p w14:paraId="617E91AB" w14:textId="77777777" w:rsidR="005F1B59" w:rsidRDefault="005F1B59" w:rsidP="005F1B59">
      <w:pPr>
        <w:pStyle w:val="Zdrojovkd"/>
      </w:pPr>
      <w:r>
        <w:t xml:space="preserve">                            IsFalling = true;</w:t>
      </w:r>
    </w:p>
    <w:p w14:paraId="4FA73F89" w14:textId="77777777" w:rsidR="005F1B59" w:rsidRDefault="005F1B59" w:rsidP="005F1B59">
      <w:pPr>
        <w:pStyle w:val="Zdrojovkd"/>
      </w:pPr>
      <w:r>
        <w:t xml:space="preserve">                        }</w:t>
      </w:r>
    </w:p>
    <w:p w14:paraId="5E3D529E" w14:textId="77777777" w:rsidR="005F1B59" w:rsidRDefault="005F1B59" w:rsidP="005F1B59">
      <w:pPr>
        <w:pStyle w:val="Zdrojovkd"/>
      </w:pPr>
      <w:r>
        <w:t xml:space="preserve">                    }</w:t>
      </w:r>
    </w:p>
    <w:p w14:paraId="71976E28" w14:textId="77777777" w:rsidR="005F1B59" w:rsidRDefault="005F1B59" w:rsidP="005F1B59">
      <w:pPr>
        <w:pStyle w:val="Zdrojovkd"/>
      </w:pPr>
      <w:r>
        <w:lastRenderedPageBreak/>
        <w:t xml:space="preserve">                }</w:t>
      </w:r>
    </w:p>
    <w:p w14:paraId="5969F0E9" w14:textId="77777777" w:rsidR="005F1B59" w:rsidRDefault="005F1B59" w:rsidP="005F1B59">
      <w:pPr>
        <w:pStyle w:val="Zdrojovkd"/>
      </w:pPr>
      <w:r>
        <w:t xml:space="preserve">            }</w:t>
      </w:r>
    </w:p>
    <w:p w14:paraId="504C0890" w14:textId="77777777" w:rsidR="005F1B59" w:rsidRDefault="005F1B59" w:rsidP="005F1B59">
      <w:pPr>
        <w:pStyle w:val="Zdrojovkd"/>
      </w:pPr>
      <w:r>
        <w:t xml:space="preserve">            else if (Jumped)</w:t>
      </w:r>
    </w:p>
    <w:p w14:paraId="0FF16810" w14:textId="77777777" w:rsidR="005F1B59" w:rsidRDefault="005F1B59" w:rsidP="005F1B59">
      <w:pPr>
        <w:pStyle w:val="Zdrojovkd"/>
      </w:pPr>
      <w:r>
        <w:t xml:space="preserve">            {</w:t>
      </w:r>
    </w:p>
    <w:p w14:paraId="3B31E8EE" w14:textId="77777777" w:rsidR="005F1B59" w:rsidRDefault="005F1B59" w:rsidP="005F1B59">
      <w:pPr>
        <w:pStyle w:val="Zdrojovkd"/>
      </w:pPr>
      <w:r>
        <w:t xml:space="preserve">                if (EnemyKilledAnim)</w:t>
      </w:r>
    </w:p>
    <w:p w14:paraId="04C1D85E" w14:textId="77777777" w:rsidR="005F1B59" w:rsidRDefault="005F1B59" w:rsidP="005F1B59">
      <w:pPr>
        <w:pStyle w:val="Zdrojovkd"/>
      </w:pPr>
      <w:r>
        <w:t xml:space="preserve">                {</w:t>
      </w:r>
    </w:p>
    <w:p w14:paraId="1B9642D3" w14:textId="77777777" w:rsidR="005F1B59" w:rsidRDefault="005F1B59" w:rsidP="005F1B59">
      <w:pPr>
        <w:pStyle w:val="Zdrojovkd"/>
      </w:pPr>
      <w:r>
        <w:t xml:space="preserve">                    vertSpeed += Engine.DeltaTime * Acceleration * FloatSpeed * 4;</w:t>
      </w:r>
    </w:p>
    <w:p w14:paraId="6E8E66BA" w14:textId="77777777" w:rsidR="005F1B59" w:rsidRDefault="005F1B59" w:rsidP="005F1B59">
      <w:pPr>
        <w:pStyle w:val="Zdrojovkd"/>
      </w:pPr>
    </w:p>
    <w:p w14:paraId="6807D1BF" w14:textId="77777777" w:rsidR="005F1B59" w:rsidRDefault="005F1B59" w:rsidP="005F1B59">
      <w:pPr>
        <w:pStyle w:val="Zdrojovkd"/>
      </w:pPr>
      <w:r>
        <w:t xml:space="preserve">                    if (vertSpeed &lt;= 0)</w:t>
      </w:r>
    </w:p>
    <w:p w14:paraId="0F06870C" w14:textId="77777777" w:rsidR="005F1B59" w:rsidRDefault="005F1B59" w:rsidP="005F1B59">
      <w:pPr>
        <w:pStyle w:val="Zdrojovkd"/>
      </w:pPr>
      <w:r>
        <w:t xml:space="preserve">                    {</w:t>
      </w:r>
    </w:p>
    <w:p w14:paraId="0877981A" w14:textId="77777777" w:rsidR="005F1B59" w:rsidRDefault="005F1B59" w:rsidP="005F1B59">
      <w:pPr>
        <w:pStyle w:val="Zdrojovkd"/>
      </w:pPr>
      <w:r>
        <w:t xml:space="preserve">                        IsFalling = true;</w:t>
      </w:r>
    </w:p>
    <w:p w14:paraId="6F12CE85" w14:textId="77777777" w:rsidR="005F1B59" w:rsidRDefault="005F1B59" w:rsidP="005F1B59">
      <w:pPr>
        <w:pStyle w:val="Zdrojovkd"/>
      </w:pPr>
      <w:r>
        <w:t xml:space="preserve">                        EnemyKilledAnim = false;</w:t>
      </w:r>
    </w:p>
    <w:p w14:paraId="3F89C38C" w14:textId="77777777" w:rsidR="005F1B59" w:rsidRDefault="005F1B59" w:rsidP="005F1B59">
      <w:pPr>
        <w:pStyle w:val="Zdrojovkd"/>
      </w:pPr>
      <w:r>
        <w:t xml:space="preserve">                    }</w:t>
      </w:r>
    </w:p>
    <w:p w14:paraId="231F95D2" w14:textId="77777777" w:rsidR="005F1B59" w:rsidRDefault="005F1B59" w:rsidP="005F1B59">
      <w:pPr>
        <w:pStyle w:val="Zdrojovkd"/>
      </w:pPr>
      <w:r>
        <w:t xml:space="preserve">                }</w:t>
      </w:r>
    </w:p>
    <w:p w14:paraId="0DC36977" w14:textId="77777777" w:rsidR="005F1B59" w:rsidRDefault="005F1B59" w:rsidP="005F1B59">
      <w:pPr>
        <w:pStyle w:val="Zdrojovkd"/>
      </w:pPr>
      <w:r>
        <w:t xml:space="preserve">                else if (!IsFalling)</w:t>
      </w:r>
    </w:p>
    <w:p w14:paraId="1CB1BB58" w14:textId="77777777" w:rsidR="005F1B59" w:rsidRDefault="005F1B59" w:rsidP="005F1B59">
      <w:pPr>
        <w:pStyle w:val="Zdrojovkd"/>
      </w:pPr>
      <w:r>
        <w:t xml:space="preserve">                {</w:t>
      </w:r>
    </w:p>
    <w:p w14:paraId="696CF2E3" w14:textId="77777777" w:rsidR="005F1B59" w:rsidRDefault="005F1B59" w:rsidP="005F1B59">
      <w:pPr>
        <w:pStyle w:val="Zdrojovkd"/>
      </w:pPr>
      <w:r>
        <w:t xml:space="preserve">                    vertSpeed = -vertSpeed;</w:t>
      </w:r>
    </w:p>
    <w:p w14:paraId="13AED917" w14:textId="77777777" w:rsidR="005F1B59" w:rsidRDefault="005F1B59" w:rsidP="005F1B59">
      <w:pPr>
        <w:pStyle w:val="Zdrojovkd"/>
      </w:pPr>
      <w:r>
        <w:t xml:space="preserve">                    IsFalling = true;</w:t>
      </w:r>
    </w:p>
    <w:p w14:paraId="35CB0D0A" w14:textId="77777777" w:rsidR="005F1B59" w:rsidRDefault="005F1B59" w:rsidP="005F1B59">
      <w:pPr>
        <w:pStyle w:val="Zdrojovkd"/>
      </w:pPr>
      <w:r>
        <w:t xml:space="preserve">                    EnemyKilledAnim = false;</w:t>
      </w:r>
    </w:p>
    <w:p w14:paraId="49C00FA0" w14:textId="77777777" w:rsidR="005F1B59" w:rsidRDefault="005F1B59" w:rsidP="005F1B59">
      <w:pPr>
        <w:pStyle w:val="Zdrojovkd"/>
      </w:pPr>
      <w:r>
        <w:t xml:space="preserve">                }</w:t>
      </w:r>
    </w:p>
    <w:p w14:paraId="6824428B" w14:textId="77777777" w:rsidR="005F1B59" w:rsidRDefault="005F1B59" w:rsidP="005F1B59">
      <w:pPr>
        <w:pStyle w:val="Zdrojovkd"/>
      </w:pPr>
      <w:r>
        <w:t xml:space="preserve">            }</w:t>
      </w:r>
    </w:p>
    <w:p w14:paraId="5219AB08" w14:textId="77777777" w:rsidR="005F1B59" w:rsidRDefault="005F1B59" w:rsidP="005F1B59">
      <w:pPr>
        <w:pStyle w:val="Zdrojovkd"/>
      </w:pPr>
      <w:r>
        <w:t xml:space="preserve">        }</w:t>
      </w:r>
    </w:p>
    <w:p w14:paraId="3DC33842" w14:textId="77777777" w:rsidR="005F1B59" w:rsidRDefault="005F1B59" w:rsidP="005F1B59">
      <w:pPr>
        <w:pStyle w:val="Zdrojovkd"/>
      </w:pPr>
    </w:p>
    <w:p w14:paraId="05521A77" w14:textId="77777777" w:rsidR="005F1B59" w:rsidRDefault="005F1B59" w:rsidP="005F1B59">
      <w:pPr>
        <w:pStyle w:val="Zdrojovkd"/>
      </w:pPr>
      <w:r>
        <w:t xml:space="preserve">        private void Left()</w:t>
      </w:r>
    </w:p>
    <w:p w14:paraId="39CDFC95" w14:textId="77777777" w:rsidR="005F1B59" w:rsidRDefault="005F1B59" w:rsidP="005F1B59">
      <w:pPr>
        <w:pStyle w:val="Zdrojovkd"/>
      </w:pPr>
      <w:r>
        <w:t xml:space="preserve">        {</w:t>
      </w:r>
    </w:p>
    <w:p w14:paraId="2E5FA032" w14:textId="77777777" w:rsidR="005F1B59" w:rsidRDefault="005F1B59" w:rsidP="005F1B59">
      <w:pPr>
        <w:pStyle w:val="Zdrojovkd"/>
      </w:pPr>
      <w:r>
        <w:t xml:space="preserve">            if (Engine.Input.IsKeyDown(ConsoleKey.A))</w:t>
      </w:r>
    </w:p>
    <w:p w14:paraId="25915D41" w14:textId="77777777" w:rsidR="005F1B59" w:rsidRDefault="005F1B59" w:rsidP="005F1B59">
      <w:pPr>
        <w:pStyle w:val="Zdrojovkd"/>
      </w:pPr>
      <w:r>
        <w:t xml:space="preserve">            {</w:t>
      </w:r>
    </w:p>
    <w:p w14:paraId="54B35E34" w14:textId="77777777" w:rsidR="005F1B59" w:rsidRDefault="005F1B59" w:rsidP="005F1B59">
      <w:pPr>
        <w:pStyle w:val="Zdrojovkd"/>
      </w:pPr>
      <w:r>
        <w:t xml:space="preserve">                Player.CurrentMovement = Mario.Movement.Standing;</w:t>
      </w:r>
    </w:p>
    <w:p w14:paraId="0031D7B2" w14:textId="77777777" w:rsidR="005F1B59" w:rsidRDefault="005F1B59" w:rsidP="005F1B59">
      <w:pPr>
        <w:pStyle w:val="Zdrojovkd"/>
      </w:pPr>
    </w:p>
    <w:p w14:paraId="132C833C" w14:textId="77777777" w:rsidR="005F1B59" w:rsidRDefault="005F1B59" w:rsidP="005F1B59">
      <w:pPr>
        <w:pStyle w:val="Zdrojovkd"/>
      </w:pPr>
      <w:r>
        <w:t xml:space="preserve">                IsFacingLeft = true;</w:t>
      </w:r>
    </w:p>
    <w:p w14:paraId="2DB357C9" w14:textId="77777777" w:rsidR="005F1B59" w:rsidRDefault="005F1B59" w:rsidP="005F1B59">
      <w:pPr>
        <w:pStyle w:val="Zdrojovkd"/>
      </w:pPr>
      <w:r>
        <w:t xml:space="preserve">                if (!Player.Collider.Collision(Direction.Left) &amp;&amp; horiSpeed &gt; -MovementSpeed)</w:t>
      </w:r>
    </w:p>
    <w:p w14:paraId="543B8AB3" w14:textId="77777777" w:rsidR="005F1B59" w:rsidRDefault="005F1B59" w:rsidP="005F1B59">
      <w:pPr>
        <w:pStyle w:val="Zdrojovkd"/>
      </w:pPr>
      <w:r>
        <w:t xml:space="preserve">                {</w:t>
      </w:r>
    </w:p>
    <w:p w14:paraId="0B44C86D" w14:textId="77777777" w:rsidR="005F1B59" w:rsidRDefault="005F1B59" w:rsidP="005F1B59">
      <w:pPr>
        <w:pStyle w:val="Zdrojovkd"/>
      </w:pPr>
      <w:r>
        <w:t xml:space="preserve">                    horiSpeed -= Engine.DeltaTime * Acceleration * MovementSpeed;</w:t>
      </w:r>
    </w:p>
    <w:p w14:paraId="68C9B771" w14:textId="77777777" w:rsidR="005F1B59" w:rsidRDefault="005F1B59" w:rsidP="005F1B59">
      <w:pPr>
        <w:pStyle w:val="Zdrojovkd"/>
      </w:pPr>
      <w:r>
        <w:t xml:space="preserve">                }</w:t>
      </w:r>
    </w:p>
    <w:p w14:paraId="1D8F4C95" w14:textId="77777777" w:rsidR="005F1B59" w:rsidRDefault="005F1B59" w:rsidP="005F1B59">
      <w:pPr>
        <w:pStyle w:val="Zdrojovkd"/>
      </w:pPr>
      <w:r>
        <w:t xml:space="preserve">                else if (Player.Collider.Collision(Direction.Left))</w:t>
      </w:r>
    </w:p>
    <w:p w14:paraId="1D79C480" w14:textId="77777777" w:rsidR="005F1B59" w:rsidRDefault="005F1B59" w:rsidP="005F1B59">
      <w:pPr>
        <w:pStyle w:val="Zdrojovkd"/>
      </w:pPr>
      <w:r>
        <w:t xml:space="preserve">                {</w:t>
      </w:r>
    </w:p>
    <w:p w14:paraId="63742A34" w14:textId="77777777" w:rsidR="005F1B59" w:rsidRDefault="005F1B59" w:rsidP="005F1B59">
      <w:pPr>
        <w:pStyle w:val="Zdrojovkd"/>
      </w:pPr>
      <w:r>
        <w:t xml:space="preserve">                    horiSpeed = 0;</w:t>
      </w:r>
    </w:p>
    <w:p w14:paraId="7A840692" w14:textId="77777777" w:rsidR="005F1B59" w:rsidRDefault="005F1B59" w:rsidP="005F1B59">
      <w:pPr>
        <w:pStyle w:val="Zdrojovkd"/>
      </w:pPr>
      <w:r>
        <w:t xml:space="preserve">                }</w:t>
      </w:r>
    </w:p>
    <w:p w14:paraId="35FD0EA5" w14:textId="77777777" w:rsidR="005F1B59" w:rsidRDefault="005F1B59" w:rsidP="005F1B59">
      <w:pPr>
        <w:pStyle w:val="Zdrojovkd"/>
      </w:pPr>
      <w:r>
        <w:t xml:space="preserve">                else</w:t>
      </w:r>
    </w:p>
    <w:p w14:paraId="4827904E" w14:textId="77777777" w:rsidR="005F1B59" w:rsidRDefault="005F1B59" w:rsidP="005F1B59">
      <w:pPr>
        <w:pStyle w:val="Zdrojovkd"/>
      </w:pPr>
      <w:r>
        <w:t xml:space="preserve">                {</w:t>
      </w:r>
    </w:p>
    <w:p w14:paraId="30D7DB4D" w14:textId="77777777" w:rsidR="005F1B59" w:rsidRDefault="005F1B59" w:rsidP="005F1B59">
      <w:pPr>
        <w:pStyle w:val="Zdrojovkd"/>
      </w:pPr>
      <w:r>
        <w:t xml:space="preserve">                    horiSpeed = -MovementSpeed;</w:t>
      </w:r>
    </w:p>
    <w:p w14:paraId="6404E014" w14:textId="77777777" w:rsidR="005F1B59" w:rsidRDefault="005F1B59" w:rsidP="005F1B59">
      <w:pPr>
        <w:pStyle w:val="Zdrojovkd"/>
      </w:pPr>
      <w:r>
        <w:t xml:space="preserve">                }</w:t>
      </w:r>
    </w:p>
    <w:p w14:paraId="2A154791" w14:textId="77777777" w:rsidR="005F1B59" w:rsidRDefault="005F1B59" w:rsidP="005F1B59">
      <w:pPr>
        <w:pStyle w:val="Zdrojovkd"/>
      </w:pPr>
      <w:r>
        <w:t xml:space="preserve">            }</w:t>
      </w:r>
    </w:p>
    <w:p w14:paraId="0D675986" w14:textId="77777777" w:rsidR="005F1B59" w:rsidRDefault="005F1B59" w:rsidP="005F1B59">
      <w:pPr>
        <w:pStyle w:val="Zdrojovkd"/>
      </w:pPr>
      <w:r>
        <w:t xml:space="preserve">            else if (horiSpeed &lt; 0)</w:t>
      </w:r>
    </w:p>
    <w:p w14:paraId="50E226F8" w14:textId="77777777" w:rsidR="005F1B59" w:rsidRDefault="005F1B59" w:rsidP="005F1B59">
      <w:pPr>
        <w:pStyle w:val="Zdrojovkd"/>
      </w:pPr>
      <w:r>
        <w:t xml:space="preserve">            {</w:t>
      </w:r>
    </w:p>
    <w:p w14:paraId="0EFDE844" w14:textId="77777777" w:rsidR="005F1B59" w:rsidRDefault="005F1B59" w:rsidP="005F1B59">
      <w:pPr>
        <w:pStyle w:val="Zdrojovkd"/>
      </w:pPr>
      <w:r>
        <w:t xml:space="preserve">                IsFacingLeft = true;</w:t>
      </w:r>
    </w:p>
    <w:p w14:paraId="3DC428F5" w14:textId="77777777" w:rsidR="005F1B59" w:rsidRDefault="005F1B59" w:rsidP="005F1B59">
      <w:pPr>
        <w:pStyle w:val="Zdrojovkd"/>
      </w:pPr>
      <w:r>
        <w:t xml:space="preserve">                horiSpeed += Engine.DeltaTime * Acceleration * MovementSpeed * 4;</w:t>
      </w:r>
    </w:p>
    <w:p w14:paraId="296417F2" w14:textId="77777777" w:rsidR="005F1B59" w:rsidRDefault="005F1B59" w:rsidP="005F1B59">
      <w:pPr>
        <w:pStyle w:val="Zdrojovkd"/>
      </w:pPr>
    </w:p>
    <w:p w14:paraId="7FF769B0" w14:textId="77777777" w:rsidR="005F1B59" w:rsidRDefault="005F1B59" w:rsidP="005F1B59">
      <w:pPr>
        <w:pStyle w:val="Zdrojovkd"/>
      </w:pPr>
      <w:r>
        <w:t xml:space="preserve">                if (horiSpeed &gt;= 0 || Player.Collider.Collision(Direction.Left))</w:t>
      </w:r>
    </w:p>
    <w:p w14:paraId="519E8FC7" w14:textId="77777777" w:rsidR="005F1B59" w:rsidRDefault="005F1B59" w:rsidP="005F1B59">
      <w:pPr>
        <w:pStyle w:val="Zdrojovkd"/>
      </w:pPr>
      <w:r>
        <w:t xml:space="preserve">                {</w:t>
      </w:r>
    </w:p>
    <w:p w14:paraId="4AFEB576" w14:textId="77777777" w:rsidR="005F1B59" w:rsidRDefault="005F1B59" w:rsidP="005F1B59">
      <w:pPr>
        <w:pStyle w:val="Zdrojovkd"/>
      </w:pPr>
      <w:r>
        <w:t xml:space="preserve">                    horiSpeed = 0;</w:t>
      </w:r>
    </w:p>
    <w:p w14:paraId="2884467C" w14:textId="77777777" w:rsidR="005F1B59" w:rsidRDefault="005F1B59" w:rsidP="005F1B59">
      <w:pPr>
        <w:pStyle w:val="Zdrojovkd"/>
      </w:pPr>
      <w:r>
        <w:t xml:space="preserve">                }</w:t>
      </w:r>
    </w:p>
    <w:p w14:paraId="7590DBFC" w14:textId="77777777" w:rsidR="005F1B59" w:rsidRDefault="005F1B59" w:rsidP="005F1B59">
      <w:pPr>
        <w:pStyle w:val="Zdrojovkd"/>
      </w:pPr>
      <w:r>
        <w:t xml:space="preserve">            }</w:t>
      </w:r>
    </w:p>
    <w:p w14:paraId="515443B0" w14:textId="77777777" w:rsidR="005F1B59" w:rsidRDefault="005F1B59" w:rsidP="005F1B59">
      <w:pPr>
        <w:pStyle w:val="Zdrojovkd"/>
      </w:pPr>
      <w:r>
        <w:t xml:space="preserve">        }</w:t>
      </w:r>
    </w:p>
    <w:p w14:paraId="28B59B91" w14:textId="77777777" w:rsidR="005F1B59" w:rsidRDefault="005F1B59" w:rsidP="005F1B59">
      <w:pPr>
        <w:pStyle w:val="Zdrojovkd"/>
      </w:pPr>
    </w:p>
    <w:p w14:paraId="5A1DE157" w14:textId="77777777" w:rsidR="005F1B59" w:rsidRDefault="005F1B59" w:rsidP="005F1B59">
      <w:pPr>
        <w:pStyle w:val="Zdrojovkd"/>
      </w:pPr>
      <w:r>
        <w:t xml:space="preserve">        private void Right()</w:t>
      </w:r>
    </w:p>
    <w:p w14:paraId="475AB460" w14:textId="77777777" w:rsidR="005F1B59" w:rsidRDefault="005F1B59" w:rsidP="005F1B59">
      <w:pPr>
        <w:pStyle w:val="Zdrojovkd"/>
      </w:pPr>
      <w:r>
        <w:t xml:space="preserve">        {</w:t>
      </w:r>
    </w:p>
    <w:p w14:paraId="7DC6A4AF" w14:textId="77777777" w:rsidR="005F1B59" w:rsidRDefault="005F1B59" w:rsidP="005F1B59">
      <w:pPr>
        <w:pStyle w:val="Zdrojovkd"/>
      </w:pPr>
      <w:r>
        <w:t xml:space="preserve">            if (Engine.Input.IsKeyDown(ConsoleKey.D))</w:t>
      </w:r>
    </w:p>
    <w:p w14:paraId="48A8B74C" w14:textId="77777777" w:rsidR="005F1B59" w:rsidRDefault="005F1B59" w:rsidP="005F1B59">
      <w:pPr>
        <w:pStyle w:val="Zdrojovkd"/>
      </w:pPr>
      <w:r>
        <w:t xml:space="preserve">            {</w:t>
      </w:r>
    </w:p>
    <w:p w14:paraId="0B8CC3D7" w14:textId="77777777" w:rsidR="005F1B59" w:rsidRDefault="005F1B59" w:rsidP="005F1B59">
      <w:pPr>
        <w:pStyle w:val="Zdrojovkd"/>
      </w:pPr>
      <w:r>
        <w:t xml:space="preserve">                Player.CurrentMovement = Mario.Movement.Standing;</w:t>
      </w:r>
    </w:p>
    <w:p w14:paraId="3241D1CB" w14:textId="77777777" w:rsidR="005F1B59" w:rsidRDefault="005F1B59" w:rsidP="005F1B59">
      <w:pPr>
        <w:pStyle w:val="Zdrojovkd"/>
      </w:pPr>
    </w:p>
    <w:p w14:paraId="221A258D" w14:textId="77777777" w:rsidR="005F1B59" w:rsidRDefault="005F1B59" w:rsidP="005F1B59">
      <w:pPr>
        <w:pStyle w:val="Zdrojovkd"/>
      </w:pPr>
      <w:r>
        <w:t xml:space="preserve">                IsFacingLeft = false;</w:t>
      </w:r>
    </w:p>
    <w:p w14:paraId="601F4CAA" w14:textId="77777777" w:rsidR="005F1B59" w:rsidRDefault="005F1B59" w:rsidP="005F1B59">
      <w:pPr>
        <w:pStyle w:val="Zdrojovkd"/>
      </w:pPr>
      <w:r>
        <w:t xml:space="preserve">                if (!Player.Collider.Collision(Direction.Right) &amp;&amp; horiSpeed &lt; MovementSpeed)</w:t>
      </w:r>
    </w:p>
    <w:p w14:paraId="2BCD09AC" w14:textId="77777777" w:rsidR="005F1B59" w:rsidRDefault="005F1B59" w:rsidP="005F1B59">
      <w:pPr>
        <w:pStyle w:val="Zdrojovkd"/>
      </w:pPr>
      <w:r>
        <w:t xml:space="preserve">                {</w:t>
      </w:r>
    </w:p>
    <w:p w14:paraId="73F8E53F" w14:textId="77777777" w:rsidR="005F1B59" w:rsidRDefault="005F1B59" w:rsidP="005F1B59">
      <w:pPr>
        <w:pStyle w:val="Zdrojovkd"/>
      </w:pPr>
      <w:r>
        <w:t xml:space="preserve">                    horiSpeed += Engine.DeltaTime * Acceleration * MovementSpeed;</w:t>
      </w:r>
    </w:p>
    <w:p w14:paraId="2E7F92F4" w14:textId="77777777" w:rsidR="005F1B59" w:rsidRDefault="005F1B59" w:rsidP="005F1B59">
      <w:pPr>
        <w:pStyle w:val="Zdrojovkd"/>
      </w:pPr>
      <w:r>
        <w:t xml:space="preserve">                }</w:t>
      </w:r>
    </w:p>
    <w:p w14:paraId="6F357839" w14:textId="77777777" w:rsidR="005F1B59" w:rsidRDefault="005F1B59" w:rsidP="005F1B59">
      <w:pPr>
        <w:pStyle w:val="Zdrojovkd"/>
      </w:pPr>
      <w:r>
        <w:t xml:space="preserve">                else if (Player.Collider.Collision(Direction.Right))</w:t>
      </w:r>
    </w:p>
    <w:p w14:paraId="71521DE3" w14:textId="77777777" w:rsidR="005F1B59" w:rsidRDefault="005F1B59" w:rsidP="005F1B59">
      <w:pPr>
        <w:pStyle w:val="Zdrojovkd"/>
      </w:pPr>
      <w:r>
        <w:t xml:space="preserve">                {</w:t>
      </w:r>
    </w:p>
    <w:p w14:paraId="76517EFA" w14:textId="77777777" w:rsidR="005F1B59" w:rsidRDefault="005F1B59" w:rsidP="005F1B59">
      <w:pPr>
        <w:pStyle w:val="Zdrojovkd"/>
      </w:pPr>
      <w:r>
        <w:t xml:space="preserve">                    horiSpeed = 0;</w:t>
      </w:r>
    </w:p>
    <w:p w14:paraId="2F814438" w14:textId="77777777" w:rsidR="005F1B59" w:rsidRDefault="005F1B59" w:rsidP="005F1B59">
      <w:pPr>
        <w:pStyle w:val="Zdrojovkd"/>
      </w:pPr>
      <w:r>
        <w:t xml:space="preserve">                }</w:t>
      </w:r>
    </w:p>
    <w:p w14:paraId="0D22D484" w14:textId="77777777" w:rsidR="005F1B59" w:rsidRDefault="005F1B59" w:rsidP="005F1B59">
      <w:pPr>
        <w:pStyle w:val="Zdrojovkd"/>
      </w:pPr>
      <w:r>
        <w:t xml:space="preserve">                else</w:t>
      </w:r>
    </w:p>
    <w:p w14:paraId="0C3F79F6" w14:textId="77777777" w:rsidR="005F1B59" w:rsidRDefault="005F1B59" w:rsidP="005F1B59">
      <w:pPr>
        <w:pStyle w:val="Zdrojovkd"/>
      </w:pPr>
      <w:r>
        <w:t xml:space="preserve">                {</w:t>
      </w:r>
    </w:p>
    <w:p w14:paraId="7A369A12" w14:textId="77777777" w:rsidR="005F1B59" w:rsidRDefault="005F1B59" w:rsidP="005F1B59">
      <w:pPr>
        <w:pStyle w:val="Zdrojovkd"/>
      </w:pPr>
      <w:r>
        <w:t xml:space="preserve">                    horiSpeed = MovementSpeed;</w:t>
      </w:r>
    </w:p>
    <w:p w14:paraId="1BC19E3A" w14:textId="77777777" w:rsidR="005F1B59" w:rsidRDefault="005F1B59" w:rsidP="005F1B59">
      <w:pPr>
        <w:pStyle w:val="Zdrojovkd"/>
      </w:pPr>
      <w:r>
        <w:t xml:space="preserve">                }</w:t>
      </w:r>
    </w:p>
    <w:p w14:paraId="6DDFC9F2" w14:textId="77777777" w:rsidR="005F1B59" w:rsidRDefault="005F1B59" w:rsidP="005F1B59">
      <w:pPr>
        <w:pStyle w:val="Zdrojovkd"/>
      </w:pPr>
      <w:r>
        <w:t xml:space="preserve">            }</w:t>
      </w:r>
    </w:p>
    <w:p w14:paraId="3D532F91" w14:textId="77777777" w:rsidR="005F1B59" w:rsidRDefault="005F1B59" w:rsidP="005F1B59">
      <w:pPr>
        <w:pStyle w:val="Zdrojovkd"/>
      </w:pPr>
      <w:r>
        <w:t xml:space="preserve">            else if (horiSpeed &gt; 0)</w:t>
      </w:r>
    </w:p>
    <w:p w14:paraId="3B54A1D2" w14:textId="77777777" w:rsidR="005F1B59" w:rsidRDefault="005F1B59" w:rsidP="005F1B59">
      <w:pPr>
        <w:pStyle w:val="Zdrojovkd"/>
      </w:pPr>
      <w:r>
        <w:t xml:space="preserve">            {</w:t>
      </w:r>
    </w:p>
    <w:p w14:paraId="38D0CE74" w14:textId="77777777" w:rsidR="005F1B59" w:rsidRDefault="005F1B59" w:rsidP="005F1B59">
      <w:pPr>
        <w:pStyle w:val="Zdrojovkd"/>
      </w:pPr>
      <w:r>
        <w:lastRenderedPageBreak/>
        <w:t xml:space="preserve">                IsFacingLeft = false;</w:t>
      </w:r>
    </w:p>
    <w:p w14:paraId="3D8D17D3" w14:textId="77777777" w:rsidR="005F1B59" w:rsidRDefault="005F1B59" w:rsidP="005F1B59">
      <w:pPr>
        <w:pStyle w:val="Zdrojovkd"/>
      </w:pPr>
      <w:r>
        <w:t xml:space="preserve">                horiSpeed -= Engine.DeltaTime * Acceleration * MovementSpeed * 2;</w:t>
      </w:r>
    </w:p>
    <w:p w14:paraId="68D7D1C4" w14:textId="77777777" w:rsidR="005F1B59" w:rsidRDefault="005F1B59" w:rsidP="005F1B59">
      <w:pPr>
        <w:pStyle w:val="Zdrojovkd"/>
      </w:pPr>
    </w:p>
    <w:p w14:paraId="3A973D6C" w14:textId="77777777" w:rsidR="005F1B59" w:rsidRDefault="005F1B59" w:rsidP="005F1B59">
      <w:pPr>
        <w:pStyle w:val="Zdrojovkd"/>
      </w:pPr>
      <w:r>
        <w:t xml:space="preserve">                if (horiSpeed &lt;= 0 || Player.Collider.Collision(Direction.Right))</w:t>
      </w:r>
    </w:p>
    <w:p w14:paraId="571C1D51" w14:textId="77777777" w:rsidR="005F1B59" w:rsidRDefault="005F1B59" w:rsidP="005F1B59">
      <w:pPr>
        <w:pStyle w:val="Zdrojovkd"/>
      </w:pPr>
      <w:r>
        <w:t xml:space="preserve">                {</w:t>
      </w:r>
    </w:p>
    <w:p w14:paraId="6C9D9865" w14:textId="77777777" w:rsidR="005F1B59" w:rsidRDefault="005F1B59" w:rsidP="005F1B59">
      <w:pPr>
        <w:pStyle w:val="Zdrojovkd"/>
      </w:pPr>
      <w:r>
        <w:t xml:space="preserve">                    horiSpeed = 0;</w:t>
      </w:r>
    </w:p>
    <w:p w14:paraId="74EC5113" w14:textId="77777777" w:rsidR="005F1B59" w:rsidRDefault="005F1B59" w:rsidP="005F1B59">
      <w:pPr>
        <w:pStyle w:val="Zdrojovkd"/>
      </w:pPr>
      <w:r>
        <w:t xml:space="preserve">                }</w:t>
      </w:r>
    </w:p>
    <w:p w14:paraId="28EF45CF" w14:textId="77777777" w:rsidR="005F1B59" w:rsidRDefault="005F1B59" w:rsidP="005F1B59">
      <w:pPr>
        <w:pStyle w:val="Zdrojovkd"/>
      </w:pPr>
      <w:r>
        <w:t xml:space="preserve">            }</w:t>
      </w:r>
    </w:p>
    <w:p w14:paraId="7E55CC12" w14:textId="77777777" w:rsidR="005F1B59" w:rsidRDefault="005F1B59" w:rsidP="005F1B59">
      <w:pPr>
        <w:pStyle w:val="Zdrojovkd"/>
      </w:pPr>
      <w:r>
        <w:t xml:space="preserve">        }</w:t>
      </w:r>
    </w:p>
    <w:p w14:paraId="3C82BF62" w14:textId="77777777" w:rsidR="005F1B59" w:rsidRDefault="005F1B59" w:rsidP="005F1B59">
      <w:pPr>
        <w:pStyle w:val="Zdrojovkd"/>
      </w:pPr>
    </w:p>
    <w:p w14:paraId="7EF4DB5A" w14:textId="77777777" w:rsidR="005F1B59" w:rsidRDefault="005F1B59" w:rsidP="005F1B59">
      <w:pPr>
        <w:pStyle w:val="Zdrojovkd"/>
      </w:pPr>
      <w:r>
        <w:t xml:space="preserve">        private void Fall()</w:t>
      </w:r>
    </w:p>
    <w:p w14:paraId="12901A36" w14:textId="77777777" w:rsidR="005F1B59" w:rsidRDefault="005F1B59" w:rsidP="005F1B59">
      <w:pPr>
        <w:pStyle w:val="Zdrojovkd"/>
      </w:pPr>
      <w:r>
        <w:t xml:space="preserve">        {</w:t>
      </w:r>
    </w:p>
    <w:p w14:paraId="3D4A4FAD" w14:textId="77777777" w:rsidR="005F1B59" w:rsidRDefault="005F1B59" w:rsidP="005F1B59">
      <w:pPr>
        <w:pStyle w:val="Zdrojovkd"/>
      </w:pPr>
      <w:r>
        <w:t xml:space="preserve">            if (!IsFalling &amp;&amp; !Jumped)</w:t>
      </w:r>
    </w:p>
    <w:p w14:paraId="66DF7351" w14:textId="77777777" w:rsidR="005F1B59" w:rsidRDefault="005F1B59" w:rsidP="005F1B59">
      <w:pPr>
        <w:pStyle w:val="Zdrojovkd"/>
      </w:pPr>
      <w:r>
        <w:t xml:space="preserve">            {</w:t>
      </w:r>
    </w:p>
    <w:p w14:paraId="2557D19B" w14:textId="77777777" w:rsidR="005F1B59" w:rsidRDefault="005F1B59" w:rsidP="005F1B59">
      <w:pPr>
        <w:pStyle w:val="Zdrojovkd"/>
      </w:pPr>
      <w:r>
        <w:t xml:space="preserve">                vertSpeed = 0;</w:t>
      </w:r>
    </w:p>
    <w:p w14:paraId="3510DF5B" w14:textId="77777777" w:rsidR="005F1B59" w:rsidRDefault="005F1B59" w:rsidP="005F1B59">
      <w:pPr>
        <w:pStyle w:val="Zdrojovkd"/>
      </w:pPr>
      <w:r>
        <w:t xml:space="preserve">                Jumped = true;</w:t>
      </w:r>
    </w:p>
    <w:p w14:paraId="63557ACD" w14:textId="77777777" w:rsidR="005F1B59" w:rsidRDefault="005F1B59" w:rsidP="005F1B59">
      <w:pPr>
        <w:pStyle w:val="Zdrojovkd"/>
      </w:pPr>
      <w:r>
        <w:t xml:space="preserve">                IsFalling = true;</w:t>
      </w:r>
    </w:p>
    <w:p w14:paraId="6154F505" w14:textId="77777777" w:rsidR="005F1B59" w:rsidRDefault="005F1B59" w:rsidP="005F1B59">
      <w:pPr>
        <w:pStyle w:val="Zdrojovkd"/>
      </w:pPr>
      <w:r>
        <w:t xml:space="preserve">            }</w:t>
      </w:r>
    </w:p>
    <w:p w14:paraId="1348A5E6" w14:textId="77777777" w:rsidR="005F1B59" w:rsidRDefault="005F1B59" w:rsidP="005F1B59">
      <w:pPr>
        <w:pStyle w:val="Zdrojovkd"/>
      </w:pPr>
      <w:r>
        <w:t xml:space="preserve">            else if (IsFalling)</w:t>
      </w:r>
    </w:p>
    <w:p w14:paraId="65111D4D" w14:textId="77777777" w:rsidR="005F1B59" w:rsidRDefault="005F1B59" w:rsidP="005F1B59">
      <w:pPr>
        <w:pStyle w:val="Zdrojovkd"/>
      </w:pPr>
      <w:r>
        <w:t xml:space="preserve">            {</w:t>
      </w:r>
    </w:p>
    <w:p w14:paraId="5C9E0E61" w14:textId="77777777" w:rsidR="005F1B59" w:rsidRDefault="005F1B59" w:rsidP="005F1B59">
      <w:pPr>
        <w:pStyle w:val="Zdrojovkd"/>
      </w:pPr>
      <w:r>
        <w:t xml:space="preserve">                if (vertSpeed &lt; FloatSpeed)</w:t>
      </w:r>
    </w:p>
    <w:p w14:paraId="369A7F4C" w14:textId="77777777" w:rsidR="005F1B59" w:rsidRDefault="005F1B59" w:rsidP="005F1B59">
      <w:pPr>
        <w:pStyle w:val="Zdrojovkd"/>
      </w:pPr>
      <w:r>
        <w:t xml:space="preserve">                {</w:t>
      </w:r>
    </w:p>
    <w:p w14:paraId="60125B34" w14:textId="77777777" w:rsidR="005F1B59" w:rsidRDefault="005F1B59" w:rsidP="005F1B59">
      <w:pPr>
        <w:pStyle w:val="Zdrojovkd"/>
      </w:pPr>
      <w:r>
        <w:t xml:space="preserve">                    vertSpeed += Engine.DeltaTime * Acceleration * FloatSpeed;</w:t>
      </w:r>
    </w:p>
    <w:p w14:paraId="3B41B681" w14:textId="77777777" w:rsidR="005F1B59" w:rsidRDefault="005F1B59" w:rsidP="005F1B59">
      <w:pPr>
        <w:pStyle w:val="Zdrojovkd"/>
      </w:pPr>
    </w:p>
    <w:p w14:paraId="630339D2" w14:textId="77777777" w:rsidR="005F1B59" w:rsidRDefault="005F1B59" w:rsidP="005F1B59">
      <w:pPr>
        <w:pStyle w:val="Zdrojovkd"/>
      </w:pPr>
      <w:r>
        <w:t xml:space="preserve">                    if (vertSpeed &gt; FloatSpeed)</w:t>
      </w:r>
    </w:p>
    <w:p w14:paraId="0DCE07A8" w14:textId="77777777" w:rsidR="005F1B59" w:rsidRDefault="005F1B59" w:rsidP="005F1B59">
      <w:pPr>
        <w:pStyle w:val="Zdrojovkd"/>
      </w:pPr>
      <w:r>
        <w:t xml:space="preserve">                        vertSpeed = FloatSpeed;</w:t>
      </w:r>
    </w:p>
    <w:p w14:paraId="34086DC2" w14:textId="77777777" w:rsidR="005F1B59" w:rsidRDefault="005F1B59" w:rsidP="005F1B59">
      <w:pPr>
        <w:pStyle w:val="Zdrojovkd"/>
      </w:pPr>
      <w:r>
        <w:t xml:space="preserve">                }</w:t>
      </w:r>
    </w:p>
    <w:p w14:paraId="42676805" w14:textId="77777777" w:rsidR="005F1B59" w:rsidRDefault="005F1B59" w:rsidP="005F1B59">
      <w:pPr>
        <w:pStyle w:val="Zdrojovkd"/>
      </w:pPr>
      <w:r>
        <w:t xml:space="preserve">                else</w:t>
      </w:r>
    </w:p>
    <w:p w14:paraId="140E58AB" w14:textId="77777777" w:rsidR="005F1B59" w:rsidRDefault="005F1B59" w:rsidP="005F1B59">
      <w:pPr>
        <w:pStyle w:val="Zdrojovkd"/>
      </w:pPr>
      <w:r>
        <w:t xml:space="preserve">                {</w:t>
      </w:r>
    </w:p>
    <w:p w14:paraId="056C4B3A" w14:textId="77777777" w:rsidR="005F1B59" w:rsidRDefault="005F1B59" w:rsidP="005F1B59">
      <w:pPr>
        <w:pStyle w:val="Zdrojovkd"/>
      </w:pPr>
      <w:r>
        <w:t xml:space="preserve">                    vertSpeed = FloatSpeed;</w:t>
      </w:r>
    </w:p>
    <w:p w14:paraId="268E9EE7" w14:textId="77777777" w:rsidR="005F1B59" w:rsidRDefault="005F1B59" w:rsidP="005F1B59">
      <w:pPr>
        <w:pStyle w:val="Zdrojovkd"/>
      </w:pPr>
      <w:r>
        <w:t xml:space="preserve">                }</w:t>
      </w:r>
    </w:p>
    <w:p w14:paraId="4872CB8D" w14:textId="77777777" w:rsidR="005F1B59" w:rsidRDefault="005F1B59" w:rsidP="005F1B59">
      <w:pPr>
        <w:pStyle w:val="Zdrojovkd"/>
      </w:pPr>
      <w:r>
        <w:t xml:space="preserve">            }</w:t>
      </w:r>
    </w:p>
    <w:p w14:paraId="76F7AC92" w14:textId="77777777" w:rsidR="005F1B59" w:rsidRDefault="005F1B59" w:rsidP="005F1B59">
      <w:pPr>
        <w:pStyle w:val="Zdrojovkd"/>
      </w:pPr>
      <w:r>
        <w:t xml:space="preserve">        }</w:t>
      </w:r>
    </w:p>
    <w:p w14:paraId="16A460C4" w14:textId="77777777" w:rsidR="005F1B59" w:rsidRDefault="005F1B59" w:rsidP="005F1B59">
      <w:pPr>
        <w:pStyle w:val="Zdrojovkd"/>
      </w:pPr>
    </w:p>
    <w:p w14:paraId="3B20FF44" w14:textId="77777777" w:rsidR="005F1B59" w:rsidRDefault="005F1B59" w:rsidP="005F1B59">
      <w:pPr>
        <w:pStyle w:val="Zdrojovkd"/>
      </w:pPr>
      <w:r>
        <w:t xml:space="preserve">        private void AnimationControl()</w:t>
      </w:r>
    </w:p>
    <w:p w14:paraId="7BEDB927" w14:textId="77777777" w:rsidR="005F1B59" w:rsidRDefault="005F1B59" w:rsidP="005F1B59">
      <w:pPr>
        <w:pStyle w:val="Zdrojovkd"/>
      </w:pPr>
      <w:r>
        <w:t xml:space="preserve">        {</w:t>
      </w:r>
    </w:p>
    <w:p w14:paraId="69E50B1F" w14:textId="77777777" w:rsidR="005F1B59" w:rsidRDefault="005F1B59" w:rsidP="005F1B59">
      <w:pPr>
        <w:pStyle w:val="Zdrojovkd"/>
      </w:pPr>
      <w:r>
        <w:t xml:space="preserve">            if (Player.CurrentState &gt; Mario.State.Dead)</w:t>
      </w:r>
    </w:p>
    <w:p w14:paraId="12E88B24" w14:textId="77777777" w:rsidR="005F1B59" w:rsidRDefault="005F1B59" w:rsidP="005F1B59">
      <w:pPr>
        <w:pStyle w:val="Zdrojovkd"/>
      </w:pPr>
      <w:r>
        <w:t xml:space="preserve">            {</w:t>
      </w:r>
    </w:p>
    <w:p w14:paraId="7E2EA69C" w14:textId="77777777" w:rsidR="005F1B59" w:rsidRDefault="005F1B59" w:rsidP="005F1B59">
      <w:pPr>
        <w:pStyle w:val="Zdrojovkd"/>
      </w:pPr>
      <w:r>
        <w:t xml:space="preserve">                if (Jumped)</w:t>
      </w:r>
    </w:p>
    <w:p w14:paraId="5EBABA43" w14:textId="77777777" w:rsidR="005F1B59" w:rsidRDefault="005F1B59" w:rsidP="005F1B59">
      <w:pPr>
        <w:pStyle w:val="Zdrojovkd"/>
      </w:pPr>
      <w:r>
        <w:t xml:space="preserve">                {</w:t>
      </w:r>
    </w:p>
    <w:p w14:paraId="3C888577" w14:textId="77777777" w:rsidR="005F1B59" w:rsidRDefault="005F1B59" w:rsidP="005F1B59">
      <w:pPr>
        <w:pStyle w:val="Zdrojovkd"/>
      </w:pPr>
      <w:r>
        <w:t xml:space="preserve">                    PlayerAnimator.Play(JUMP);</w:t>
      </w:r>
    </w:p>
    <w:p w14:paraId="5C74FA00" w14:textId="77777777" w:rsidR="005F1B59" w:rsidRDefault="005F1B59" w:rsidP="005F1B59">
      <w:pPr>
        <w:pStyle w:val="Zdrojovkd"/>
      </w:pPr>
      <w:r>
        <w:t xml:space="preserve">                }</w:t>
      </w:r>
    </w:p>
    <w:p w14:paraId="0EA7AEB1" w14:textId="77777777" w:rsidR="005F1B59" w:rsidRDefault="005F1B59" w:rsidP="005F1B59">
      <w:pPr>
        <w:pStyle w:val="Zdrojovkd"/>
      </w:pPr>
      <w:r>
        <w:t xml:space="preserve">                else</w:t>
      </w:r>
    </w:p>
    <w:p w14:paraId="51E563DD" w14:textId="77777777" w:rsidR="005F1B59" w:rsidRDefault="005F1B59" w:rsidP="005F1B59">
      <w:pPr>
        <w:pStyle w:val="Zdrojovkd"/>
      </w:pPr>
      <w:r>
        <w:t xml:space="preserve">                {</w:t>
      </w:r>
    </w:p>
    <w:p w14:paraId="6834EB87" w14:textId="77777777" w:rsidR="005F1B59" w:rsidRDefault="005F1B59" w:rsidP="005F1B59">
      <w:pPr>
        <w:pStyle w:val="Zdrojovkd"/>
      </w:pPr>
      <w:r>
        <w:t xml:space="preserve">                    if (horiSpeed != 0)</w:t>
      </w:r>
    </w:p>
    <w:p w14:paraId="513C7681" w14:textId="77777777" w:rsidR="005F1B59" w:rsidRDefault="005F1B59" w:rsidP="005F1B59">
      <w:pPr>
        <w:pStyle w:val="Zdrojovkd"/>
      </w:pPr>
      <w:r>
        <w:t xml:space="preserve">                        PlayerAnimator.Play(MOVE);</w:t>
      </w:r>
    </w:p>
    <w:p w14:paraId="179B1240" w14:textId="77777777" w:rsidR="005F1B59" w:rsidRDefault="005F1B59" w:rsidP="005F1B59">
      <w:pPr>
        <w:pStyle w:val="Zdrojovkd"/>
      </w:pPr>
      <w:r>
        <w:t xml:space="preserve">                    else</w:t>
      </w:r>
    </w:p>
    <w:p w14:paraId="3317DD7E" w14:textId="77777777" w:rsidR="005F1B59" w:rsidRDefault="005F1B59" w:rsidP="005F1B59">
      <w:pPr>
        <w:pStyle w:val="Zdrojovkd"/>
      </w:pPr>
      <w:r>
        <w:t xml:space="preserve">                        PlayerAnimator.Play(IDLE);</w:t>
      </w:r>
    </w:p>
    <w:p w14:paraId="3599061D" w14:textId="77777777" w:rsidR="005F1B59" w:rsidRDefault="005F1B59" w:rsidP="005F1B59">
      <w:pPr>
        <w:pStyle w:val="Zdrojovkd"/>
      </w:pPr>
      <w:r>
        <w:t xml:space="preserve">                }</w:t>
      </w:r>
    </w:p>
    <w:p w14:paraId="4A8C4A1F" w14:textId="77777777" w:rsidR="005F1B59" w:rsidRDefault="005F1B59" w:rsidP="005F1B59">
      <w:pPr>
        <w:pStyle w:val="Zdrojovkd"/>
      </w:pPr>
      <w:r>
        <w:t xml:space="preserve">            }</w:t>
      </w:r>
    </w:p>
    <w:p w14:paraId="03045AF6" w14:textId="77777777" w:rsidR="005F1B59" w:rsidRDefault="005F1B59" w:rsidP="005F1B59">
      <w:pPr>
        <w:pStyle w:val="Zdrojovkd"/>
      </w:pPr>
      <w:r>
        <w:t xml:space="preserve">            else</w:t>
      </w:r>
    </w:p>
    <w:p w14:paraId="59223EB8" w14:textId="77777777" w:rsidR="005F1B59" w:rsidRDefault="005F1B59" w:rsidP="005F1B59">
      <w:pPr>
        <w:pStyle w:val="Zdrojovkd"/>
      </w:pPr>
      <w:r>
        <w:t xml:space="preserve">            {</w:t>
      </w:r>
    </w:p>
    <w:p w14:paraId="11CD1142" w14:textId="77777777" w:rsidR="005F1B59" w:rsidRDefault="005F1B59" w:rsidP="005F1B59">
      <w:pPr>
        <w:pStyle w:val="Zdrojovkd"/>
      </w:pPr>
      <w:r>
        <w:t xml:space="preserve">                PlayerAnimator.Play(Shared.Assets.Animations.MARIO_DEAD);</w:t>
      </w:r>
    </w:p>
    <w:p w14:paraId="031BD77D" w14:textId="77777777" w:rsidR="005F1B59" w:rsidRDefault="005F1B59" w:rsidP="005F1B59">
      <w:pPr>
        <w:pStyle w:val="Zdrojovkd"/>
      </w:pPr>
      <w:r>
        <w:t xml:space="preserve">            }</w:t>
      </w:r>
    </w:p>
    <w:p w14:paraId="5E2686F6" w14:textId="77777777" w:rsidR="005F1B59" w:rsidRDefault="005F1B59" w:rsidP="005F1B59">
      <w:pPr>
        <w:pStyle w:val="Zdrojovkd"/>
      </w:pPr>
      <w:r>
        <w:t xml:space="preserve">        }</w:t>
      </w:r>
    </w:p>
    <w:p w14:paraId="07148030" w14:textId="77777777" w:rsidR="005F1B59" w:rsidRDefault="005F1B59" w:rsidP="005F1B59">
      <w:pPr>
        <w:pStyle w:val="Zdrojovkd"/>
      </w:pPr>
      <w:r>
        <w:t xml:space="preserve">    }</w:t>
      </w:r>
    </w:p>
    <w:p w14:paraId="7EF7E614" w14:textId="38865C5F" w:rsidR="005F1B59" w:rsidRPr="005F1B59" w:rsidRDefault="005F1B59" w:rsidP="005F1B59">
      <w:pPr>
        <w:pStyle w:val="Zdrojovkd"/>
      </w:pPr>
      <w:r>
        <w:t>}</w:t>
      </w:r>
    </w:p>
    <w:p w14:paraId="5FAF2C0A" w14:textId="355BDECD" w:rsidR="00CA7D0B" w:rsidRDefault="00CA7D0B" w:rsidP="00CA7D0B">
      <w:pPr>
        <w:pStyle w:val="Nadpis4"/>
      </w:pPr>
      <w:r>
        <w:t>Assets/Scripts/</w:t>
      </w:r>
      <w:r>
        <w:t>DeathZoneScript.cs</w:t>
      </w:r>
    </w:p>
    <w:p w14:paraId="0055ECD8" w14:textId="77777777" w:rsidR="005F1B59" w:rsidRDefault="005F1B59" w:rsidP="005F1B59">
      <w:pPr>
        <w:pStyle w:val="Zdrojovkd"/>
      </w:pPr>
      <w:r>
        <w:t>using DKEngine.Core;</w:t>
      </w:r>
    </w:p>
    <w:p w14:paraId="7B6BCB2B" w14:textId="77777777" w:rsidR="005F1B59" w:rsidRDefault="005F1B59" w:rsidP="005F1B59">
      <w:pPr>
        <w:pStyle w:val="Zdrojovkd"/>
      </w:pPr>
      <w:r>
        <w:t>using DKEngine.Core.Components;</w:t>
      </w:r>
    </w:p>
    <w:p w14:paraId="715E335F" w14:textId="77777777" w:rsidR="005F1B59" w:rsidRDefault="005F1B59" w:rsidP="005F1B59">
      <w:pPr>
        <w:pStyle w:val="Zdrojovkd"/>
      </w:pPr>
      <w:r>
        <w:t>using MarIO.Assets.Models;</w:t>
      </w:r>
    </w:p>
    <w:p w14:paraId="45E5AA63" w14:textId="77777777" w:rsidR="005F1B59" w:rsidRDefault="005F1B59" w:rsidP="005F1B59">
      <w:pPr>
        <w:pStyle w:val="Zdrojovkd"/>
      </w:pPr>
      <w:r>
        <w:t>using System.Diagnostics;</w:t>
      </w:r>
    </w:p>
    <w:p w14:paraId="16C680F1" w14:textId="77777777" w:rsidR="005F1B59" w:rsidRDefault="005F1B59" w:rsidP="005F1B59">
      <w:pPr>
        <w:pStyle w:val="Zdrojovkd"/>
      </w:pPr>
    </w:p>
    <w:p w14:paraId="584D6362" w14:textId="77777777" w:rsidR="005F1B59" w:rsidRDefault="005F1B59" w:rsidP="005F1B59">
      <w:pPr>
        <w:pStyle w:val="Zdrojovkd"/>
      </w:pPr>
      <w:r>
        <w:t>namespace MarIO.Assets.Scripts</w:t>
      </w:r>
    </w:p>
    <w:p w14:paraId="2BEA8B88" w14:textId="77777777" w:rsidR="005F1B59" w:rsidRDefault="005F1B59" w:rsidP="005F1B59">
      <w:pPr>
        <w:pStyle w:val="Zdrojovkd"/>
      </w:pPr>
      <w:r>
        <w:t>{</w:t>
      </w:r>
    </w:p>
    <w:p w14:paraId="5FF7AD95" w14:textId="77777777" w:rsidR="005F1B59" w:rsidRDefault="005F1B59" w:rsidP="005F1B59">
      <w:pPr>
        <w:pStyle w:val="Zdrojovkd"/>
      </w:pPr>
      <w:r>
        <w:t xml:space="preserve">    public class DeathZoneScript : Script</w:t>
      </w:r>
    </w:p>
    <w:p w14:paraId="3BCB0A6A" w14:textId="77777777" w:rsidR="005F1B59" w:rsidRDefault="005F1B59" w:rsidP="005F1B59">
      <w:pPr>
        <w:pStyle w:val="Zdrojovkd"/>
      </w:pPr>
      <w:r>
        <w:t xml:space="preserve">    {</w:t>
      </w:r>
    </w:p>
    <w:p w14:paraId="775B63D0" w14:textId="77777777" w:rsidR="005F1B59" w:rsidRDefault="005F1B59" w:rsidP="005F1B59">
      <w:pPr>
        <w:pStyle w:val="Zdrojovkd"/>
      </w:pPr>
      <w:r>
        <w:t xml:space="preserve">        public DeathZoneScript(GameObject Parent) : base(Parent)</w:t>
      </w:r>
    </w:p>
    <w:p w14:paraId="08112491" w14:textId="77777777" w:rsidR="005F1B59" w:rsidRDefault="005F1B59" w:rsidP="005F1B59">
      <w:pPr>
        <w:pStyle w:val="Zdrojovkd"/>
      </w:pPr>
      <w:r>
        <w:t xml:space="preserve">        { }</w:t>
      </w:r>
    </w:p>
    <w:p w14:paraId="14B487D9" w14:textId="77777777" w:rsidR="005F1B59" w:rsidRDefault="005F1B59" w:rsidP="005F1B59">
      <w:pPr>
        <w:pStyle w:val="Zdrojovkd"/>
      </w:pPr>
    </w:p>
    <w:p w14:paraId="6CCC5A02" w14:textId="77777777" w:rsidR="005F1B59" w:rsidRDefault="005F1B59" w:rsidP="005F1B59">
      <w:pPr>
        <w:pStyle w:val="Zdrojovkd"/>
      </w:pPr>
      <w:r>
        <w:t xml:space="preserve">        protected override void OnColliderEnter(Collider e)</w:t>
      </w:r>
    </w:p>
    <w:p w14:paraId="76A5F82F" w14:textId="77777777" w:rsidR="005F1B59" w:rsidRDefault="005F1B59" w:rsidP="005F1B59">
      <w:pPr>
        <w:pStyle w:val="Zdrojovkd"/>
      </w:pPr>
      <w:r>
        <w:t xml:space="preserve">        {</w:t>
      </w:r>
    </w:p>
    <w:p w14:paraId="582F0DD9" w14:textId="77777777" w:rsidR="005F1B59" w:rsidRDefault="005F1B59" w:rsidP="005F1B59">
      <w:pPr>
        <w:pStyle w:val="Zdrojovkd"/>
      </w:pPr>
      <w:r>
        <w:t xml:space="preserve">            Debug.WriteLine($"{e.Parent}");</w:t>
      </w:r>
    </w:p>
    <w:p w14:paraId="20331187" w14:textId="77777777" w:rsidR="005F1B59" w:rsidRDefault="005F1B59" w:rsidP="005F1B59">
      <w:pPr>
        <w:pStyle w:val="Zdrojovkd"/>
      </w:pPr>
    </w:p>
    <w:p w14:paraId="62343DC2" w14:textId="77777777" w:rsidR="005F1B59" w:rsidRDefault="005F1B59" w:rsidP="005F1B59">
      <w:pPr>
        <w:pStyle w:val="Zdrojovkd"/>
      </w:pPr>
      <w:r>
        <w:t xml:space="preserve">            if (e.Parent is AnimatedObject)</w:t>
      </w:r>
    </w:p>
    <w:p w14:paraId="093233E4" w14:textId="77777777" w:rsidR="005F1B59" w:rsidRDefault="005F1B59" w:rsidP="005F1B59">
      <w:pPr>
        <w:pStyle w:val="Zdrojovkd"/>
      </w:pPr>
      <w:r>
        <w:lastRenderedPageBreak/>
        <w:t xml:space="preserve">            {</w:t>
      </w:r>
    </w:p>
    <w:p w14:paraId="65FD6155" w14:textId="77777777" w:rsidR="005F1B59" w:rsidRDefault="005F1B59" w:rsidP="005F1B59">
      <w:pPr>
        <w:pStyle w:val="Zdrojovkd"/>
      </w:pPr>
      <w:r>
        <w:t xml:space="preserve">                ((AnimatedObject)e.Parent).IsDestroyed = true;</w:t>
      </w:r>
    </w:p>
    <w:p w14:paraId="448BD9DD" w14:textId="77777777" w:rsidR="005F1B59" w:rsidRDefault="005F1B59" w:rsidP="005F1B59">
      <w:pPr>
        <w:pStyle w:val="Zdrojovkd"/>
      </w:pPr>
      <w:r>
        <w:t xml:space="preserve">            }</w:t>
      </w:r>
    </w:p>
    <w:p w14:paraId="4431C0E9" w14:textId="77777777" w:rsidR="005F1B59" w:rsidRDefault="005F1B59" w:rsidP="005F1B59">
      <w:pPr>
        <w:pStyle w:val="Zdrojovkd"/>
      </w:pPr>
      <w:r>
        <w:t xml:space="preserve">        }</w:t>
      </w:r>
    </w:p>
    <w:p w14:paraId="43C28B61" w14:textId="77777777" w:rsidR="005F1B59" w:rsidRDefault="005F1B59" w:rsidP="005F1B59">
      <w:pPr>
        <w:pStyle w:val="Zdrojovkd"/>
      </w:pPr>
    </w:p>
    <w:p w14:paraId="1969CED3" w14:textId="77777777" w:rsidR="005F1B59" w:rsidRDefault="005F1B59" w:rsidP="005F1B59">
      <w:pPr>
        <w:pStyle w:val="Zdrojovkd"/>
      </w:pPr>
      <w:r>
        <w:t xml:space="preserve">        protected override void Start()</w:t>
      </w:r>
    </w:p>
    <w:p w14:paraId="0B302C2E" w14:textId="77777777" w:rsidR="005F1B59" w:rsidRDefault="005F1B59" w:rsidP="005F1B59">
      <w:pPr>
        <w:pStyle w:val="Zdrojovkd"/>
      </w:pPr>
      <w:r>
        <w:t xml:space="preserve">        { }</w:t>
      </w:r>
    </w:p>
    <w:p w14:paraId="521B84AD" w14:textId="77777777" w:rsidR="005F1B59" w:rsidRDefault="005F1B59" w:rsidP="005F1B59">
      <w:pPr>
        <w:pStyle w:val="Zdrojovkd"/>
      </w:pPr>
    </w:p>
    <w:p w14:paraId="04BDC1E2" w14:textId="77777777" w:rsidR="005F1B59" w:rsidRDefault="005F1B59" w:rsidP="005F1B59">
      <w:pPr>
        <w:pStyle w:val="Zdrojovkd"/>
      </w:pPr>
      <w:r>
        <w:t xml:space="preserve">        protected override void Update()</w:t>
      </w:r>
    </w:p>
    <w:p w14:paraId="7EC3B731" w14:textId="77777777" w:rsidR="005F1B59" w:rsidRDefault="005F1B59" w:rsidP="005F1B59">
      <w:pPr>
        <w:pStyle w:val="Zdrojovkd"/>
      </w:pPr>
      <w:r>
        <w:t xml:space="preserve">        { }</w:t>
      </w:r>
    </w:p>
    <w:p w14:paraId="3557C691" w14:textId="77777777" w:rsidR="005F1B59" w:rsidRDefault="005F1B59" w:rsidP="005F1B59">
      <w:pPr>
        <w:pStyle w:val="Zdrojovkd"/>
      </w:pPr>
      <w:r>
        <w:t xml:space="preserve">    }</w:t>
      </w:r>
    </w:p>
    <w:p w14:paraId="207F3B50" w14:textId="03697495" w:rsidR="005F1B59" w:rsidRPr="005F1B59" w:rsidRDefault="005F1B59" w:rsidP="005F1B59">
      <w:pPr>
        <w:pStyle w:val="Zdrojovkd"/>
      </w:pPr>
      <w:r>
        <w:t>}</w:t>
      </w:r>
    </w:p>
    <w:p w14:paraId="457E3383" w14:textId="6723A7D7" w:rsidR="00CA7D0B" w:rsidRDefault="00CA7D0B" w:rsidP="00CA7D0B">
      <w:pPr>
        <w:pStyle w:val="Nadpis4"/>
      </w:pPr>
      <w:r>
        <w:t>Assets/Scripts/</w:t>
      </w:r>
      <w:r>
        <w:t>DelayScript.cs</w:t>
      </w:r>
    </w:p>
    <w:p w14:paraId="7DE8BD00" w14:textId="77777777" w:rsidR="005F1B59" w:rsidRDefault="005F1B59" w:rsidP="005F1B59">
      <w:pPr>
        <w:pStyle w:val="Zdrojovkd"/>
      </w:pPr>
      <w:r>
        <w:t>using DKEngine;</w:t>
      </w:r>
    </w:p>
    <w:p w14:paraId="64A7A59B" w14:textId="77777777" w:rsidR="005F1B59" w:rsidRDefault="005F1B59" w:rsidP="005F1B59">
      <w:pPr>
        <w:pStyle w:val="Zdrojovkd"/>
      </w:pPr>
      <w:r>
        <w:t>using DKEngine.Core;</w:t>
      </w:r>
    </w:p>
    <w:p w14:paraId="0E8907D9" w14:textId="77777777" w:rsidR="005F1B59" w:rsidRDefault="005F1B59" w:rsidP="005F1B59">
      <w:pPr>
        <w:pStyle w:val="Zdrojovkd"/>
      </w:pPr>
      <w:r>
        <w:t>using DKEngine.Core.Components;</w:t>
      </w:r>
    </w:p>
    <w:p w14:paraId="39FECFD2" w14:textId="77777777" w:rsidR="005F1B59" w:rsidRDefault="005F1B59" w:rsidP="005F1B59">
      <w:pPr>
        <w:pStyle w:val="Zdrojovkd"/>
      </w:pPr>
      <w:r>
        <w:t>using MarIO.Assets.Models;</w:t>
      </w:r>
    </w:p>
    <w:p w14:paraId="7F7789C5" w14:textId="77777777" w:rsidR="005F1B59" w:rsidRDefault="005F1B59" w:rsidP="005F1B59">
      <w:pPr>
        <w:pStyle w:val="Zdrojovkd"/>
      </w:pPr>
      <w:r>
        <w:t>using System;</w:t>
      </w:r>
    </w:p>
    <w:p w14:paraId="27ED4CA5" w14:textId="77777777" w:rsidR="005F1B59" w:rsidRDefault="005F1B59" w:rsidP="005F1B59">
      <w:pPr>
        <w:pStyle w:val="Zdrojovkd"/>
      </w:pPr>
    </w:p>
    <w:p w14:paraId="55A21601" w14:textId="77777777" w:rsidR="005F1B59" w:rsidRDefault="005F1B59" w:rsidP="005F1B59">
      <w:pPr>
        <w:pStyle w:val="Zdrojovkd"/>
      </w:pPr>
      <w:r>
        <w:t>namespace MarIO.Assets.Scripts</w:t>
      </w:r>
    </w:p>
    <w:p w14:paraId="463309D1" w14:textId="77777777" w:rsidR="005F1B59" w:rsidRDefault="005F1B59" w:rsidP="005F1B59">
      <w:pPr>
        <w:pStyle w:val="Zdrojovkd"/>
      </w:pPr>
      <w:r>
        <w:t>{</w:t>
      </w:r>
    </w:p>
    <w:p w14:paraId="2F0C6E85" w14:textId="77777777" w:rsidR="005F1B59" w:rsidRDefault="005F1B59" w:rsidP="005F1B59">
      <w:pPr>
        <w:pStyle w:val="Zdrojovkd"/>
      </w:pPr>
      <w:r>
        <w:t xml:space="preserve">    public class DelayScript : Script</w:t>
      </w:r>
    </w:p>
    <w:p w14:paraId="0AF8A4C2" w14:textId="77777777" w:rsidR="005F1B59" w:rsidRDefault="005F1B59" w:rsidP="005F1B59">
      <w:pPr>
        <w:pStyle w:val="Zdrojovkd"/>
      </w:pPr>
      <w:r>
        <w:t xml:space="preserve">    {</w:t>
      </w:r>
    </w:p>
    <w:p w14:paraId="7FD5620A" w14:textId="77777777" w:rsidR="005F1B59" w:rsidRDefault="005F1B59" w:rsidP="005F1B59">
      <w:pPr>
        <w:pStyle w:val="Zdrojovkd"/>
      </w:pPr>
      <w:r>
        <w:t xml:space="preserve">        private TimeSpan Checker;</w:t>
      </w:r>
    </w:p>
    <w:p w14:paraId="381F2959" w14:textId="77777777" w:rsidR="005F1B59" w:rsidRDefault="005F1B59" w:rsidP="005F1B59">
      <w:pPr>
        <w:pStyle w:val="Zdrojovkd"/>
      </w:pPr>
      <w:r>
        <w:t xml:space="preserve">        private Delayer Source;</w:t>
      </w:r>
    </w:p>
    <w:p w14:paraId="1E81FDCC" w14:textId="77777777" w:rsidR="005F1B59" w:rsidRDefault="005F1B59" w:rsidP="005F1B59">
      <w:pPr>
        <w:pStyle w:val="Zdrojovkd"/>
      </w:pPr>
    </w:p>
    <w:p w14:paraId="7BF23301" w14:textId="77777777" w:rsidR="005F1B59" w:rsidRDefault="005F1B59" w:rsidP="005F1B59">
      <w:pPr>
        <w:pStyle w:val="Zdrojovkd"/>
      </w:pPr>
      <w:r>
        <w:t xml:space="preserve">        public DelayScript(GameObject Parent) : base(Parent)</w:t>
      </w:r>
    </w:p>
    <w:p w14:paraId="159B9A89" w14:textId="77777777" w:rsidR="005F1B59" w:rsidRDefault="005F1B59" w:rsidP="005F1B59">
      <w:pPr>
        <w:pStyle w:val="Zdrojovkd"/>
      </w:pPr>
      <w:r>
        <w:t xml:space="preserve">        {</w:t>
      </w:r>
    </w:p>
    <w:p w14:paraId="0D844646" w14:textId="77777777" w:rsidR="005F1B59" w:rsidRDefault="005F1B59" w:rsidP="005F1B59">
      <w:pPr>
        <w:pStyle w:val="Zdrojovkd"/>
      </w:pPr>
      <w:r>
        <w:t xml:space="preserve">            Source = (Delayer)Parent;</w:t>
      </w:r>
    </w:p>
    <w:p w14:paraId="2688B05E" w14:textId="77777777" w:rsidR="005F1B59" w:rsidRDefault="005F1B59" w:rsidP="005F1B59">
      <w:pPr>
        <w:pStyle w:val="Zdrojovkd"/>
      </w:pPr>
      <w:r>
        <w:t xml:space="preserve">        }</w:t>
      </w:r>
    </w:p>
    <w:p w14:paraId="64E2BDD1" w14:textId="77777777" w:rsidR="005F1B59" w:rsidRDefault="005F1B59" w:rsidP="005F1B59">
      <w:pPr>
        <w:pStyle w:val="Zdrojovkd"/>
      </w:pPr>
    </w:p>
    <w:p w14:paraId="6998F98D" w14:textId="77777777" w:rsidR="005F1B59" w:rsidRDefault="005F1B59" w:rsidP="005F1B59">
      <w:pPr>
        <w:pStyle w:val="Zdrojovkd"/>
      </w:pPr>
      <w:r>
        <w:t xml:space="preserve">        protected override void OnColliderEnter(Collider e)</w:t>
      </w:r>
    </w:p>
    <w:p w14:paraId="2CAA9561" w14:textId="77777777" w:rsidR="005F1B59" w:rsidRDefault="005F1B59" w:rsidP="005F1B59">
      <w:pPr>
        <w:pStyle w:val="Zdrojovkd"/>
      </w:pPr>
      <w:r>
        <w:t xml:space="preserve">        { }</w:t>
      </w:r>
    </w:p>
    <w:p w14:paraId="27316715" w14:textId="77777777" w:rsidR="005F1B59" w:rsidRDefault="005F1B59" w:rsidP="005F1B59">
      <w:pPr>
        <w:pStyle w:val="Zdrojovkd"/>
      </w:pPr>
    </w:p>
    <w:p w14:paraId="2D4C56FD" w14:textId="77777777" w:rsidR="005F1B59" w:rsidRDefault="005F1B59" w:rsidP="005F1B59">
      <w:pPr>
        <w:pStyle w:val="Zdrojovkd"/>
      </w:pPr>
      <w:r>
        <w:t xml:space="preserve">        protected override void Start()</w:t>
      </w:r>
    </w:p>
    <w:p w14:paraId="64B1F0E3" w14:textId="77777777" w:rsidR="005F1B59" w:rsidRDefault="005F1B59" w:rsidP="005F1B59">
      <w:pPr>
        <w:pStyle w:val="Zdrojovkd"/>
      </w:pPr>
      <w:r>
        <w:t xml:space="preserve">        {</w:t>
      </w:r>
    </w:p>
    <w:p w14:paraId="19733186" w14:textId="77777777" w:rsidR="005F1B59" w:rsidRDefault="005F1B59" w:rsidP="005F1B59">
      <w:pPr>
        <w:pStyle w:val="Zdrojovkd"/>
      </w:pPr>
      <w:r>
        <w:t xml:space="preserve">            Checker = new TimeSpan();</w:t>
      </w:r>
    </w:p>
    <w:p w14:paraId="733F9B39" w14:textId="77777777" w:rsidR="005F1B59" w:rsidRDefault="005F1B59" w:rsidP="005F1B59">
      <w:pPr>
        <w:pStyle w:val="Zdrojovkd"/>
      </w:pPr>
      <w:r>
        <w:t xml:space="preserve">        }</w:t>
      </w:r>
    </w:p>
    <w:p w14:paraId="6A32C6BA" w14:textId="77777777" w:rsidR="005F1B59" w:rsidRDefault="005F1B59" w:rsidP="005F1B59">
      <w:pPr>
        <w:pStyle w:val="Zdrojovkd"/>
      </w:pPr>
    </w:p>
    <w:p w14:paraId="38FEB280" w14:textId="77777777" w:rsidR="005F1B59" w:rsidRDefault="005F1B59" w:rsidP="005F1B59">
      <w:pPr>
        <w:pStyle w:val="Zdrojovkd"/>
      </w:pPr>
      <w:r>
        <w:t xml:space="preserve">        protected override void Update()</w:t>
      </w:r>
    </w:p>
    <w:p w14:paraId="1E12A5AE" w14:textId="77777777" w:rsidR="005F1B59" w:rsidRDefault="005F1B59" w:rsidP="005F1B59">
      <w:pPr>
        <w:pStyle w:val="Zdrojovkd"/>
      </w:pPr>
      <w:r>
        <w:t xml:space="preserve">        {</w:t>
      </w:r>
    </w:p>
    <w:p w14:paraId="4C6ABB22" w14:textId="77777777" w:rsidR="005F1B59" w:rsidRDefault="005F1B59" w:rsidP="005F1B59">
      <w:pPr>
        <w:pStyle w:val="Zdrojovkd"/>
      </w:pPr>
      <w:r>
        <w:t xml:space="preserve">            Checker += new TimeSpan(0, 0, 0, 0, (int)(Engine.DeltaTime * 1000));</w:t>
      </w:r>
    </w:p>
    <w:p w14:paraId="3599E6A9" w14:textId="77777777" w:rsidR="005F1B59" w:rsidRDefault="005F1B59" w:rsidP="005F1B59">
      <w:pPr>
        <w:pStyle w:val="Zdrojovkd"/>
      </w:pPr>
    </w:p>
    <w:p w14:paraId="6C32BD08" w14:textId="77777777" w:rsidR="005F1B59" w:rsidRDefault="005F1B59" w:rsidP="005F1B59">
      <w:pPr>
        <w:pStyle w:val="Zdrojovkd"/>
      </w:pPr>
      <w:r>
        <w:t xml:space="preserve">            if (Checker &gt; Source?.TimeToWait)</w:t>
      </w:r>
    </w:p>
    <w:p w14:paraId="718ABB5D" w14:textId="77777777" w:rsidR="005F1B59" w:rsidRDefault="005F1B59" w:rsidP="005F1B59">
      <w:pPr>
        <w:pStyle w:val="Zdrojovkd"/>
      </w:pPr>
      <w:r>
        <w:t xml:space="preserve">            {</w:t>
      </w:r>
    </w:p>
    <w:p w14:paraId="7242C882" w14:textId="77777777" w:rsidR="005F1B59" w:rsidRDefault="005F1B59" w:rsidP="005F1B59">
      <w:pPr>
        <w:pStyle w:val="Zdrojovkd"/>
      </w:pPr>
      <w:r>
        <w:t xml:space="preserve">                Source?.CalledAction?.Invoke();</w:t>
      </w:r>
    </w:p>
    <w:p w14:paraId="07130875" w14:textId="77777777" w:rsidR="005F1B59" w:rsidRDefault="005F1B59" w:rsidP="005F1B59">
      <w:pPr>
        <w:pStyle w:val="Zdrojovkd"/>
      </w:pPr>
      <w:r>
        <w:t xml:space="preserve">            }</w:t>
      </w:r>
    </w:p>
    <w:p w14:paraId="00383345" w14:textId="77777777" w:rsidR="005F1B59" w:rsidRDefault="005F1B59" w:rsidP="005F1B59">
      <w:pPr>
        <w:pStyle w:val="Zdrojovkd"/>
      </w:pPr>
      <w:r>
        <w:t xml:space="preserve">        }</w:t>
      </w:r>
    </w:p>
    <w:p w14:paraId="07138B7A" w14:textId="77777777" w:rsidR="005F1B59" w:rsidRDefault="005F1B59" w:rsidP="005F1B59">
      <w:pPr>
        <w:pStyle w:val="Zdrojovkd"/>
      </w:pPr>
      <w:r>
        <w:t xml:space="preserve">    }</w:t>
      </w:r>
    </w:p>
    <w:p w14:paraId="5DEAD884" w14:textId="13DA7DA6" w:rsidR="005F1B59" w:rsidRPr="005F1B59" w:rsidRDefault="005F1B59" w:rsidP="005F1B59">
      <w:pPr>
        <w:pStyle w:val="Zdrojovkd"/>
      </w:pPr>
      <w:r>
        <w:t>}</w:t>
      </w:r>
    </w:p>
    <w:p w14:paraId="33E15668" w14:textId="5234E809" w:rsidR="00CA7D0B" w:rsidRDefault="00CA7D0B" w:rsidP="00CA7D0B">
      <w:pPr>
        <w:pStyle w:val="Nadpis4"/>
      </w:pPr>
      <w:r>
        <w:t>Assets/Scripts/</w:t>
      </w:r>
      <w:r>
        <w:t>EnemyControllerScript.cs</w:t>
      </w:r>
    </w:p>
    <w:p w14:paraId="6435B181" w14:textId="77777777" w:rsidR="005F1B59" w:rsidRDefault="005F1B59" w:rsidP="005F1B59">
      <w:pPr>
        <w:pStyle w:val="Zdrojovkd"/>
      </w:pPr>
      <w:r>
        <w:t>using DKEngine;</w:t>
      </w:r>
    </w:p>
    <w:p w14:paraId="7AE791E1" w14:textId="77777777" w:rsidR="005F1B59" w:rsidRDefault="005F1B59" w:rsidP="005F1B59">
      <w:pPr>
        <w:pStyle w:val="Zdrojovkd"/>
      </w:pPr>
      <w:r>
        <w:t>using DKEngine.Core;</w:t>
      </w:r>
    </w:p>
    <w:p w14:paraId="20D453C9" w14:textId="77777777" w:rsidR="005F1B59" w:rsidRDefault="005F1B59" w:rsidP="005F1B59">
      <w:pPr>
        <w:pStyle w:val="Zdrojovkd"/>
      </w:pPr>
      <w:r>
        <w:t>using DKEngine.Core.Components;</w:t>
      </w:r>
    </w:p>
    <w:p w14:paraId="0C9F00FE" w14:textId="77777777" w:rsidR="005F1B59" w:rsidRDefault="005F1B59" w:rsidP="005F1B59">
      <w:pPr>
        <w:pStyle w:val="Zdrojovkd"/>
      </w:pPr>
      <w:r>
        <w:t>using DKEngine.Core.UI;</w:t>
      </w:r>
    </w:p>
    <w:p w14:paraId="4AF5C1E0" w14:textId="77777777" w:rsidR="005F1B59" w:rsidRDefault="005F1B59" w:rsidP="005F1B59">
      <w:pPr>
        <w:pStyle w:val="Zdrojovkd"/>
      </w:pPr>
      <w:r>
        <w:t>using MarIO.Assets.Models;</w:t>
      </w:r>
    </w:p>
    <w:p w14:paraId="511B91A7" w14:textId="77777777" w:rsidR="005F1B59" w:rsidRDefault="005F1B59" w:rsidP="005F1B59">
      <w:pPr>
        <w:pStyle w:val="Zdrojovkd"/>
      </w:pPr>
      <w:r>
        <w:t>using static DKEngine.Core.Components.Transform;</w:t>
      </w:r>
    </w:p>
    <w:p w14:paraId="29AFA75C" w14:textId="77777777" w:rsidR="005F1B59" w:rsidRDefault="005F1B59" w:rsidP="005F1B59">
      <w:pPr>
        <w:pStyle w:val="Zdrojovkd"/>
      </w:pPr>
    </w:p>
    <w:p w14:paraId="52B43948" w14:textId="77777777" w:rsidR="005F1B59" w:rsidRDefault="005F1B59" w:rsidP="005F1B59">
      <w:pPr>
        <w:pStyle w:val="Zdrojovkd"/>
      </w:pPr>
      <w:r>
        <w:t>namespace MarIO.Assets.Scripts</w:t>
      </w:r>
    </w:p>
    <w:p w14:paraId="67065639" w14:textId="77777777" w:rsidR="005F1B59" w:rsidRDefault="005F1B59" w:rsidP="005F1B59">
      <w:pPr>
        <w:pStyle w:val="Zdrojovkd"/>
      </w:pPr>
      <w:r>
        <w:t>{</w:t>
      </w:r>
    </w:p>
    <w:p w14:paraId="7926A517" w14:textId="77777777" w:rsidR="005F1B59" w:rsidRDefault="005F1B59" w:rsidP="005F1B59">
      <w:pPr>
        <w:pStyle w:val="Zdrojovkd"/>
      </w:pPr>
      <w:r>
        <w:t xml:space="preserve">    public class GoombaController : Script</w:t>
      </w:r>
    </w:p>
    <w:p w14:paraId="5A986222" w14:textId="77777777" w:rsidR="005F1B59" w:rsidRDefault="005F1B59" w:rsidP="005F1B59">
      <w:pPr>
        <w:pStyle w:val="Zdrojovkd"/>
      </w:pPr>
      <w:r>
        <w:t xml:space="preserve">    {</w:t>
      </w:r>
    </w:p>
    <w:p w14:paraId="22F99915" w14:textId="77777777" w:rsidR="005F1B59" w:rsidRDefault="005F1B59" w:rsidP="005F1B59">
      <w:pPr>
        <w:pStyle w:val="Zdrojovkd"/>
      </w:pPr>
      <w:r>
        <w:t xml:space="preserve">        private const int Speed = 20;</w:t>
      </w:r>
    </w:p>
    <w:p w14:paraId="5C726F3A" w14:textId="77777777" w:rsidR="005F1B59" w:rsidRDefault="005F1B59" w:rsidP="005F1B59">
      <w:pPr>
        <w:pStyle w:val="Zdrojovkd"/>
      </w:pPr>
      <w:r>
        <w:t xml:space="preserve">        private const int FloatSpeed = 60;</w:t>
      </w:r>
    </w:p>
    <w:p w14:paraId="2D21F18B" w14:textId="77777777" w:rsidR="005F1B59" w:rsidRDefault="005F1B59" w:rsidP="005F1B59">
      <w:pPr>
        <w:pStyle w:val="Zdrojovkd"/>
      </w:pPr>
      <w:r>
        <w:t xml:space="preserve">        private const int Acceleration = 20;</w:t>
      </w:r>
    </w:p>
    <w:p w14:paraId="0A3C2370" w14:textId="77777777" w:rsidR="005F1B59" w:rsidRDefault="005F1B59" w:rsidP="005F1B59">
      <w:pPr>
        <w:pStyle w:val="Zdrojovkd"/>
      </w:pPr>
    </w:p>
    <w:p w14:paraId="40282D2B" w14:textId="77777777" w:rsidR="005F1B59" w:rsidRDefault="005F1B59" w:rsidP="005F1B59">
      <w:pPr>
        <w:pStyle w:val="Zdrojovkd"/>
      </w:pPr>
      <w:r>
        <w:t xml:space="preserve">        private int CurrentSpeed = 0;</w:t>
      </w:r>
    </w:p>
    <w:p w14:paraId="6059AE46" w14:textId="77777777" w:rsidR="005F1B59" w:rsidRDefault="005F1B59" w:rsidP="005F1B59">
      <w:pPr>
        <w:pStyle w:val="Zdrojovkd"/>
      </w:pPr>
      <w:r>
        <w:t xml:space="preserve">        private float vertSpeed = 0;</w:t>
      </w:r>
    </w:p>
    <w:p w14:paraId="6B7FA398" w14:textId="77777777" w:rsidR="005F1B59" w:rsidRDefault="005F1B59" w:rsidP="005F1B59">
      <w:pPr>
        <w:pStyle w:val="Zdrojovkd"/>
      </w:pPr>
      <w:r>
        <w:t xml:space="preserve">        private bool IsFalling = false;</w:t>
      </w:r>
    </w:p>
    <w:p w14:paraId="1AB3FB34" w14:textId="77777777" w:rsidR="005F1B59" w:rsidRDefault="005F1B59" w:rsidP="005F1B59">
      <w:pPr>
        <w:pStyle w:val="Zdrojovkd"/>
      </w:pPr>
    </w:p>
    <w:p w14:paraId="05B8AC79" w14:textId="77777777" w:rsidR="005F1B59" w:rsidRDefault="005F1B59" w:rsidP="005F1B59">
      <w:pPr>
        <w:pStyle w:val="Zdrojovkd"/>
      </w:pPr>
      <w:r>
        <w:t xml:space="preserve">        private bool firstTimeDeadAnimation = true;</w:t>
      </w:r>
    </w:p>
    <w:p w14:paraId="18BD4260" w14:textId="77777777" w:rsidR="005F1B59" w:rsidRDefault="005F1B59" w:rsidP="005F1B59">
      <w:pPr>
        <w:pStyle w:val="Zdrojovkd"/>
      </w:pPr>
    </w:p>
    <w:p w14:paraId="2FA81AFE" w14:textId="77777777" w:rsidR="005F1B59" w:rsidRDefault="005F1B59" w:rsidP="005F1B59">
      <w:pPr>
        <w:pStyle w:val="Zdrojovkd"/>
      </w:pPr>
      <w:r>
        <w:t xml:space="preserve">        private float DeadTimeCurrent = 0f;</w:t>
      </w:r>
    </w:p>
    <w:p w14:paraId="5F204C00" w14:textId="77777777" w:rsidR="005F1B59" w:rsidRDefault="005F1B59" w:rsidP="005F1B59">
      <w:pPr>
        <w:pStyle w:val="Zdrojovkd"/>
      </w:pPr>
      <w:r>
        <w:lastRenderedPageBreak/>
        <w:t xml:space="preserve">        private const float DeadTime = 3f;</w:t>
      </w:r>
    </w:p>
    <w:p w14:paraId="75109202" w14:textId="77777777" w:rsidR="005F1B59" w:rsidRDefault="005F1B59" w:rsidP="005F1B59">
      <w:pPr>
        <w:pStyle w:val="Zdrojovkd"/>
      </w:pPr>
    </w:p>
    <w:p w14:paraId="17BE5A27" w14:textId="77777777" w:rsidR="005F1B59" w:rsidRDefault="005F1B59" w:rsidP="005F1B59">
      <w:pPr>
        <w:pStyle w:val="Zdrojovkd"/>
      </w:pPr>
      <w:r>
        <w:t xml:space="preserve">        private Enemy Target;</w:t>
      </w:r>
    </w:p>
    <w:p w14:paraId="7C9554B8" w14:textId="77777777" w:rsidR="005F1B59" w:rsidRDefault="005F1B59" w:rsidP="005F1B59">
      <w:pPr>
        <w:pStyle w:val="Zdrojovkd"/>
      </w:pPr>
    </w:p>
    <w:p w14:paraId="07E00CC9" w14:textId="77777777" w:rsidR="005F1B59" w:rsidRDefault="005F1B59" w:rsidP="005F1B59">
      <w:pPr>
        <w:pStyle w:val="Zdrojovkd"/>
      </w:pPr>
      <w:r>
        <w:t xml:space="preserve">        public GoombaController(GameObject Parent) : base(Parent)</w:t>
      </w:r>
    </w:p>
    <w:p w14:paraId="39572AE6" w14:textId="77777777" w:rsidR="005F1B59" w:rsidRDefault="005F1B59" w:rsidP="005F1B59">
      <w:pPr>
        <w:pStyle w:val="Zdrojovkd"/>
      </w:pPr>
      <w:r>
        <w:t xml:space="preserve">        {</w:t>
      </w:r>
    </w:p>
    <w:p w14:paraId="60159604" w14:textId="77777777" w:rsidR="005F1B59" w:rsidRDefault="005F1B59" w:rsidP="005F1B59">
      <w:pPr>
        <w:pStyle w:val="Zdrojovkd"/>
      </w:pPr>
      <w:r>
        <w:t xml:space="preserve">            Target = (Enemy)Parent;</w:t>
      </w:r>
    </w:p>
    <w:p w14:paraId="3728F6D6" w14:textId="77777777" w:rsidR="005F1B59" w:rsidRDefault="005F1B59" w:rsidP="005F1B59">
      <w:pPr>
        <w:pStyle w:val="Zdrojovkd"/>
      </w:pPr>
      <w:r>
        <w:t xml:space="preserve">        }</w:t>
      </w:r>
    </w:p>
    <w:p w14:paraId="39925259" w14:textId="77777777" w:rsidR="005F1B59" w:rsidRDefault="005F1B59" w:rsidP="005F1B59">
      <w:pPr>
        <w:pStyle w:val="Zdrojovkd"/>
      </w:pPr>
    </w:p>
    <w:p w14:paraId="3D6DFBAC" w14:textId="77777777" w:rsidR="005F1B59" w:rsidRDefault="005F1B59" w:rsidP="005F1B59">
      <w:pPr>
        <w:pStyle w:val="Zdrojovkd"/>
      </w:pPr>
      <w:r>
        <w:t xml:space="preserve">        protected override void OnColliderEnter(Collider e)</w:t>
      </w:r>
    </w:p>
    <w:p w14:paraId="3F5CB912" w14:textId="77777777" w:rsidR="005F1B59" w:rsidRDefault="005F1B59" w:rsidP="005F1B59">
      <w:pPr>
        <w:pStyle w:val="Zdrojovkd"/>
      </w:pPr>
      <w:r>
        <w:t xml:space="preserve">        { }</w:t>
      </w:r>
    </w:p>
    <w:p w14:paraId="6334BB3B" w14:textId="77777777" w:rsidR="005F1B59" w:rsidRDefault="005F1B59" w:rsidP="005F1B59">
      <w:pPr>
        <w:pStyle w:val="Zdrojovkd"/>
      </w:pPr>
    </w:p>
    <w:p w14:paraId="78FFC283" w14:textId="77777777" w:rsidR="005F1B59" w:rsidRDefault="005F1B59" w:rsidP="005F1B59">
      <w:pPr>
        <w:pStyle w:val="Zdrojovkd"/>
      </w:pPr>
      <w:r>
        <w:t xml:space="preserve">        protected override void Start()</w:t>
      </w:r>
    </w:p>
    <w:p w14:paraId="06D61401" w14:textId="77777777" w:rsidR="005F1B59" w:rsidRDefault="005F1B59" w:rsidP="005F1B59">
      <w:pPr>
        <w:pStyle w:val="Zdrojovkd"/>
      </w:pPr>
      <w:r>
        <w:t xml:space="preserve">        {</w:t>
      </w:r>
    </w:p>
    <w:p w14:paraId="5DCA19F1" w14:textId="77777777" w:rsidR="005F1B59" w:rsidRDefault="005F1B59" w:rsidP="005F1B59">
      <w:pPr>
        <w:pStyle w:val="Zdrojovkd"/>
      </w:pPr>
      <w:r>
        <w:t xml:space="preserve">            CurrentSpeed = -Speed;</w:t>
      </w:r>
    </w:p>
    <w:p w14:paraId="2D521981" w14:textId="77777777" w:rsidR="005F1B59" w:rsidRDefault="005F1B59" w:rsidP="005F1B59">
      <w:pPr>
        <w:pStyle w:val="Zdrojovkd"/>
      </w:pPr>
      <w:r>
        <w:t xml:space="preserve">        }</w:t>
      </w:r>
    </w:p>
    <w:p w14:paraId="41A9335E" w14:textId="77777777" w:rsidR="005F1B59" w:rsidRDefault="005F1B59" w:rsidP="005F1B59">
      <w:pPr>
        <w:pStyle w:val="Zdrojovkd"/>
      </w:pPr>
    </w:p>
    <w:p w14:paraId="13247E42" w14:textId="77777777" w:rsidR="005F1B59" w:rsidRDefault="005F1B59" w:rsidP="005F1B59">
      <w:pPr>
        <w:pStyle w:val="Zdrojovkd"/>
      </w:pPr>
      <w:r>
        <w:t xml:space="preserve">        protected override void Update()</w:t>
      </w:r>
    </w:p>
    <w:p w14:paraId="7A0C6D09" w14:textId="77777777" w:rsidR="005F1B59" w:rsidRDefault="005F1B59" w:rsidP="005F1B59">
      <w:pPr>
        <w:pStyle w:val="Zdrojovkd"/>
      </w:pPr>
      <w:r>
        <w:t xml:space="preserve">        {</w:t>
      </w:r>
    </w:p>
    <w:p w14:paraId="49BFE1EA" w14:textId="77777777" w:rsidR="005F1B59" w:rsidRDefault="005F1B59" w:rsidP="005F1B59">
      <w:pPr>
        <w:pStyle w:val="Zdrojovkd"/>
      </w:pPr>
      <w:r>
        <w:t xml:space="preserve">            if (!Target.IsDestroyed)</w:t>
      </w:r>
    </w:p>
    <w:p w14:paraId="614A9A5C" w14:textId="77777777" w:rsidR="005F1B59" w:rsidRDefault="005F1B59" w:rsidP="005F1B59">
      <w:pPr>
        <w:pStyle w:val="Zdrojovkd"/>
      </w:pPr>
      <w:r>
        <w:t xml:space="preserve">            {</w:t>
      </w:r>
    </w:p>
    <w:p w14:paraId="061098C9" w14:textId="77777777" w:rsidR="005F1B59" w:rsidRDefault="005F1B59" w:rsidP="005F1B59">
      <w:pPr>
        <w:pStyle w:val="Zdrojovkd"/>
      </w:pPr>
      <w:r>
        <w:t xml:space="preserve">                Movement();</w:t>
      </w:r>
    </w:p>
    <w:p w14:paraId="45C216EF" w14:textId="77777777" w:rsidR="005F1B59" w:rsidRDefault="005F1B59" w:rsidP="005F1B59">
      <w:pPr>
        <w:pStyle w:val="Zdrojovkd"/>
      </w:pPr>
      <w:r>
        <w:t xml:space="preserve">            }</w:t>
      </w:r>
    </w:p>
    <w:p w14:paraId="41F6A657" w14:textId="77777777" w:rsidR="005F1B59" w:rsidRDefault="005F1B59" w:rsidP="005F1B59">
      <w:pPr>
        <w:pStyle w:val="Zdrojovkd"/>
      </w:pPr>
      <w:r>
        <w:t xml:space="preserve">            else</w:t>
      </w:r>
    </w:p>
    <w:p w14:paraId="2E583771" w14:textId="77777777" w:rsidR="005F1B59" w:rsidRDefault="005F1B59" w:rsidP="005F1B59">
      <w:pPr>
        <w:pStyle w:val="Zdrojovkd"/>
      </w:pPr>
      <w:r>
        <w:t xml:space="preserve">            {</w:t>
      </w:r>
    </w:p>
    <w:p w14:paraId="0953A9BE" w14:textId="77777777" w:rsidR="005F1B59" w:rsidRDefault="005F1B59" w:rsidP="005F1B59">
      <w:pPr>
        <w:pStyle w:val="Zdrojovkd"/>
      </w:pPr>
      <w:r>
        <w:t xml:space="preserve">                DeadAnimation();</w:t>
      </w:r>
    </w:p>
    <w:p w14:paraId="69A3A0A2" w14:textId="77777777" w:rsidR="005F1B59" w:rsidRDefault="005F1B59" w:rsidP="005F1B59">
      <w:pPr>
        <w:pStyle w:val="Zdrojovkd"/>
      </w:pPr>
      <w:r>
        <w:t xml:space="preserve">            }</w:t>
      </w:r>
    </w:p>
    <w:p w14:paraId="4556530C" w14:textId="77777777" w:rsidR="005F1B59" w:rsidRDefault="005F1B59" w:rsidP="005F1B59">
      <w:pPr>
        <w:pStyle w:val="Zdrojovkd"/>
      </w:pPr>
      <w:r>
        <w:t xml:space="preserve">        }</w:t>
      </w:r>
    </w:p>
    <w:p w14:paraId="1BBCD84A" w14:textId="77777777" w:rsidR="005F1B59" w:rsidRDefault="005F1B59" w:rsidP="005F1B59">
      <w:pPr>
        <w:pStyle w:val="Zdrojovkd"/>
      </w:pPr>
    </w:p>
    <w:p w14:paraId="36C25C0F" w14:textId="77777777" w:rsidR="005F1B59" w:rsidRDefault="005F1B59" w:rsidP="005F1B59">
      <w:pPr>
        <w:pStyle w:val="Zdrojovkd"/>
      </w:pPr>
      <w:r>
        <w:t xml:space="preserve">        private void Movement()</w:t>
      </w:r>
    </w:p>
    <w:p w14:paraId="595288BC" w14:textId="77777777" w:rsidR="005F1B59" w:rsidRDefault="005F1B59" w:rsidP="005F1B59">
      <w:pPr>
        <w:pStyle w:val="Zdrojovkd"/>
      </w:pPr>
      <w:r>
        <w:t xml:space="preserve">        {</w:t>
      </w:r>
    </w:p>
    <w:p w14:paraId="4E54739B" w14:textId="77777777" w:rsidR="005F1B59" w:rsidRDefault="005F1B59" w:rsidP="005F1B59">
      <w:pPr>
        <w:pStyle w:val="Zdrojovkd"/>
      </w:pPr>
      <w:r>
        <w:t xml:space="preserve">            if (Target.Collider.Collision(Direction.Left))</w:t>
      </w:r>
    </w:p>
    <w:p w14:paraId="18E3DCF3" w14:textId="77777777" w:rsidR="005F1B59" w:rsidRDefault="005F1B59" w:rsidP="005F1B59">
      <w:pPr>
        <w:pStyle w:val="Zdrojovkd"/>
      </w:pPr>
      <w:r>
        <w:t xml:space="preserve">            {</w:t>
      </w:r>
    </w:p>
    <w:p w14:paraId="78A00F5F" w14:textId="77777777" w:rsidR="005F1B59" w:rsidRDefault="005F1B59" w:rsidP="005F1B59">
      <w:pPr>
        <w:pStyle w:val="Zdrojovkd"/>
      </w:pPr>
      <w:r>
        <w:t xml:space="preserve">                CurrentSpeed = Speed;</w:t>
      </w:r>
    </w:p>
    <w:p w14:paraId="2F7A9916" w14:textId="77777777" w:rsidR="005F1B59" w:rsidRDefault="005F1B59" w:rsidP="005F1B59">
      <w:pPr>
        <w:pStyle w:val="Zdrojovkd"/>
      </w:pPr>
      <w:r>
        <w:t xml:space="preserve">            }</w:t>
      </w:r>
    </w:p>
    <w:p w14:paraId="0D4FB849" w14:textId="77777777" w:rsidR="005F1B59" w:rsidRDefault="005F1B59" w:rsidP="005F1B59">
      <w:pPr>
        <w:pStyle w:val="Zdrojovkd"/>
      </w:pPr>
    </w:p>
    <w:p w14:paraId="465D9373" w14:textId="77777777" w:rsidR="005F1B59" w:rsidRDefault="005F1B59" w:rsidP="005F1B59">
      <w:pPr>
        <w:pStyle w:val="Zdrojovkd"/>
      </w:pPr>
      <w:r>
        <w:t xml:space="preserve">            if (Target.Collider.Collision(Direction.Right))</w:t>
      </w:r>
    </w:p>
    <w:p w14:paraId="0EEE6ED5" w14:textId="77777777" w:rsidR="005F1B59" w:rsidRDefault="005F1B59" w:rsidP="005F1B59">
      <w:pPr>
        <w:pStyle w:val="Zdrojovkd"/>
      </w:pPr>
      <w:r>
        <w:t xml:space="preserve">            {</w:t>
      </w:r>
    </w:p>
    <w:p w14:paraId="6C1EA2DD" w14:textId="77777777" w:rsidR="005F1B59" w:rsidRDefault="005F1B59" w:rsidP="005F1B59">
      <w:pPr>
        <w:pStyle w:val="Zdrojovkd"/>
      </w:pPr>
      <w:r>
        <w:t xml:space="preserve">                CurrentSpeed = -Speed;</w:t>
      </w:r>
    </w:p>
    <w:p w14:paraId="6E5AEF0B" w14:textId="77777777" w:rsidR="005F1B59" w:rsidRDefault="005F1B59" w:rsidP="005F1B59">
      <w:pPr>
        <w:pStyle w:val="Zdrojovkd"/>
      </w:pPr>
      <w:r>
        <w:t xml:space="preserve">            }</w:t>
      </w:r>
    </w:p>
    <w:p w14:paraId="31917574" w14:textId="77777777" w:rsidR="005F1B59" w:rsidRDefault="005F1B59" w:rsidP="005F1B59">
      <w:pPr>
        <w:pStyle w:val="Zdrojovkd"/>
      </w:pPr>
    </w:p>
    <w:p w14:paraId="3453B1BE" w14:textId="77777777" w:rsidR="005F1B59" w:rsidRDefault="005F1B59" w:rsidP="005F1B59">
      <w:pPr>
        <w:pStyle w:val="Zdrojovkd"/>
      </w:pPr>
      <w:r>
        <w:t xml:space="preserve">            if (!Target.Collider.Collision(Direction.Down))</w:t>
      </w:r>
    </w:p>
    <w:p w14:paraId="09D68E42" w14:textId="77777777" w:rsidR="005F1B59" w:rsidRDefault="005F1B59" w:rsidP="005F1B59">
      <w:pPr>
        <w:pStyle w:val="Zdrojovkd"/>
      </w:pPr>
      <w:r>
        <w:t xml:space="preserve">            {</w:t>
      </w:r>
    </w:p>
    <w:p w14:paraId="071C315A" w14:textId="77777777" w:rsidR="005F1B59" w:rsidRDefault="005F1B59" w:rsidP="005F1B59">
      <w:pPr>
        <w:pStyle w:val="Zdrojovkd"/>
      </w:pPr>
      <w:r>
        <w:t xml:space="preserve">                if (!IsFalling)</w:t>
      </w:r>
    </w:p>
    <w:p w14:paraId="5F9E0616" w14:textId="77777777" w:rsidR="005F1B59" w:rsidRDefault="005F1B59" w:rsidP="005F1B59">
      <w:pPr>
        <w:pStyle w:val="Zdrojovkd"/>
      </w:pPr>
      <w:r>
        <w:t xml:space="preserve">                {</w:t>
      </w:r>
    </w:p>
    <w:p w14:paraId="4C5C6344" w14:textId="77777777" w:rsidR="005F1B59" w:rsidRDefault="005F1B59" w:rsidP="005F1B59">
      <w:pPr>
        <w:pStyle w:val="Zdrojovkd"/>
      </w:pPr>
      <w:r>
        <w:t xml:space="preserve">                    vertSpeed = 0;</w:t>
      </w:r>
    </w:p>
    <w:p w14:paraId="0F59096A" w14:textId="77777777" w:rsidR="005F1B59" w:rsidRDefault="005F1B59" w:rsidP="005F1B59">
      <w:pPr>
        <w:pStyle w:val="Zdrojovkd"/>
      </w:pPr>
      <w:r>
        <w:t xml:space="preserve">                    IsFalling = true;</w:t>
      </w:r>
    </w:p>
    <w:p w14:paraId="65CAD596" w14:textId="77777777" w:rsidR="005F1B59" w:rsidRDefault="005F1B59" w:rsidP="005F1B59">
      <w:pPr>
        <w:pStyle w:val="Zdrojovkd"/>
      </w:pPr>
      <w:r>
        <w:t xml:space="preserve">                }</w:t>
      </w:r>
    </w:p>
    <w:p w14:paraId="3170D088" w14:textId="77777777" w:rsidR="005F1B59" w:rsidRDefault="005F1B59" w:rsidP="005F1B59">
      <w:pPr>
        <w:pStyle w:val="Zdrojovkd"/>
      </w:pPr>
      <w:r>
        <w:t xml:space="preserve">                else</w:t>
      </w:r>
    </w:p>
    <w:p w14:paraId="4FFCC09B" w14:textId="77777777" w:rsidR="005F1B59" w:rsidRDefault="005F1B59" w:rsidP="005F1B59">
      <w:pPr>
        <w:pStyle w:val="Zdrojovkd"/>
      </w:pPr>
      <w:r>
        <w:t xml:space="preserve">                {</w:t>
      </w:r>
    </w:p>
    <w:p w14:paraId="2E75D3ED" w14:textId="77777777" w:rsidR="005F1B59" w:rsidRDefault="005F1B59" w:rsidP="005F1B59">
      <w:pPr>
        <w:pStyle w:val="Zdrojovkd"/>
      </w:pPr>
      <w:r>
        <w:t xml:space="preserve">                    if (vertSpeed &lt; FloatSpeed)</w:t>
      </w:r>
    </w:p>
    <w:p w14:paraId="794FE7DD" w14:textId="77777777" w:rsidR="005F1B59" w:rsidRDefault="005F1B59" w:rsidP="005F1B59">
      <w:pPr>
        <w:pStyle w:val="Zdrojovkd"/>
      </w:pPr>
      <w:r>
        <w:t xml:space="preserve">                    {</w:t>
      </w:r>
    </w:p>
    <w:p w14:paraId="097EEF0B" w14:textId="77777777" w:rsidR="005F1B59" w:rsidRDefault="005F1B59" w:rsidP="005F1B59">
      <w:pPr>
        <w:pStyle w:val="Zdrojovkd"/>
      </w:pPr>
      <w:r>
        <w:t xml:space="preserve">                        vertSpeed += Engine.DeltaTime * Acceleration;</w:t>
      </w:r>
    </w:p>
    <w:p w14:paraId="65A51FE2" w14:textId="77777777" w:rsidR="005F1B59" w:rsidRDefault="005F1B59" w:rsidP="005F1B59">
      <w:pPr>
        <w:pStyle w:val="Zdrojovkd"/>
      </w:pPr>
      <w:r>
        <w:t xml:space="preserve">                    }</w:t>
      </w:r>
    </w:p>
    <w:p w14:paraId="0AC5055C" w14:textId="77777777" w:rsidR="005F1B59" w:rsidRDefault="005F1B59" w:rsidP="005F1B59">
      <w:pPr>
        <w:pStyle w:val="Zdrojovkd"/>
      </w:pPr>
      <w:r>
        <w:t xml:space="preserve">                    else</w:t>
      </w:r>
    </w:p>
    <w:p w14:paraId="436B4F3F" w14:textId="77777777" w:rsidR="005F1B59" w:rsidRDefault="005F1B59" w:rsidP="005F1B59">
      <w:pPr>
        <w:pStyle w:val="Zdrojovkd"/>
      </w:pPr>
      <w:r>
        <w:t xml:space="preserve">                    {</w:t>
      </w:r>
    </w:p>
    <w:p w14:paraId="06CBFFE7" w14:textId="77777777" w:rsidR="005F1B59" w:rsidRDefault="005F1B59" w:rsidP="005F1B59">
      <w:pPr>
        <w:pStyle w:val="Zdrojovkd"/>
      </w:pPr>
      <w:r>
        <w:t xml:space="preserve">                        vertSpeed = FloatSpeed;</w:t>
      </w:r>
    </w:p>
    <w:p w14:paraId="5B24F67E" w14:textId="77777777" w:rsidR="005F1B59" w:rsidRDefault="005F1B59" w:rsidP="005F1B59">
      <w:pPr>
        <w:pStyle w:val="Zdrojovkd"/>
      </w:pPr>
      <w:r>
        <w:t xml:space="preserve">                    }</w:t>
      </w:r>
    </w:p>
    <w:p w14:paraId="341114BE" w14:textId="77777777" w:rsidR="005F1B59" w:rsidRDefault="005F1B59" w:rsidP="005F1B59">
      <w:pPr>
        <w:pStyle w:val="Zdrojovkd"/>
      </w:pPr>
      <w:r>
        <w:t xml:space="preserve">                }</w:t>
      </w:r>
    </w:p>
    <w:p w14:paraId="0E55961E" w14:textId="77777777" w:rsidR="005F1B59" w:rsidRDefault="005F1B59" w:rsidP="005F1B59">
      <w:pPr>
        <w:pStyle w:val="Zdrojovkd"/>
      </w:pPr>
      <w:r>
        <w:t xml:space="preserve">            }</w:t>
      </w:r>
    </w:p>
    <w:p w14:paraId="046CAF41" w14:textId="77777777" w:rsidR="005F1B59" w:rsidRDefault="005F1B59" w:rsidP="005F1B59">
      <w:pPr>
        <w:pStyle w:val="Zdrojovkd"/>
      </w:pPr>
      <w:r>
        <w:t xml:space="preserve">            else if (IsFalling)</w:t>
      </w:r>
    </w:p>
    <w:p w14:paraId="588C067C" w14:textId="77777777" w:rsidR="005F1B59" w:rsidRDefault="005F1B59" w:rsidP="005F1B59">
      <w:pPr>
        <w:pStyle w:val="Zdrojovkd"/>
      </w:pPr>
      <w:r>
        <w:t xml:space="preserve">            {</w:t>
      </w:r>
    </w:p>
    <w:p w14:paraId="0EE1B3E4" w14:textId="77777777" w:rsidR="005F1B59" w:rsidRDefault="005F1B59" w:rsidP="005F1B59">
      <w:pPr>
        <w:pStyle w:val="Zdrojovkd"/>
      </w:pPr>
      <w:r>
        <w:t xml:space="preserve">                vertSpeed = 0;</w:t>
      </w:r>
    </w:p>
    <w:p w14:paraId="03BEFA70" w14:textId="77777777" w:rsidR="005F1B59" w:rsidRDefault="005F1B59" w:rsidP="005F1B59">
      <w:pPr>
        <w:pStyle w:val="Zdrojovkd"/>
      </w:pPr>
      <w:r>
        <w:t xml:space="preserve">                IsFalling = false;</w:t>
      </w:r>
    </w:p>
    <w:p w14:paraId="509A4E8A" w14:textId="77777777" w:rsidR="005F1B59" w:rsidRDefault="005F1B59" w:rsidP="005F1B59">
      <w:pPr>
        <w:pStyle w:val="Zdrojovkd"/>
      </w:pPr>
      <w:r>
        <w:t xml:space="preserve">            }</w:t>
      </w:r>
    </w:p>
    <w:p w14:paraId="4AC3D248" w14:textId="77777777" w:rsidR="005F1B59" w:rsidRDefault="005F1B59" w:rsidP="005F1B59">
      <w:pPr>
        <w:pStyle w:val="Zdrojovkd"/>
      </w:pPr>
    </w:p>
    <w:p w14:paraId="5566FF4D" w14:textId="77777777" w:rsidR="005F1B59" w:rsidRDefault="005F1B59" w:rsidP="005F1B59">
      <w:pPr>
        <w:pStyle w:val="Zdrojovkd"/>
      </w:pPr>
      <w:r>
        <w:t xml:space="preserve">            Target.Transform.Position += new Vector3(CurrentSpeed * Engine.DeltaTime, vertSpeed * Engine.DeltaTime, 0);</w:t>
      </w:r>
    </w:p>
    <w:p w14:paraId="6B5D236F" w14:textId="77777777" w:rsidR="005F1B59" w:rsidRDefault="005F1B59" w:rsidP="005F1B59">
      <w:pPr>
        <w:pStyle w:val="Zdrojovkd"/>
      </w:pPr>
      <w:r>
        <w:t xml:space="preserve">        }</w:t>
      </w:r>
    </w:p>
    <w:p w14:paraId="6F2539D4" w14:textId="77777777" w:rsidR="005F1B59" w:rsidRDefault="005F1B59" w:rsidP="005F1B59">
      <w:pPr>
        <w:pStyle w:val="Zdrojovkd"/>
      </w:pPr>
    </w:p>
    <w:p w14:paraId="0228786C" w14:textId="77777777" w:rsidR="005F1B59" w:rsidRDefault="005F1B59" w:rsidP="005F1B59">
      <w:pPr>
        <w:pStyle w:val="Zdrojovkd"/>
      </w:pPr>
      <w:r>
        <w:t xml:space="preserve">        private void DeadAnimation()</w:t>
      </w:r>
    </w:p>
    <w:p w14:paraId="65A08B31" w14:textId="77777777" w:rsidR="005F1B59" w:rsidRDefault="005F1B59" w:rsidP="005F1B59">
      <w:pPr>
        <w:pStyle w:val="Zdrojovkd"/>
      </w:pPr>
      <w:r>
        <w:t xml:space="preserve">        {</w:t>
      </w:r>
    </w:p>
    <w:p w14:paraId="5B08CD57" w14:textId="77777777" w:rsidR="005F1B59" w:rsidRDefault="005F1B59" w:rsidP="005F1B59">
      <w:pPr>
        <w:pStyle w:val="Zdrojovkd"/>
      </w:pPr>
      <w:r>
        <w:t xml:space="preserve">            if (firstTimeDeadAnimation)</w:t>
      </w:r>
    </w:p>
    <w:p w14:paraId="7BBA5AB8" w14:textId="77777777" w:rsidR="005F1B59" w:rsidRDefault="005F1B59" w:rsidP="005F1B59">
      <w:pPr>
        <w:pStyle w:val="Zdrojovkd"/>
      </w:pPr>
      <w:r>
        <w:t xml:space="preserve">            {</w:t>
      </w:r>
    </w:p>
    <w:p w14:paraId="37373610" w14:textId="77777777" w:rsidR="005F1B59" w:rsidRDefault="005F1B59" w:rsidP="005F1B59">
      <w:pPr>
        <w:pStyle w:val="Zdrojovkd"/>
      </w:pPr>
      <w:r>
        <w:t xml:space="preserve">                Shared.Mechanics.GameScore += Shared.Mechanics.GOOMBA_POINTS;</w:t>
      </w:r>
    </w:p>
    <w:p w14:paraId="5C21C8F8" w14:textId="77777777" w:rsidR="005F1B59" w:rsidRDefault="005F1B59" w:rsidP="005F1B59">
      <w:pPr>
        <w:pStyle w:val="Zdrojovkd"/>
      </w:pPr>
      <w:r>
        <w:t xml:space="preserve">                TextBlock FloatingText = new TextBlock()</w:t>
      </w:r>
    </w:p>
    <w:p w14:paraId="1727C509" w14:textId="77777777" w:rsidR="005F1B59" w:rsidRDefault="005F1B59" w:rsidP="005F1B59">
      <w:pPr>
        <w:pStyle w:val="Zdrojovkd"/>
      </w:pPr>
      <w:r>
        <w:t xml:space="preserve">                {</w:t>
      </w:r>
    </w:p>
    <w:p w14:paraId="6BBEB62B" w14:textId="77777777" w:rsidR="005F1B59" w:rsidRDefault="005F1B59" w:rsidP="005F1B59">
      <w:pPr>
        <w:pStyle w:val="Zdrojovkd"/>
      </w:pPr>
      <w:r>
        <w:t xml:space="preserve">                    Text = string.Format("{0}", Shared.Mechanics.GOOMBA_POINTS),</w:t>
      </w:r>
    </w:p>
    <w:p w14:paraId="0E5F8FE7" w14:textId="77777777" w:rsidR="005F1B59" w:rsidRDefault="005F1B59" w:rsidP="005F1B59">
      <w:pPr>
        <w:pStyle w:val="Zdrojovkd"/>
      </w:pPr>
      <w:r>
        <w:lastRenderedPageBreak/>
        <w:t xml:space="preserve">                    TextShadow = true</w:t>
      </w:r>
    </w:p>
    <w:p w14:paraId="03204333" w14:textId="77777777" w:rsidR="005F1B59" w:rsidRDefault="005F1B59" w:rsidP="005F1B59">
      <w:pPr>
        <w:pStyle w:val="Zdrojovkd"/>
      </w:pPr>
      <w:r>
        <w:t xml:space="preserve">                };</w:t>
      </w:r>
    </w:p>
    <w:p w14:paraId="07BEAA70" w14:textId="77777777" w:rsidR="005F1B59" w:rsidRDefault="005F1B59" w:rsidP="005F1B59">
      <w:pPr>
        <w:pStyle w:val="Zdrojovkd"/>
      </w:pPr>
      <w:r>
        <w:t xml:space="preserve">                FloatingText.Transform.Position = Target.Transform.Position;</w:t>
      </w:r>
    </w:p>
    <w:p w14:paraId="389D32ED" w14:textId="77777777" w:rsidR="005F1B59" w:rsidRDefault="005F1B59" w:rsidP="005F1B59">
      <w:pPr>
        <w:pStyle w:val="Zdrojovkd"/>
      </w:pPr>
      <w:r>
        <w:t xml:space="preserve">                FloatingText.Transform.Dimensions = new Vector3(20, 6, 0);</w:t>
      </w:r>
    </w:p>
    <w:p w14:paraId="01B78D54" w14:textId="77777777" w:rsidR="005F1B59" w:rsidRDefault="005F1B59" w:rsidP="005F1B59">
      <w:pPr>
        <w:pStyle w:val="Zdrojovkd"/>
      </w:pPr>
      <w:r>
        <w:t xml:space="preserve">                FloatingText.AddAsFloatingText();</w:t>
      </w:r>
    </w:p>
    <w:p w14:paraId="79B56E88" w14:textId="77777777" w:rsidR="005F1B59" w:rsidRDefault="005F1B59" w:rsidP="005F1B59">
      <w:pPr>
        <w:pStyle w:val="Zdrojovkd"/>
      </w:pPr>
    </w:p>
    <w:p w14:paraId="405E5F41" w14:textId="77777777" w:rsidR="005F1B59" w:rsidRDefault="005F1B59" w:rsidP="005F1B59">
      <w:pPr>
        <w:pStyle w:val="Zdrojovkd"/>
      </w:pPr>
      <w:r>
        <w:t xml:space="preserve">                Target.Collider.Enabled = false;</w:t>
      </w:r>
    </w:p>
    <w:p w14:paraId="7F791727" w14:textId="77777777" w:rsidR="005F1B59" w:rsidRDefault="005F1B59" w:rsidP="005F1B59">
      <w:pPr>
        <w:pStyle w:val="Zdrojovkd"/>
      </w:pPr>
      <w:r>
        <w:t xml:space="preserve">                Target.Animator.Play("dead");</w:t>
      </w:r>
    </w:p>
    <w:p w14:paraId="637A2B80" w14:textId="77777777" w:rsidR="005F1B59" w:rsidRDefault="005F1B59" w:rsidP="005F1B59">
      <w:pPr>
        <w:pStyle w:val="Zdrojovkd"/>
      </w:pPr>
      <w:r>
        <w:t xml:space="preserve">                firstTimeDeadAnimation = false;</w:t>
      </w:r>
    </w:p>
    <w:p w14:paraId="60E3C2E9" w14:textId="77777777" w:rsidR="005F1B59" w:rsidRDefault="005F1B59" w:rsidP="005F1B59">
      <w:pPr>
        <w:pStyle w:val="Zdrojovkd"/>
      </w:pPr>
      <w:r>
        <w:t xml:space="preserve">                Target.Transform.Position += new Vector3(0, 8, 0);</w:t>
      </w:r>
    </w:p>
    <w:p w14:paraId="1CB956B0" w14:textId="77777777" w:rsidR="005F1B59" w:rsidRDefault="005F1B59" w:rsidP="005F1B59">
      <w:pPr>
        <w:pStyle w:val="Zdrojovkd"/>
      </w:pPr>
      <w:r>
        <w:t xml:space="preserve">            }</w:t>
      </w:r>
    </w:p>
    <w:p w14:paraId="0D3F62F3" w14:textId="77777777" w:rsidR="005F1B59" w:rsidRDefault="005F1B59" w:rsidP="005F1B59">
      <w:pPr>
        <w:pStyle w:val="Zdrojovkd"/>
      </w:pPr>
    </w:p>
    <w:p w14:paraId="53C3C2EB" w14:textId="77777777" w:rsidR="005F1B59" w:rsidRDefault="005F1B59" w:rsidP="005F1B59">
      <w:pPr>
        <w:pStyle w:val="Zdrojovkd"/>
      </w:pPr>
      <w:r>
        <w:t xml:space="preserve">            DeadTimeCurrent += Engine.DeltaTime;</w:t>
      </w:r>
    </w:p>
    <w:p w14:paraId="18198585" w14:textId="77777777" w:rsidR="005F1B59" w:rsidRDefault="005F1B59" w:rsidP="005F1B59">
      <w:pPr>
        <w:pStyle w:val="Zdrojovkd"/>
      </w:pPr>
    </w:p>
    <w:p w14:paraId="2623F21F" w14:textId="77777777" w:rsidR="005F1B59" w:rsidRDefault="005F1B59" w:rsidP="005F1B59">
      <w:pPr>
        <w:pStyle w:val="Zdrojovkd"/>
      </w:pPr>
      <w:r>
        <w:t xml:space="preserve">            if (DeadTimeCurrent &gt; DeadTime)</w:t>
      </w:r>
    </w:p>
    <w:p w14:paraId="4C0C4895" w14:textId="77777777" w:rsidR="005F1B59" w:rsidRDefault="005F1B59" w:rsidP="005F1B59">
      <w:pPr>
        <w:pStyle w:val="Zdrojovkd"/>
      </w:pPr>
      <w:r>
        <w:t xml:space="preserve">            {</w:t>
      </w:r>
    </w:p>
    <w:p w14:paraId="0E49543F" w14:textId="77777777" w:rsidR="005F1B59" w:rsidRDefault="005F1B59" w:rsidP="005F1B59">
      <w:pPr>
        <w:pStyle w:val="Zdrojovkd"/>
      </w:pPr>
      <w:r>
        <w:t xml:space="preserve">                Target.Destroy();</w:t>
      </w:r>
    </w:p>
    <w:p w14:paraId="2E31BFBE" w14:textId="77777777" w:rsidR="005F1B59" w:rsidRDefault="005F1B59" w:rsidP="005F1B59">
      <w:pPr>
        <w:pStyle w:val="Zdrojovkd"/>
      </w:pPr>
      <w:r>
        <w:t xml:space="preserve">            }</w:t>
      </w:r>
    </w:p>
    <w:p w14:paraId="4595A11B" w14:textId="77777777" w:rsidR="005F1B59" w:rsidRDefault="005F1B59" w:rsidP="005F1B59">
      <w:pPr>
        <w:pStyle w:val="Zdrojovkd"/>
      </w:pPr>
      <w:r>
        <w:t xml:space="preserve">        }</w:t>
      </w:r>
    </w:p>
    <w:p w14:paraId="185274C8" w14:textId="77777777" w:rsidR="005F1B59" w:rsidRDefault="005F1B59" w:rsidP="005F1B59">
      <w:pPr>
        <w:pStyle w:val="Zdrojovkd"/>
      </w:pPr>
      <w:r>
        <w:t xml:space="preserve">    }</w:t>
      </w:r>
    </w:p>
    <w:p w14:paraId="52B6860C" w14:textId="2E56ECAE" w:rsidR="005F1B59" w:rsidRPr="005F1B59" w:rsidRDefault="005F1B59" w:rsidP="005F1B59">
      <w:pPr>
        <w:pStyle w:val="Zdrojovkd"/>
      </w:pPr>
      <w:r>
        <w:t>}</w:t>
      </w:r>
    </w:p>
    <w:p w14:paraId="74ADA9C5" w14:textId="19E6C4A8" w:rsidR="00CA7D0B" w:rsidRDefault="00CA7D0B" w:rsidP="00CA7D0B">
      <w:pPr>
        <w:pStyle w:val="Nadpis4"/>
      </w:pPr>
      <w:r>
        <w:t>Assets/Scripts/</w:t>
      </w:r>
      <w:r>
        <w:t>FloatingCoinAnimatorScript.cs</w:t>
      </w:r>
    </w:p>
    <w:p w14:paraId="35EFE2A2" w14:textId="77777777" w:rsidR="005F1B59" w:rsidRDefault="005F1B59" w:rsidP="005F1B59">
      <w:pPr>
        <w:pStyle w:val="Zdrojovkd"/>
      </w:pPr>
      <w:r>
        <w:t>using DKEngine;</w:t>
      </w:r>
    </w:p>
    <w:p w14:paraId="4ED63838" w14:textId="77777777" w:rsidR="005F1B59" w:rsidRDefault="005F1B59" w:rsidP="005F1B59">
      <w:pPr>
        <w:pStyle w:val="Zdrojovkd"/>
      </w:pPr>
      <w:r>
        <w:t>using DKEngine.Core;</w:t>
      </w:r>
    </w:p>
    <w:p w14:paraId="0B378E3E" w14:textId="77777777" w:rsidR="005F1B59" w:rsidRDefault="005F1B59" w:rsidP="005F1B59">
      <w:pPr>
        <w:pStyle w:val="Zdrojovkd"/>
      </w:pPr>
      <w:r>
        <w:t>using DKEngine.Core.Components;</w:t>
      </w:r>
    </w:p>
    <w:p w14:paraId="6D58A874" w14:textId="77777777" w:rsidR="005F1B59" w:rsidRDefault="005F1B59" w:rsidP="005F1B59">
      <w:pPr>
        <w:pStyle w:val="Zdrojovkd"/>
      </w:pPr>
      <w:r>
        <w:t>using MarIO.Assets.Models.Miscellaneous;</w:t>
      </w:r>
    </w:p>
    <w:p w14:paraId="7D43525D" w14:textId="77777777" w:rsidR="005F1B59" w:rsidRDefault="005F1B59" w:rsidP="005F1B59">
      <w:pPr>
        <w:pStyle w:val="Zdrojovkd"/>
      </w:pPr>
    </w:p>
    <w:p w14:paraId="1ABBAD1A" w14:textId="77777777" w:rsidR="005F1B59" w:rsidRDefault="005F1B59" w:rsidP="005F1B59">
      <w:pPr>
        <w:pStyle w:val="Zdrojovkd"/>
      </w:pPr>
      <w:r>
        <w:t>namespace MarIO.Assets.Scripts</w:t>
      </w:r>
    </w:p>
    <w:p w14:paraId="2CEC86E7" w14:textId="77777777" w:rsidR="005F1B59" w:rsidRDefault="005F1B59" w:rsidP="005F1B59">
      <w:pPr>
        <w:pStyle w:val="Zdrojovkd"/>
      </w:pPr>
      <w:r>
        <w:t>{</w:t>
      </w:r>
    </w:p>
    <w:p w14:paraId="09001833" w14:textId="77777777" w:rsidR="005F1B59" w:rsidRDefault="005F1B59" w:rsidP="005F1B59">
      <w:pPr>
        <w:pStyle w:val="Zdrojovkd"/>
      </w:pPr>
      <w:r>
        <w:t xml:space="preserve">    public class FloatingCoinAnimatorScript : Script</w:t>
      </w:r>
    </w:p>
    <w:p w14:paraId="63AD0C8E" w14:textId="77777777" w:rsidR="005F1B59" w:rsidRDefault="005F1B59" w:rsidP="005F1B59">
      <w:pPr>
        <w:pStyle w:val="Zdrojovkd"/>
      </w:pPr>
      <w:r>
        <w:t xml:space="preserve">    {</w:t>
      </w:r>
    </w:p>
    <w:p w14:paraId="00C78DFD" w14:textId="77777777" w:rsidR="005F1B59" w:rsidRDefault="005F1B59" w:rsidP="005F1B59">
      <w:pPr>
        <w:pStyle w:val="Zdrojovkd"/>
      </w:pPr>
      <w:r>
        <w:t xml:space="preserve">        private float AnimationHeight = 60;</w:t>
      </w:r>
    </w:p>
    <w:p w14:paraId="029ED3B1" w14:textId="77777777" w:rsidR="005F1B59" w:rsidRDefault="005F1B59" w:rsidP="005F1B59">
      <w:pPr>
        <w:pStyle w:val="Zdrojovkd"/>
      </w:pPr>
      <w:r>
        <w:t xml:space="preserve">        private float AnimationSpeed = 20;</w:t>
      </w:r>
    </w:p>
    <w:p w14:paraId="222BEA4C" w14:textId="77777777" w:rsidR="005F1B59" w:rsidRDefault="005F1B59" w:rsidP="005F1B59">
      <w:pPr>
        <w:pStyle w:val="Zdrojovkd"/>
      </w:pPr>
    </w:p>
    <w:p w14:paraId="09C81F0B" w14:textId="77777777" w:rsidR="005F1B59" w:rsidRDefault="005F1B59" w:rsidP="005F1B59">
      <w:pPr>
        <w:pStyle w:val="Zdrojovkd"/>
      </w:pPr>
      <w:r>
        <w:t xml:space="preserve">        public FloatingCoinAnimatorScript(GameObject Parent)</w:t>
      </w:r>
    </w:p>
    <w:p w14:paraId="5D5BA161" w14:textId="77777777" w:rsidR="005F1B59" w:rsidRDefault="005F1B59" w:rsidP="005F1B59">
      <w:pPr>
        <w:pStyle w:val="Zdrojovkd"/>
      </w:pPr>
      <w:r>
        <w:t xml:space="preserve">            : base(Parent)</w:t>
      </w:r>
    </w:p>
    <w:p w14:paraId="1F4AE729" w14:textId="77777777" w:rsidR="005F1B59" w:rsidRDefault="005F1B59" w:rsidP="005F1B59">
      <w:pPr>
        <w:pStyle w:val="Zdrojovkd"/>
      </w:pPr>
      <w:r>
        <w:t xml:space="preserve">        { }</w:t>
      </w:r>
    </w:p>
    <w:p w14:paraId="1792D4AE" w14:textId="77777777" w:rsidR="005F1B59" w:rsidRDefault="005F1B59" w:rsidP="005F1B59">
      <w:pPr>
        <w:pStyle w:val="Zdrojovkd"/>
      </w:pPr>
    </w:p>
    <w:p w14:paraId="76F5E74E" w14:textId="77777777" w:rsidR="005F1B59" w:rsidRDefault="005F1B59" w:rsidP="005F1B59">
      <w:pPr>
        <w:pStyle w:val="Zdrojovkd"/>
      </w:pPr>
      <w:r>
        <w:t xml:space="preserve">        protected override void OnColliderEnter(Collider e)</w:t>
      </w:r>
    </w:p>
    <w:p w14:paraId="52B7A235" w14:textId="77777777" w:rsidR="005F1B59" w:rsidRDefault="005F1B59" w:rsidP="005F1B59">
      <w:pPr>
        <w:pStyle w:val="Zdrojovkd"/>
      </w:pPr>
      <w:r>
        <w:t xml:space="preserve">        { }</w:t>
      </w:r>
    </w:p>
    <w:p w14:paraId="69D6A34B" w14:textId="77777777" w:rsidR="005F1B59" w:rsidRDefault="005F1B59" w:rsidP="005F1B59">
      <w:pPr>
        <w:pStyle w:val="Zdrojovkd"/>
      </w:pPr>
    </w:p>
    <w:p w14:paraId="6A435E7E" w14:textId="77777777" w:rsidR="005F1B59" w:rsidRDefault="005F1B59" w:rsidP="005F1B59">
      <w:pPr>
        <w:pStyle w:val="Zdrojovkd"/>
      </w:pPr>
      <w:r>
        <w:t xml:space="preserve">        protected override void Start()</w:t>
      </w:r>
    </w:p>
    <w:p w14:paraId="358CF758" w14:textId="77777777" w:rsidR="005F1B59" w:rsidRDefault="005F1B59" w:rsidP="005F1B59">
      <w:pPr>
        <w:pStyle w:val="Zdrojovkd"/>
      </w:pPr>
      <w:r>
        <w:t xml:space="preserve">        { }</w:t>
      </w:r>
    </w:p>
    <w:p w14:paraId="7BF9B033" w14:textId="77777777" w:rsidR="005F1B59" w:rsidRDefault="005F1B59" w:rsidP="005F1B59">
      <w:pPr>
        <w:pStyle w:val="Zdrojovkd"/>
      </w:pPr>
    </w:p>
    <w:p w14:paraId="34E98E70" w14:textId="77777777" w:rsidR="005F1B59" w:rsidRDefault="005F1B59" w:rsidP="005F1B59">
      <w:pPr>
        <w:pStyle w:val="Zdrojovkd"/>
      </w:pPr>
      <w:r>
        <w:t xml:space="preserve">        protected override void Update()</w:t>
      </w:r>
    </w:p>
    <w:p w14:paraId="7F0A268A" w14:textId="77777777" w:rsidR="005F1B59" w:rsidRDefault="005F1B59" w:rsidP="005F1B59">
      <w:pPr>
        <w:pStyle w:val="Zdrojovkd"/>
      </w:pPr>
      <w:r>
        <w:t xml:space="preserve">        {</w:t>
      </w:r>
    </w:p>
    <w:p w14:paraId="437583C1" w14:textId="77777777" w:rsidR="005F1B59" w:rsidRDefault="005F1B59" w:rsidP="005F1B59">
      <w:pPr>
        <w:pStyle w:val="Zdrojovkd"/>
      </w:pPr>
      <w:r>
        <w:t xml:space="preserve">            if (Shared.AnimatedWorldReferences.FloatingCoins.Count &gt; 0)</w:t>
      </w:r>
    </w:p>
    <w:p w14:paraId="0E4C5444" w14:textId="77777777" w:rsidR="005F1B59" w:rsidRDefault="005F1B59" w:rsidP="005F1B59">
      <w:pPr>
        <w:pStyle w:val="Zdrojovkd"/>
      </w:pPr>
      <w:r>
        <w:t xml:space="preserve">            {</w:t>
      </w:r>
    </w:p>
    <w:p w14:paraId="21495D51" w14:textId="77777777" w:rsidR="005F1B59" w:rsidRDefault="005F1B59" w:rsidP="005F1B59">
      <w:pPr>
        <w:pStyle w:val="Zdrojovkd"/>
      </w:pPr>
      <w:r>
        <w:t xml:space="preserve">                for (int i = 0; i &lt; Shared.AnimatedWorldReferences.FloatingCoins.Count; i++)</w:t>
      </w:r>
    </w:p>
    <w:p w14:paraId="168DB123" w14:textId="77777777" w:rsidR="005F1B59" w:rsidRDefault="005F1B59" w:rsidP="005F1B59">
      <w:pPr>
        <w:pStyle w:val="Zdrojovkd"/>
      </w:pPr>
      <w:r>
        <w:t xml:space="preserve">                {</w:t>
      </w:r>
    </w:p>
    <w:p w14:paraId="54D154D8" w14:textId="77777777" w:rsidR="005F1B59" w:rsidRDefault="005F1B59" w:rsidP="005F1B59">
      <w:pPr>
        <w:pStyle w:val="Zdrojovkd"/>
      </w:pPr>
      <w:r>
        <w:t xml:space="preserve">                    Coin currentCoin = Shared.AnimatedWorldReferences.FloatingCoins[i];</w:t>
      </w:r>
    </w:p>
    <w:p w14:paraId="7DB0C718" w14:textId="77777777" w:rsidR="005F1B59" w:rsidRDefault="005F1B59" w:rsidP="005F1B59">
      <w:pPr>
        <w:pStyle w:val="Zdrojovkd"/>
      </w:pPr>
      <w:r>
        <w:t xml:space="preserve">                    float currentCoinStartPosition = Shared.AnimatedWorldReferences.FloatingCoinsStartPosition[i];</w:t>
      </w:r>
    </w:p>
    <w:p w14:paraId="01D2E1C1" w14:textId="77777777" w:rsidR="005F1B59" w:rsidRDefault="005F1B59" w:rsidP="005F1B59">
      <w:pPr>
        <w:pStyle w:val="Zdrojovkd"/>
      </w:pPr>
    </w:p>
    <w:p w14:paraId="122B4A4F" w14:textId="77777777" w:rsidR="005F1B59" w:rsidRDefault="005F1B59" w:rsidP="005F1B59">
      <w:pPr>
        <w:pStyle w:val="Zdrojovkd"/>
      </w:pPr>
      <w:r>
        <w:t xml:space="preserve">                    if (currentCoin.Transform.Position.Y &gt; currentCoinStartPosition - AnimationHeight)</w:t>
      </w:r>
    </w:p>
    <w:p w14:paraId="21CE7E16" w14:textId="77777777" w:rsidR="005F1B59" w:rsidRDefault="005F1B59" w:rsidP="005F1B59">
      <w:pPr>
        <w:pStyle w:val="Zdrojovkd"/>
      </w:pPr>
      <w:r>
        <w:t xml:space="preserve">                    {</w:t>
      </w:r>
    </w:p>
    <w:p w14:paraId="09C7E41E" w14:textId="77777777" w:rsidR="005F1B59" w:rsidRDefault="005F1B59" w:rsidP="005F1B59">
      <w:pPr>
        <w:pStyle w:val="Zdrojovkd"/>
      </w:pPr>
      <w:r>
        <w:t xml:space="preserve">                        currentCoin.Transform.Position -= new Vector3(0, Engine.DeltaTime * AnimationSpeed, 0);</w:t>
      </w:r>
    </w:p>
    <w:p w14:paraId="5487095F" w14:textId="77777777" w:rsidR="005F1B59" w:rsidRDefault="005F1B59" w:rsidP="005F1B59">
      <w:pPr>
        <w:pStyle w:val="Zdrojovkd"/>
      </w:pPr>
    </w:p>
    <w:p w14:paraId="5B7F5D5F" w14:textId="77777777" w:rsidR="005F1B59" w:rsidRDefault="005F1B59" w:rsidP="005F1B59">
      <w:pPr>
        <w:pStyle w:val="Zdrojovkd"/>
      </w:pPr>
      <w:r>
        <w:t xml:space="preserve">                        if (currentCoin.Transform.Position.Y &lt;= currentCoinStartPosition - AnimationHeight)</w:t>
      </w:r>
    </w:p>
    <w:p w14:paraId="402DF9E0" w14:textId="77777777" w:rsidR="005F1B59" w:rsidRDefault="005F1B59" w:rsidP="005F1B59">
      <w:pPr>
        <w:pStyle w:val="Zdrojovkd"/>
      </w:pPr>
      <w:r>
        <w:t xml:space="preserve">                        {</w:t>
      </w:r>
    </w:p>
    <w:p w14:paraId="3ED7E396" w14:textId="77777777" w:rsidR="005F1B59" w:rsidRDefault="005F1B59" w:rsidP="005F1B59">
      <w:pPr>
        <w:pStyle w:val="Zdrojovkd"/>
      </w:pPr>
      <w:r>
        <w:t xml:space="preserve">                            currentCoin.Destroy();</w:t>
      </w:r>
    </w:p>
    <w:p w14:paraId="7B42C9D4" w14:textId="77777777" w:rsidR="005F1B59" w:rsidRDefault="005F1B59" w:rsidP="005F1B59">
      <w:pPr>
        <w:pStyle w:val="Zdrojovkd"/>
      </w:pPr>
    </w:p>
    <w:p w14:paraId="4C45D023" w14:textId="77777777" w:rsidR="005F1B59" w:rsidRDefault="005F1B59" w:rsidP="005F1B59">
      <w:pPr>
        <w:pStyle w:val="Zdrojovkd"/>
      </w:pPr>
      <w:r>
        <w:t xml:space="preserve">                            Shared.AnimatedWorldReferences.FloatingCoins.RemoveAt(i);</w:t>
      </w:r>
    </w:p>
    <w:p w14:paraId="2D4EADF3" w14:textId="77777777" w:rsidR="005F1B59" w:rsidRDefault="005F1B59" w:rsidP="005F1B59">
      <w:pPr>
        <w:pStyle w:val="Zdrojovkd"/>
      </w:pPr>
      <w:r>
        <w:t xml:space="preserve">                            Shared.AnimatedWorldReferences.FloatingCoinsStartPosition.RemoveAt(i);</w:t>
      </w:r>
    </w:p>
    <w:p w14:paraId="3E7417F2" w14:textId="77777777" w:rsidR="005F1B59" w:rsidRDefault="005F1B59" w:rsidP="005F1B59">
      <w:pPr>
        <w:pStyle w:val="Zdrojovkd"/>
      </w:pPr>
    </w:p>
    <w:p w14:paraId="06C7827F" w14:textId="77777777" w:rsidR="005F1B59" w:rsidRDefault="005F1B59" w:rsidP="005F1B59">
      <w:pPr>
        <w:pStyle w:val="Zdrojovkd"/>
      </w:pPr>
      <w:r>
        <w:t xml:space="preserve">                            i--;</w:t>
      </w:r>
    </w:p>
    <w:p w14:paraId="2EE604F9" w14:textId="77777777" w:rsidR="005F1B59" w:rsidRDefault="005F1B59" w:rsidP="005F1B59">
      <w:pPr>
        <w:pStyle w:val="Zdrojovkd"/>
      </w:pPr>
      <w:r>
        <w:t xml:space="preserve">                        }</w:t>
      </w:r>
    </w:p>
    <w:p w14:paraId="49599F32" w14:textId="77777777" w:rsidR="005F1B59" w:rsidRDefault="005F1B59" w:rsidP="005F1B59">
      <w:pPr>
        <w:pStyle w:val="Zdrojovkd"/>
      </w:pPr>
      <w:r>
        <w:t xml:space="preserve">                    }</w:t>
      </w:r>
    </w:p>
    <w:p w14:paraId="0E3D19BC" w14:textId="77777777" w:rsidR="005F1B59" w:rsidRDefault="005F1B59" w:rsidP="005F1B59">
      <w:pPr>
        <w:pStyle w:val="Zdrojovkd"/>
      </w:pPr>
      <w:r>
        <w:t xml:space="preserve">                }</w:t>
      </w:r>
    </w:p>
    <w:p w14:paraId="5910E93C" w14:textId="77777777" w:rsidR="005F1B59" w:rsidRDefault="005F1B59" w:rsidP="005F1B59">
      <w:pPr>
        <w:pStyle w:val="Zdrojovkd"/>
      </w:pPr>
      <w:r>
        <w:t xml:space="preserve">            }</w:t>
      </w:r>
    </w:p>
    <w:p w14:paraId="78D07584" w14:textId="77777777" w:rsidR="005F1B59" w:rsidRDefault="005F1B59" w:rsidP="005F1B59">
      <w:pPr>
        <w:pStyle w:val="Zdrojovkd"/>
      </w:pPr>
      <w:r>
        <w:t xml:space="preserve">        }</w:t>
      </w:r>
    </w:p>
    <w:p w14:paraId="7039372C" w14:textId="77777777" w:rsidR="005F1B59" w:rsidRDefault="005F1B59" w:rsidP="005F1B59">
      <w:pPr>
        <w:pStyle w:val="Zdrojovkd"/>
      </w:pPr>
      <w:r>
        <w:t xml:space="preserve">    }</w:t>
      </w:r>
    </w:p>
    <w:p w14:paraId="45132A2A" w14:textId="5E067451" w:rsidR="005F1B59" w:rsidRPr="005F1B59" w:rsidRDefault="005F1B59" w:rsidP="005F1B59">
      <w:pPr>
        <w:pStyle w:val="Zdrojovkd"/>
      </w:pPr>
      <w:r>
        <w:t>}</w:t>
      </w:r>
    </w:p>
    <w:p w14:paraId="3A26051E" w14:textId="69747EA8" w:rsidR="00CA7D0B" w:rsidRDefault="00CA7D0B" w:rsidP="00CA7D0B">
      <w:pPr>
        <w:pStyle w:val="Nadpis4"/>
      </w:pPr>
      <w:r>
        <w:lastRenderedPageBreak/>
        <w:t>Assets/Scripts/</w:t>
      </w:r>
      <w:r w:rsidR="00935217">
        <w:t>FloatingTe</w:t>
      </w:r>
      <w:r>
        <w:t>x</w:t>
      </w:r>
      <w:r w:rsidR="00935217">
        <w:t>t</w:t>
      </w:r>
      <w:r>
        <w:t>AnimatorScript.cs</w:t>
      </w:r>
    </w:p>
    <w:p w14:paraId="44AF46A9" w14:textId="77777777" w:rsidR="00DA5BC1" w:rsidRDefault="00DA5BC1" w:rsidP="00DA5BC1">
      <w:pPr>
        <w:pStyle w:val="Zdrojovkd"/>
      </w:pPr>
      <w:r>
        <w:t>using DKEngine;</w:t>
      </w:r>
    </w:p>
    <w:p w14:paraId="13369D7C" w14:textId="77777777" w:rsidR="00DA5BC1" w:rsidRDefault="00DA5BC1" w:rsidP="00DA5BC1">
      <w:pPr>
        <w:pStyle w:val="Zdrojovkd"/>
      </w:pPr>
      <w:r>
        <w:t>using DKEngine.Core;</w:t>
      </w:r>
    </w:p>
    <w:p w14:paraId="31445A97" w14:textId="77777777" w:rsidR="00DA5BC1" w:rsidRDefault="00DA5BC1" w:rsidP="00DA5BC1">
      <w:pPr>
        <w:pStyle w:val="Zdrojovkd"/>
      </w:pPr>
      <w:r>
        <w:t>using DKEngine.Core.Components;</w:t>
      </w:r>
    </w:p>
    <w:p w14:paraId="265423B4" w14:textId="77777777" w:rsidR="00DA5BC1" w:rsidRDefault="00DA5BC1" w:rsidP="00DA5BC1">
      <w:pPr>
        <w:pStyle w:val="Zdrojovkd"/>
      </w:pPr>
      <w:r>
        <w:t>using DKEngine.Core.UI;</w:t>
      </w:r>
    </w:p>
    <w:p w14:paraId="04EA89DC" w14:textId="77777777" w:rsidR="00DA5BC1" w:rsidRDefault="00DA5BC1" w:rsidP="00DA5BC1">
      <w:pPr>
        <w:pStyle w:val="Zdrojovkd"/>
      </w:pPr>
    </w:p>
    <w:p w14:paraId="34B76BC1" w14:textId="77777777" w:rsidR="00DA5BC1" w:rsidRDefault="00DA5BC1" w:rsidP="00DA5BC1">
      <w:pPr>
        <w:pStyle w:val="Zdrojovkd"/>
      </w:pPr>
      <w:r>
        <w:t>namespace MarIO.Assets.Scripts</w:t>
      </w:r>
    </w:p>
    <w:p w14:paraId="7BAD92BE" w14:textId="77777777" w:rsidR="00DA5BC1" w:rsidRDefault="00DA5BC1" w:rsidP="00DA5BC1">
      <w:pPr>
        <w:pStyle w:val="Zdrojovkd"/>
      </w:pPr>
      <w:r>
        <w:t>{</w:t>
      </w:r>
    </w:p>
    <w:p w14:paraId="4CE375BD" w14:textId="77777777" w:rsidR="00DA5BC1" w:rsidRDefault="00DA5BC1" w:rsidP="00DA5BC1">
      <w:pPr>
        <w:pStyle w:val="Zdrojovkd"/>
      </w:pPr>
      <w:r>
        <w:t xml:space="preserve">    public class FloatingTextAnimatorScript : Script</w:t>
      </w:r>
    </w:p>
    <w:p w14:paraId="4D28B118" w14:textId="77777777" w:rsidR="00DA5BC1" w:rsidRDefault="00DA5BC1" w:rsidP="00DA5BC1">
      <w:pPr>
        <w:pStyle w:val="Zdrojovkd"/>
      </w:pPr>
      <w:r>
        <w:t xml:space="preserve">    {</w:t>
      </w:r>
    </w:p>
    <w:p w14:paraId="2D1ED2F7" w14:textId="77777777" w:rsidR="00DA5BC1" w:rsidRDefault="00DA5BC1" w:rsidP="00DA5BC1">
      <w:pPr>
        <w:pStyle w:val="Zdrojovkd"/>
      </w:pPr>
      <w:r>
        <w:t xml:space="preserve">        private float AnimationHeight = 30;</w:t>
      </w:r>
    </w:p>
    <w:p w14:paraId="12902121" w14:textId="77777777" w:rsidR="00DA5BC1" w:rsidRDefault="00DA5BC1" w:rsidP="00DA5BC1">
      <w:pPr>
        <w:pStyle w:val="Zdrojovkd"/>
      </w:pPr>
      <w:r>
        <w:t xml:space="preserve">        private float AnimationSpeed = 20;</w:t>
      </w:r>
    </w:p>
    <w:p w14:paraId="3E53A8D5" w14:textId="77777777" w:rsidR="00DA5BC1" w:rsidRDefault="00DA5BC1" w:rsidP="00DA5BC1">
      <w:pPr>
        <w:pStyle w:val="Zdrojovkd"/>
      </w:pPr>
    </w:p>
    <w:p w14:paraId="2A80D5E9" w14:textId="77777777" w:rsidR="00DA5BC1" w:rsidRDefault="00DA5BC1" w:rsidP="00DA5BC1">
      <w:pPr>
        <w:pStyle w:val="Zdrojovkd"/>
      </w:pPr>
      <w:r>
        <w:t xml:space="preserve">        public FloatingTextAnimatorScript(GameObject Parent)</w:t>
      </w:r>
    </w:p>
    <w:p w14:paraId="2B9B2004" w14:textId="77777777" w:rsidR="00DA5BC1" w:rsidRDefault="00DA5BC1" w:rsidP="00DA5BC1">
      <w:pPr>
        <w:pStyle w:val="Zdrojovkd"/>
      </w:pPr>
      <w:r>
        <w:t xml:space="preserve">            : base(Parent)</w:t>
      </w:r>
    </w:p>
    <w:p w14:paraId="79280128" w14:textId="77777777" w:rsidR="00DA5BC1" w:rsidRDefault="00DA5BC1" w:rsidP="00DA5BC1">
      <w:pPr>
        <w:pStyle w:val="Zdrojovkd"/>
      </w:pPr>
      <w:r>
        <w:t xml:space="preserve">        { }</w:t>
      </w:r>
    </w:p>
    <w:p w14:paraId="0EC15538" w14:textId="77777777" w:rsidR="00DA5BC1" w:rsidRDefault="00DA5BC1" w:rsidP="00DA5BC1">
      <w:pPr>
        <w:pStyle w:val="Zdrojovkd"/>
      </w:pPr>
    </w:p>
    <w:p w14:paraId="29EEF839" w14:textId="77777777" w:rsidR="00DA5BC1" w:rsidRDefault="00DA5BC1" w:rsidP="00DA5BC1">
      <w:pPr>
        <w:pStyle w:val="Zdrojovkd"/>
      </w:pPr>
      <w:r>
        <w:t xml:space="preserve">        protected override void OnColliderEnter(Collider e)</w:t>
      </w:r>
    </w:p>
    <w:p w14:paraId="4FB562FF" w14:textId="77777777" w:rsidR="00DA5BC1" w:rsidRDefault="00DA5BC1" w:rsidP="00DA5BC1">
      <w:pPr>
        <w:pStyle w:val="Zdrojovkd"/>
      </w:pPr>
      <w:r>
        <w:t xml:space="preserve">        { }</w:t>
      </w:r>
    </w:p>
    <w:p w14:paraId="7CA3A4A1" w14:textId="77777777" w:rsidR="00DA5BC1" w:rsidRDefault="00DA5BC1" w:rsidP="00DA5BC1">
      <w:pPr>
        <w:pStyle w:val="Zdrojovkd"/>
      </w:pPr>
    </w:p>
    <w:p w14:paraId="2CEFA615" w14:textId="77777777" w:rsidR="00DA5BC1" w:rsidRDefault="00DA5BC1" w:rsidP="00DA5BC1">
      <w:pPr>
        <w:pStyle w:val="Zdrojovkd"/>
      </w:pPr>
      <w:r>
        <w:t xml:space="preserve">        protected override void Start()</w:t>
      </w:r>
    </w:p>
    <w:p w14:paraId="00C33532" w14:textId="77777777" w:rsidR="00DA5BC1" w:rsidRDefault="00DA5BC1" w:rsidP="00DA5BC1">
      <w:pPr>
        <w:pStyle w:val="Zdrojovkd"/>
      </w:pPr>
      <w:r>
        <w:t xml:space="preserve">        { }</w:t>
      </w:r>
    </w:p>
    <w:p w14:paraId="5BDC702A" w14:textId="77777777" w:rsidR="00DA5BC1" w:rsidRDefault="00DA5BC1" w:rsidP="00DA5BC1">
      <w:pPr>
        <w:pStyle w:val="Zdrojovkd"/>
      </w:pPr>
    </w:p>
    <w:p w14:paraId="32C7F385" w14:textId="77777777" w:rsidR="00DA5BC1" w:rsidRDefault="00DA5BC1" w:rsidP="00DA5BC1">
      <w:pPr>
        <w:pStyle w:val="Zdrojovkd"/>
      </w:pPr>
      <w:r>
        <w:t xml:space="preserve">        protected override void Update()</w:t>
      </w:r>
    </w:p>
    <w:p w14:paraId="3BD608B6" w14:textId="77777777" w:rsidR="00DA5BC1" w:rsidRDefault="00DA5BC1" w:rsidP="00DA5BC1">
      <w:pPr>
        <w:pStyle w:val="Zdrojovkd"/>
      </w:pPr>
      <w:r>
        <w:t xml:space="preserve">        {</w:t>
      </w:r>
    </w:p>
    <w:p w14:paraId="1D190E54" w14:textId="77777777" w:rsidR="00DA5BC1" w:rsidRDefault="00DA5BC1" w:rsidP="00DA5BC1">
      <w:pPr>
        <w:pStyle w:val="Zdrojovkd"/>
      </w:pPr>
      <w:r>
        <w:t xml:space="preserve">            if (Shared.AnimatedWorldReferences.FloatingTexts.Count &gt; 0)</w:t>
      </w:r>
    </w:p>
    <w:p w14:paraId="654768AE" w14:textId="77777777" w:rsidR="00DA5BC1" w:rsidRDefault="00DA5BC1" w:rsidP="00DA5BC1">
      <w:pPr>
        <w:pStyle w:val="Zdrojovkd"/>
      </w:pPr>
      <w:r>
        <w:t xml:space="preserve">            {</w:t>
      </w:r>
    </w:p>
    <w:p w14:paraId="7F87D5F1" w14:textId="77777777" w:rsidR="00DA5BC1" w:rsidRDefault="00DA5BC1" w:rsidP="00DA5BC1">
      <w:pPr>
        <w:pStyle w:val="Zdrojovkd"/>
      </w:pPr>
      <w:r>
        <w:t xml:space="preserve">                for (int i = 0; i &lt; Shared.AnimatedWorldReferences.FloatingTexts.Count; i++)</w:t>
      </w:r>
    </w:p>
    <w:p w14:paraId="19276CA0" w14:textId="77777777" w:rsidR="00DA5BC1" w:rsidRDefault="00DA5BC1" w:rsidP="00DA5BC1">
      <w:pPr>
        <w:pStyle w:val="Zdrojovkd"/>
      </w:pPr>
      <w:r>
        <w:t xml:space="preserve">                {</w:t>
      </w:r>
    </w:p>
    <w:p w14:paraId="187EE329" w14:textId="77777777" w:rsidR="00DA5BC1" w:rsidRDefault="00DA5BC1" w:rsidP="00DA5BC1">
      <w:pPr>
        <w:pStyle w:val="Zdrojovkd"/>
      </w:pPr>
      <w:r>
        <w:t xml:space="preserve">                    float StartTextBlockY = Shared.AnimatedWorldReferences.FloatingTextStartPosition[i];</w:t>
      </w:r>
    </w:p>
    <w:p w14:paraId="56DD55BD" w14:textId="77777777" w:rsidR="00DA5BC1" w:rsidRDefault="00DA5BC1" w:rsidP="00DA5BC1">
      <w:pPr>
        <w:pStyle w:val="Zdrojovkd"/>
      </w:pPr>
      <w:r>
        <w:t xml:space="preserve">                    TextBlock CurrentTextBlock = Shared.AnimatedWorldReferences.FloatingTexts[i];</w:t>
      </w:r>
    </w:p>
    <w:p w14:paraId="042F1632" w14:textId="77777777" w:rsidR="00DA5BC1" w:rsidRDefault="00DA5BC1" w:rsidP="00DA5BC1">
      <w:pPr>
        <w:pStyle w:val="Zdrojovkd"/>
      </w:pPr>
    </w:p>
    <w:p w14:paraId="1D732A2C" w14:textId="77777777" w:rsidR="00DA5BC1" w:rsidRDefault="00DA5BC1" w:rsidP="00DA5BC1">
      <w:pPr>
        <w:pStyle w:val="Zdrojovkd"/>
      </w:pPr>
      <w:r>
        <w:t xml:space="preserve">                    if (CurrentTextBlock.Transform.Position.Y &gt; StartTextBlockY - AnimationHeight)</w:t>
      </w:r>
    </w:p>
    <w:p w14:paraId="6625A1B0" w14:textId="77777777" w:rsidR="00DA5BC1" w:rsidRDefault="00DA5BC1" w:rsidP="00DA5BC1">
      <w:pPr>
        <w:pStyle w:val="Zdrojovkd"/>
      </w:pPr>
      <w:r>
        <w:t xml:space="preserve">                    {</w:t>
      </w:r>
    </w:p>
    <w:p w14:paraId="4CB8D69F" w14:textId="77777777" w:rsidR="00DA5BC1" w:rsidRDefault="00DA5BC1" w:rsidP="00DA5BC1">
      <w:pPr>
        <w:pStyle w:val="Zdrojovkd"/>
      </w:pPr>
      <w:r>
        <w:t xml:space="preserve">                        CurrentTextBlock.Transform.Position -= new Vector3(0, Engine.DeltaTime * AnimationSpeed, 0);</w:t>
      </w:r>
    </w:p>
    <w:p w14:paraId="6A0E6B00" w14:textId="77777777" w:rsidR="00DA5BC1" w:rsidRDefault="00DA5BC1" w:rsidP="00DA5BC1">
      <w:pPr>
        <w:pStyle w:val="Zdrojovkd"/>
      </w:pPr>
    </w:p>
    <w:p w14:paraId="462BC5A7" w14:textId="77777777" w:rsidR="00DA5BC1" w:rsidRDefault="00DA5BC1" w:rsidP="00DA5BC1">
      <w:pPr>
        <w:pStyle w:val="Zdrojovkd"/>
      </w:pPr>
      <w:r>
        <w:t xml:space="preserve">                        if (CurrentTextBlock.Transform.Position.Y &lt; StartTextBlockY - AnimationHeight)</w:t>
      </w:r>
    </w:p>
    <w:p w14:paraId="184A6BAA" w14:textId="77777777" w:rsidR="00DA5BC1" w:rsidRDefault="00DA5BC1" w:rsidP="00DA5BC1">
      <w:pPr>
        <w:pStyle w:val="Zdrojovkd"/>
      </w:pPr>
      <w:r>
        <w:t xml:space="preserve">                        {</w:t>
      </w:r>
    </w:p>
    <w:p w14:paraId="7A1123FC" w14:textId="77777777" w:rsidR="00DA5BC1" w:rsidRDefault="00DA5BC1" w:rsidP="00DA5BC1">
      <w:pPr>
        <w:pStyle w:val="Zdrojovkd"/>
      </w:pPr>
      <w:r>
        <w:t xml:space="preserve">                            Shared.AnimatedWorldReferences.FloatingTextStartPosition.RemoveAt(i);</w:t>
      </w:r>
    </w:p>
    <w:p w14:paraId="7E9E6278" w14:textId="77777777" w:rsidR="00DA5BC1" w:rsidRDefault="00DA5BC1" w:rsidP="00DA5BC1">
      <w:pPr>
        <w:pStyle w:val="Zdrojovkd"/>
      </w:pPr>
      <w:r>
        <w:t xml:space="preserve">                            Shared.AnimatedWorldReferences.FloatingTexts.RemoveAt(i);</w:t>
      </w:r>
    </w:p>
    <w:p w14:paraId="1D349367" w14:textId="77777777" w:rsidR="00DA5BC1" w:rsidRDefault="00DA5BC1" w:rsidP="00DA5BC1">
      <w:pPr>
        <w:pStyle w:val="Zdrojovkd"/>
      </w:pPr>
    </w:p>
    <w:p w14:paraId="05078900" w14:textId="77777777" w:rsidR="00DA5BC1" w:rsidRDefault="00DA5BC1" w:rsidP="00DA5BC1">
      <w:pPr>
        <w:pStyle w:val="Zdrojovkd"/>
      </w:pPr>
      <w:r>
        <w:t xml:space="preserve">                            CurrentTextBlock.Destroy();</w:t>
      </w:r>
    </w:p>
    <w:p w14:paraId="0D1F696B" w14:textId="77777777" w:rsidR="00DA5BC1" w:rsidRDefault="00DA5BC1" w:rsidP="00DA5BC1">
      <w:pPr>
        <w:pStyle w:val="Zdrojovkd"/>
      </w:pPr>
    </w:p>
    <w:p w14:paraId="091BEBFE" w14:textId="77777777" w:rsidR="00DA5BC1" w:rsidRDefault="00DA5BC1" w:rsidP="00DA5BC1">
      <w:pPr>
        <w:pStyle w:val="Zdrojovkd"/>
      </w:pPr>
      <w:r>
        <w:t xml:space="preserve">                            i--;</w:t>
      </w:r>
    </w:p>
    <w:p w14:paraId="0F3912A5" w14:textId="77777777" w:rsidR="00DA5BC1" w:rsidRDefault="00DA5BC1" w:rsidP="00DA5BC1">
      <w:pPr>
        <w:pStyle w:val="Zdrojovkd"/>
      </w:pPr>
      <w:r>
        <w:t xml:space="preserve">                        }</w:t>
      </w:r>
    </w:p>
    <w:p w14:paraId="1B8CED3B" w14:textId="77777777" w:rsidR="00DA5BC1" w:rsidRDefault="00DA5BC1" w:rsidP="00DA5BC1">
      <w:pPr>
        <w:pStyle w:val="Zdrojovkd"/>
      </w:pPr>
      <w:r>
        <w:t xml:space="preserve">                    }</w:t>
      </w:r>
    </w:p>
    <w:p w14:paraId="0875A723" w14:textId="77777777" w:rsidR="00DA5BC1" w:rsidRDefault="00DA5BC1" w:rsidP="00DA5BC1">
      <w:pPr>
        <w:pStyle w:val="Zdrojovkd"/>
      </w:pPr>
      <w:r>
        <w:t xml:space="preserve">                }</w:t>
      </w:r>
    </w:p>
    <w:p w14:paraId="24998DC2" w14:textId="77777777" w:rsidR="00DA5BC1" w:rsidRDefault="00DA5BC1" w:rsidP="00DA5BC1">
      <w:pPr>
        <w:pStyle w:val="Zdrojovkd"/>
      </w:pPr>
      <w:r>
        <w:t xml:space="preserve">            }</w:t>
      </w:r>
    </w:p>
    <w:p w14:paraId="31E00D1D" w14:textId="77777777" w:rsidR="00DA5BC1" w:rsidRDefault="00DA5BC1" w:rsidP="00DA5BC1">
      <w:pPr>
        <w:pStyle w:val="Zdrojovkd"/>
      </w:pPr>
      <w:r>
        <w:t xml:space="preserve">        }</w:t>
      </w:r>
    </w:p>
    <w:p w14:paraId="7B63EFDE" w14:textId="77777777" w:rsidR="00DA5BC1" w:rsidRDefault="00DA5BC1" w:rsidP="00DA5BC1">
      <w:pPr>
        <w:pStyle w:val="Zdrojovkd"/>
      </w:pPr>
      <w:r>
        <w:t xml:space="preserve">    }</w:t>
      </w:r>
    </w:p>
    <w:p w14:paraId="352BE54C" w14:textId="43F60BCA" w:rsidR="00DA5BC1" w:rsidRPr="00DA5BC1" w:rsidRDefault="00DA5BC1" w:rsidP="00DA5BC1">
      <w:pPr>
        <w:pStyle w:val="Zdrojovkd"/>
      </w:pPr>
      <w:r>
        <w:t>}</w:t>
      </w:r>
    </w:p>
    <w:p w14:paraId="01BF6C26" w14:textId="7645ECB3" w:rsidR="00CA7D0B" w:rsidRDefault="00802EE1" w:rsidP="00CA7D0B">
      <w:pPr>
        <w:pStyle w:val="Nadpis4"/>
      </w:pPr>
      <w:r>
        <w:t>Assets/Scripts/</w:t>
      </w:r>
      <w:r w:rsidR="00CA7D0B">
        <w:t>GUIUpdateScript.cs</w:t>
      </w:r>
    </w:p>
    <w:p w14:paraId="6C71E2CC" w14:textId="77777777" w:rsidR="00DA5BC1" w:rsidRDefault="00DA5BC1" w:rsidP="00DA5BC1">
      <w:pPr>
        <w:pStyle w:val="Zdrojovkd"/>
      </w:pPr>
      <w:r>
        <w:t>using DKEngine;</w:t>
      </w:r>
    </w:p>
    <w:p w14:paraId="6816AA49" w14:textId="77777777" w:rsidR="00DA5BC1" w:rsidRDefault="00DA5BC1" w:rsidP="00DA5BC1">
      <w:pPr>
        <w:pStyle w:val="Zdrojovkd"/>
      </w:pPr>
      <w:r>
        <w:t>using DKEngine.Core;</w:t>
      </w:r>
    </w:p>
    <w:p w14:paraId="488FAE3A" w14:textId="77777777" w:rsidR="00DA5BC1" w:rsidRDefault="00DA5BC1" w:rsidP="00DA5BC1">
      <w:pPr>
        <w:pStyle w:val="Zdrojovkd"/>
      </w:pPr>
      <w:r>
        <w:t>using DKEngine.Core.Components;</w:t>
      </w:r>
    </w:p>
    <w:p w14:paraId="4B1BBCA3" w14:textId="77777777" w:rsidR="00DA5BC1" w:rsidRDefault="00DA5BC1" w:rsidP="00DA5BC1">
      <w:pPr>
        <w:pStyle w:val="Zdrojovkd"/>
      </w:pPr>
      <w:r>
        <w:t>using DKEngine.Core.UI;</w:t>
      </w:r>
    </w:p>
    <w:p w14:paraId="0220A3B1" w14:textId="77777777" w:rsidR="00DA5BC1" w:rsidRDefault="00DA5BC1" w:rsidP="00DA5BC1">
      <w:pPr>
        <w:pStyle w:val="Zdrojovkd"/>
      </w:pPr>
    </w:p>
    <w:p w14:paraId="3934750C" w14:textId="77777777" w:rsidR="00DA5BC1" w:rsidRDefault="00DA5BC1" w:rsidP="00DA5BC1">
      <w:pPr>
        <w:pStyle w:val="Zdrojovkd"/>
      </w:pPr>
      <w:r>
        <w:t>namespace MarIO.Assets.Scripts</w:t>
      </w:r>
    </w:p>
    <w:p w14:paraId="2C7B2C99" w14:textId="77777777" w:rsidR="00DA5BC1" w:rsidRDefault="00DA5BC1" w:rsidP="00DA5BC1">
      <w:pPr>
        <w:pStyle w:val="Zdrojovkd"/>
      </w:pPr>
      <w:r>
        <w:t>{</w:t>
      </w:r>
    </w:p>
    <w:p w14:paraId="0C6AAEE5" w14:textId="77777777" w:rsidR="00DA5BC1" w:rsidRDefault="00DA5BC1" w:rsidP="00DA5BC1">
      <w:pPr>
        <w:pStyle w:val="Zdrojovkd"/>
      </w:pPr>
      <w:r>
        <w:t xml:space="preserve">    public class GUIUpdateScript : Script</w:t>
      </w:r>
    </w:p>
    <w:p w14:paraId="73C43B57" w14:textId="77777777" w:rsidR="00DA5BC1" w:rsidRDefault="00DA5BC1" w:rsidP="00DA5BC1">
      <w:pPr>
        <w:pStyle w:val="Zdrojovkd"/>
      </w:pPr>
      <w:r>
        <w:t xml:space="preserve">    {</w:t>
      </w:r>
    </w:p>
    <w:p w14:paraId="4A2562A1" w14:textId="77777777" w:rsidR="00DA5BC1" w:rsidRDefault="00DA5BC1" w:rsidP="00DA5BC1">
      <w:pPr>
        <w:pStyle w:val="Zdrojovkd"/>
      </w:pPr>
      <w:r>
        <w:t xml:space="preserve">        private TextBlock Time;</w:t>
      </w:r>
    </w:p>
    <w:p w14:paraId="1745953B" w14:textId="77777777" w:rsidR="00DA5BC1" w:rsidRDefault="00DA5BC1" w:rsidP="00DA5BC1">
      <w:pPr>
        <w:pStyle w:val="Zdrojovkd"/>
      </w:pPr>
      <w:r>
        <w:t xml:space="preserve">        private TextBlock Coins;</w:t>
      </w:r>
    </w:p>
    <w:p w14:paraId="637AAAA2" w14:textId="77777777" w:rsidR="00DA5BC1" w:rsidRDefault="00DA5BC1" w:rsidP="00DA5BC1">
      <w:pPr>
        <w:pStyle w:val="Zdrojovkd"/>
      </w:pPr>
      <w:r>
        <w:t xml:space="preserve">        private TextBlock World;</w:t>
      </w:r>
    </w:p>
    <w:p w14:paraId="73F0FD83" w14:textId="77777777" w:rsidR="00DA5BC1" w:rsidRDefault="00DA5BC1" w:rsidP="00DA5BC1">
      <w:pPr>
        <w:pStyle w:val="Zdrojovkd"/>
      </w:pPr>
      <w:r>
        <w:t xml:space="preserve">        private TextBlock Lives;</w:t>
      </w:r>
    </w:p>
    <w:p w14:paraId="7F3A83AC" w14:textId="77777777" w:rsidR="00DA5BC1" w:rsidRDefault="00DA5BC1" w:rsidP="00DA5BC1">
      <w:pPr>
        <w:pStyle w:val="Zdrojovkd"/>
      </w:pPr>
      <w:r>
        <w:t xml:space="preserve">        private TextBlock Score;</w:t>
      </w:r>
    </w:p>
    <w:p w14:paraId="02DA4BB5" w14:textId="77777777" w:rsidR="00DA5BC1" w:rsidRDefault="00DA5BC1" w:rsidP="00DA5BC1">
      <w:pPr>
        <w:pStyle w:val="Zdrojovkd"/>
      </w:pPr>
    </w:p>
    <w:p w14:paraId="0B9719BA" w14:textId="77777777" w:rsidR="00DA5BC1" w:rsidRDefault="00DA5BC1" w:rsidP="00DA5BC1">
      <w:pPr>
        <w:pStyle w:val="Zdrojovkd"/>
      </w:pPr>
      <w:r>
        <w:t xml:space="preserve">        public GUIUpdateScript(GameObject Parent) : base(Parent)</w:t>
      </w:r>
    </w:p>
    <w:p w14:paraId="3EC2A62D" w14:textId="77777777" w:rsidR="00DA5BC1" w:rsidRDefault="00DA5BC1" w:rsidP="00DA5BC1">
      <w:pPr>
        <w:pStyle w:val="Zdrojovkd"/>
      </w:pPr>
      <w:r>
        <w:t xml:space="preserve">        { }</w:t>
      </w:r>
    </w:p>
    <w:p w14:paraId="4C6DE042" w14:textId="77777777" w:rsidR="00DA5BC1" w:rsidRDefault="00DA5BC1" w:rsidP="00DA5BC1">
      <w:pPr>
        <w:pStyle w:val="Zdrojovkd"/>
      </w:pPr>
    </w:p>
    <w:p w14:paraId="2E411F51" w14:textId="77777777" w:rsidR="00DA5BC1" w:rsidRDefault="00DA5BC1" w:rsidP="00DA5BC1">
      <w:pPr>
        <w:pStyle w:val="Zdrojovkd"/>
      </w:pPr>
      <w:r>
        <w:t xml:space="preserve">        protected override void OnColliderEnter(Collider e)</w:t>
      </w:r>
    </w:p>
    <w:p w14:paraId="135B2A04" w14:textId="77777777" w:rsidR="00DA5BC1" w:rsidRDefault="00DA5BC1" w:rsidP="00DA5BC1">
      <w:pPr>
        <w:pStyle w:val="Zdrojovkd"/>
      </w:pPr>
      <w:r>
        <w:t xml:space="preserve">        { }</w:t>
      </w:r>
    </w:p>
    <w:p w14:paraId="2B6788C9" w14:textId="77777777" w:rsidR="00DA5BC1" w:rsidRDefault="00DA5BC1" w:rsidP="00DA5BC1">
      <w:pPr>
        <w:pStyle w:val="Zdrojovkd"/>
      </w:pPr>
    </w:p>
    <w:p w14:paraId="3DF75CBD" w14:textId="77777777" w:rsidR="00DA5BC1" w:rsidRDefault="00DA5BC1" w:rsidP="00DA5BC1">
      <w:pPr>
        <w:pStyle w:val="Zdrojovkd"/>
      </w:pPr>
      <w:r>
        <w:t xml:space="preserve">        protected override void Start()</w:t>
      </w:r>
    </w:p>
    <w:p w14:paraId="55AD90B5" w14:textId="77777777" w:rsidR="00DA5BC1" w:rsidRDefault="00DA5BC1" w:rsidP="00DA5BC1">
      <w:pPr>
        <w:pStyle w:val="Zdrojovkd"/>
      </w:pPr>
      <w:r>
        <w:lastRenderedPageBreak/>
        <w:t xml:space="preserve">        {</w:t>
      </w:r>
    </w:p>
    <w:p w14:paraId="7E95459E" w14:textId="77777777" w:rsidR="00DA5BC1" w:rsidRDefault="00DA5BC1" w:rsidP="00DA5BC1">
      <w:pPr>
        <w:pStyle w:val="Zdrojovkd"/>
      </w:pPr>
      <w:r>
        <w:t xml:space="preserve">            this.World = GameObject.Find&lt;TextBlock&gt;("txt_World");</w:t>
      </w:r>
    </w:p>
    <w:p w14:paraId="3F9CC4BF" w14:textId="77777777" w:rsidR="00DA5BC1" w:rsidRDefault="00DA5BC1" w:rsidP="00DA5BC1">
      <w:pPr>
        <w:pStyle w:val="Zdrojovkd"/>
      </w:pPr>
      <w:r>
        <w:t xml:space="preserve">            this.Time = GameObject.Find&lt;TextBlock&gt;("txt_Time");</w:t>
      </w:r>
    </w:p>
    <w:p w14:paraId="7C34A116" w14:textId="77777777" w:rsidR="00DA5BC1" w:rsidRDefault="00DA5BC1" w:rsidP="00DA5BC1">
      <w:pPr>
        <w:pStyle w:val="Zdrojovkd"/>
      </w:pPr>
      <w:r>
        <w:t xml:space="preserve">            this.Score = GameObject.Find&lt;TextBlock&gt;("txt_Score");</w:t>
      </w:r>
    </w:p>
    <w:p w14:paraId="0A14B0B2" w14:textId="77777777" w:rsidR="00DA5BC1" w:rsidRDefault="00DA5BC1" w:rsidP="00DA5BC1">
      <w:pPr>
        <w:pStyle w:val="Zdrojovkd"/>
      </w:pPr>
      <w:r>
        <w:t xml:space="preserve">            this.Coins = GameObject.Find&lt;TextBlock&gt;("txt_Coins");</w:t>
      </w:r>
    </w:p>
    <w:p w14:paraId="56CB5F20" w14:textId="77777777" w:rsidR="00DA5BC1" w:rsidRDefault="00DA5BC1" w:rsidP="00DA5BC1">
      <w:pPr>
        <w:pStyle w:val="Zdrojovkd"/>
      </w:pPr>
      <w:r>
        <w:t xml:space="preserve">            this.Lives = GameObject.Find&lt;TextBlock&gt;("txt_Lives");</w:t>
      </w:r>
    </w:p>
    <w:p w14:paraId="530D2CE2" w14:textId="77777777" w:rsidR="00DA5BC1" w:rsidRDefault="00DA5BC1" w:rsidP="00DA5BC1">
      <w:pPr>
        <w:pStyle w:val="Zdrojovkd"/>
      </w:pPr>
    </w:p>
    <w:p w14:paraId="3B7FC746" w14:textId="77777777" w:rsidR="00DA5BC1" w:rsidRDefault="00DA5BC1" w:rsidP="00DA5BC1">
      <w:pPr>
        <w:pStyle w:val="Zdrojovkd"/>
      </w:pPr>
      <w:r>
        <w:t xml:space="preserve">            this.World.Text = Engine.SceneName;</w:t>
      </w:r>
    </w:p>
    <w:p w14:paraId="300C94DC" w14:textId="77777777" w:rsidR="00DA5BC1" w:rsidRDefault="00DA5BC1" w:rsidP="00DA5BC1">
      <w:pPr>
        <w:pStyle w:val="Zdrojovkd"/>
      </w:pPr>
      <w:r>
        <w:t xml:space="preserve">            this.Time.Text = string.Format("{0:000}", Shared.Mechanics.TimeLeft.TotalSeconds);</w:t>
      </w:r>
    </w:p>
    <w:p w14:paraId="6DB779E3" w14:textId="77777777" w:rsidR="00DA5BC1" w:rsidRDefault="00DA5BC1" w:rsidP="00DA5BC1">
      <w:pPr>
        <w:pStyle w:val="Zdrojovkd"/>
      </w:pPr>
      <w:r>
        <w:t xml:space="preserve">            this.Score.Text = Shared.Mechanics.GameScoreStr;</w:t>
      </w:r>
    </w:p>
    <w:p w14:paraId="32CBDB9F" w14:textId="77777777" w:rsidR="00DA5BC1" w:rsidRDefault="00DA5BC1" w:rsidP="00DA5BC1">
      <w:pPr>
        <w:pStyle w:val="Zdrojovkd"/>
      </w:pPr>
      <w:r>
        <w:t xml:space="preserve">            this.Coins.Text = string.Format("*{0:00}", Shared.Mechanics.CoinsCount);</w:t>
      </w:r>
    </w:p>
    <w:p w14:paraId="51B53ACD" w14:textId="77777777" w:rsidR="00DA5BC1" w:rsidRDefault="00DA5BC1" w:rsidP="00DA5BC1">
      <w:pPr>
        <w:pStyle w:val="Zdrojovkd"/>
      </w:pPr>
      <w:r>
        <w:t xml:space="preserve">            this.Lives.Text = string.Format("*{0:00}", Shared.Mechanics.Lives);</w:t>
      </w:r>
    </w:p>
    <w:p w14:paraId="309DB4B9" w14:textId="77777777" w:rsidR="00DA5BC1" w:rsidRDefault="00DA5BC1" w:rsidP="00DA5BC1">
      <w:pPr>
        <w:pStyle w:val="Zdrojovkd"/>
      </w:pPr>
      <w:r>
        <w:t xml:space="preserve">        }</w:t>
      </w:r>
    </w:p>
    <w:p w14:paraId="2D2AE66A" w14:textId="77777777" w:rsidR="00DA5BC1" w:rsidRDefault="00DA5BC1" w:rsidP="00DA5BC1">
      <w:pPr>
        <w:pStyle w:val="Zdrojovkd"/>
      </w:pPr>
    </w:p>
    <w:p w14:paraId="61D635BD" w14:textId="77777777" w:rsidR="00DA5BC1" w:rsidRDefault="00DA5BC1" w:rsidP="00DA5BC1">
      <w:pPr>
        <w:pStyle w:val="Zdrojovkd"/>
      </w:pPr>
      <w:r>
        <w:t xml:space="preserve">        protected override void Update()</w:t>
      </w:r>
    </w:p>
    <w:p w14:paraId="71D88D91" w14:textId="77777777" w:rsidR="00DA5BC1" w:rsidRDefault="00DA5BC1" w:rsidP="00DA5BC1">
      <w:pPr>
        <w:pStyle w:val="Zdrojovkd"/>
      </w:pPr>
      <w:r>
        <w:t xml:space="preserve">        {</w:t>
      </w:r>
    </w:p>
    <w:p w14:paraId="1BBBE1D3" w14:textId="77777777" w:rsidR="00DA5BC1" w:rsidRDefault="00DA5BC1" w:rsidP="00DA5BC1">
      <w:pPr>
        <w:pStyle w:val="Zdrojovkd"/>
      </w:pPr>
      <w:r>
        <w:t xml:space="preserve">            this.Time.Text = string.Format("{0:000}", Shared.Mechanics.TimeLeft.TotalSeconds);</w:t>
      </w:r>
    </w:p>
    <w:p w14:paraId="11D30FBB" w14:textId="77777777" w:rsidR="00DA5BC1" w:rsidRDefault="00DA5BC1" w:rsidP="00DA5BC1">
      <w:pPr>
        <w:pStyle w:val="Zdrojovkd"/>
      </w:pPr>
      <w:r>
        <w:t xml:space="preserve">            this.Score.Text = Shared.Mechanics.GameScoreStr;</w:t>
      </w:r>
    </w:p>
    <w:p w14:paraId="690F35A0" w14:textId="77777777" w:rsidR="00DA5BC1" w:rsidRDefault="00DA5BC1" w:rsidP="00DA5BC1">
      <w:pPr>
        <w:pStyle w:val="Zdrojovkd"/>
      </w:pPr>
      <w:r>
        <w:t xml:space="preserve">            this.Coins.Text = string.Format("*{0:00}", Shared.Mechanics.CoinsCount);</w:t>
      </w:r>
    </w:p>
    <w:p w14:paraId="078919EA" w14:textId="77777777" w:rsidR="00DA5BC1" w:rsidRDefault="00DA5BC1" w:rsidP="00DA5BC1">
      <w:pPr>
        <w:pStyle w:val="Zdrojovkd"/>
      </w:pPr>
      <w:r>
        <w:t xml:space="preserve">            this.Lives.Text = string.Format("*{0:00}", Shared.Mechanics.Lives);</w:t>
      </w:r>
    </w:p>
    <w:p w14:paraId="31B3D0DE" w14:textId="77777777" w:rsidR="00DA5BC1" w:rsidRDefault="00DA5BC1" w:rsidP="00DA5BC1">
      <w:pPr>
        <w:pStyle w:val="Zdrojovkd"/>
      </w:pPr>
      <w:r>
        <w:t xml:space="preserve">        }</w:t>
      </w:r>
    </w:p>
    <w:p w14:paraId="5A60AA97" w14:textId="77777777" w:rsidR="00DA5BC1" w:rsidRDefault="00DA5BC1" w:rsidP="00DA5BC1">
      <w:pPr>
        <w:pStyle w:val="Zdrojovkd"/>
      </w:pPr>
      <w:r>
        <w:t xml:space="preserve">    }</w:t>
      </w:r>
    </w:p>
    <w:p w14:paraId="73969273" w14:textId="497D49CF" w:rsidR="00DA5BC1" w:rsidRPr="00DA5BC1" w:rsidRDefault="00DA5BC1" w:rsidP="00DA5BC1">
      <w:pPr>
        <w:pStyle w:val="Zdrojovkd"/>
      </w:pPr>
      <w:r>
        <w:t>}</w:t>
      </w:r>
    </w:p>
    <w:p w14:paraId="15E7271B" w14:textId="0902F4B4" w:rsidR="00CA7D0B" w:rsidRDefault="00CA7D0B" w:rsidP="00CA7D0B">
      <w:pPr>
        <w:pStyle w:val="Nadpis4"/>
      </w:pPr>
      <w:r>
        <w:t>Assets/Scripts/</w:t>
      </w:r>
      <w:r>
        <w:t>MainMenuSpawnScript.cs</w:t>
      </w:r>
    </w:p>
    <w:p w14:paraId="2D5A7312" w14:textId="77777777" w:rsidR="00DA5BC1" w:rsidRDefault="00DA5BC1" w:rsidP="00DA5BC1">
      <w:pPr>
        <w:pStyle w:val="Zdrojovkd"/>
      </w:pPr>
      <w:r>
        <w:t>using DKEngine.Core;</w:t>
      </w:r>
    </w:p>
    <w:p w14:paraId="01FD46B8" w14:textId="77777777" w:rsidR="00DA5BC1" w:rsidRDefault="00DA5BC1" w:rsidP="00DA5BC1">
      <w:pPr>
        <w:pStyle w:val="Zdrojovkd"/>
      </w:pPr>
      <w:r>
        <w:t>using DKEngine.Core.Components;</w:t>
      </w:r>
    </w:p>
    <w:p w14:paraId="6C8EB7C4" w14:textId="77777777" w:rsidR="00DA5BC1" w:rsidRDefault="00DA5BC1" w:rsidP="00DA5BC1">
      <w:pPr>
        <w:pStyle w:val="Zdrojovkd"/>
      </w:pPr>
      <w:r>
        <w:t>using MarIO.Assets.Models;</w:t>
      </w:r>
    </w:p>
    <w:p w14:paraId="3A2CB984" w14:textId="77777777" w:rsidR="00DA5BC1" w:rsidRDefault="00DA5BC1" w:rsidP="00DA5BC1">
      <w:pPr>
        <w:pStyle w:val="Zdrojovkd"/>
      </w:pPr>
    </w:p>
    <w:p w14:paraId="60D5C94E" w14:textId="77777777" w:rsidR="00DA5BC1" w:rsidRDefault="00DA5BC1" w:rsidP="00DA5BC1">
      <w:pPr>
        <w:pStyle w:val="Zdrojovkd"/>
      </w:pPr>
      <w:r>
        <w:t>namespace MarIO.Assets.Scripts</w:t>
      </w:r>
    </w:p>
    <w:p w14:paraId="049892B3" w14:textId="77777777" w:rsidR="00DA5BC1" w:rsidRDefault="00DA5BC1" w:rsidP="00DA5BC1">
      <w:pPr>
        <w:pStyle w:val="Zdrojovkd"/>
      </w:pPr>
      <w:r>
        <w:t>{</w:t>
      </w:r>
    </w:p>
    <w:p w14:paraId="6C409CF0" w14:textId="77777777" w:rsidR="00DA5BC1" w:rsidRDefault="00DA5BC1" w:rsidP="00DA5BC1">
      <w:pPr>
        <w:pStyle w:val="Zdrojovkd"/>
      </w:pPr>
      <w:r>
        <w:t xml:space="preserve">    public class MainMenuSpawnScript : Script</w:t>
      </w:r>
    </w:p>
    <w:p w14:paraId="05D1A112" w14:textId="77777777" w:rsidR="00DA5BC1" w:rsidRDefault="00DA5BC1" w:rsidP="00DA5BC1">
      <w:pPr>
        <w:pStyle w:val="Zdrojovkd"/>
      </w:pPr>
      <w:r>
        <w:t xml:space="preserve">    {</w:t>
      </w:r>
    </w:p>
    <w:p w14:paraId="561CE902" w14:textId="77777777" w:rsidR="00DA5BC1" w:rsidRDefault="00DA5BC1" w:rsidP="00DA5BC1">
      <w:pPr>
        <w:pStyle w:val="Zdrojovkd"/>
      </w:pPr>
      <w:r>
        <w:t xml:space="preserve">        private Vector3 Position;</w:t>
      </w:r>
    </w:p>
    <w:p w14:paraId="2E23D7C8" w14:textId="77777777" w:rsidR="00DA5BC1" w:rsidRDefault="00DA5BC1" w:rsidP="00DA5BC1">
      <w:pPr>
        <w:pStyle w:val="Zdrojovkd"/>
      </w:pPr>
    </w:p>
    <w:p w14:paraId="3019D645" w14:textId="77777777" w:rsidR="00DA5BC1" w:rsidRDefault="00DA5BC1" w:rsidP="00DA5BC1">
      <w:pPr>
        <w:pStyle w:val="Zdrojovkd"/>
      </w:pPr>
      <w:r>
        <w:t xml:space="preserve">        public MainMenuSpawnScript(GameObject Parent) : base(Parent)</w:t>
      </w:r>
    </w:p>
    <w:p w14:paraId="6A3DDAE6" w14:textId="77777777" w:rsidR="00DA5BC1" w:rsidRDefault="00DA5BC1" w:rsidP="00DA5BC1">
      <w:pPr>
        <w:pStyle w:val="Zdrojovkd"/>
      </w:pPr>
      <w:r>
        <w:t xml:space="preserve">        { }</w:t>
      </w:r>
    </w:p>
    <w:p w14:paraId="62038E7B" w14:textId="77777777" w:rsidR="00DA5BC1" w:rsidRDefault="00DA5BC1" w:rsidP="00DA5BC1">
      <w:pPr>
        <w:pStyle w:val="Zdrojovkd"/>
      </w:pPr>
    </w:p>
    <w:p w14:paraId="3D7DF839" w14:textId="77777777" w:rsidR="00DA5BC1" w:rsidRDefault="00DA5BC1" w:rsidP="00DA5BC1">
      <w:pPr>
        <w:pStyle w:val="Zdrojovkd"/>
      </w:pPr>
      <w:r>
        <w:t xml:space="preserve">        protected override void OnColliderEnter(Collider e)</w:t>
      </w:r>
    </w:p>
    <w:p w14:paraId="24A87FFF" w14:textId="77777777" w:rsidR="00DA5BC1" w:rsidRDefault="00DA5BC1" w:rsidP="00DA5BC1">
      <w:pPr>
        <w:pStyle w:val="Zdrojovkd"/>
      </w:pPr>
      <w:r>
        <w:t xml:space="preserve">        {</w:t>
      </w:r>
    </w:p>
    <w:p w14:paraId="6F431294" w14:textId="77777777" w:rsidR="00DA5BC1" w:rsidRDefault="00DA5BC1" w:rsidP="00DA5BC1">
      <w:pPr>
        <w:pStyle w:val="Zdrojovkd"/>
      </w:pPr>
      <w:r>
        <w:t xml:space="preserve">            e.Parent.Transform.Position = Position;</w:t>
      </w:r>
    </w:p>
    <w:p w14:paraId="7B2CB9C3" w14:textId="77777777" w:rsidR="00DA5BC1" w:rsidRDefault="00DA5BC1" w:rsidP="00DA5BC1">
      <w:pPr>
        <w:pStyle w:val="Zdrojovkd"/>
      </w:pPr>
      <w:r>
        <w:t xml:space="preserve">        }</w:t>
      </w:r>
    </w:p>
    <w:p w14:paraId="7DDF73BC" w14:textId="77777777" w:rsidR="00DA5BC1" w:rsidRDefault="00DA5BC1" w:rsidP="00DA5BC1">
      <w:pPr>
        <w:pStyle w:val="Zdrojovkd"/>
      </w:pPr>
    </w:p>
    <w:p w14:paraId="0067E3EB" w14:textId="77777777" w:rsidR="00DA5BC1" w:rsidRDefault="00DA5BC1" w:rsidP="00DA5BC1">
      <w:pPr>
        <w:pStyle w:val="Zdrojovkd"/>
      </w:pPr>
      <w:r>
        <w:t xml:space="preserve">        protected override void Start()</w:t>
      </w:r>
    </w:p>
    <w:p w14:paraId="2C9F6226" w14:textId="77777777" w:rsidR="00DA5BC1" w:rsidRDefault="00DA5BC1" w:rsidP="00DA5BC1">
      <w:pPr>
        <w:pStyle w:val="Zdrojovkd"/>
      </w:pPr>
      <w:r>
        <w:t xml:space="preserve">        {</w:t>
      </w:r>
    </w:p>
    <w:p w14:paraId="798512FC" w14:textId="77777777" w:rsidR="00DA5BC1" w:rsidRDefault="00DA5BC1" w:rsidP="00DA5BC1">
      <w:pPr>
        <w:pStyle w:val="Zdrojovkd"/>
      </w:pPr>
      <w:r>
        <w:t xml:space="preserve">            Position = new Vector3(320, 176, 0);</w:t>
      </w:r>
    </w:p>
    <w:p w14:paraId="01364B35" w14:textId="77777777" w:rsidR="00DA5BC1" w:rsidRDefault="00DA5BC1" w:rsidP="00DA5BC1">
      <w:pPr>
        <w:pStyle w:val="Zdrojovkd"/>
      </w:pPr>
    </w:p>
    <w:p w14:paraId="1AEFD4E5" w14:textId="77777777" w:rsidR="00DA5BC1" w:rsidRDefault="00DA5BC1" w:rsidP="00DA5BC1">
      <w:pPr>
        <w:pStyle w:val="Zdrojovkd"/>
      </w:pPr>
      <w:r>
        <w:t xml:space="preserve">            Goomba e = new Goomba()</w:t>
      </w:r>
    </w:p>
    <w:p w14:paraId="7DC72836" w14:textId="77777777" w:rsidR="00DA5BC1" w:rsidRDefault="00DA5BC1" w:rsidP="00DA5BC1">
      <w:pPr>
        <w:pStyle w:val="Zdrojovkd"/>
      </w:pPr>
      <w:r>
        <w:t xml:space="preserve">            {</w:t>
      </w:r>
    </w:p>
    <w:p w14:paraId="5C5E8ED9" w14:textId="77777777" w:rsidR="00DA5BC1" w:rsidRDefault="00DA5BC1" w:rsidP="00DA5BC1">
      <w:pPr>
        <w:pStyle w:val="Zdrojovkd"/>
      </w:pPr>
      <w:r>
        <w:t xml:space="preserve">                Name = "Bot"</w:t>
      </w:r>
    </w:p>
    <w:p w14:paraId="329AFA5E" w14:textId="77777777" w:rsidR="00DA5BC1" w:rsidRDefault="00DA5BC1" w:rsidP="00DA5BC1">
      <w:pPr>
        <w:pStyle w:val="Zdrojovkd"/>
      </w:pPr>
      <w:r>
        <w:t xml:space="preserve">            };</w:t>
      </w:r>
    </w:p>
    <w:p w14:paraId="7E83B253" w14:textId="77777777" w:rsidR="00DA5BC1" w:rsidRDefault="00DA5BC1" w:rsidP="00DA5BC1">
      <w:pPr>
        <w:pStyle w:val="Zdrojovkd"/>
      </w:pPr>
      <w:r>
        <w:t xml:space="preserve">            e.Transform.Position = Position;</w:t>
      </w:r>
    </w:p>
    <w:p w14:paraId="1D5D139D" w14:textId="77777777" w:rsidR="00DA5BC1" w:rsidRDefault="00DA5BC1" w:rsidP="00DA5BC1">
      <w:pPr>
        <w:pStyle w:val="Zdrojovkd"/>
      </w:pPr>
      <w:r>
        <w:t xml:space="preserve">        }</w:t>
      </w:r>
    </w:p>
    <w:p w14:paraId="16C63273" w14:textId="77777777" w:rsidR="00DA5BC1" w:rsidRDefault="00DA5BC1" w:rsidP="00DA5BC1">
      <w:pPr>
        <w:pStyle w:val="Zdrojovkd"/>
      </w:pPr>
    </w:p>
    <w:p w14:paraId="4C8A1309" w14:textId="77777777" w:rsidR="00DA5BC1" w:rsidRDefault="00DA5BC1" w:rsidP="00DA5BC1">
      <w:pPr>
        <w:pStyle w:val="Zdrojovkd"/>
      </w:pPr>
      <w:r>
        <w:t xml:space="preserve">        protected override void Update()</w:t>
      </w:r>
    </w:p>
    <w:p w14:paraId="68090F04" w14:textId="77777777" w:rsidR="00DA5BC1" w:rsidRDefault="00DA5BC1" w:rsidP="00DA5BC1">
      <w:pPr>
        <w:pStyle w:val="Zdrojovkd"/>
      </w:pPr>
      <w:r>
        <w:t xml:space="preserve">        { }</w:t>
      </w:r>
    </w:p>
    <w:p w14:paraId="3E9208FC" w14:textId="77777777" w:rsidR="00DA5BC1" w:rsidRDefault="00DA5BC1" w:rsidP="00DA5BC1">
      <w:pPr>
        <w:pStyle w:val="Zdrojovkd"/>
      </w:pPr>
      <w:r>
        <w:t xml:space="preserve">    }</w:t>
      </w:r>
    </w:p>
    <w:p w14:paraId="51724DA5" w14:textId="036F810B" w:rsidR="00DA5BC1" w:rsidRPr="00DA5BC1" w:rsidRDefault="00DA5BC1" w:rsidP="00DA5BC1">
      <w:pPr>
        <w:pStyle w:val="Zdrojovkd"/>
      </w:pPr>
      <w:r>
        <w:t>}</w:t>
      </w:r>
    </w:p>
    <w:p w14:paraId="03B4806A" w14:textId="42435845" w:rsidR="00CA7D0B" w:rsidRDefault="00802EE1" w:rsidP="00CA7D0B">
      <w:pPr>
        <w:pStyle w:val="Nadpis4"/>
      </w:pPr>
      <w:r>
        <w:t>Assets/Scripts/</w:t>
      </w:r>
      <w:r w:rsidR="00CA7D0B">
        <w:t>MarioTriggerColliderScript.cs</w:t>
      </w:r>
    </w:p>
    <w:p w14:paraId="52BC78CB" w14:textId="77777777" w:rsidR="00DA5BC1" w:rsidRDefault="00DA5BC1" w:rsidP="00DA5BC1">
      <w:pPr>
        <w:pStyle w:val="Zdrojovkd"/>
      </w:pPr>
      <w:r>
        <w:t>using DKEngine.Core;</w:t>
      </w:r>
    </w:p>
    <w:p w14:paraId="2372D917" w14:textId="77777777" w:rsidR="00DA5BC1" w:rsidRDefault="00DA5BC1" w:rsidP="00DA5BC1">
      <w:pPr>
        <w:pStyle w:val="Zdrojovkd"/>
      </w:pPr>
      <w:r>
        <w:t>using DKEngine.Core.Components;</w:t>
      </w:r>
    </w:p>
    <w:p w14:paraId="07FF1CED" w14:textId="77777777" w:rsidR="00DA5BC1" w:rsidRDefault="00DA5BC1" w:rsidP="00DA5BC1">
      <w:pPr>
        <w:pStyle w:val="Zdrojovkd"/>
      </w:pPr>
      <w:r>
        <w:t>using MarIO.Assets.Models;</w:t>
      </w:r>
    </w:p>
    <w:p w14:paraId="61057435" w14:textId="77777777" w:rsidR="00DA5BC1" w:rsidRDefault="00DA5BC1" w:rsidP="00DA5BC1">
      <w:pPr>
        <w:pStyle w:val="Zdrojovkd"/>
      </w:pPr>
      <w:r>
        <w:t>using MarIO.Assets.Models.Miscellaneous;</w:t>
      </w:r>
    </w:p>
    <w:p w14:paraId="2947F35E" w14:textId="77777777" w:rsidR="00DA5BC1" w:rsidRDefault="00DA5BC1" w:rsidP="00DA5BC1">
      <w:pPr>
        <w:pStyle w:val="Zdrojovkd"/>
      </w:pPr>
      <w:r>
        <w:t>using System.Diagnostics;</w:t>
      </w:r>
    </w:p>
    <w:p w14:paraId="48501605" w14:textId="77777777" w:rsidR="00DA5BC1" w:rsidRDefault="00DA5BC1" w:rsidP="00DA5BC1">
      <w:pPr>
        <w:pStyle w:val="Zdrojovkd"/>
      </w:pPr>
    </w:p>
    <w:p w14:paraId="4369927C" w14:textId="77777777" w:rsidR="00DA5BC1" w:rsidRDefault="00DA5BC1" w:rsidP="00DA5BC1">
      <w:pPr>
        <w:pStyle w:val="Zdrojovkd"/>
      </w:pPr>
      <w:r>
        <w:t>namespace MarIO.Assets.Scripts</w:t>
      </w:r>
    </w:p>
    <w:p w14:paraId="442582A0" w14:textId="77777777" w:rsidR="00DA5BC1" w:rsidRDefault="00DA5BC1" w:rsidP="00DA5BC1">
      <w:pPr>
        <w:pStyle w:val="Zdrojovkd"/>
      </w:pPr>
      <w:r>
        <w:t>{</w:t>
      </w:r>
    </w:p>
    <w:p w14:paraId="6E111D52" w14:textId="77777777" w:rsidR="00DA5BC1" w:rsidRDefault="00DA5BC1" w:rsidP="00DA5BC1">
      <w:pPr>
        <w:pStyle w:val="Zdrojovkd"/>
      </w:pPr>
      <w:r>
        <w:t xml:space="preserve">    public class BottomMarioChecker : Script</w:t>
      </w:r>
    </w:p>
    <w:p w14:paraId="219ED3E5" w14:textId="77777777" w:rsidR="00DA5BC1" w:rsidRDefault="00DA5BC1" w:rsidP="00DA5BC1">
      <w:pPr>
        <w:pStyle w:val="Zdrojovkd"/>
      </w:pPr>
      <w:r>
        <w:t xml:space="preserve">    {</w:t>
      </w:r>
    </w:p>
    <w:p w14:paraId="6533AA77" w14:textId="77777777" w:rsidR="00DA5BC1" w:rsidRDefault="00DA5BC1" w:rsidP="00DA5BC1">
      <w:pPr>
        <w:pStyle w:val="Zdrojovkd"/>
      </w:pPr>
      <w:r>
        <w:t xml:space="preserve">        private Mario Mario;</w:t>
      </w:r>
    </w:p>
    <w:p w14:paraId="0A1F92DE" w14:textId="77777777" w:rsidR="00DA5BC1" w:rsidRDefault="00DA5BC1" w:rsidP="00DA5BC1">
      <w:pPr>
        <w:pStyle w:val="Zdrojovkd"/>
      </w:pPr>
    </w:p>
    <w:p w14:paraId="7851F6E2" w14:textId="77777777" w:rsidR="00DA5BC1" w:rsidRDefault="00DA5BC1" w:rsidP="00DA5BC1">
      <w:pPr>
        <w:pStyle w:val="Zdrojovkd"/>
      </w:pPr>
      <w:r>
        <w:t xml:space="preserve">        public BottomMarioChecker(GameObject Parent) : base(Parent)</w:t>
      </w:r>
    </w:p>
    <w:p w14:paraId="7B792AB1" w14:textId="77777777" w:rsidR="00DA5BC1" w:rsidRDefault="00DA5BC1" w:rsidP="00DA5BC1">
      <w:pPr>
        <w:pStyle w:val="Zdrojovkd"/>
      </w:pPr>
      <w:r>
        <w:t xml:space="preserve">        { }</w:t>
      </w:r>
    </w:p>
    <w:p w14:paraId="7267CC66" w14:textId="77777777" w:rsidR="00DA5BC1" w:rsidRDefault="00DA5BC1" w:rsidP="00DA5BC1">
      <w:pPr>
        <w:pStyle w:val="Zdrojovkd"/>
      </w:pPr>
    </w:p>
    <w:p w14:paraId="131947E3" w14:textId="77777777" w:rsidR="00DA5BC1" w:rsidRDefault="00DA5BC1" w:rsidP="00DA5BC1">
      <w:pPr>
        <w:pStyle w:val="Zdrojovkd"/>
      </w:pPr>
      <w:r>
        <w:lastRenderedPageBreak/>
        <w:t xml:space="preserve">        protected override void OnColliderEnter(Collider e)</w:t>
      </w:r>
    </w:p>
    <w:p w14:paraId="4BE7996B" w14:textId="77777777" w:rsidR="00DA5BC1" w:rsidRDefault="00DA5BC1" w:rsidP="00DA5BC1">
      <w:pPr>
        <w:pStyle w:val="Zdrojovkd"/>
      </w:pPr>
      <w:r>
        <w:t xml:space="preserve">        {</w:t>
      </w:r>
    </w:p>
    <w:p w14:paraId="0EF5826E" w14:textId="77777777" w:rsidR="00DA5BC1" w:rsidRDefault="00DA5BC1" w:rsidP="00DA5BC1">
      <w:pPr>
        <w:pStyle w:val="Zdrojovkd"/>
      </w:pPr>
      <w:r>
        <w:t xml:space="preserve">            if (e.Parent is Enemy)</w:t>
      </w:r>
    </w:p>
    <w:p w14:paraId="7B99604B" w14:textId="77777777" w:rsidR="00DA5BC1" w:rsidRDefault="00DA5BC1" w:rsidP="00DA5BC1">
      <w:pPr>
        <w:pStyle w:val="Zdrojovkd"/>
      </w:pPr>
      <w:r>
        <w:t xml:space="preserve">            {</w:t>
      </w:r>
    </w:p>
    <w:p w14:paraId="46100F23" w14:textId="77777777" w:rsidR="00DA5BC1" w:rsidRDefault="00DA5BC1" w:rsidP="00DA5BC1">
      <w:pPr>
        <w:pStyle w:val="Zdrojovkd"/>
      </w:pPr>
      <w:r>
        <w:t xml:space="preserve">                Enemy tmp = e.Parent as Enemy;</w:t>
      </w:r>
    </w:p>
    <w:p w14:paraId="71218F26" w14:textId="77777777" w:rsidR="00DA5BC1" w:rsidRDefault="00DA5BC1" w:rsidP="00DA5BC1">
      <w:pPr>
        <w:pStyle w:val="Zdrojovkd"/>
      </w:pPr>
      <w:r>
        <w:t xml:space="preserve">                Debug.WriteLine(string.Format("Zabil jsi {0}", tmp.Name));</w:t>
      </w:r>
    </w:p>
    <w:p w14:paraId="2F7D920D" w14:textId="77777777" w:rsidR="00DA5BC1" w:rsidRDefault="00DA5BC1" w:rsidP="00DA5BC1">
      <w:pPr>
        <w:pStyle w:val="Zdrojovkd"/>
      </w:pPr>
      <w:r>
        <w:t xml:space="preserve">                tmp.IsDestroyed = true;</w:t>
      </w:r>
    </w:p>
    <w:p w14:paraId="7F58D044" w14:textId="77777777" w:rsidR="00DA5BC1" w:rsidRDefault="00DA5BC1" w:rsidP="00DA5BC1">
      <w:pPr>
        <w:pStyle w:val="Zdrojovkd"/>
      </w:pPr>
      <w:r>
        <w:t xml:space="preserve">                Mario.KilledEnemy = true;</w:t>
      </w:r>
    </w:p>
    <w:p w14:paraId="0D3AAEDA" w14:textId="77777777" w:rsidR="00DA5BC1" w:rsidRDefault="00DA5BC1" w:rsidP="00DA5BC1">
      <w:pPr>
        <w:pStyle w:val="Zdrojovkd"/>
      </w:pPr>
      <w:r>
        <w:t xml:space="preserve">            }</w:t>
      </w:r>
    </w:p>
    <w:p w14:paraId="1F529546" w14:textId="77777777" w:rsidR="00DA5BC1" w:rsidRDefault="00DA5BC1" w:rsidP="00DA5BC1">
      <w:pPr>
        <w:pStyle w:val="Zdrojovkd"/>
      </w:pPr>
      <w:r>
        <w:t xml:space="preserve">            else if (e.Parent is PowerUp)</w:t>
      </w:r>
    </w:p>
    <w:p w14:paraId="3E355B1F" w14:textId="77777777" w:rsidR="00DA5BC1" w:rsidRDefault="00DA5BC1" w:rsidP="00DA5BC1">
      <w:pPr>
        <w:pStyle w:val="Zdrojovkd"/>
      </w:pPr>
      <w:r>
        <w:t xml:space="preserve">            {</w:t>
      </w:r>
    </w:p>
    <w:p w14:paraId="1FF5930C" w14:textId="77777777" w:rsidR="00DA5BC1" w:rsidRDefault="00DA5BC1" w:rsidP="00DA5BC1">
      <w:pPr>
        <w:pStyle w:val="Zdrojovkd"/>
      </w:pPr>
      <w:r>
        <w:t xml:space="preserve">                ((PowerUp)e.Parent).OnPickedUp?.Invoke();</w:t>
      </w:r>
    </w:p>
    <w:p w14:paraId="2B170495" w14:textId="77777777" w:rsidR="00DA5BC1" w:rsidRDefault="00DA5BC1" w:rsidP="00DA5BC1">
      <w:pPr>
        <w:pStyle w:val="Zdrojovkd"/>
      </w:pPr>
      <w:r>
        <w:t xml:space="preserve">            }</w:t>
      </w:r>
    </w:p>
    <w:p w14:paraId="2D179E13" w14:textId="77777777" w:rsidR="00DA5BC1" w:rsidRDefault="00DA5BC1" w:rsidP="00DA5BC1">
      <w:pPr>
        <w:pStyle w:val="Zdrojovkd"/>
      </w:pPr>
      <w:r>
        <w:t xml:space="preserve">        }</w:t>
      </w:r>
    </w:p>
    <w:p w14:paraId="7E17FF7D" w14:textId="77777777" w:rsidR="00DA5BC1" w:rsidRDefault="00DA5BC1" w:rsidP="00DA5BC1">
      <w:pPr>
        <w:pStyle w:val="Zdrojovkd"/>
      </w:pPr>
    </w:p>
    <w:p w14:paraId="79B14E46" w14:textId="77777777" w:rsidR="00DA5BC1" w:rsidRDefault="00DA5BC1" w:rsidP="00DA5BC1">
      <w:pPr>
        <w:pStyle w:val="Zdrojovkd"/>
      </w:pPr>
      <w:r>
        <w:t xml:space="preserve">        protected override void Start()</w:t>
      </w:r>
    </w:p>
    <w:p w14:paraId="2214DAFA" w14:textId="77777777" w:rsidR="00DA5BC1" w:rsidRDefault="00DA5BC1" w:rsidP="00DA5BC1">
      <w:pPr>
        <w:pStyle w:val="Zdrojovkd"/>
      </w:pPr>
      <w:r>
        <w:t xml:space="preserve">        {</w:t>
      </w:r>
    </w:p>
    <w:p w14:paraId="152172ED" w14:textId="77777777" w:rsidR="00DA5BC1" w:rsidRDefault="00DA5BC1" w:rsidP="00DA5BC1">
      <w:pPr>
        <w:pStyle w:val="Zdrojovkd"/>
      </w:pPr>
      <w:r>
        <w:t xml:space="preserve">            Mario = GameObject.Find&lt;Mario&gt;("Player");</w:t>
      </w:r>
    </w:p>
    <w:p w14:paraId="3F42BA3A" w14:textId="77777777" w:rsidR="00DA5BC1" w:rsidRDefault="00DA5BC1" w:rsidP="00DA5BC1">
      <w:pPr>
        <w:pStyle w:val="Zdrojovkd"/>
      </w:pPr>
      <w:r>
        <w:t xml:space="preserve">        }</w:t>
      </w:r>
    </w:p>
    <w:p w14:paraId="7DEF0B86" w14:textId="77777777" w:rsidR="00DA5BC1" w:rsidRDefault="00DA5BC1" w:rsidP="00DA5BC1">
      <w:pPr>
        <w:pStyle w:val="Zdrojovkd"/>
      </w:pPr>
    </w:p>
    <w:p w14:paraId="569A0652" w14:textId="77777777" w:rsidR="00DA5BC1" w:rsidRDefault="00DA5BC1" w:rsidP="00DA5BC1">
      <w:pPr>
        <w:pStyle w:val="Zdrojovkd"/>
      </w:pPr>
      <w:r>
        <w:t xml:space="preserve">        protected override void Update()</w:t>
      </w:r>
    </w:p>
    <w:p w14:paraId="6DF14E54" w14:textId="77777777" w:rsidR="00DA5BC1" w:rsidRDefault="00DA5BC1" w:rsidP="00DA5BC1">
      <w:pPr>
        <w:pStyle w:val="Zdrojovkd"/>
      </w:pPr>
      <w:r>
        <w:t xml:space="preserve">        { }</w:t>
      </w:r>
    </w:p>
    <w:p w14:paraId="5D56E4D9" w14:textId="77777777" w:rsidR="00DA5BC1" w:rsidRDefault="00DA5BC1" w:rsidP="00DA5BC1">
      <w:pPr>
        <w:pStyle w:val="Zdrojovkd"/>
      </w:pPr>
      <w:r>
        <w:t xml:space="preserve">    }</w:t>
      </w:r>
    </w:p>
    <w:p w14:paraId="69964E3E" w14:textId="77777777" w:rsidR="00DA5BC1" w:rsidRDefault="00DA5BC1" w:rsidP="00DA5BC1">
      <w:pPr>
        <w:pStyle w:val="Zdrojovkd"/>
      </w:pPr>
    </w:p>
    <w:p w14:paraId="46449290" w14:textId="77777777" w:rsidR="00DA5BC1" w:rsidRDefault="00DA5BC1" w:rsidP="00DA5BC1">
      <w:pPr>
        <w:pStyle w:val="Zdrojovkd"/>
      </w:pPr>
      <w:r>
        <w:t xml:space="preserve">    internal class TopMarioChecker : Script</w:t>
      </w:r>
    </w:p>
    <w:p w14:paraId="4FB789AF" w14:textId="77777777" w:rsidR="00DA5BC1" w:rsidRDefault="00DA5BC1" w:rsidP="00DA5BC1">
      <w:pPr>
        <w:pStyle w:val="Zdrojovkd"/>
      </w:pPr>
      <w:r>
        <w:t xml:space="preserve">    {</w:t>
      </w:r>
    </w:p>
    <w:p w14:paraId="4F29E394" w14:textId="77777777" w:rsidR="00DA5BC1" w:rsidRDefault="00DA5BC1" w:rsidP="00DA5BC1">
      <w:pPr>
        <w:pStyle w:val="Zdrojovkd"/>
      </w:pPr>
      <w:r>
        <w:t xml:space="preserve">        private Mario Mario;</w:t>
      </w:r>
    </w:p>
    <w:p w14:paraId="150C78EA" w14:textId="77777777" w:rsidR="00DA5BC1" w:rsidRDefault="00DA5BC1" w:rsidP="00DA5BC1">
      <w:pPr>
        <w:pStyle w:val="Zdrojovkd"/>
      </w:pPr>
    </w:p>
    <w:p w14:paraId="1A875BD0" w14:textId="77777777" w:rsidR="00DA5BC1" w:rsidRDefault="00DA5BC1" w:rsidP="00DA5BC1">
      <w:pPr>
        <w:pStyle w:val="Zdrojovkd"/>
      </w:pPr>
      <w:r>
        <w:t xml:space="preserve">        public TopMarioChecker(GameObject Parent) : base(Parent)</w:t>
      </w:r>
    </w:p>
    <w:p w14:paraId="55D9F3E2" w14:textId="77777777" w:rsidR="00DA5BC1" w:rsidRDefault="00DA5BC1" w:rsidP="00DA5BC1">
      <w:pPr>
        <w:pStyle w:val="Zdrojovkd"/>
      </w:pPr>
      <w:r>
        <w:t xml:space="preserve">        { }</w:t>
      </w:r>
    </w:p>
    <w:p w14:paraId="256DFD38" w14:textId="77777777" w:rsidR="00DA5BC1" w:rsidRDefault="00DA5BC1" w:rsidP="00DA5BC1">
      <w:pPr>
        <w:pStyle w:val="Zdrojovkd"/>
      </w:pPr>
    </w:p>
    <w:p w14:paraId="07981833" w14:textId="77777777" w:rsidR="00DA5BC1" w:rsidRDefault="00DA5BC1" w:rsidP="00DA5BC1">
      <w:pPr>
        <w:pStyle w:val="Zdrojovkd"/>
      </w:pPr>
      <w:r>
        <w:t xml:space="preserve">        protected override void OnColliderEnter(Collider e)</w:t>
      </w:r>
    </w:p>
    <w:p w14:paraId="70E5219C" w14:textId="77777777" w:rsidR="00DA5BC1" w:rsidRDefault="00DA5BC1" w:rsidP="00DA5BC1">
      <w:pPr>
        <w:pStyle w:val="Zdrojovkd"/>
      </w:pPr>
      <w:r>
        <w:t xml:space="preserve">        {</w:t>
      </w:r>
    </w:p>
    <w:p w14:paraId="214749A5" w14:textId="77777777" w:rsidR="00DA5BC1" w:rsidRDefault="00DA5BC1" w:rsidP="00DA5BC1">
      <w:pPr>
        <w:pStyle w:val="Zdrojovkd"/>
      </w:pPr>
      <w:r>
        <w:t xml:space="preserve">            if (e.Parent is Enemy)</w:t>
      </w:r>
    </w:p>
    <w:p w14:paraId="46E10F0A" w14:textId="77777777" w:rsidR="00DA5BC1" w:rsidRDefault="00DA5BC1" w:rsidP="00DA5BC1">
      <w:pPr>
        <w:pStyle w:val="Zdrojovkd"/>
      </w:pPr>
      <w:r>
        <w:t xml:space="preserve">            {</w:t>
      </w:r>
    </w:p>
    <w:p w14:paraId="430AD324" w14:textId="77777777" w:rsidR="00DA5BC1" w:rsidRDefault="00DA5BC1" w:rsidP="00DA5BC1">
      <w:pPr>
        <w:pStyle w:val="Zdrojovkd"/>
      </w:pPr>
      <w:r>
        <w:t xml:space="preserve">                Debug.WriteLine(string.Format("Zabilo Tě {0}", e.Parent.TypeName));</w:t>
      </w:r>
    </w:p>
    <w:p w14:paraId="1152E41F" w14:textId="77777777" w:rsidR="00DA5BC1" w:rsidRDefault="00DA5BC1" w:rsidP="00DA5BC1">
      <w:pPr>
        <w:pStyle w:val="Zdrojovkd"/>
      </w:pPr>
      <w:r>
        <w:t xml:space="preserve">                Mario.CurrentState--;</w:t>
      </w:r>
    </w:p>
    <w:p w14:paraId="34063D26" w14:textId="77777777" w:rsidR="00DA5BC1" w:rsidRDefault="00DA5BC1" w:rsidP="00DA5BC1">
      <w:pPr>
        <w:pStyle w:val="Zdrojovkd"/>
      </w:pPr>
      <w:r>
        <w:t xml:space="preserve">            }</w:t>
      </w:r>
    </w:p>
    <w:p w14:paraId="6E64A402" w14:textId="77777777" w:rsidR="00DA5BC1" w:rsidRDefault="00DA5BC1" w:rsidP="00DA5BC1">
      <w:pPr>
        <w:pStyle w:val="Zdrojovkd"/>
      </w:pPr>
      <w:r>
        <w:t xml:space="preserve">            else if (e.Parent is Block)</w:t>
      </w:r>
    </w:p>
    <w:p w14:paraId="25F4CC53" w14:textId="77777777" w:rsidR="00DA5BC1" w:rsidRDefault="00DA5BC1" w:rsidP="00DA5BC1">
      <w:pPr>
        <w:pStyle w:val="Zdrojovkd"/>
      </w:pPr>
      <w:r>
        <w:t xml:space="preserve">            {</w:t>
      </w:r>
    </w:p>
    <w:p w14:paraId="3B4F5FB3" w14:textId="77777777" w:rsidR="00DA5BC1" w:rsidRDefault="00DA5BC1" w:rsidP="00DA5BC1">
      <w:pPr>
        <w:pStyle w:val="Zdrojovkd"/>
      </w:pPr>
      <w:r>
        <w:t xml:space="preserve">                Block tmp = e.Parent as Block;</w:t>
      </w:r>
    </w:p>
    <w:p w14:paraId="6F171DCE" w14:textId="77777777" w:rsidR="00DA5BC1" w:rsidRDefault="00DA5BC1" w:rsidP="00DA5BC1">
      <w:pPr>
        <w:pStyle w:val="Zdrojovkd"/>
      </w:pPr>
    </w:p>
    <w:p w14:paraId="64DF687C" w14:textId="77777777" w:rsidR="00DA5BC1" w:rsidRDefault="00DA5BC1" w:rsidP="00DA5BC1">
      <w:pPr>
        <w:pStyle w:val="Zdrojovkd"/>
      </w:pPr>
      <w:r>
        <w:t xml:space="preserve">                if (tmp.State == Block.CollisionState.Stay)</w:t>
      </w:r>
    </w:p>
    <w:p w14:paraId="69B8589A" w14:textId="77777777" w:rsidR="00DA5BC1" w:rsidRDefault="00DA5BC1" w:rsidP="00DA5BC1">
      <w:pPr>
        <w:pStyle w:val="Zdrojovkd"/>
      </w:pPr>
      <w:r>
        <w:t xml:space="preserve">                {</w:t>
      </w:r>
    </w:p>
    <w:p w14:paraId="602BF9F0" w14:textId="77777777" w:rsidR="00DA5BC1" w:rsidRDefault="00DA5BC1" w:rsidP="00DA5BC1">
      <w:pPr>
        <w:pStyle w:val="Zdrojovkd"/>
      </w:pPr>
      <w:r>
        <w:t xml:space="preserve">                    tmp.AnimateBlockCollision();</w:t>
      </w:r>
    </w:p>
    <w:p w14:paraId="12205EE8" w14:textId="77777777" w:rsidR="00DA5BC1" w:rsidRDefault="00DA5BC1" w:rsidP="00DA5BC1">
      <w:pPr>
        <w:pStyle w:val="Zdrojovkd"/>
      </w:pPr>
      <w:r>
        <w:t xml:space="preserve">                }</w:t>
      </w:r>
    </w:p>
    <w:p w14:paraId="7EE5A146" w14:textId="77777777" w:rsidR="00DA5BC1" w:rsidRDefault="00DA5BC1" w:rsidP="00DA5BC1">
      <w:pPr>
        <w:pStyle w:val="Zdrojovkd"/>
      </w:pPr>
    </w:p>
    <w:p w14:paraId="4A690712" w14:textId="77777777" w:rsidR="00DA5BC1" w:rsidRDefault="00DA5BC1" w:rsidP="00DA5BC1">
      <w:pPr>
        <w:pStyle w:val="Zdrojovkd"/>
      </w:pPr>
      <w:r>
        <w:t xml:space="preserve">                tmp.GetContent();</w:t>
      </w:r>
    </w:p>
    <w:p w14:paraId="3A411522" w14:textId="77777777" w:rsidR="00DA5BC1" w:rsidRDefault="00DA5BC1" w:rsidP="00DA5BC1">
      <w:pPr>
        <w:pStyle w:val="Zdrojovkd"/>
      </w:pPr>
      <w:r>
        <w:t xml:space="preserve">            }</w:t>
      </w:r>
    </w:p>
    <w:p w14:paraId="6DD479CA" w14:textId="77777777" w:rsidR="00DA5BC1" w:rsidRDefault="00DA5BC1" w:rsidP="00DA5BC1">
      <w:pPr>
        <w:pStyle w:val="Zdrojovkd"/>
      </w:pPr>
      <w:r>
        <w:t xml:space="preserve">            else if (e.Parent is PowerUp)</w:t>
      </w:r>
    </w:p>
    <w:p w14:paraId="0B511C51" w14:textId="77777777" w:rsidR="00DA5BC1" w:rsidRDefault="00DA5BC1" w:rsidP="00DA5BC1">
      <w:pPr>
        <w:pStyle w:val="Zdrojovkd"/>
      </w:pPr>
      <w:r>
        <w:t xml:space="preserve">            {</w:t>
      </w:r>
    </w:p>
    <w:p w14:paraId="41B8127D" w14:textId="77777777" w:rsidR="00DA5BC1" w:rsidRDefault="00DA5BC1" w:rsidP="00DA5BC1">
      <w:pPr>
        <w:pStyle w:val="Zdrojovkd"/>
      </w:pPr>
      <w:r>
        <w:t xml:space="preserve">                ((PowerUp)e.Parent).OnPickedUp?.Invoke();</w:t>
      </w:r>
    </w:p>
    <w:p w14:paraId="4DAA0EB1" w14:textId="77777777" w:rsidR="00DA5BC1" w:rsidRDefault="00DA5BC1" w:rsidP="00DA5BC1">
      <w:pPr>
        <w:pStyle w:val="Zdrojovkd"/>
      </w:pPr>
      <w:r>
        <w:t xml:space="preserve">            }</w:t>
      </w:r>
    </w:p>
    <w:p w14:paraId="10026882" w14:textId="77777777" w:rsidR="00DA5BC1" w:rsidRDefault="00DA5BC1" w:rsidP="00DA5BC1">
      <w:pPr>
        <w:pStyle w:val="Zdrojovkd"/>
      </w:pPr>
      <w:r>
        <w:t xml:space="preserve">        }</w:t>
      </w:r>
    </w:p>
    <w:p w14:paraId="476FEC4A" w14:textId="77777777" w:rsidR="00DA5BC1" w:rsidRDefault="00DA5BC1" w:rsidP="00DA5BC1">
      <w:pPr>
        <w:pStyle w:val="Zdrojovkd"/>
      </w:pPr>
    </w:p>
    <w:p w14:paraId="2BC89B0A" w14:textId="77777777" w:rsidR="00DA5BC1" w:rsidRDefault="00DA5BC1" w:rsidP="00DA5BC1">
      <w:pPr>
        <w:pStyle w:val="Zdrojovkd"/>
      </w:pPr>
      <w:r>
        <w:t xml:space="preserve">        protected override void Start()</w:t>
      </w:r>
    </w:p>
    <w:p w14:paraId="49F0A566" w14:textId="77777777" w:rsidR="00DA5BC1" w:rsidRDefault="00DA5BC1" w:rsidP="00DA5BC1">
      <w:pPr>
        <w:pStyle w:val="Zdrojovkd"/>
      </w:pPr>
      <w:r>
        <w:t xml:space="preserve">        {</w:t>
      </w:r>
    </w:p>
    <w:p w14:paraId="300620EF" w14:textId="77777777" w:rsidR="00DA5BC1" w:rsidRDefault="00DA5BC1" w:rsidP="00DA5BC1">
      <w:pPr>
        <w:pStyle w:val="Zdrojovkd"/>
      </w:pPr>
      <w:r>
        <w:t xml:space="preserve">            Mario = GameObject.Find&lt;Mario&gt;("Player");</w:t>
      </w:r>
    </w:p>
    <w:p w14:paraId="762A335C" w14:textId="77777777" w:rsidR="00DA5BC1" w:rsidRDefault="00DA5BC1" w:rsidP="00DA5BC1">
      <w:pPr>
        <w:pStyle w:val="Zdrojovkd"/>
      </w:pPr>
      <w:r>
        <w:t xml:space="preserve">        }</w:t>
      </w:r>
    </w:p>
    <w:p w14:paraId="4C0135A6" w14:textId="77777777" w:rsidR="00DA5BC1" w:rsidRDefault="00DA5BC1" w:rsidP="00DA5BC1">
      <w:pPr>
        <w:pStyle w:val="Zdrojovkd"/>
      </w:pPr>
    </w:p>
    <w:p w14:paraId="65740A6D" w14:textId="77777777" w:rsidR="00DA5BC1" w:rsidRDefault="00DA5BC1" w:rsidP="00DA5BC1">
      <w:pPr>
        <w:pStyle w:val="Zdrojovkd"/>
      </w:pPr>
      <w:r>
        <w:t xml:space="preserve">        protected override void Update()</w:t>
      </w:r>
    </w:p>
    <w:p w14:paraId="2FC0F1BB" w14:textId="77777777" w:rsidR="00DA5BC1" w:rsidRDefault="00DA5BC1" w:rsidP="00DA5BC1">
      <w:pPr>
        <w:pStyle w:val="Zdrojovkd"/>
      </w:pPr>
      <w:r>
        <w:t xml:space="preserve">        { }</w:t>
      </w:r>
    </w:p>
    <w:p w14:paraId="18066F9F" w14:textId="77777777" w:rsidR="00DA5BC1" w:rsidRDefault="00DA5BC1" w:rsidP="00DA5BC1">
      <w:pPr>
        <w:pStyle w:val="Zdrojovkd"/>
      </w:pPr>
      <w:r>
        <w:t xml:space="preserve">    }</w:t>
      </w:r>
    </w:p>
    <w:p w14:paraId="49F4F4B0" w14:textId="77777777" w:rsidR="00DA5BC1" w:rsidRDefault="00DA5BC1" w:rsidP="00DA5BC1">
      <w:pPr>
        <w:pStyle w:val="Zdrojovkd"/>
      </w:pPr>
    </w:p>
    <w:p w14:paraId="555BDA2E" w14:textId="77777777" w:rsidR="00DA5BC1" w:rsidRDefault="00DA5BC1" w:rsidP="00DA5BC1">
      <w:pPr>
        <w:pStyle w:val="Zdrojovkd"/>
      </w:pPr>
      <w:r>
        <w:t xml:space="preserve">    internal class LeftMarioChecker : Script</w:t>
      </w:r>
    </w:p>
    <w:p w14:paraId="3FCDF32C" w14:textId="77777777" w:rsidR="00DA5BC1" w:rsidRDefault="00DA5BC1" w:rsidP="00DA5BC1">
      <w:pPr>
        <w:pStyle w:val="Zdrojovkd"/>
      </w:pPr>
      <w:r>
        <w:t xml:space="preserve">    {</w:t>
      </w:r>
    </w:p>
    <w:p w14:paraId="5AF6BE5E" w14:textId="77777777" w:rsidR="00DA5BC1" w:rsidRDefault="00DA5BC1" w:rsidP="00DA5BC1">
      <w:pPr>
        <w:pStyle w:val="Zdrojovkd"/>
      </w:pPr>
      <w:r>
        <w:t xml:space="preserve">        private Mario Mario;</w:t>
      </w:r>
    </w:p>
    <w:p w14:paraId="46F1FEC1" w14:textId="77777777" w:rsidR="00DA5BC1" w:rsidRDefault="00DA5BC1" w:rsidP="00DA5BC1">
      <w:pPr>
        <w:pStyle w:val="Zdrojovkd"/>
      </w:pPr>
    </w:p>
    <w:p w14:paraId="4CC70D73" w14:textId="77777777" w:rsidR="00DA5BC1" w:rsidRDefault="00DA5BC1" w:rsidP="00DA5BC1">
      <w:pPr>
        <w:pStyle w:val="Zdrojovkd"/>
      </w:pPr>
      <w:r>
        <w:t xml:space="preserve">        public LeftMarioChecker(GameObject Parent) : base(Parent)</w:t>
      </w:r>
    </w:p>
    <w:p w14:paraId="0B5BDEBB" w14:textId="77777777" w:rsidR="00DA5BC1" w:rsidRDefault="00DA5BC1" w:rsidP="00DA5BC1">
      <w:pPr>
        <w:pStyle w:val="Zdrojovkd"/>
      </w:pPr>
      <w:r>
        <w:t xml:space="preserve">        { }</w:t>
      </w:r>
    </w:p>
    <w:p w14:paraId="5E7C5944" w14:textId="77777777" w:rsidR="00DA5BC1" w:rsidRDefault="00DA5BC1" w:rsidP="00DA5BC1">
      <w:pPr>
        <w:pStyle w:val="Zdrojovkd"/>
      </w:pPr>
    </w:p>
    <w:p w14:paraId="63795B6B" w14:textId="77777777" w:rsidR="00DA5BC1" w:rsidRDefault="00DA5BC1" w:rsidP="00DA5BC1">
      <w:pPr>
        <w:pStyle w:val="Zdrojovkd"/>
      </w:pPr>
      <w:r>
        <w:t xml:space="preserve">        protected override void OnColliderEnter(Collider e)</w:t>
      </w:r>
    </w:p>
    <w:p w14:paraId="41B51048" w14:textId="77777777" w:rsidR="00DA5BC1" w:rsidRDefault="00DA5BC1" w:rsidP="00DA5BC1">
      <w:pPr>
        <w:pStyle w:val="Zdrojovkd"/>
      </w:pPr>
      <w:r>
        <w:t xml:space="preserve">        {</w:t>
      </w:r>
    </w:p>
    <w:p w14:paraId="5A3E7006" w14:textId="77777777" w:rsidR="00DA5BC1" w:rsidRDefault="00DA5BC1" w:rsidP="00DA5BC1">
      <w:pPr>
        <w:pStyle w:val="Zdrojovkd"/>
      </w:pPr>
      <w:r>
        <w:t xml:space="preserve">            if (e.Parent is Enemy)</w:t>
      </w:r>
    </w:p>
    <w:p w14:paraId="285C762A" w14:textId="77777777" w:rsidR="00DA5BC1" w:rsidRDefault="00DA5BC1" w:rsidP="00DA5BC1">
      <w:pPr>
        <w:pStyle w:val="Zdrojovkd"/>
      </w:pPr>
      <w:r>
        <w:t xml:space="preserve">            {</w:t>
      </w:r>
    </w:p>
    <w:p w14:paraId="7E2DF6E1" w14:textId="77777777" w:rsidR="00DA5BC1" w:rsidRDefault="00DA5BC1" w:rsidP="00DA5BC1">
      <w:pPr>
        <w:pStyle w:val="Zdrojovkd"/>
      </w:pPr>
      <w:r>
        <w:t xml:space="preserve">                Debug.WriteLine(string.Format("Zabilo Tě {0}", e.Parent.TypeName));</w:t>
      </w:r>
    </w:p>
    <w:p w14:paraId="44651CD6" w14:textId="77777777" w:rsidR="00DA5BC1" w:rsidRDefault="00DA5BC1" w:rsidP="00DA5BC1">
      <w:pPr>
        <w:pStyle w:val="Zdrojovkd"/>
      </w:pPr>
      <w:r>
        <w:t xml:space="preserve">                Mario.CurrentState--;</w:t>
      </w:r>
    </w:p>
    <w:p w14:paraId="76100466" w14:textId="77777777" w:rsidR="00DA5BC1" w:rsidRDefault="00DA5BC1" w:rsidP="00DA5BC1">
      <w:pPr>
        <w:pStyle w:val="Zdrojovkd"/>
      </w:pPr>
      <w:r>
        <w:lastRenderedPageBreak/>
        <w:t xml:space="preserve">                //Mario?.Destroy();</w:t>
      </w:r>
    </w:p>
    <w:p w14:paraId="5F85A1E8" w14:textId="77777777" w:rsidR="00DA5BC1" w:rsidRDefault="00DA5BC1" w:rsidP="00DA5BC1">
      <w:pPr>
        <w:pStyle w:val="Zdrojovkd"/>
      </w:pPr>
      <w:r>
        <w:t xml:space="preserve">            }</w:t>
      </w:r>
    </w:p>
    <w:p w14:paraId="24A12E01" w14:textId="77777777" w:rsidR="00DA5BC1" w:rsidRDefault="00DA5BC1" w:rsidP="00DA5BC1">
      <w:pPr>
        <w:pStyle w:val="Zdrojovkd"/>
      </w:pPr>
      <w:r>
        <w:t xml:space="preserve">            else if (e.Parent is PowerUp)</w:t>
      </w:r>
    </w:p>
    <w:p w14:paraId="566EA558" w14:textId="77777777" w:rsidR="00DA5BC1" w:rsidRDefault="00DA5BC1" w:rsidP="00DA5BC1">
      <w:pPr>
        <w:pStyle w:val="Zdrojovkd"/>
      </w:pPr>
      <w:r>
        <w:t xml:space="preserve">            {</w:t>
      </w:r>
    </w:p>
    <w:p w14:paraId="6DC9F7A9" w14:textId="77777777" w:rsidR="00DA5BC1" w:rsidRDefault="00DA5BC1" w:rsidP="00DA5BC1">
      <w:pPr>
        <w:pStyle w:val="Zdrojovkd"/>
      </w:pPr>
      <w:r>
        <w:t xml:space="preserve">                ((PowerUp)e.Parent).OnPickedUp?.Invoke();</w:t>
      </w:r>
    </w:p>
    <w:p w14:paraId="782EEE4D" w14:textId="77777777" w:rsidR="00DA5BC1" w:rsidRDefault="00DA5BC1" w:rsidP="00DA5BC1">
      <w:pPr>
        <w:pStyle w:val="Zdrojovkd"/>
      </w:pPr>
      <w:r>
        <w:t xml:space="preserve">            }</w:t>
      </w:r>
    </w:p>
    <w:p w14:paraId="3B78ECFE" w14:textId="77777777" w:rsidR="00DA5BC1" w:rsidRDefault="00DA5BC1" w:rsidP="00DA5BC1">
      <w:pPr>
        <w:pStyle w:val="Zdrojovkd"/>
      </w:pPr>
      <w:r>
        <w:t xml:space="preserve">        }</w:t>
      </w:r>
    </w:p>
    <w:p w14:paraId="2928B134" w14:textId="77777777" w:rsidR="00DA5BC1" w:rsidRDefault="00DA5BC1" w:rsidP="00DA5BC1">
      <w:pPr>
        <w:pStyle w:val="Zdrojovkd"/>
      </w:pPr>
    </w:p>
    <w:p w14:paraId="1922E512" w14:textId="77777777" w:rsidR="00DA5BC1" w:rsidRDefault="00DA5BC1" w:rsidP="00DA5BC1">
      <w:pPr>
        <w:pStyle w:val="Zdrojovkd"/>
      </w:pPr>
      <w:r>
        <w:t xml:space="preserve">        protected override void Start()</w:t>
      </w:r>
    </w:p>
    <w:p w14:paraId="6ABA9A76" w14:textId="77777777" w:rsidR="00DA5BC1" w:rsidRDefault="00DA5BC1" w:rsidP="00DA5BC1">
      <w:pPr>
        <w:pStyle w:val="Zdrojovkd"/>
      </w:pPr>
      <w:r>
        <w:t xml:space="preserve">        {</w:t>
      </w:r>
    </w:p>
    <w:p w14:paraId="13C4802E" w14:textId="77777777" w:rsidR="00DA5BC1" w:rsidRDefault="00DA5BC1" w:rsidP="00DA5BC1">
      <w:pPr>
        <w:pStyle w:val="Zdrojovkd"/>
      </w:pPr>
      <w:r>
        <w:t xml:space="preserve">            Mario = GameObject.Find&lt;Mario&gt;("Player");</w:t>
      </w:r>
    </w:p>
    <w:p w14:paraId="747619FB" w14:textId="77777777" w:rsidR="00DA5BC1" w:rsidRDefault="00DA5BC1" w:rsidP="00DA5BC1">
      <w:pPr>
        <w:pStyle w:val="Zdrojovkd"/>
      </w:pPr>
      <w:r>
        <w:t xml:space="preserve">        }</w:t>
      </w:r>
    </w:p>
    <w:p w14:paraId="71CFB801" w14:textId="77777777" w:rsidR="00DA5BC1" w:rsidRDefault="00DA5BC1" w:rsidP="00DA5BC1">
      <w:pPr>
        <w:pStyle w:val="Zdrojovkd"/>
      </w:pPr>
    </w:p>
    <w:p w14:paraId="48D2E816" w14:textId="77777777" w:rsidR="00DA5BC1" w:rsidRDefault="00DA5BC1" w:rsidP="00DA5BC1">
      <w:pPr>
        <w:pStyle w:val="Zdrojovkd"/>
      </w:pPr>
      <w:r>
        <w:t xml:space="preserve">        protected override void Update()</w:t>
      </w:r>
    </w:p>
    <w:p w14:paraId="5E1E7938" w14:textId="77777777" w:rsidR="00DA5BC1" w:rsidRDefault="00DA5BC1" w:rsidP="00DA5BC1">
      <w:pPr>
        <w:pStyle w:val="Zdrojovkd"/>
      </w:pPr>
      <w:r>
        <w:t xml:space="preserve">        { }</w:t>
      </w:r>
    </w:p>
    <w:p w14:paraId="521D4264" w14:textId="77777777" w:rsidR="00DA5BC1" w:rsidRDefault="00DA5BC1" w:rsidP="00DA5BC1">
      <w:pPr>
        <w:pStyle w:val="Zdrojovkd"/>
      </w:pPr>
      <w:r>
        <w:t xml:space="preserve">    }</w:t>
      </w:r>
    </w:p>
    <w:p w14:paraId="4788E97E" w14:textId="77777777" w:rsidR="00DA5BC1" w:rsidRDefault="00DA5BC1" w:rsidP="00DA5BC1">
      <w:pPr>
        <w:pStyle w:val="Zdrojovkd"/>
      </w:pPr>
    </w:p>
    <w:p w14:paraId="6A726794" w14:textId="77777777" w:rsidR="00DA5BC1" w:rsidRDefault="00DA5BC1" w:rsidP="00DA5BC1">
      <w:pPr>
        <w:pStyle w:val="Zdrojovkd"/>
      </w:pPr>
      <w:r>
        <w:t xml:space="preserve">    internal class RightMarioChecker : Script</w:t>
      </w:r>
    </w:p>
    <w:p w14:paraId="41FC8CAE" w14:textId="77777777" w:rsidR="00DA5BC1" w:rsidRDefault="00DA5BC1" w:rsidP="00DA5BC1">
      <w:pPr>
        <w:pStyle w:val="Zdrojovkd"/>
      </w:pPr>
      <w:r>
        <w:t xml:space="preserve">    {</w:t>
      </w:r>
    </w:p>
    <w:p w14:paraId="10ADC8FA" w14:textId="77777777" w:rsidR="00DA5BC1" w:rsidRDefault="00DA5BC1" w:rsidP="00DA5BC1">
      <w:pPr>
        <w:pStyle w:val="Zdrojovkd"/>
      </w:pPr>
      <w:r>
        <w:t xml:space="preserve">        private Mario Mario;</w:t>
      </w:r>
    </w:p>
    <w:p w14:paraId="7603E985" w14:textId="77777777" w:rsidR="00DA5BC1" w:rsidRDefault="00DA5BC1" w:rsidP="00DA5BC1">
      <w:pPr>
        <w:pStyle w:val="Zdrojovkd"/>
      </w:pPr>
    </w:p>
    <w:p w14:paraId="0F229732" w14:textId="77777777" w:rsidR="00DA5BC1" w:rsidRDefault="00DA5BC1" w:rsidP="00DA5BC1">
      <w:pPr>
        <w:pStyle w:val="Zdrojovkd"/>
      </w:pPr>
      <w:r>
        <w:t xml:space="preserve">        public RightMarioChecker(GameObject Parent) : base(Parent)</w:t>
      </w:r>
    </w:p>
    <w:p w14:paraId="3D0F00A7" w14:textId="77777777" w:rsidR="00DA5BC1" w:rsidRDefault="00DA5BC1" w:rsidP="00DA5BC1">
      <w:pPr>
        <w:pStyle w:val="Zdrojovkd"/>
      </w:pPr>
      <w:r>
        <w:t xml:space="preserve">        { }</w:t>
      </w:r>
    </w:p>
    <w:p w14:paraId="0398D5F2" w14:textId="77777777" w:rsidR="00DA5BC1" w:rsidRDefault="00DA5BC1" w:rsidP="00DA5BC1">
      <w:pPr>
        <w:pStyle w:val="Zdrojovkd"/>
      </w:pPr>
    </w:p>
    <w:p w14:paraId="19545F23" w14:textId="77777777" w:rsidR="00DA5BC1" w:rsidRDefault="00DA5BC1" w:rsidP="00DA5BC1">
      <w:pPr>
        <w:pStyle w:val="Zdrojovkd"/>
      </w:pPr>
      <w:r>
        <w:t xml:space="preserve">        protected override void OnColliderEnter(Collider e)</w:t>
      </w:r>
    </w:p>
    <w:p w14:paraId="54D27A5C" w14:textId="77777777" w:rsidR="00DA5BC1" w:rsidRDefault="00DA5BC1" w:rsidP="00DA5BC1">
      <w:pPr>
        <w:pStyle w:val="Zdrojovkd"/>
      </w:pPr>
      <w:r>
        <w:t xml:space="preserve">        {</w:t>
      </w:r>
    </w:p>
    <w:p w14:paraId="29AD018D" w14:textId="77777777" w:rsidR="00DA5BC1" w:rsidRDefault="00DA5BC1" w:rsidP="00DA5BC1">
      <w:pPr>
        <w:pStyle w:val="Zdrojovkd"/>
      </w:pPr>
      <w:r>
        <w:t xml:space="preserve">            if (e.Parent is Enemy)</w:t>
      </w:r>
    </w:p>
    <w:p w14:paraId="6D2147CD" w14:textId="77777777" w:rsidR="00DA5BC1" w:rsidRDefault="00DA5BC1" w:rsidP="00DA5BC1">
      <w:pPr>
        <w:pStyle w:val="Zdrojovkd"/>
      </w:pPr>
      <w:r>
        <w:t xml:space="preserve">            {</w:t>
      </w:r>
    </w:p>
    <w:p w14:paraId="30CC6B8D" w14:textId="77777777" w:rsidR="00DA5BC1" w:rsidRDefault="00DA5BC1" w:rsidP="00DA5BC1">
      <w:pPr>
        <w:pStyle w:val="Zdrojovkd"/>
      </w:pPr>
      <w:r>
        <w:t xml:space="preserve">                Debug.WriteLine(string.Format("Zabilo Tě {0}", e.Parent.TypeName));</w:t>
      </w:r>
    </w:p>
    <w:p w14:paraId="2D46BF3D" w14:textId="77777777" w:rsidR="00DA5BC1" w:rsidRDefault="00DA5BC1" w:rsidP="00DA5BC1">
      <w:pPr>
        <w:pStyle w:val="Zdrojovkd"/>
      </w:pPr>
      <w:r>
        <w:t xml:space="preserve">                Mario.CurrentState--;</w:t>
      </w:r>
    </w:p>
    <w:p w14:paraId="0E2357C9" w14:textId="77777777" w:rsidR="00DA5BC1" w:rsidRDefault="00DA5BC1" w:rsidP="00DA5BC1">
      <w:pPr>
        <w:pStyle w:val="Zdrojovkd"/>
      </w:pPr>
      <w:r>
        <w:t xml:space="preserve">                //Mario?.Destroy();</w:t>
      </w:r>
    </w:p>
    <w:p w14:paraId="7CEB7E93" w14:textId="77777777" w:rsidR="00DA5BC1" w:rsidRDefault="00DA5BC1" w:rsidP="00DA5BC1">
      <w:pPr>
        <w:pStyle w:val="Zdrojovkd"/>
      </w:pPr>
      <w:r>
        <w:t xml:space="preserve">            }</w:t>
      </w:r>
    </w:p>
    <w:p w14:paraId="7163D552" w14:textId="77777777" w:rsidR="00DA5BC1" w:rsidRDefault="00DA5BC1" w:rsidP="00DA5BC1">
      <w:pPr>
        <w:pStyle w:val="Zdrojovkd"/>
      </w:pPr>
      <w:r>
        <w:t xml:space="preserve">            else if (e.Parent is PowerUp)</w:t>
      </w:r>
    </w:p>
    <w:p w14:paraId="1DFB97D0" w14:textId="77777777" w:rsidR="00DA5BC1" w:rsidRDefault="00DA5BC1" w:rsidP="00DA5BC1">
      <w:pPr>
        <w:pStyle w:val="Zdrojovkd"/>
      </w:pPr>
      <w:r>
        <w:t xml:space="preserve">            {</w:t>
      </w:r>
    </w:p>
    <w:p w14:paraId="57FBC520" w14:textId="77777777" w:rsidR="00DA5BC1" w:rsidRDefault="00DA5BC1" w:rsidP="00DA5BC1">
      <w:pPr>
        <w:pStyle w:val="Zdrojovkd"/>
      </w:pPr>
      <w:r>
        <w:t xml:space="preserve">                ((PowerUp)e.Parent).OnPickedUp?.Invoke();</w:t>
      </w:r>
    </w:p>
    <w:p w14:paraId="70C65029" w14:textId="77777777" w:rsidR="00DA5BC1" w:rsidRDefault="00DA5BC1" w:rsidP="00DA5BC1">
      <w:pPr>
        <w:pStyle w:val="Zdrojovkd"/>
      </w:pPr>
      <w:r>
        <w:t xml:space="preserve">            }</w:t>
      </w:r>
    </w:p>
    <w:p w14:paraId="02FE388C" w14:textId="77777777" w:rsidR="00DA5BC1" w:rsidRDefault="00DA5BC1" w:rsidP="00DA5BC1">
      <w:pPr>
        <w:pStyle w:val="Zdrojovkd"/>
      </w:pPr>
      <w:r>
        <w:t xml:space="preserve">        }</w:t>
      </w:r>
    </w:p>
    <w:p w14:paraId="6DCC0BE1" w14:textId="77777777" w:rsidR="00DA5BC1" w:rsidRDefault="00DA5BC1" w:rsidP="00DA5BC1">
      <w:pPr>
        <w:pStyle w:val="Zdrojovkd"/>
      </w:pPr>
    </w:p>
    <w:p w14:paraId="47F09959" w14:textId="77777777" w:rsidR="00DA5BC1" w:rsidRDefault="00DA5BC1" w:rsidP="00DA5BC1">
      <w:pPr>
        <w:pStyle w:val="Zdrojovkd"/>
      </w:pPr>
      <w:r>
        <w:t xml:space="preserve">        protected override void Start()</w:t>
      </w:r>
    </w:p>
    <w:p w14:paraId="7437B762" w14:textId="77777777" w:rsidR="00DA5BC1" w:rsidRDefault="00DA5BC1" w:rsidP="00DA5BC1">
      <w:pPr>
        <w:pStyle w:val="Zdrojovkd"/>
      </w:pPr>
      <w:r>
        <w:t xml:space="preserve">        {</w:t>
      </w:r>
    </w:p>
    <w:p w14:paraId="18831274" w14:textId="77777777" w:rsidR="00DA5BC1" w:rsidRDefault="00DA5BC1" w:rsidP="00DA5BC1">
      <w:pPr>
        <w:pStyle w:val="Zdrojovkd"/>
      </w:pPr>
      <w:r>
        <w:t xml:space="preserve">            Mario = GameObject.Find&lt;Mario&gt;("Player");</w:t>
      </w:r>
    </w:p>
    <w:p w14:paraId="7767BCAF" w14:textId="77777777" w:rsidR="00DA5BC1" w:rsidRDefault="00DA5BC1" w:rsidP="00DA5BC1">
      <w:pPr>
        <w:pStyle w:val="Zdrojovkd"/>
      </w:pPr>
      <w:r>
        <w:t xml:space="preserve">        }</w:t>
      </w:r>
    </w:p>
    <w:p w14:paraId="61BE8FE4" w14:textId="77777777" w:rsidR="00DA5BC1" w:rsidRDefault="00DA5BC1" w:rsidP="00DA5BC1">
      <w:pPr>
        <w:pStyle w:val="Zdrojovkd"/>
      </w:pPr>
    </w:p>
    <w:p w14:paraId="66A303A7" w14:textId="77777777" w:rsidR="00DA5BC1" w:rsidRDefault="00DA5BC1" w:rsidP="00DA5BC1">
      <w:pPr>
        <w:pStyle w:val="Zdrojovkd"/>
      </w:pPr>
      <w:r>
        <w:t xml:space="preserve">        protected override void Update()</w:t>
      </w:r>
    </w:p>
    <w:p w14:paraId="16D0181B" w14:textId="77777777" w:rsidR="00DA5BC1" w:rsidRDefault="00DA5BC1" w:rsidP="00DA5BC1">
      <w:pPr>
        <w:pStyle w:val="Zdrojovkd"/>
      </w:pPr>
      <w:r>
        <w:t xml:space="preserve">        { }</w:t>
      </w:r>
    </w:p>
    <w:p w14:paraId="48396FA4" w14:textId="77777777" w:rsidR="00DA5BC1" w:rsidRDefault="00DA5BC1" w:rsidP="00DA5BC1">
      <w:pPr>
        <w:pStyle w:val="Zdrojovkd"/>
      </w:pPr>
      <w:r>
        <w:t xml:space="preserve">    }</w:t>
      </w:r>
    </w:p>
    <w:p w14:paraId="2C9E1A25" w14:textId="5E7CCA62" w:rsidR="00DA5BC1" w:rsidRPr="00DA5BC1" w:rsidRDefault="00DA5BC1" w:rsidP="00DA5BC1">
      <w:pPr>
        <w:pStyle w:val="Zdrojovkd"/>
      </w:pPr>
      <w:r>
        <w:t>}</w:t>
      </w:r>
    </w:p>
    <w:p w14:paraId="3E7AB871" w14:textId="4AAF6CAA" w:rsidR="00CA7D0B" w:rsidRDefault="00CA7D0B" w:rsidP="00CA7D0B">
      <w:pPr>
        <w:pStyle w:val="Nadpis4"/>
      </w:pPr>
      <w:r>
        <w:t>Assets/Scripts/</w:t>
      </w:r>
      <w:r>
        <w:t>MusicScript.cs</w:t>
      </w:r>
    </w:p>
    <w:p w14:paraId="0AC7858B" w14:textId="77777777" w:rsidR="00DA5BC1" w:rsidRDefault="00DA5BC1" w:rsidP="00DA5BC1">
      <w:pPr>
        <w:pStyle w:val="Zdrojovkd"/>
      </w:pPr>
      <w:r>
        <w:t>using DKEngine.Core;</w:t>
      </w:r>
    </w:p>
    <w:p w14:paraId="235ADE5E" w14:textId="77777777" w:rsidR="00DA5BC1" w:rsidRDefault="00DA5BC1" w:rsidP="00DA5BC1">
      <w:pPr>
        <w:pStyle w:val="Zdrojovkd"/>
      </w:pPr>
      <w:r>
        <w:t>using DKEngine.Core.Components;</w:t>
      </w:r>
    </w:p>
    <w:p w14:paraId="701190D1" w14:textId="77777777" w:rsidR="00DA5BC1" w:rsidRDefault="00DA5BC1" w:rsidP="00DA5BC1">
      <w:pPr>
        <w:pStyle w:val="Zdrojovkd"/>
      </w:pPr>
      <w:r>
        <w:t>using System;</w:t>
      </w:r>
    </w:p>
    <w:p w14:paraId="6CED8581" w14:textId="77777777" w:rsidR="00DA5BC1" w:rsidRDefault="00DA5BC1" w:rsidP="00DA5BC1">
      <w:pPr>
        <w:pStyle w:val="Zdrojovkd"/>
      </w:pPr>
      <w:r>
        <w:t>using System.Diagnostics;</w:t>
      </w:r>
    </w:p>
    <w:p w14:paraId="6F278F23" w14:textId="77777777" w:rsidR="00DA5BC1" w:rsidRDefault="00DA5BC1" w:rsidP="00DA5BC1">
      <w:pPr>
        <w:pStyle w:val="Zdrojovkd"/>
      </w:pPr>
    </w:p>
    <w:p w14:paraId="5BAB137F" w14:textId="77777777" w:rsidR="00DA5BC1" w:rsidRDefault="00DA5BC1" w:rsidP="00DA5BC1">
      <w:pPr>
        <w:pStyle w:val="Zdrojovkd"/>
      </w:pPr>
      <w:r>
        <w:t>namespace MarIO.Assets.Scripts</w:t>
      </w:r>
    </w:p>
    <w:p w14:paraId="4D17CAA0" w14:textId="77777777" w:rsidR="00DA5BC1" w:rsidRDefault="00DA5BC1" w:rsidP="00DA5BC1">
      <w:pPr>
        <w:pStyle w:val="Zdrojovkd"/>
      </w:pPr>
      <w:r>
        <w:t>{</w:t>
      </w:r>
    </w:p>
    <w:p w14:paraId="24C52DA6" w14:textId="77777777" w:rsidR="00DA5BC1" w:rsidRDefault="00DA5BC1" w:rsidP="00DA5BC1">
      <w:pPr>
        <w:pStyle w:val="Zdrojovkd"/>
      </w:pPr>
      <w:r>
        <w:t xml:space="preserve">    public class MusicScript : Script</w:t>
      </w:r>
    </w:p>
    <w:p w14:paraId="3B7504C2" w14:textId="77777777" w:rsidR="00DA5BC1" w:rsidRDefault="00DA5BC1" w:rsidP="00DA5BC1">
      <w:pPr>
        <w:pStyle w:val="Zdrojovkd"/>
      </w:pPr>
      <w:r>
        <w:t xml:space="preserve">    {</w:t>
      </w:r>
    </w:p>
    <w:p w14:paraId="13445CF2" w14:textId="77777777" w:rsidR="00DA5BC1" w:rsidRDefault="00DA5BC1" w:rsidP="00DA5BC1">
      <w:pPr>
        <w:pStyle w:val="Zdrojovkd"/>
      </w:pPr>
      <w:r>
        <w:t xml:space="preserve">        private Sound Music;</w:t>
      </w:r>
    </w:p>
    <w:p w14:paraId="40AE7AEB" w14:textId="77777777" w:rsidR="00DA5BC1" w:rsidRDefault="00DA5BC1" w:rsidP="00DA5BC1">
      <w:pPr>
        <w:pStyle w:val="Zdrojovkd"/>
      </w:pPr>
      <w:r>
        <w:t xml:space="preserve">        private TimeSpan MusicLenght;</w:t>
      </w:r>
    </w:p>
    <w:p w14:paraId="00AE5C65" w14:textId="77777777" w:rsidR="00DA5BC1" w:rsidRDefault="00DA5BC1" w:rsidP="00DA5BC1">
      <w:pPr>
        <w:pStyle w:val="Zdrojovkd"/>
      </w:pPr>
    </w:p>
    <w:p w14:paraId="3C1B4C0F" w14:textId="77777777" w:rsidR="00DA5BC1" w:rsidRDefault="00DA5BC1" w:rsidP="00DA5BC1">
      <w:pPr>
        <w:pStyle w:val="Zdrojovkd"/>
      </w:pPr>
      <w:r>
        <w:t xml:space="preserve">        private Stopwatch Timer;</w:t>
      </w:r>
    </w:p>
    <w:p w14:paraId="7E41AC38" w14:textId="77777777" w:rsidR="00DA5BC1" w:rsidRDefault="00DA5BC1" w:rsidP="00DA5BC1">
      <w:pPr>
        <w:pStyle w:val="Zdrojovkd"/>
      </w:pPr>
    </w:p>
    <w:p w14:paraId="3878E4AB" w14:textId="77777777" w:rsidR="00DA5BC1" w:rsidRDefault="00DA5BC1" w:rsidP="00DA5BC1">
      <w:pPr>
        <w:pStyle w:val="Zdrojovkd"/>
      </w:pPr>
      <w:r>
        <w:t xml:space="preserve">        public MusicScript(GameObject Parent) : base(Parent)</w:t>
      </w:r>
    </w:p>
    <w:p w14:paraId="10E94592" w14:textId="77777777" w:rsidR="00DA5BC1" w:rsidRDefault="00DA5BC1" w:rsidP="00DA5BC1">
      <w:pPr>
        <w:pStyle w:val="Zdrojovkd"/>
      </w:pPr>
      <w:r>
        <w:t xml:space="preserve">        { }</w:t>
      </w:r>
    </w:p>
    <w:p w14:paraId="601EB686" w14:textId="77777777" w:rsidR="00DA5BC1" w:rsidRDefault="00DA5BC1" w:rsidP="00DA5BC1">
      <w:pPr>
        <w:pStyle w:val="Zdrojovkd"/>
      </w:pPr>
    </w:p>
    <w:p w14:paraId="154D0D45" w14:textId="77777777" w:rsidR="00DA5BC1" w:rsidRDefault="00DA5BC1" w:rsidP="00DA5BC1">
      <w:pPr>
        <w:pStyle w:val="Zdrojovkd"/>
      </w:pPr>
      <w:r>
        <w:t xml:space="preserve">        protected override void OnColliderEnter(Collider e)</w:t>
      </w:r>
    </w:p>
    <w:p w14:paraId="4802DAB2" w14:textId="77777777" w:rsidR="00DA5BC1" w:rsidRDefault="00DA5BC1" w:rsidP="00DA5BC1">
      <w:pPr>
        <w:pStyle w:val="Zdrojovkd"/>
      </w:pPr>
      <w:r>
        <w:t xml:space="preserve">        { }</w:t>
      </w:r>
    </w:p>
    <w:p w14:paraId="308CB535" w14:textId="77777777" w:rsidR="00DA5BC1" w:rsidRDefault="00DA5BC1" w:rsidP="00DA5BC1">
      <w:pPr>
        <w:pStyle w:val="Zdrojovkd"/>
      </w:pPr>
    </w:p>
    <w:p w14:paraId="2110843A" w14:textId="77777777" w:rsidR="00DA5BC1" w:rsidRDefault="00DA5BC1" w:rsidP="00DA5BC1">
      <w:pPr>
        <w:pStyle w:val="Zdrojovkd"/>
      </w:pPr>
      <w:r>
        <w:t xml:space="preserve">        protected override void Start()</w:t>
      </w:r>
    </w:p>
    <w:p w14:paraId="11AD73F9" w14:textId="77777777" w:rsidR="00DA5BC1" w:rsidRDefault="00DA5BC1" w:rsidP="00DA5BC1">
      <w:pPr>
        <w:pStyle w:val="Zdrojovkd"/>
      </w:pPr>
      <w:r>
        <w:t xml:space="preserve">        {</w:t>
      </w:r>
    </w:p>
    <w:p w14:paraId="4646D533" w14:textId="77777777" w:rsidR="00DA5BC1" w:rsidRDefault="00DA5BC1" w:rsidP="00DA5BC1">
      <w:pPr>
        <w:pStyle w:val="Zdrojovkd"/>
      </w:pPr>
      <w:r>
        <w:t xml:space="preserve">            Music = Shared.Assets.Sounds.OVERWORLD_THEME_SOUND;</w:t>
      </w:r>
    </w:p>
    <w:p w14:paraId="266DD2C8" w14:textId="77777777" w:rsidR="00DA5BC1" w:rsidRDefault="00DA5BC1" w:rsidP="00DA5BC1">
      <w:pPr>
        <w:pStyle w:val="Zdrojovkd"/>
      </w:pPr>
      <w:r>
        <w:t xml:space="preserve">            MusicLenght = Music.FileReader.TotalTime;</w:t>
      </w:r>
    </w:p>
    <w:p w14:paraId="5E3C008C" w14:textId="77777777" w:rsidR="00DA5BC1" w:rsidRDefault="00DA5BC1" w:rsidP="00DA5BC1">
      <w:pPr>
        <w:pStyle w:val="Zdrojovkd"/>
      </w:pPr>
      <w:r>
        <w:t xml:space="preserve">            Shared.Mechanics.FXSoundSource.PlaySound(Music);</w:t>
      </w:r>
    </w:p>
    <w:p w14:paraId="3EEDD60C" w14:textId="77777777" w:rsidR="00DA5BC1" w:rsidRDefault="00DA5BC1" w:rsidP="00DA5BC1">
      <w:pPr>
        <w:pStyle w:val="Zdrojovkd"/>
      </w:pPr>
      <w:r>
        <w:t xml:space="preserve">            Timer = Stopwatch.StartNew();</w:t>
      </w:r>
    </w:p>
    <w:p w14:paraId="4539665F" w14:textId="77777777" w:rsidR="00DA5BC1" w:rsidRDefault="00DA5BC1" w:rsidP="00DA5BC1">
      <w:pPr>
        <w:pStyle w:val="Zdrojovkd"/>
      </w:pPr>
      <w:r>
        <w:t xml:space="preserve">        }</w:t>
      </w:r>
    </w:p>
    <w:p w14:paraId="46192673" w14:textId="77777777" w:rsidR="00DA5BC1" w:rsidRDefault="00DA5BC1" w:rsidP="00DA5BC1">
      <w:pPr>
        <w:pStyle w:val="Zdrojovkd"/>
      </w:pPr>
    </w:p>
    <w:p w14:paraId="4DE4DEBF" w14:textId="77777777" w:rsidR="00DA5BC1" w:rsidRDefault="00DA5BC1" w:rsidP="00DA5BC1">
      <w:pPr>
        <w:pStyle w:val="Zdrojovkd"/>
      </w:pPr>
      <w:r>
        <w:t xml:space="preserve">        protected override void Update()</w:t>
      </w:r>
    </w:p>
    <w:p w14:paraId="60421E7A" w14:textId="77777777" w:rsidR="00DA5BC1" w:rsidRDefault="00DA5BC1" w:rsidP="00DA5BC1">
      <w:pPr>
        <w:pStyle w:val="Zdrojovkd"/>
      </w:pPr>
      <w:r>
        <w:t xml:space="preserve">        {</w:t>
      </w:r>
    </w:p>
    <w:p w14:paraId="63980709" w14:textId="77777777" w:rsidR="00DA5BC1" w:rsidRDefault="00DA5BC1" w:rsidP="00DA5BC1">
      <w:pPr>
        <w:pStyle w:val="Zdrojovkd"/>
      </w:pPr>
      <w:r>
        <w:t xml:space="preserve">            if (Timer.Elapsed &gt; MusicLenght)</w:t>
      </w:r>
    </w:p>
    <w:p w14:paraId="5A52C081" w14:textId="77777777" w:rsidR="00DA5BC1" w:rsidRDefault="00DA5BC1" w:rsidP="00DA5BC1">
      <w:pPr>
        <w:pStyle w:val="Zdrojovkd"/>
      </w:pPr>
      <w:r>
        <w:t xml:space="preserve">            {</w:t>
      </w:r>
    </w:p>
    <w:p w14:paraId="33B005B5" w14:textId="77777777" w:rsidR="00DA5BC1" w:rsidRDefault="00DA5BC1" w:rsidP="00DA5BC1">
      <w:pPr>
        <w:pStyle w:val="Zdrojovkd"/>
      </w:pPr>
      <w:r>
        <w:t xml:space="preserve">                Shared.Mechanics.FXSoundSource.PlaySound(Music);</w:t>
      </w:r>
    </w:p>
    <w:p w14:paraId="02D7B95D" w14:textId="77777777" w:rsidR="00DA5BC1" w:rsidRDefault="00DA5BC1" w:rsidP="00DA5BC1">
      <w:pPr>
        <w:pStyle w:val="Zdrojovkd"/>
      </w:pPr>
    </w:p>
    <w:p w14:paraId="28EED8A3" w14:textId="77777777" w:rsidR="00DA5BC1" w:rsidRDefault="00DA5BC1" w:rsidP="00DA5BC1">
      <w:pPr>
        <w:pStyle w:val="Zdrojovkd"/>
      </w:pPr>
      <w:r>
        <w:t xml:space="preserve">                Timer.Restart();</w:t>
      </w:r>
    </w:p>
    <w:p w14:paraId="6DF9B35D" w14:textId="77777777" w:rsidR="00DA5BC1" w:rsidRDefault="00DA5BC1" w:rsidP="00DA5BC1">
      <w:pPr>
        <w:pStyle w:val="Zdrojovkd"/>
      </w:pPr>
      <w:r>
        <w:t xml:space="preserve">            }</w:t>
      </w:r>
    </w:p>
    <w:p w14:paraId="1F62F8F0" w14:textId="77777777" w:rsidR="00DA5BC1" w:rsidRDefault="00DA5BC1" w:rsidP="00DA5BC1">
      <w:pPr>
        <w:pStyle w:val="Zdrojovkd"/>
      </w:pPr>
      <w:r>
        <w:t xml:space="preserve">        }</w:t>
      </w:r>
    </w:p>
    <w:p w14:paraId="32F4D64C" w14:textId="77777777" w:rsidR="00DA5BC1" w:rsidRDefault="00DA5BC1" w:rsidP="00DA5BC1">
      <w:pPr>
        <w:pStyle w:val="Zdrojovkd"/>
      </w:pPr>
      <w:r>
        <w:t xml:space="preserve">    }</w:t>
      </w:r>
    </w:p>
    <w:p w14:paraId="46E886C1" w14:textId="75CDE38B" w:rsidR="00DA5BC1" w:rsidRPr="00DA5BC1" w:rsidRDefault="00DA5BC1" w:rsidP="00DA5BC1">
      <w:pPr>
        <w:pStyle w:val="Zdrojovkd"/>
      </w:pPr>
      <w:r>
        <w:t>}</w:t>
      </w:r>
    </w:p>
    <w:p w14:paraId="26A989D4" w14:textId="3502B905" w:rsidR="00CA7D0B" w:rsidRDefault="00CA7D0B" w:rsidP="00CA7D0B">
      <w:pPr>
        <w:pStyle w:val="Nadpis4"/>
      </w:pPr>
      <w:r>
        <w:t>Assets/Scripts/</w:t>
      </w:r>
      <w:r>
        <w:t>PipePort.cs</w:t>
      </w:r>
    </w:p>
    <w:p w14:paraId="74966504" w14:textId="77777777" w:rsidR="00DA5BC1" w:rsidRDefault="00DA5BC1" w:rsidP="00DA5BC1">
      <w:pPr>
        <w:pStyle w:val="Zdrojovkd"/>
      </w:pPr>
      <w:r>
        <w:t>using DKEngine.Core;</w:t>
      </w:r>
    </w:p>
    <w:p w14:paraId="48AE4A21" w14:textId="77777777" w:rsidR="00DA5BC1" w:rsidRDefault="00DA5BC1" w:rsidP="00DA5BC1">
      <w:pPr>
        <w:pStyle w:val="Zdrojovkd"/>
      </w:pPr>
      <w:r>
        <w:t>using DKEngine.Core.Components;</w:t>
      </w:r>
    </w:p>
    <w:p w14:paraId="615EC19B" w14:textId="77777777" w:rsidR="00DA5BC1" w:rsidRDefault="00DA5BC1" w:rsidP="00DA5BC1">
      <w:pPr>
        <w:pStyle w:val="Zdrojovkd"/>
      </w:pPr>
      <w:r>
        <w:t>using MarIO.Assets.Models;</w:t>
      </w:r>
    </w:p>
    <w:p w14:paraId="0B364D8D" w14:textId="77777777" w:rsidR="00DA5BC1" w:rsidRDefault="00DA5BC1" w:rsidP="00DA5BC1">
      <w:pPr>
        <w:pStyle w:val="Zdrojovkd"/>
      </w:pPr>
    </w:p>
    <w:p w14:paraId="3D49BF76" w14:textId="77777777" w:rsidR="00DA5BC1" w:rsidRDefault="00DA5BC1" w:rsidP="00DA5BC1">
      <w:pPr>
        <w:pStyle w:val="Zdrojovkd"/>
      </w:pPr>
      <w:r>
        <w:t>namespace MarIO.Assets.Scripts</w:t>
      </w:r>
    </w:p>
    <w:p w14:paraId="5142F645" w14:textId="77777777" w:rsidR="00DA5BC1" w:rsidRDefault="00DA5BC1" w:rsidP="00DA5BC1">
      <w:pPr>
        <w:pStyle w:val="Zdrojovkd"/>
      </w:pPr>
      <w:r>
        <w:t>{</w:t>
      </w:r>
    </w:p>
    <w:p w14:paraId="10EE9E32" w14:textId="77777777" w:rsidR="00DA5BC1" w:rsidRDefault="00DA5BC1" w:rsidP="00DA5BC1">
      <w:pPr>
        <w:pStyle w:val="Zdrojovkd"/>
      </w:pPr>
      <w:r>
        <w:t xml:space="preserve">    public class PipePort : Script</w:t>
      </w:r>
    </w:p>
    <w:p w14:paraId="2D379192" w14:textId="77777777" w:rsidR="00DA5BC1" w:rsidRDefault="00DA5BC1" w:rsidP="00DA5BC1">
      <w:pPr>
        <w:pStyle w:val="Zdrojovkd"/>
      </w:pPr>
      <w:r>
        <w:t xml:space="preserve">    {</w:t>
      </w:r>
    </w:p>
    <w:p w14:paraId="47D86ABA" w14:textId="77777777" w:rsidR="00DA5BC1" w:rsidRDefault="00DA5BC1" w:rsidP="00DA5BC1">
      <w:pPr>
        <w:pStyle w:val="Zdrojovkd"/>
      </w:pPr>
      <w:r>
        <w:t xml:space="preserve">        private Mario Player;</w:t>
      </w:r>
    </w:p>
    <w:p w14:paraId="54832F7F" w14:textId="77777777" w:rsidR="00DA5BC1" w:rsidRDefault="00DA5BC1" w:rsidP="00DA5BC1">
      <w:pPr>
        <w:pStyle w:val="Zdrojovkd"/>
      </w:pPr>
      <w:r>
        <w:t xml:space="preserve">        public Block Pipe;</w:t>
      </w:r>
    </w:p>
    <w:p w14:paraId="47C1F161" w14:textId="77777777" w:rsidR="00DA5BC1" w:rsidRDefault="00DA5BC1" w:rsidP="00DA5BC1">
      <w:pPr>
        <w:pStyle w:val="Zdrojovkd"/>
      </w:pPr>
    </w:p>
    <w:p w14:paraId="7655F2B2" w14:textId="77777777" w:rsidR="00DA5BC1" w:rsidRDefault="00DA5BC1" w:rsidP="00DA5BC1">
      <w:pPr>
        <w:pStyle w:val="Zdrojovkd"/>
      </w:pPr>
      <w:r>
        <w:t xml:space="preserve">        public PipePort(GameObject Parent) : base(Parent)</w:t>
      </w:r>
    </w:p>
    <w:p w14:paraId="5A4C9C69" w14:textId="77777777" w:rsidR="00DA5BC1" w:rsidRDefault="00DA5BC1" w:rsidP="00DA5BC1">
      <w:pPr>
        <w:pStyle w:val="Zdrojovkd"/>
      </w:pPr>
      <w:r>
        <w:t xml:space="preserve">        { }</w:t>
      </w:r>
    </w:p>
    <w:p w14:paraId="48194AD3" w14:textId="77777777" w:rsidR="00DA5BC1" w:rsidRDefault="00DA5BC1" w:rsidP="00DA5BC1">
      <w:pPr>
        <w:pStyle w:val="Zdrojovkd"/>
      </w:pPr>
    </w:p>
    <w:p w14:paraId="0D5862F6" w14:textId="77777777" w:rsidR="00DA5BC1" w:rsidRDefault="00DA5BC1" w:rsidP="00DA5BC1">
      <w:pPr>
        <w:pStyle w:val="Zdrojovkd"/>
      </w:pPr>
      <w:r>
        <w:t xml:space="preserve">        protected override void OnColliderEnter(Collider e)</w:t>
      </w:r>
    </w:p>
    <w:p w14:paraId="12D936D6" w14:textId="77777777" w:rsidR="00DA5BC1" w:rsidRDefault="00DA5BC1" w:rsidP="00DA5BC1">
      <w:pPr>
        <w:pStyle w:val="Zdrojovkd"/>
      </w:pPr>
      <w:r>
        <w:t xml:space="preserve">        {</w:t>
      </w:r>
    </w:p>
    <w:p w14:paraId="32195D73" w14:textId="77777777" w:rsidR="00DA5BC1" w:rsidRDefault="00DA5BC1" w:rsidP="00DA5BC1">
      <w:pPr>
        <w:pStyle w:val="Zdrojovkd"/>
      </w:pPr>
      <w:r>
        <w:t xml:space="preserve">            if (Pipe.SpecialAction != null)</w:t>
      </w:r>
    </w:p>
    <w:p w14:paraId="1222D6FA" w14:textId="77777777" w:rsidR="00DA5BC1" w:rsidRDefault="00DA5BC1" w:rsidP="00DA5BC1">
      <w:pPr>
        <w:pStyle w:val="Zdrojovkd"/>
      </w:pPr>
      <w:r>
        <w:t xml:space="preserve">            {</w:t>
      </w:r>
    </w:p>
    <w:p w14:paraId="5D9DF243" w14:textId="77777777" w:rsidR="00DA5BC1" w:rsidRDefault="00DA5BC1" w:rsidP="00DA5BC1">
      <w:pPr>
        <w:pStyle w:val="Zdrojovkd"/>
      </w:pPr>
      <w:r>
        <w:t xml:space="preserve">                if (e.Parent == Player)</w:t>
      </w:r>
    </w:p>
    <w:p w14:paraId="0F63CC16" w14:textId="77777777" w:rsidR="00DA5BC1" w:rsidRDefault="00DA5BC1" w:rsidP="00DA5BC1">
      <w:pPr>
        <w:pStyle w:val="Zdrojovkd"/>
      </w:pPr>
      <w:r>
        <w:t xml:space="preserve">                {</w:t>
      </w:r>
    </w:p>
    <w:p w14:paraId="02991002" w14:textId="77777777" w:rsidR="00DA5BC1" w:rsidRDefault="00DA5BC1" w:rsidP="00DA5BC1">
      <w:pPr>
        <w:pStyle w:val="Zdrojovkd"/>
      </w:pPr>
      <w:r>
        <w:t xml:space="preserve">                    switch (Pipe.PipeEnterDirection)</w:t>
      </w:r>
    </w:p>
    <w:p w14:paraId="4507D00D" w14:textId="77777777" w:rsidR="00DA5BC1" w:rsidRDefault="00DA5BC1" w:rsidP="00DA5BC1">
      <w:pPr>
        <w:pStyle w:val="Zdrojovkd"/>
      </w:pPr>
      <w:r>
        <w:t xml:space="preserve">                    {</w:t>
      </w:r>
    </w:p>
    <w:p w14:paraId="57C56CD3" w14:textId="77777777" w:rsidR="00DA5BC1" w:rsidRDefault="00DA5BC1" w:rsidP="00DA5BC1">
      <w:pPr>
        <w:pStyle w:val="Zdrojovkd"/>
      </w:pPr>
      <w:r>
        <w:t xml:space="preserve">                        case Transform.Direction.Up:</w:t>
      </w:r>
    </w:p>
    <w:p w14:paraId="4BECACEC" w14:textId="77777777" w:rsidR="00DA5BC1" w:rsidRDefault="00DA5BC1" w:rsidP="00DA5BC1">
      <w:pPr>
        <w:pStyle w:val="Zdrojovkd"/>
      </w:pPr>
      <w:r>
        <w:t xml:space="preserve">                            break;</w:t>
      </w:r>
    </w:p>
    <w:p w14:paraId="51B2C482" w14:textId="77777777" w:rsidR="00DA5BC1" w:rsidRDefault="00DA5BC1" w:rsidP="00DA5BC1">
      <w:pPr>
        <w:pStyle w:val="Zdrojovkd"/>
      </w:pPr>
    </w:p>
    <w:p w14:paraId="522982D9" w14:textId="77777777" w:rsidR="00DA5BC1" w:rsidRDefault="00DA5BC1" w:rsidP="00DA5BC1">
      <w:pPr>
        <w:pStyle w:val="Zdrojovkd"/>
      </w:pPr>
      <w:r>
        <w:t xml:space="preserve">                        case Transform.Direction.Left:</w:t>
      </w:r>
    </w:p>
    <w:p w14:paraId="1D8D8D96" w14:textId="77777777" w:rsidR="00DA5BC1" w:rsidRDefault="00DA5BC1" w:rsidP="00DA5BC1">
      <w:pPr>
        <w:pStyle w:val="Zdrojovkd"/>
      </w:pPr>
      <w:r>
        <w:t xml:space="preserve">                            break;</w:t>
      </w:r>
    </w:p>
    <w:p w14:paraId="5A7D634C" w14:textId="77777777" w:rsidR="00DA5BC1" w:rsidRDefault="00DA5BC1" w:rsidP="00DA5BC1">
      <w:pPr>
        <w:pStyle w:val="Zdrojovkd"/>
      </w:pPr>
    </w:p>
    <w:p w14:paraId="1757301B" w14:textId="77777777" w:rsidR="00DA5BC1" w:rsidRDefault="00DA5BC1" w:rsidP="00DA5BC1">
      <w:pPr>
        <w:pStyle w:val="Zdrojovkd"/>
      </w:pPr>
      <w:r>
        <w:t xml:space="preserve">                        case Transform.Direction.Down:</w:t>
      </w:r>
    </w:p>
    <w:p w14:paraId="06DD38F4" w14:textId="77777777" w:rsidR="00DA5BC1" w:rsidRDefault="00DA5BC1" w:rsidP="00DA5BC1">
      <w:pPr>
        <w:pStyle w:val="Zdrojovkd"/>
      </w:pPr>
      <w:r>
        <w:t xml:space="preserve">                            if (Player.CurrentMovement == Mario.Movement.Crouching)</w:t>
      </w:r>
    </w:p>
    <w:p w14:paraId="6FDEA481" w14:textId="77777777" w:rsidR="00DA5BC1" w:rsidRDefault="00DA5BC1" w:rsidP="00DA5BC1">
      <w:pPr>
        <w:pStyle w:val="Zdrojovkd"/>
      </w:pPr>
      <w:r>
        <w:t xml:space="preserve">                            {</w:t>
      </w:r>
    </w:p>
    <w:p w14:paraId="4B59EE16" w14:textId="77777777" w:rsidR="00DA5BC1" w:rsidRDefault="00DA5BC1" w:rsidP="00DA5BC1">
      <w:pPr>
        <w:pStyle w:val="Zdrojovkd"/>
      </w:pPr>
      <w:r>
        <w:t xml:space="preserve">                                Player.PipeEnter(Pipe);</w:t>
      </w:r>
    </w:p>
    <w:p w14:paraId="540F9A55" w14:textId="77777777" w:rsidR="00DA5BC1" w:rsidRDefault="00DA5BC1" w:rsidP="00DA5BC1">
      <w:pPr>
        <w:pStyle w:val="Zdrojovkd"/>
      </w:pPr>
      <w:r>
        <w:t xml:space="preserve">                            }</w:t>
      </w:r>
    </w:p>
    <w:p w14:paraId="75A08EA2" w14:textId="77777777" w:rsidR="00DA5BC1" w:rsidRDefault="00DA5BC1" w:rsidP="00DA5BC1">
      <w:pPr>
        <w:pStyle w:val="Zdrojovkd"/>
      </w:pPr>
      <w:r>
        <w:t xml:space="preserve">                            break;</w:t>
      </w:r>
    </w:p>
    <w:p w14:paraId="2B8CE24D" w14:textId="77777777" w:rsidR="00DA5BC1" w:rsidRDefault="00DA5BC1" w:rsidP="00DA5BC1">
      <w:pPr>
        <w:pStyle w:val="Zdrojovkd"/>
      </w:pPr>
    </w:p>
    <w:p w14:paraId="56D26AC7" w14:textId="77777777" w:rsidR="00DA5BC1" w:rsidRDefault="00DA5BC1" w:rsidP="00DA5BC1">
      <w:pPr>
        <w:pStyle w:val="Zdrojovkd"/>
      </w:pPr>
      <w:r>
        <w:t xml:space="preserve">                        case Transform.Direction.Right:</w:t>
      </w:r>
    </w:p>
    <w:p w14:paraId="61574715" w14:textId="77777777" w:rsidR="00DA5BC1" w:rsidRDefault="00DA5BC1" w:rsidP="00DA5BC1">
      <w:pPr>
        <w:pStyle w:val="Zdrojovkd"/>
      </w:pPr>
      <w:r>
        <w:t xml:space="preserve">                            if (Player.CurrentMovement == Mario.Movement.Standing)</w:t>
      </w:r>
    </w:p>
    <w:p w14:paraId="6C4ED4F5" w14:textId="77777777" w:rsidR="00DA5BC1" w:rsidRDefault="00DA5BC1" w:rsidP="00DA5BC1">
      <w:pPr>
        <w:pStyle w:val="Zdrojovkd"/>
      </w:pPr>
      <w:r>
        <w:t xml:space="preserve">                            {</w:t>
      </w:r>
    </w:p>
    <w:p w14:paraId="274C9D29" w14:textId="77777777" w:rsidR="00DA5BC1" w:rsidRDefault="00DA5BC1" w:rsidP="00DA5BC1">
      <w:pPr>
        <w:pStyle w:val="Zdrojovkd"/>
      </w:pPr>
      <w:r>
        <w:t xml:space="preserve">                                Player.PipeEnter(Pipe);</w:t>
      </w:r>
    </w:p>
    <w:p w14:paraId="413605EF" w14:textId="77777777" w:rsidR="00DA5BC1" w:rsidRDefault="00DA5BC1" w:rsidP="00DA5BC1">
      <w:pPr>
        <w:pStyle w:val="Zdrojovkd"/>
      </w:pPr>
      <w:r>
        <w:t xml:space="preserve">                            }</w:t>
      </w:r>
    </w:p>
    <w:p w14:paraId="508E8C12" w14:textId="77777777" w:rsidR="00DA5BC1" w:rsidRDefault="00DA5BC1" w:rsidP="00DA5BC1">
      <w:pPr>
        <w:pStyle w:val="Zdrojovkd"/>
      </w:pPr>
      <w:r>
        <w:t xml:space="preserve">                            break;</w:t>
      </w:r>
    </w:p>
    <w:p w14:paraId="07A07E1C" w14:textId="77777777" w:rsidR="00DA5BC1" w:rsidRDefault="00DA5BC1" w:rsidP="00DA5BC1">
      <w:pPr>
        <w:pStyle w:val="Zdrojovkd"/>
      </w:pPr>
    </w:p>
    <w:p w14:paraId="3312BD68" w14:textId="77777777" w:rsidR="00DA5BC1" w:rsidRDefault="00DA5BC1" w:rsidP="00DA5BC1">
      <w:pPr>
        <w:pStyle w:val="Zdrojovkd"/>
      </w:pPr>
      <w:r>
        <w:t xml:space="preserve">                        default:</w:t>
      </w:r>
    </w:p>
    <w:p w14:paraId="70F91253" w14:textId="77777777" w:rsidR="00DA5BC1" w:rsidRDefault="00DA5BC1" w:rsidP="00DA5BC1">
      <w:pPr>
        <w:pStyle w:val="Zdrojovkd"/>
      </w:pPr>
      <w:r>
        <w:t xml:space="preserve">                            break;</w:t>
      </w:r>
    </w:p>
    <w:p w14:paraId="1E40E84D" w14:textId="77777777" w:rsidR="00DA5BC1" w:rsidRDefault="00DA5BC1" w:rsidP="00DA5BC1">
      <w:pPr>
        <w:pStyle w:val="Zdrojovkd"/>
      </w:pPr>
      <w:r>
        <w:t xml:space="preserve">                    }</w:t>
      </w:r>
    </w:p>
    <w:p w14:paraId="3B1C860C" w14:textId="77777777" w:rsidR="00DA5BC1" w:rsidRDefault="00DA5BC1" w:rsidP="00DA5BC1">
      <w:pPr>
        <w:pStyle w:val="Zdrojovkd"/>
      </w:pPr>
      <w:r>
        <w:t xml:space="preserve">                }</w:t>
      </w:r>
    </w:p>
    <w:p w14:paraId="504F5D6A" w14:textId="77777777" w:rsidR="00DA5BC1" w:rsidRDefault="00DA5BC1" w:rsidP="00DA5BC1">
      <w:pPr>
        <w:pStyle w:val="Zdrojovkd"/>
      </w:pPr>
      <w:r>
        <w:t xml:space="preserve">            }</w:t>
      </w:r>
    </w:p>
    <w:p w14:paraId="0FBF8A4C" w14:textId="77777777" w:rsidR="00DA5BC1" w:rsidRDefault="00DA5BC1" w:rsidP="00DA5BC1">
      <w:pPr>
        <w:pStyle w:val="Zdrojovkd"/>
      </w:pPr>
      <w:r>
        <w:t xml:space="preserve">        }</w:t>
      </w:r>
    </w:p>
    <w:p w14:paraId="42293078" w14:textId="77777777" w:rsidR="00DA5BC1" w:rsidRDefault="00DA5BC1" w:rsidP="00DA5BC1">
      <w:pPr>
        <w:pStyle w:val="Zdrojovkd"/>
      </w:pPr>
    </w:p>
    <w:p w14:paraId="41354189" w14:textId="77777777" w:rsidR="00DA5BC1" w:rsidRDefault="00DA5BC1" w:rsidP="00DA5BC1">
      <w:pPr>
        <w:pStyle w:val="Zdrojovkd"/>
      </w:pPr>
      <w:r>
        <w:t xml:space="preserve">        protected override void Start()</w:t>
      </w:r>
    </w:p>
    <w:p w14:paraId="33200BB9" w14:textId="77777777" w:rsidR="00DA5BC1" w:rsidRDefault="00DA5BC1" w:rsidP="00DA5BC1">
      <w:pPr>
        <w:pStyle w:val="Zdrojovkd"/>
      </w:pPr>
      <w:r>
        <w:t xml:space="preserve">        {</w:t>
      </w:r>
    </w:p>
    <w:p w14:paraId="6F6E81B6" w14:textId="77777777" w:rsidR="00DA5BC1" w:rsidRDefault="00DA5BC1" w:rsidP="00DA5BC1">
      <w:pPr>
        <w:pStyle w:val="Zdrojovkd"/>
      </w:pPr>
      <w:r>
        <w:t xml:space="preserve">            Player = GameObject.Find&lt;Mario&gt;("Player");</w:t>
      </w:r>
    </w:p>
    <w:p w14:paraId="7D730439" w14:textId="77777777" w:rsidR="00DA5BC1" w:rsidRDefault="00DA5BC1" w:rsidP="00DA5BC1">
      <w:pPr>
        <w:pStyle w:val="Zdrojovkd"/>
      </w:pPr>
      <w:r>
        <w:t xml:space="preserve">            Pipe = (Block)Parent;</w:t>
      </w:r>
    </w:p>
    <w:p w14:paraId="4075E822" w14:textId="77777777" w:rsidR="00DA5BC1" w:rsidRDefault="00DA5BC1" w:rsidP="00DA5BC1">
      <w:pPr>
        <w:pStyle w:val="Zdrojovkd"/>
      </w:pPr>
      <w:r>
        <w:t xml:space="preserve">        }</w:t>
      </w:r>
    </w:p>
    <w:p w14:paraId="065729B6" w14:textId="77777777" w:rsidR="00DA5BC1" w:rsidRDefault="00DA5BC1" w:rsidP="00DA5BC1">
      <w:pPr>
        <w:pStyle w:val="Zdrojovkd"/>
      </w:pPr>
    </w:p>
    <w:p w14:paraId="58E7D7EC" w14:textId="77777777" w:rsidR="00DA5BC1" w:rsidRDefault="00DA5BC1" w:rsidP="00DA5BC1">
      <w:pPr>
        <w:pStyle w:val="Zdrojovkd"/>
      </w:pPr>
      <w:r>
        <w:t xml:space="preserve">        protected override void Update()</w:t>
      </w:r>
    </w:p>
    <w:p w14:paraId="51536A66" w14:textId="77777777" w:rsidR="00DA5BC1" w:rsidRDefault="00DA5BC1" w:rsidP="00DA5BC1">
      <w:pPr>
        <w:pStyle w:val="Zdrojovkd"/>
      </w:pPr>
      <w:r>
        <w:t xml:space="preserve">        { }</w:t>
      </w:r>
    </w:p>
    <w:p w14:paraId="0825B9F4" w14:textId="77777777" w:rsidR="00DA5BC1" w:rsidRDefault="00DA5BC1" w:rsidP="00DA5BC1">
      <w:pPr>
        <w:pStyle w:val="Zdrojovkd"/>
      </w:pPr>
      <w:r>
        <w:t xml:space="preserve">    }</w:t>
      </w:r>
    </w:p>
    <w:p w14:paraId="4480B5A1" w14:textId="2A5B7286" w:rsidR="00DA5BC1" w:rsidRPr="00DA5BC1" w:rsidRDefault="00DA5BC1" w:rsidP="00DA5BC1">
      <w:pPr>
        <w:pStyle w:val="Zdrojovkd"/>
      </w:pPr>
      <w:r>
        <w:t>}</w:t>
      </w:r>
    </w:p>
    <w:p w14:paraId="4A866BC6" w14:textId="57B3E3C4" w:rsidR="00CA7D0B" w:rsidRDefault="00CA7D0B" w:rsidP="00CA7D0B">
      <w:pPr>
        <w:pStyle w:val="Nadpis4"/>
      </w:pPr>
      <w:r>
        <w:lastRenderedPageBreak/>
        <w:t>Assets/Scripts/</w:t>
      </w:r>
      <w:r>
        <w:t>PowerUpScript.cs</w:t>
      </w:r>
    </w:p>
    <w:p w14:paraId="28F13609" w14:textId="77777777" w:rsidR="00DA5BC1" w:rsidRDefault="00DA5BC1" w:rsidP="00DA5BC1">
      <w:pPr>
        <w:pStyle w:val="Zdrojovkd"/>
      </w:pPr>
      <w:r>
        <w:t>using DKEngine;</w:t>
      </w:r>
    </w:p>
    <w:p w14:paraId="48B2D0CF" w14:textId="77777777" w:rsidR="00DA5BC1" w:rsidRDefault="00DA5BC1" w:rsidP="00DA5BC1">
      <w:pPr>
        <w:pStyle w:val="Zdrojovkd"/>
      </w:pPr>
      <w:r>
        <w:t>using DKEngine.Core;</w:t>
      </w:r>
    </w:p>
    <w:p w14:paraId="0F01715D" w14:textId="77777777" w:rsidR="00DA5BC1" w:rsidRDefault="00DA5BC1" w:rsidP="00DA5BC1">
      <w:pPr>
        <w:pStyle w:val="Zdrojovkd"/>
      </w:pPr>
      <w:r>
        <w:t>using DKEngine.Core.Components;</w:t>
      </w:r>
    </w:p>
    <w:p w14:paraId="4566C04C" w14:textId="77777777" w:rsidR="00DA5BC1" w:rsidRDefault="00DA5BC1" w:rsidP="00DA5BC1">
      <w:pPr>
        <w:pStyle w:val="Zdrojovkd"/>
      </w:pPr>
      <w:r>
        <w:t>using MarIO.Assets.Models;</w:t>
      </w:r>
    </w:p>
    <w:p w14:paraId="11EBF057" w14:textId="77777777" w:rsidR="00DA5BC1" w:rsidRDefault="00DA5BC1" w:rsidP="00DA5BC1">
      <w:pPr>
        <w:pStyle w:val="Zdrojovkd"/>
      </w:pPr>
      <w:r>
        <w:t>using MarIO.Assets.Models.Miscellaneous;</w:t>
      </w:r>
    </w:p>
    <w:p w14:paraId="236FED15" w14:textId="77777777" w:rsidR="00DA5BC1" w:rsidRDefault="00DA5BC1" w:rsidP="00DA5BC1">
      <w:pPr>
        <w:pStyle w:val="Zdrojovkd"/>
      </w:pPr>
      <w:r>
        <w:t>using System;</w:t>
      </w:r>
    </w:p>
    <w:p w14:paraId="17E7104E" w14:textId="77777777" w:rsidR="00DA5BC1" w:rsidRDefault="00DA5BC1" w:rsidP="00DA5BC1">
      <w:pPr>
        <w:pStyle w:val="Zdrojovkd"/>
      </w:pPr>
      <w:r>
        <w:t>using static DKEngine.Core.Components.Transform;</w:t>
      </w:r>
    </w:p>
    <w:p w14:paraId="1669335D" w14:textId="77777777" w:rsidR="00DA5BC1" w:rsidRDefault="00DA5BC1" w:rsidP="00DA5BC1">
      <w:pPr>
        <w:pStyle w:val="Zdrojovkd"/>
      </w:pPr>
    </w:p>
    <w:p w14:paraId="5CE44502" w14:textId="77777777" w:rsidR="00DA5BC1" w:rsidRDefault="00DA5BC1" w:rsidP="00DA5BC1">
      <w:pPr>
        <w:pStyle w:val="Zdrojovkd"/>
      </w:pPr>
      <w:r>
        <w:t>namespace MarIO.Assets.Scripts</w:t>
      </w:r>
    </w:p>
    <w:p w14:paraId="3C384FD8" w14:textId="77777777" w:rsidR="00DA5BC1" w:rsidRDefault="00DA5BC1" w:rsidP="00DA5BC1">
      <w:pPr>
        <w:pStyle w:val="Zdrojovkd"/>
      </w:pPr>
      <w:r>
        <w:t>{</w:t>
      </w:r>
    </w:p>
    <w:p w14:paraId="575BDD72" w14:textId="77777777" w:rsidR="00DA5BC1" w:rsidRDefault="00DA5BC1" w:rsidP="00DA5BC1">
      <w:pPr>
        <w:pStyle w:val="Zdrojovkd"/>
      </w:pPr>
      <w:r>
        <w:t xml:space="preserve">    internal class PowerUpScript : Script</w:t>
      </w:r>
    </w:p>
    <w:p w14:paraId="7A4B3F4B" w14:textId="77777777" w:rsidR="00DA5BC1" w:rsidRDefault="00DA5BC1" w:rsidP="00DA5BC1">
      <w:pPr>
        <w:pStyle w:val="Zdrojovkd"/>
      </w:pPr>
      <w:r>
        <w:t xml:space="preserve">    {</w:t>
      </w:r>
    </w:p>
    <w:p w14:paraId="33C81B21" w14:textId="77777777" w:rsidR="00DA5BC1" w:rsidRDefault="00DA5BC1" w:rsidP="00DA5BC1">
      <w:pPr>
        <w:pStyle w:val="Zdrojovkd"/>
      </w:pPr>
      <w:r>
        <w:t xml:space="preserve">        private PowerUp Target;</w:t>
      </w:r>
    </w:p>
    <w:p w14:paraId="1EC596A2" w14:textId="77777777" w:rsidR="00DA5BC1" w:rsidRDefault="00DA5BC1" w:rsidP="00DA5BC1">
      <w:pPr>
        <w:pStyle w:val="Zdrojovkd"/>
      </w:pPr>
      <w:r>
        <w:t xml:space="preserve">        private bool CreatedForFirstTime = true;</w:t>
      </w:r>
    </w:p>
    <w:p w14:paraId="1D308FEF" w14:textId="77777777" w:rsidR="00DA5BC1" w:rsidRDefault="00DA5BC1" w:rsidP="00DA5BC1">
      <w:pPr>
        <w:pStyle w:val="Zdrojovkd"/>
      </w:pPr>
      <w:r>
        <w:t xml:space="preserve">        private bool CreatedAnimation = true;</w:t>
      </w:r>
    </w:p>
    <w:p w14:paraId="6B0E7773" w14:textId="77777777" w:rsidR="00DA5BC1" w:rsidRDefault="00DA5BC1" w:rsidP="00DA5BC1">
      <w:pPr>
        <w:pStyle w:val="Zdrojovkd"/>
      </w:pPr>
      <w:r>
        <w:t xml:space="preserve">        private float CreatedStartY;</w:t>
      </w:r>
    </w:p>
    <w:p w14:paraId="25095663" w14:textId="77777777" w:rsidR="00DA5BC1" w:rsidRDefault="00DA5BC1" w:rsidP="00DA5BC1">
      <w:pPr>
        <w:pStyle w:val="Zdrojovkd"/>
      </w:pPr>
      <w:r>
        <w:t xml:space="preserve">        private const float CreationAnimationSpeed = 20f;</w:t>
      </w:r>
    </w:p>
    <w:p w14:paraId="7243E51C" w14:textId="77777777" w:rsidR="00DA5BC1" w:rsidRDefault="00DA5BC1" w:rsidP="00DA5BC1">
      <w:pPr>
        <w:pStyle w:val="Zdrojovkd"/>
      </w:pPr>
    </w:p>
    <w:p w14:paraId="31B95883" w14:textId="77777777" w:rsidR="00DA5BC1" w:rsidRDefault="00DA5BC1" w:rsidP="00DA5BC1">
      <w:pPr>
        <w:pStyle w:val="Zdrojovkd"/>
      </w:pPr>
      <w:r>
        <w:t xml:space="preserve">        private const float Speed = 80f;</w:t>
      </w:r>
    </w:p>
    <w:p w14:paraId="2E855E73" w14:textId="77777777" w:rsidR="00DA5BC1" w:rsidRDefault="00DA5BC1" w:rsidP="00DA5BC1">
      <w:pPr>
        <w:pStyle w:val="Zdrojovkd"/>
      </w:pPr>
      <w:r>
        <w:t xml:space="preserve">        private const float FloatSpeed = 250f;</w:t>
      </w:r>
    </w:p>
    <w:p w14:paraId="4D8538D8" w14:textId="77777777" w:rsidR="00DA5BC1" w:rsidRDefault="00DA5BC1" w:rsidP="00DA5BC1">
      <w:pPr>
        <w:pStyle w:val="Zdrojovkd"/>
      </w:pPr>
      <w:r>
        <w:t xml:space="preserve">        private const float Acceleration = 3.5f;</w:t>
      </w:r>
    </w:p>
    <w:p w14:paraId="0AE292DC" w14:textId="77777777" w:rsidR="00DA5BC1" w:rsidRDefault="00DA5BC1" w:rsidP="00DA5BC1">
      <w:pPr>
        <w:pStyle w:val="Zdrojovkd"/>
      </w:pPr>
    </w:p>
    <w:p w14:paraId="3128B3FA" w14:textId="77777777" w:rsidR="00DA5BC1" w:rsidRDefault="00DA5BC1" w:rsidP="00DA5BC1">
      <w:pPr>
        <w:pStyle w:val="Zdrojovkd"/>
      </w:pPr>
      <w:r>
        <w:t xml:space="preserve">        private float CurrentSpeed = 0;</w:t>
      </w:r>
    </w:p>
    <w:p w14:paraId="018D3E30" w14:textId="77777777" w:rsidR="00DA5BC1" w:rsidRDefault="00DA5BC1" w:rsidP="00DA5BC1">
      <w:pPr>
        <w:pStyle w:val="Zdrojovkd"/>
      </w:pPr>
      <w:r>
        <w:t xml:space="preserve">        private float vertSpeed = 0;</w:t>
      </w:r>
    </w:p>
    <w:p w14:paraId="22976C0A" w14:textId="77777777" w:rsidR="00DA5BC1" w:rsidRDefault="00DA5BC1" w:rsidP="00DA5BC1">
      <w:pPr>
        <w:pStyle w:val="Zdrojovkd"/>
      </w:pPr>
      <w:r>
        <w:t xml:space="preserve">        private bool IsFalling = false;</w:t>
      </w:r>
    </w:p>
    <w:p w14:paraId="261882BE" w14:textId="77777777" w:rsidR="00DA5BC1" w:rsidRDefault="00DA5BC1" w:rsidP="00DA5BC1">
      <w:pPr>
        <w:pStyle w:val="Zdrojovkd"/>
      </w:pPr>
      <w:r>
        <w:t xml:space="preserve">        private bool Jumped = false;</w:t>
      </w:r>
    </w:p>
    <w:p w14:paraId="155C8077" w14:textId="77777777" w:rsidR="00DA5BC1" w:rsidRDefault="00DA5BC1" w:rsidP="00DA5BC1">
      <w:pPr>
        <w:pStyle w:val="Zdrojovkd"/>
      </w:pPr>
    </w:p>
    <w:p w14:paraId="18B9115D" w14:textId="77777777" w:rsidR="00DA5BC1" w:rsidRDefault="00DA5BC1" w:rsidP="00DA5BC1">
      <w:pPr>
        <w:pStyle w:val="Zdrojovkd"/>
      </w:pPr>
      <w:r>
        <w:t xml:space="preserve">        public PowerUpScript(GameObject Parent) : base(Parent)</w:t>
      </w:r>
    </w:p>
    <w:p w14:paraId="0EDBDA7E" w14:textId="77777777" w:rsidR="00DA5BC1" w:rsidRDefault="00DA5BC1" w:rsidP="00DA5BC1">
      <w:pPr>
        <w:pStyle w:val="Zdrojovkd"/>
      </w:pPr>
      <w:r>
        <w:t xml:space="preserve">        {</w:t>
      </w:r>
    </w:p>
    <w:p w14:paraId="2359CA5C" w14:textId="77777777" w:rsidR="00DA5BC1" w:rsidRDefault="00DA5BC1" w:rsidP="00DA5BC1">
      <w:pPr>
        <w:pStyle w:val="Zdrojovkd"/>
      </w:pPr>
      <w:r>
        <w:t xml:space="preserve">            Target = Parent as PowerUp;</w:t>
      </w:r>
    </w:p>
    <w:p w14:paraId="46B4FE8E" w14:textId="77777777" w:rsidR="00DA5BC1" w:rsidRDefault="00DA5BC1" w:rsidP="00DA5BC1">
      <w:pPr>
        <w:pStyle w:val="Zdrojovkd"/>
      </w:pPr>
      <w:r>
        <w:t xml:space="preserve">        }</w:t>
      </w:r>
    </w:p>
    <w:p w14:paraId="28966897" w14:textId="77777777" w:rsidR="00DA5BC1" w:rsidRDefault="00DA5BC1" w:rsidP="00DA5BC1">
      <w:pPr>
        <w:pStyle w:val="Zdrojovkd"/>
      </w:pPr>
    </w:p>
    <w:p w14:paraId="2D37204E" w14:textId="77777777" w:rsidR="00DA5BC1" w:rsidRDefault="00DA5BC1" w:rsidP="00DA5BC1">
      <w:pPr>
        <w:pStyle w:val="Zdrojovkd"/>
      </w:pPr>
      <w:r>
        <w:t xml:space="preserve">        protected override void OnColliderEnter(Collider e)</w:t>
      </w:r>
    </w:p>
    <w:p w14:paraId="36DF13B3" w14:textId="77777777" w:rsidR="00DA5BC1" w:rsidRDefault="00DA5BC1" w:rsidP="00DA5BC1">
      <w:pPr>
        <w:pStyle w:val="Zdrojovkd"/>
      </w:pPr>
      <w:r>
        <w:t xml:space="preserve">        { }</w:t>
      </w:r>
    </w:p>
    <w:p w14:paraId="270378D2" w14:textId="77777777" w:rsidR="00DA5BC1" w:rsidRDefault="00DA5BC1" w:rsidP="00DA5BC1">
      <w:pPr>
        <w:pStyle w:val="Zdrojovkd"/>
      </w:pPr>
    </w:p>
    <w:p w14:paraId="4B3ECC02" w14:textId="77777777" w:rsidR="00DA5BC1" w:rsidRDefault="00DA5BC1" w:rsidP="00DA5BC1">
      <w:pPr>
        <w:pStyle w:val="Zdrojovkd"/>
      </w:pPr>
      <w:r>
        <w:t xml:space="preserve">        protected override void Start()</w:t>
      </w:r>
    </w:p>
    <w:p w14:paraId="432539A6" w14:textId="77777777" w:rsidR="00DA5BC1" w:rsidRDefault="00DA5BC1" w:rsidP="00DA5BC1">
      <w:pPr>
        <w:pStyle w:val="Zdrojovkd"/>
      </w:pPr>
      <w:r>
        <w:t xml:space="preserve">        {</w:t>
      </w:r>
    </w:p>
    <w:p w14:paraId="062175BE" w14:textId="77777777" w:rsidR="00DA5BC1" w:rsidRDefault="00DA5BC1" w:rsidP="00DA5BC1">
      <w:pPr>
        <w:pStyle w:val="Zdrojovkd"/>
      </w:pPr>
      <w:r>
        <w:t xml:space="preserve">            CurrentSpeed = Speed;</w:t>
      </w:r>
    </w:p>
    <w:p w14:paraId="4CAEA4BB" w14:textId="77777777" w:rsidR="00DA5BC1" w:rsidRDefault="00DA5BC1" w:rsidP="00DA5BC1">
      <w:pPr>
        <w:pStyle w:val="Zdrojovkd"/>
      </w:pPr>
    </w:p>
    <w:p w14:paraId="62F2884D" w14:textId="77777777" w:rsidR="00DA5BC1" w:rsidRDefault="00DA5BC1" w:rsidP="00DA5BC1">
      <w:pPr>
        <w:pStyle w:val="Zdrojovkd"/>
      </w:pPr>
      <w:r>
        <w:t xml:space="preserve">            Target.PlayerReference = GameObject.Find&lt;Mario&gt;("Player");</w:t>
      </w:r>
    </w:p>
    <w:p w14:paraId="0D63E12B" w14:textId="77777777" w:rsidR="00DA5BC1" w:rsidRDefault="00DA5BC1" w:rsidP="00DA5BC1">
      <w:pPr>
        <w:pStyle w:val="Zdrojovkd"/>
      </w:pPr>
      <w:r>
        <w:t xml:space="preserve">        }</w:t>
      </w:r>
    </w:p>
    <w:p w14:paraId="4BC1F760" w14:textId="77777777" w:rsidR="00DA5BC1" w:rsidRDefault="00DA5BC1" w:rsidP="00DA5BC1">
      <w:pPr>
        <w:pStyle w:val="Zdrojovkd"/>
      </w:pPr>
    </w:p>
    <w:p w14:paraId="6B3C0606" w14:textId="77777777" w:rsidR="00DA5BC1" w:rsidRDefault="00DA5BC1" w:rsidP="00DA5BC1">
      <w:pPr>
        <w:pStyle w:val="Zdrojovkd"/>
      </w:pPr>
      <w:r>
        <w:t xml:space="preserve">        protected override void Update()</w:t>
      </w:r>
    </w:p>
    <w:p w14:paraId="78C00073" w14:textId="77777777" w:rsidR="00DA5BC1" w:rsidRDefault="00DA5BC1" w:rsidP="00DA5BC1">
      <w:pPr>
        <w:pStyle w:val="Zdrojovkd"/>
      </w:pPr>
      <w:r>
        <w:t xml:space="preserve">        {</w:t>
      </w:r>
    </w:p>
    <w:p w14:paraId="78DE27BF" w14:textId="77777777" w:rsidR="00DA5BC1" w:rsidRDefault="00DA5BC1" w:rsidP="00DA5BC1">
      <w:pPr>
        <w:pStyle w:val="Zdrojovkd"/>
      </w:pPr>
      <w:r>
        <w:t xml:space="preserve">            if (CreatedForFirstTime)</w:t>
      </w:r>
    </w:p>
    <w:p w14:paraId="7DA7C0D8" w14:textId="77777777" w:rsidR="00DA5BC1" w:rsidRDefault="00DA5BC1" w:rsidP="00DA5BC1">
      <w:pPr>
        <w:pStyle w:val="Zdrojovkd"/>
      </w:pPr>
      <w:r>
        <w:t xml:space="preserve">            {</w:t>
      </w:r>
    </w:p>
    <w:p w14:paraId="279E256B" w14:textId="77777777" w:rsidR="00DA5BC1" w:rsidRDefault="00DA5BC1" w:rsidP="00DA5BC1">
      <w:pPr>
        <w:pStyle w:val="Zdrojovkd"/>
      </w:pPr>
      <w:r>
        <w:t xml:space="preserve">                Target.Collider.Enabled = false;</w:t>
      </w:r>
    </w:p>
    <w:p w14:paraId="790E3297" w14:textId="77777777" w:rsidR="00DA5BC1" w:rsidRDefault="00DA5BC1" w:rsidP="00DA5BC1">
      <w:pPr>
        <w:pStyle w:val="Zdrojovkd"/>
      </w:pPr>
      <w:r>
        <w:t xml:space="preserve">                CreatedStartY = Target.Transform.Position.Y;</w:t>
      </w:r>
    </w:p>
    <w:p w14:paraId="30B7B7F4" w14:textId="77777777" w:rsidR="00DA5BC1" w:rsidRDefault="00DA5BC1" w:rsidP="00DA5BC1">
      <w:pPr>
        <w:pStyle w:val="Zdrojovkd"/>
      </w:pPr>
      <w:r>
        <w:t xml:space="preserve">                CreatedForFirstTime = false;</w:t>
      </w:r>
    </w:p>
    <w:p w14:paraId="1318D11A" w14:textId="77777777" w:rsidR="00DA5BC1" w:rsidRDefault="00DA5BC1" w:rsidP="00DA5BC1">
      <w:pPr>
        <w:pStyle w:val="Zdrojovkd"/>
      </w:pPr>
      <w:r>
        <w:t xml:space="preserve">                return;</w:t>
      </w:r>
    </w:p>
    <w:p w14:paraId="3A1A9488" w14:textId="77777777" w:rsidR="00DA5BC1" w:rsidRDefault="00DA5BC1" w:rsidP="00DA5BC1">
      <w:pPr>
        <w:pStyle w:val="Zdrojovkd"/>
      </w:pPr>
      <w:r>
        <w:t xml:space="preserve">            }</w:t>
      </w:r>
    </w:p>
    <w:p w14:paraId="28C10730" w14:textId="77777777" w:rsidR="00DA5BC1" w:rsidRDefault="00DA5BC1" w:rsidP="00DA5BC1">
      <w:pPr>
        <w:pStyle w:val="Zdrojovkd"/>
      </w:pPr>
      <w:r>
        <w:t xml:space="preserve">            else if (CreatedAnimation)</w:t>
      </w:r>
    </w:p>
    <w:p w14:paraId="103D97DA" w14:textId="77777777" w:rsidR="00DA5BC1" w:rsidRDefault="00DA5BC1" w:rsidP="00DA5BC1">
      <w:pPr>
        <w:pStyle w:val="Zdrojovkd"/>
      </w:pPr>
      <w:r>
        <w:t xml:space="preserve">            {</w:t>
      </w:r>
    </w:p>
    <w:p w14:paraId="25F750C0" w14:textId="77777777" w:rsidR="00DA5BC1" w:rsidRDefault="00DA5BC1" w:rsidP="00DA5BC1">
      <w:pPr>
        <w:pStyle w:val="Zdrojovkd"/>
      </w:pPr>
      <w:r>
        <w:t xml:space="preserve">                if (CreatedStartY &lt; Target.Transform.Position.Y + 16)</w:t>
      </w:r>
    </w:p>
    <w:p w14:paraId="1BE1A554" w14:textId="77777777" w:rsidR="00DA5BC1" w:rsidRDefault="00DA5BC1" w:rsidP="00DA5BC1">
      <w:pPr>
        <w:pStyle w:val="Zdrojovkd"/>
      </w:pPr>
      <w:r>
        <w:t xml:space="preserve">                {</w:t>
      </w:r>
    </w:p>
    <w:p w14:paraId="3A90373F" w14:textId="77777777" w:rsidR="00DA5BC1" w:rsidRDefault="00DA5BC1" w:rsidP="00DA5BC1">
      <w:pPr>
        <w:pStyle w:val="Zdrojovkd"/>
      </w:pPr>
      <w:r>
        <w:t xml:space="preserve">                    Target.Transform.Position -= new Vector3(0, Engine.DeltaTime * CreationAnimationSpeed, 0);</w:t>
      </w:r>
    </w:p>
    <w:p w14:paraId="49A43A69" w14:textId="77777777" w:rsidR="00DA5BC1" w:rsidRDefault="00DA5BC1" w:rsidP="00DA5BC1">
      <w:pPr>
        <w:pStyle w:val="Zdrojovkd"/>
      </w:pPr>
      <w:r>
        <w:t xml:space="preserve">                }</w:t>
      </w:r>
    </w:p>
    <w:p w14:paraId="3C61B5C5" w14:textId="77777777" w:rsidR="00DA5BC1" w:rsidRDefault="00DA5BC1" w:rsidP="00DA5BC1">
      <w:pPr>
        <w:pStyle w:val="Zdrojovkd"/>
      </w:pPr>
      <w:r>
        <w:t xml:space="preserve">                else</w:t>
      </w:r>
    </w:p>
    <w:p w14:paraId="0B87286D" w14:textId="77777777" w:rsidR="00DA5BC1" w:rsidRDefault="00DA5BC1" w:rsidP="00DA5BC1">
      <w:pPr>
        <w:pStyle w:val="Zdrojovkd"/>
      </w:pPr>
      <w:r>
        <w:t xml:space="preserve">                {</w:t>
      </w:r>
    </w:p>
    <w:p w14:paraId="5B26999D" w14:textId="77777777" w:rsidR="00DA5BC1" w:rsidRDefault="00DA5BC1" w:rsidP="00DA5BC1">
      <w:pPr>
        <w:pStyle w:val="Zdrojovkd"/>
      </w:pPr>
      <w:r>
        <w:t xml:space="preserve">                    Target.Transform.Position = new Vector3(Target.Transform.Position.X, CreatedStartY - 16, Target.Transform.Position.Z);</w:t>
      </w:r>
    </w:p>
    <w:p w14:paraId="72E008D4" w14:textId="77777777" w:rsidR="00DA5BC1" w:rsidRDefault="00DA5BC1" w:rsidP="00DA5BC1">
      <w:pPr>
        <w:pStyle w:val="Zdrojovkd"/>
      </w:pPr>
      <w:r>
        <w:t xml:space="preserve">                    Target.Collider.Enabled = true;</w:t>
      </w:r>
    </w:p>
    <w:p w14:paraId="17BFA355" w14:textId="77777777" w:rsidR="00DA5BC1" w:rsidRDefault="00DA5BC1" w:rsidP="00DA5BC1">
      <w:pPr>
        <w:pStyle w:val="Zdrojovkd"/>
      </w:pPr>
      <w:r>
        <w:t xml:space="preserve">                    CreatedAnimation = false;</w:t>
      </w:r>
    </w:p>
    <w:p w14:paraId="2DE9A02A" w14:textId="77777777" w:rsidR="00DA5BC1" w:rsidRDefault="00DA5BC1" w:rsidP="00DA5BC1">
      <w:pPr>
        <w:pStyle w:val="Zdrojovkd"/>
      </w:pPr>
      <w:r>
        <w:t xml:space="preserve">                }</w:t>
      </w:r>
    </w:p>
    <w:p w14:paraId="76B22C25" w14:textId="77777777" w:rsidR="00DA5BC1" w:rsidRDefault="00DA5BC1" w:rsidP="00DA5BC1">
      <w:pPr>
        <w:pStyle w:val="Zdrojovkd"/>
      </w:pPr>
    </w:p>
    <w:p w14:paraId="2C546CD2" w14:textId="77777777" w:rsidR="00DA5BC1" w:rsidRDefault="00DA5BC1" w:rsidP="00DA5BC1">
      <w:pPr>
        <w:pStyle w:val="Zdrojovkd"/>
      </w:pPr>
      <w:r>
        <w:t xml:space="preserve">                return;</w:t>
      </w:r>
    </w:p>
    <w:p w14:paraId="3DDF84FD" w14:textId="77777777" w:rsidR="00DA5BC1" w:rsidRDefault="00DA5BC1" w:rsidP="00DA5BC1">
      <w:pPr>
        <w:pStyle w:val="Zdrojovkd"/>
      </w:pPr>
      <w:r>
        <w:t xml:space="preserve">            }</w:t>
      </w:r>
    </w:p>
    <w:p w14:paraId="42FDA970" w14:textId="77777777" w:rsidR="00DA5BC1" w:rsidRDefault="00DA5BC1" w:rsidP="00DA5BC1">
      <w:pPr>
        <w:pStyle w:val="Zdrojovkd"/>
      </w:pPr>
      <w:r>
        <w:t xml:space="preserve">            else</w:t>
      </w:r>
    </w:p>
    <w:p w14:paraId="185A0B20" w14:textId="77777777" w:rsidR="00DA5BC1" w:rsidRDefault="00DA5BC1" w:rsidP="00DA5BC1">
      <w:pPr>
        <w:pStyle w:val="Zdrojovkd"/>
      </w:pPr>
      <w:r>
        <w:t xml:space="preserve">            {</w:t>
      </w:r>
    </w:p>
    <w:p w14:paraId="51699182" w14:textId="77777777" w:rsidR="00DA5BC1" w:rsidRDefault="00DA5BC1" w:rsidP="00DA5BC1">
      <w:pPr>
        <w:pStyle w:val="Zdrojovkd"/>
      </w:pPr>
      <w:r>
        <w:t xml:space="preserve">                switch (Target.Type)</w:t>
      </w:r>
    </w:p>
    <w:p w14:paraId="59FFFB9F" w14:textId="77777777" w:rsidR="00DA5BC1" w:rsidRDefault="00DA5BC1" w:rsidP="00DA5BC1">
      <w:pPr>
        <w:pStyle w:val="Zdrojovkd"/>
      </w:pPr>
      <w:r>
        <w:t xml:space="preserve">                {</w:t>
      </w:r>
    </w:p>
    <w:p w14:paraId="4C64E2F8" w14:textId="77777777" w:rsidR="00DA5BC1" w:rsidRDefault="00DA5BC1" w:rsidP="00DA5BC1">
      <w:pPr>
        <w:pStyle w:val="Zdrojovkd"/>
      </w:pPr>
      <w:r>
        <w:t xml:space="preserve">                    case PowerUp.PowerUpType.Mushroom:</w:t>
      </w:r>
    </w:p>
    <w:p w14:paraId="556426A0" w14:textId="77777777" w:rsidR="00DA5BC1" w:rsidRDefault="00DA5BC1" w:rsidP="00DA5BC1">
      <w:pPr>
        <w:pStyle w:val="Zdrojovkd"/>
      </w:pPr>
      <w:r>
        <w:t xml:space="preserve">                        MushroomMovement();</w:t>
      </w:r>
    </w:p>
    <w:p w14:paraId="7E2A9C7E" w14:textId="77777777" w:rsidR="00DA5BC1" w:rsidRDefault="00DA5BC1" w:rsidP="00DA5BC1">
      <w:pPr>
        <w:pStyle w:val="Zdrojovkd"/>
      </w:pPr>
      <w:r>
        <w:t xml:space="preserve">                        break;</w:t>
      </w:r>
    </w:p>
    <w:p w14:paraId="43C27BD8" w14:textId="77777777" w:rsidR="00DA5BC1" w:rsidRDefault="00DA5BC1" w:rsidP="00DA5BC1">
      <w:pPr>
        <w:pStyle w:val="Zdrojovkd"/>
      </w:pPr>
    </w:p>
    <w:p w14:paraId="1715E0DE" w14:textId="77777777" w:rsidR="00DA5BC1" w:rsidRDefault="00DA5BC1" w:rsidP="00DA5BC1">
      <w:pPr>
        <w:pStyle w:val="Zdrojovkd"/>
      </w:pPr>
      <w:r>
        <w:lastRenderedPageBreak/>
        <w:t xml:space="preserve">                    case PowerUp.PowerUpType.Flower:</w:t>
      </w:r>
    </w:p>
    <w:p w14:paraId="3D605E7E" w14:textId="77777777" w:rsidR="00DA5BC1" w:rsidRDefault="00DA5BC1" w:rsidP="00DA5BC1">
      <w:pPr>
        <w:pStyle w:val="Zdrojovkd"/>
      </w:pPr>
      <w:r>
        <w:t xml:space="preserve">                        CurrentSpeed = 0;</w:t>
      </w:r>
    </w:p>
    <w:p w14:paraId="3515EA4E" w14:textId="77777777" w:rsidR="00DA5BC1" w:rsidRDefault="00DA5BC1" w:rsidP="00DA5BC1">
      <w:pPr>
        <w:pStyle w:val="Zdrojovkd"/>
      </w:pPr>
      <w:r>
        <w:t xml:space="preserve">                        break;</w:t>
      </w:r>
    </w:p>
    <w:p w14:paraId="24CA86B5" w14:textId="77777777" w:rsidR="00DA5BC1" w:rsidRDefault="00DA5BC1" w:rsidP="00DA5BC1">
      <w:pPr>
        <w:pStyle w:val="Zdrojovkd"/>
      </w:pPr>
    </w:p>
    <w:p w14:paraId="089E9577" w14:textId="77777777" w:rsidR="00DA5BC1" w:rsidRDefault="00DA5BC1" w:rsidP="00DA5BC1">
      <w:pPr>
        <w:pStyle w:val="Zdrojovkd"/>
      </w:pPr>
      <w:r>
        <w:t xml:space="preserve">                    case PowerUp.PowerUpType.Star:</w:t>
      </w:r>
    </w:p>
    <w:p w14:paraId="46D8A330" w14:textId="77777777" w:rsidR="00DA5BC1" w:rsidRDefault="00DA5BC1" w:rsidP="00DA5BC1">
      <w:pPr>
        <w:pStyle w:val="Zdrojovkd"/>
      </w:pPr>
      <w:r>
        <w:t xml:space="preserve">                        StarMovement();</w:t>
      </w:r>
    </w:p>
    <w:p w14:paraId="7FF941AC" w14:textId="77777777" w:rsidR="00DA5BC1" w:rsidRDefault="00DA5BC1" w:rsidP="00DA5BC1">
      <w:pPr>
        <w:pStyle w:val="Zdrojovkd"/>
      </w:pPr>
      <w:r>
        <w:t xml:space="preserve">                        break;</w:t>
      </w:r>
    </w:p>
    <w:p w14:paraId="18597081" w14:textId="77777777" w:rsidR="00DA5BC1" w:rsidRDefault="00DA5BC1" w:rsidP="00DA5BC1">
      <w:pPr>
        <w:pStyle w:val="Zdrojovkd"/>
      </w:pPr>
    </w:p>
    <w:p w14:paraId="3A3DB2A5" w14:textId="77777777" w:rsidR="00DA5BC1" w:rsidRDefault="00DA5BC1" w:rsidP="00DA5BC1">
      <w:pPr>
        <w:pStyle w:val="Zdrojovkd"/>
      </w:pPr>
      <w:r>
        <w:t xml:space="preserve">                    default:</w:t>
      </w:r>
    </w:p>
    <w:p w14:paraId="6BFB3D1B" w14:textId="77777777" w:rsidR="00DA5BC1" w:rsidRDefault="00DA5BC1" w:rsidP="00DA5BC1">
      <w:pPr>
        <w:pStyle w:val="Zdrojovkd"/>
      </w:pPr>
      <w:r>
        <w:t xml:space="preserve">                        throw new Exception("JAK");</w:t>
      </w:r>
    </w:p>
    <w:p w14:paraId="2064147F" w14:textId="77777777" w:rsidR="00DA5BC1" w:rsidRDefault="00DA5BC1" w:rsidP="00DA5BC1">
      <w:pPr>
        <w:pStyle w:val="Zdrojovkd"/>
      </w:pPr>
      <w:r>
        <w:t xml:space="preserve">                }</w:t>
      </w:r>
    </w:p>
    <w:p w14:paraId="3A72FDF7" w14:textId="77777777" w:rsidR="00DA5BC1" w:rsidRDefault="00DA5BC1" w:rsidP="00DA5BC1">
      <w:pPr>
        <w:pStyle w:val="Zdrojovkd"/>
      </w:pPr>
      <w:r>
        <w:t xml:space="preserve">            }</w:t>
      </w:r>
    </w:p>
    <w:p w14:paraId="6885BE8D" w14:textId="77777777" w:rsidR="00DA5BC1" w:rsidRDefault="00DA5BC1" w:rsidP="00DA5BC1">
      <w:pPr>
        <w:pStyle w:val="Zdrojovkd"/>
      </w:pPr>
      <w:r>
        <w:t xml:space="preserve">        }</w:t>
      </w:r>
    </w:p>
    <w:p w14:paraId="6DEC0E8C" w14:textId="77777777" w:rsidR="00DA5BC1" w:rsidRDefault="00DA5BC1" w:rsidP="00DA5BC1">
      <w:pPr>
        <w:pStyle w:val="Zdrojovkd"/>
      </w:pPr>
    </w:p>
    <w:p w14:paraId="13F6FD35" w14:textId="77777777" w:rsidR="00DA5BC1" w:rsidRDefault="00DA5BC1" w:rsidP="00DA5BC1">
      <w:pPr>
        <w:pStyle w:val="Zdrojovkd"/>
      </w:pPr>
      <w:r>
        <w:t xml:space="preserve">        private void MushroomMovement()</w:t>
      </w:r>
    </w:p>
    <w:p w14:paraId="055CA6E9" w14:textId="77777777" w:rsidR="00DA5BC1" w:rsidRDefault="00DA5BC1" w:rsidP="00DA5BC1">
      <w:pPr>
        <w:pStyle w:val="Zdrojovkd"/>
      </w:pPr>
      <w:r>
        <w:t xml:space="preserve">        {</w:t>
      </w:r>
    </w:p>
    <w:p w14:paraId="4E7BE527" w14:textId="77777777" w:rsidR="00DA5BC1" w:rsidRDefault="00DA5BC1" w:rsidP="00DA5BC1">
      <w:pPr>
        <w:pStyle w:val="Zdrojovkd"/>
      </w:pPr>
      <w:r>
        <w:t xml:space="preserve">            if (Target.Collider.Collision(Direction.Left))</w:t>
      </w:r>
    </w:p>
    <w:p w14:paraId="0212DEF7" w14:textId="77777777" w:rsidR="00DA5BC1" w:rsidRDefault="00DA5BC1" w:rsidP="00DA5BC1">
      <w:pPr>
        <w:pStyle w:val="Zdrojovkd"/>
      </w:pPr>
      <w:r>
        <w:t xml:space="preserve">            {</w:t>
      </w:r>
    </w:p>
    <w:p w14:paraId="29005C62" w14:textId="77777777" w:rsidR="00DA5BC1" w:rsidRDefault="00DA5BC1" w:rsidP="00DA5BC1">
      <w:pPr>
        <w:pStyle w:val="Zdrojovkd"/>
      </w:pPr>
      <w:r>
        <w:t xml:space="preserve">                CurrentSpeed = Speed;</w:t>
      </w:r>
    </w:p>
    <w:p w14:paraId="0DE4ED5B" w14:textId="77777777" w:rsidR="00DA5BC1" w:rsidRDefault="00DA5BC1" w:rsidP="00DA5BC1">
      <w:pPr>
        <w:pStyle w:val="Zdrojovkd"/>
      </w:pPr>
      <w:r>
        <w:t xml:space="preserve">            }</w:t>
      </w:r>
    </w:p>
    <w:p w14:paraId="227266B2" w14:textId="77777777" w:rsidR="00DA5BC1" w:rsidRDefault="00DA5BC1" w:rsidP="00DA5BC1">
      <w:pPr>
        <w:pStyle w:val="Zdrojovkd"/>
      </w:pPr>
    </w:p>
    <w:p w14:paraId="19DA7BB4" w14:textId="77777777" w:rsidR="00DA5BC1" w:rsidRDefault="00DA5BC1" w:rsidP="00DA5BC1">
      <w:pPr>
        <w:pStyle w:val="Zdrojovkd"/>
      </w:pPr>
      <w:r>
        <w:t xml:space="preserve">            if (Target.Collider.Collision(Direction.Right))</w:t>
      </w:r>
    </w:p>
    <w:p w14:paraId="6DC87557" w14:textId="77777777" w:rsidR="00DA5BC1" w:rsidRDefault="00DA5BC1" w:rsidP="00DA5BC1">
      <w:pPr>
        <w:pStyle w:val="Zdrojovkd"/>
      </w:pPr>
      <w:r>
        <w:t xml:space="preserve">            {</w:t>
      </w:r>
    </w:p>
    <w:p w14:paraId="3E4A795A" w14:textId="77777777" w:rsidR="00DA5BC1" w:rsidRDefault="00DA5BC1" w:rsidP="00DA5BC1">
      <w:pPr>
        <w:pStyle w:val="Zdrojovkd"/>
      </w:pPr>
      <w:r>
        <w:t xml:space="preserve">                CurrentSpeed = -Speed;</w:t>
      </w:r>
    </w:p>
    <w:p w14:paraId="4A1E3727" w14:textId="77777777" w:rsidR="00DA5BC1" w:rsidRDefault="00DA5BC1" w:rsidP="00DA5BC1">
      <w:pPr>
        <w:pStyle w:val="Zdrojovkd"/>
      </w:pPr>
      <w:r>
        <w:t xml:space="preserve">            }</w:t>
      </w:r>
    </w:p>
    <w:p w14:paraId="0436BB9F" w14:textId="77777777" w:rsidR="00DA5BC1" w:rsidRDefault="00DA5BC1" w:rsidP="00DA5BC1">
      <w:pPr>
        <w:pStyle w:val="Zdrojovkd"/>
      </w:pPr>
    </w:p>
    <w:p w14:paraId="42C87E2E" w14:textId="77777777" w:rsidR="00DA5BC1" w:rsidRDefault="00DA5BC1" w:rsidP="00DA5BC1">
      <w:pPr>
        <w:pStyle w:val="Zdrojovkd"/>
      </w:pPr>
      <w:r>
        <w:t xml:space="preserve">            if (!Target.Collider.Collision(Direction.Down))</w:t>
      </w:r>
    </w:p>
    <w:p w14:paraId="209D8620" w14:textId="77777777" w:rsidR="00DA5BC1" w:rsidRDefault="00DA5BC1" w:rsidP="00DA5BC1">
      <w:pPr>
        <w:pStyle w:val="Zdrojovkd"/>
      </w:pPr>
      <w:r>
        <w:t xml:space="preserve">            {</w:t>
      </w:r>
    </w:p>
    <w:p w14:paraId="562F442D" w14:textId="77777777" w:rsidR="00DA5BC1" w:rsidRDefault="00DA5BC1" w:rsidP="00DA5BC1">
      <w:pPr>
        <w:pStyle w:val="Zdrojovkd"/>
      </w:pPr>
      <w:r>
        <w:t xml:space="preserve">                if (!IsFalling)</w:t>
      </w:r>
    </w:p>
    <w:p w14:paraId="6E576848" w14:textId="77777777" w:rsidR="00DA5BC1" w:rsidRDefault="00DA5BC1" w:rsidP="00DA5BC1">
      <w:pPr>
        <w:pStyle w:val="Zdrojovkd"/>
      </w:pPr>
      <w:r>
        <w:t xml:space="preserve">                {</w:t>
      </w:r>
    </w:p>
    <w:p w14:paraId="2A488E9D" w14:textId="77777777" w:rsidR="00DA5BC1" w:rsidRDefault="00DA5BC1" w:rsidP="00DA5BC1">
      <w:pPr>
        <w:pStyle w:val="Zdrojovkd"/>
      </w:pPr>
      <w:r>
        <w:t xml:space="preserve">                    vertSpeed = 0;</w:t>
      </w:r>
    </w:p>
    <w:p w14:paraId="3C93EBA3" w14:textId="77777777" w:rsidR="00DA5BC1" w:rsidRDefault="00DA5BC1" w:rsidP="00DA5BC1">
      <w:pPr>
        <w:pStyle w:val="Zdrojovkd"/>
      </w:pPr>
      <w:r>
        <w:t xml:space="preserve">                    IsFalling = true;</w:t>
      </w:r>
    </w:p>
    <w:p w14:paraId="11C39473" w14:textId="77777777" w:rsidR="00DA5BC1" w:rsidRDefault="00DA5BC1" w:rsidP="00DA5BC1">
      <w:pPr>
        <w:pStyle w:val="Zdrojovkd"/>
      </w:pPr>
      <w:r>
        <w:t xml:space="preserve">                }</w:t>
      </w:r>
    </w:p>
    <w:p w14:paraId="1722B727" w14:textId="77777777" w:rsidR="00DA5BC1" w:rsidRDefault="00DA5BC1" w:rsidP="00DA5BC1">
      <w:pPr>
        <w:pStyle w:val="Zdrojovkd"/>
      </w:pPr>
      <w:r>
        <w:t xml:space="preserve">                else</w:t>
      </w:r>
    </w:p>
    <w:p w14:paraId="29D90F90" w14:textId="77777777" w:rsidR="00DA5BC1" w:rsidRDefault="00DA5BC1" w:rsidP="00DA5BC1">
      <w:pPr>
        <w:pStyle w:val="Zdrojovkd"/>
      </w:pPr>
      <w:r>
        <w:t xml:space="preserve">                {</w:t>
      </w:r>
    </w:p>
    <w:p w14:paraId="0736CA3A" w14:textId="77777777" w:rsidR="00DA5BC1" w:rsidRDefault="00DA5BC1" w:rsidP="00DA5BC1">
      <w:pPr>
        <w:pStyle w:val="Zdrojovkd"/>
      </w:pPr>
      <w:r>
        <w:t xml:space="preserve">                    if (vertSpeed &lt; FloatSpeed)</w:t>
      </w:r>
    </w:p>
    <w:p w14:paraId="5BF8CE6A" w14:textId="77777777" w:rsidR="00DA5BC1" w:rsidRDefault="00DA5BC1" w:rsidP="00DA5BC1">
      <w:pPr>
        <w:pStyle w:val="Zdrojovkd"/>
      </w:pPr>
      <w:r>
        <w:t xml:space="preserve">                    {</w:t>
      </w:r>
    </w:p>
    <w:p w14:paraId="73138CF3" w14:textId="77777777" w:rsidR="00DA5BC1" w:rsidRDefault="00DA5BC1" w:rsidP="00DA5BC1">
      <w:pPr>
        <w:pStyle w:val="Zdrojovkd"/>
      </w:pPr>
      <w:r>
        <w:t xml:space="preserve">                        vertSpeed += Engine.DeltaTime * Acceleration * FloatSpeed;</w:t>
      </w:r>
    </w:p>
    <w:p w14:paraId="50133B51" w14:textId="77777777" w:rsidR="00DA5BC1" w:rsidRDefault="00DA5BC1" w:rsidP="00DA5BC1">
      <w:pPr>
        <w:pStyle w:val="Zdrojovkd"/>
      </w:pPr>
      <w:r>
        <w:t xml:space="preserve">                    }</w:t>
      </w:r>
    </w:p>
    <w:p w14:paraId="0CD761C7" w14:textId="77777777" w:rsidR="00DA5BC1" w:rsidRDefault="00DA5BC1" w:rsidP="00DA5BC1">
      <w:pPr>
        <w:pStyle w:val="Zdrojovkd"/>
      </w:pPr>
      <w:r>
        <w:t xml:space="preserve">                    else</w:t>
      </w:r>
    </w:p>
    <w:p w14:paraId="3DCED07B" w14:textId="77777777" w:rsidR="00DA5BC1" w:rsidRDefault="00DA5BC1" w:rsidP="00DA5BC1">
      <w:pPr>
        <w:pStyle w:val="Zdrojovkd"/>
      </w:pPr>
      <w:r>
        <w:t xml:space="preserve">                    {</w:t>
      </w:r>
    </w:p>
    <w:p w14:paraId="4220D992" w14:textId="77777777" w:rsidR="00DA5BC1" w:rsidRDefault="00DA5BC1" w:rsidP="00DA5BC1">
      <w:pPr>
        <w:pStyle w:val="Zdrojovkd"/>
      </w:pPr>
      <w:r>
        <w:t xml:space="preserve">                        vertSpeed = FloatSpeed;</w:t>
      </w:r>
    </w:p>
    <w:p w14:paraId="01479C8C" w14:textId="77777777" w:rsidR="00DA5BC1" w:rsidRDefault="00DA5BC1" w:rsidP="00DA5BC1">
      <w:pPr>
        <w:pStyle w:val="Zdrojovkd"/>
      </w:pPr>
      <w:r>
        <w:t xml:space="preserve">                    }</w:t>
      </w:r>
    </w:p>
    <w:p w14:paraId="334D468E" w14:textId="77777777" w:rsidR="00DA5BC1" w:rsidRDefault="00DA5BC1" w:rsidP="00DA5BC1">
      <w:pPr>
        <w:pStyle w:val="Zdrojovkd"/>
      </w:pPr>
      <w:r>
        <w:t xml:space="preserve">                }</w:t>
      </w:r>
    </w:p>
    <w:p w14:paraId="3698890F" w14:textId="77777777" w:rsidR="00DA5BC1" w:rsidRDefault="00DA5BC1" w:rsidP="00DA5BC1">
      <w:pPr>
        <w:pStyle w:val="Zdrojovkd"/>
      </w:pPr>
      <w:r>
        <w:t xml:space="preserve">            }</w:t>
      </w:r>
    </w:p>
    <w:p w14:paraId="14CED0C4" w14:textId="77777777" w:rsidR="00DA5BC1" w:rsidRDefault="00DA5BC1" w:rsidP="00DA5BC1">
      <w:pPr>
        <w:pStyle w:val="Zdrojovkd"/>
      </w:pPr>
      <w:r>
        <w:t xml:space="preserve">            else if (IsFalling)</w:t>
      </w:r>
    </w:p>
    <w:p w14:paraId="5D2BB5EF" w14:textId="77777777" w:rsidR="00DA5BC1" w:rsidRDefault="00DA5BC1" w:rsidP="00DA5BC1">
      <w:pPr>
        <w:pStyle w:val="Zdrojovkd"/>
      </w:pPr>
      <w:r>
        <w:t xml:space="preserve">            {</w:t>
      </w:r>
    </w:p>
    <w:p w14:paraId="70EF7DA5" w14:textId="77777777" w:rsidR="00DA5BC1" w:rsidRDefault="00DA5BC1" w:rsidP="00DA5BC1">
      <w:pPr>
        <w:pStyle w:val="Zdrojovkd"/>
      </w:pPr>
      <w:r>
        <w:t xml:space="preserve">                vertSpeed = 0;</w:t>
      </w:r>
    </w:p>
    <w:p w14:paraId="2EB40B65" w14:textId="77777777" w:rsidR="00DA5BC1" w:rsidRDefault="00DA5BC1" w:rsidP="00DA5BC1">
      <w:pPr>
        <w:pStyle w:val="Zdrojovkd"/>
      </w:pPr>
      <w:r>
        <w:t xml:space="preserve">                IsFalling = false;</w:t>
      </w:r>
    </w:p>
    <w:p w14:paraId="4C25DD42" w14:textId="77777777" w:rsidR="00DA5BC1" w:rsidRDefault="00DA5BC1" w:rsidP="00DA5BC1">
      <w:pPr>
        <w:pStyle w:val="Zdrojovkd"/>
      </w:pPr>
      <w:r>
        <w:t xml:space="preserve">            }</w:t>
      </w:r>
    </w:p>
    <w:p w14:paraId="63A61653" w14:textId="77777777" w:rsidR="00DA5BC1" w:rsidRDefault="00DA5BC1" w:rsidP="00DA5BC1">
      <w:pPr>
        <w:pStyle w:val="Zdrojovkd"/>
      </w:pPr>
    </w:p>
    <w:p w14:paraId="75B356D3" w14:textId="77777777" w:rsidR="00DA5BC1" w:rsidRDefault="00DA5BC1" w:rsidP="00DA5BC1">
      <w:pPr>
        <w:pStyle w:val="Zdrojovkd"/>
      </w:pPr>
      <w:r>
        <w:t xml:space="preserve">            Target.Transform.Position += new Vector3(CurrentSpeed * Engine.DeltaTime, vertSpeed * Engine.DeltaTime, 0);</w:t>
      </w:r>
    </w:p>
    <w:p w14:paraId="7C16D356" w14:textId="77777777" w:rsidR="00DA5BC1" w:rsidRDefault="00DA5BC1" w:rsidP="00DA5BC1">
      <w:pPr>
        <w:pStyle w:val="Zdrojovkd"/>
      </w:pPr>
      <w:r>
        <w:t xml:space="preserve">        }</w:t>
      </w:r>
    </w:p>
    <w:p w14:paraId="12B67FA8" w14:textId="77777777" w:rsidR="00DA5BC1" w:rsidRDefault="00DA5BC1" w:rsidP="00DA5BC1">
      <w:pPr>
        <w:pStyle w:val="Zdrojovkd"/>
      </w:pPr>
    </w:p>
    <w:p w14:paraId="7E4C1BC8" w14:textId="77777777" w:rsidR="00DA5BC1" w:rsidRDefault="00DA5BC1" w:rsidP="00DA5BC1">
      <w:pPr>
        <w:pStyle w:val="Zdrojovkd"/>
      </w:pPr>
      <w:r>
        <w:t xml:space="preserve">        private void StarMovement()</w:t>
      </w:r>
    </w:p>
    <w:p w14:paraId="48D2B9FF" w14:textId="77777777" w:rsidR="00DA5BC1" w:rsidRDefault="00DA5BC1" w:rsidP="00DA5BC1">
      <w:pPr>
        <w:pStyle w:val="Zdrojovkd"/>
      </w:pPr>
      <w:r>
        <w:t xml:space="preserve">        {</w:t>
      </w:r>
    </w:p>
    <w:p w14:paraId="57364CAB" w14:textId="77777777" w:rsidR="00DA5BC1" w:rsidRDefault="00DA5BC1" w:rsidP="00DA5BC1">
      <w:pPr>
        <w:pStyle w:val="Zdrojovkd"/>
      </w:pPr>
      <w:r>
        <w:t xml:space="preserve">            if (Target.Collider.Collision(Direction.Left))</w:t>
      </w:r>
    </w:p>
    <w:p w14:paraId="59281E93" w14:textId="77777777" w:rsidR="00DA5BC1" w:rsidRDefault="00DA5BC1" w:rsidP="00DA5BC1">
      <w:pPr>
        <w:pStyle w:val="Zdrojovkd"/>
      </w:pPr>
      <w:r>
        <w:t xml:space="preserve">            {</w:t>
      </w:r>
    </w:p>
    <w:p w14:paraId="7329E12A" w14:textId="77777777" w:rsidR="00DA5BC1" w:rsidRDefault="00DA5BC1" w:rsidP="00DA5BC1">
      <w:pPr>
        <w:pStyle w:val="Zdrojovkd"/>
      </w:pPr>
      <w:r>
        <w:t xml:space="preserve">                CurrentSpeed = Speed;</w:t>
      </w:r>
    </w:p>
    <w:p w14:paraId="28AFFA73" w14:textId="77777777" w:rsidR="00DA5BC1" w:rsidRDefault="00DA5BC1" w:rsidP="00DA5BC1">
      <w:pPr>
        <w:pStyle w:val="Zdrojovkd"/>
      </w:pPr>
      <w:r>
        <w:t xml:space="preserve">            }</w:t>
      </w:r>
    </w:p>
    <w:p w14:paraId="0227E0BA" w14:textId="77777777" w:rsidR="00DA5BC1" w:rsidRDefault="00DA5BC1" w:rsidP="00DA5BC1">
      <w:pPr>
        <w:pStyle w:val="Zdrojovkd"/>
      </w:pPr>
    </w:p>
    <w:p w14:paraId="4EE4F5F8" w14:textId="77777777" w:rsidR="00DA5BC1" w:rsidRDefault="00DA5BC1" w:rsidP="00DA5BC1">
      <w:pPr>
        <w:pStyle w:val="Zdrojovkd"/>
      </w:pPr>
      <w:r>
        <w:t xml:space="preserve">            if (Target.Collider.Collision(Direction.Right))</w:t>
      </w:r>
    </w:p>
    <w:p w14:paraId="40BCFFFD" w14:textId="77777777" w:rsidR="00DA5BC1" w:rsidRDefault="00DA5BC1" w:rsidP="00DA5BC1">
      <w:pPr>
        <w:pStyle w:val="Zdrojovkd"/>
      </w:pPr>
      <w:r>
        <w:t xml:space="preserve">            {</w:t>
      </w:r>
    </w:p>
    <w:p w14:paraId="2DB57609" w14:textId="77777777" w:rsidR="00DA5BC1" w:rsidRDefault="00DA5BC1" w:rsidP="00DA5BC1">
      <w:pPr>
        <w:pStyle w:val="Zdrojovkd"/>
      </w:pPr>
      <w:r>
        <w:t xml:space="preserve">                CurrentSpeed = -Speed;</w:t>
      </w:r>
    </w:p>
    <w:p w14:paraId="257E0B0B" w14:textId="77777777" w:rsidR="00DA5BC1" w:rsidRDefault="00DA5BC1" w:rsidP="00DA5BC1">
      <w:pPr>
        <w:pStyle w:val="Zdrojovkd"/>
      </w:pPr>
      <w:r>
        <w:t xml:space="preserve">            }</w:t>
      </w:r>
    </w:p>
    <w:p w14:paraId="6F7A5B51" w14:textId="77777777" w:rsidR="00DA5BC1" w:rsidRDefault="00DA5BC1" w:rsidP="00DA5BC1">
      <w:pPr>
        <w:pStyle w:val="Zdrojovkd"/>
      </w:pPr>
    </w:p>
    <w:p w14:paraId="440E26B7" w14:textId="77777777" w:rsidR="00DA5BC1" w:rsidRDefault="00DA5BC1" w:rsidP="00DA5BC1">
      <w:pPr>
        <w:pStyle w:val="Zdrojovkd"/>
      </w:pPr>
      <w:r>
        <w:t xml:space="preserve">            if (!Target.Collider.Collision(Direction.Down))</w:t>
      </w:r>
    </w:p>
    <w:p w14:paraId="6DF010B8" w14:textId="77777777" w:rsidR="00DA5BC1" w:rsidRDefault="00DA5BC1" w:rsidP="00DA5BC1">
      <w:pPr>
        <w:pStyle w:val="Zdrojovkd"/>
      </w:pPr>
      <w:r>
        <w:t xml:space="preserve">            {</w:t>
      </w:r>
    </w:p>
    <w:p w14:paraId="2DBE65AC" w14:textId="77777777" w:rsidR="00DA5BC1" w:rsidRDefault="00DA5BC1" w:rsidP="00DA5BC1">
      <w:pPr>
        <w:pStyle w:val="Zdrojovkd"/>
      </w:pPr>
      <w:r>
        <w:t xml:space="preserve">                if (vertSpeed == 0 &amp;&amp; !Jumped)</w:t>
      </w:r>
    </w:p>
    <w:p w14:paraId="7C4F30A7" w14:textId="77777777" w:rsidR="00DA5BC1" w:rsidRDefault="00DA5BC1" w:rsidP="00DA5BC1">
      <w:pPr>
        <w:pStyle w:val="Zdrojovkd"/>
      </w:pPr>
      <w:r>
        <w:t xml:space="preserve">                {</w:t>
      </w:r>
    </w:p>
    <w:p w14:paraId="050A6737" w14:textId="77777777" w:rsidR="00DA5BC1" w:rsidRDefault="00DA5BC1" w:rsidP="00DA5BC1">
      <w:pPr>
        <w:pStyle w:val="Zdrojovkd"/>
      </w:pPr>
      <w:r>
        <w:t xml:space="preserve">                    vertSpeed = -FloatSpeed * 1.5f;</w:t>
      </w:r>
    </w:p>
    <w:p w14:paraId="7B2655DC" w14:textId="77777777" w:rsidR="00DA5BC1" w:rsidRDefault="00DA5BC1" w:rsidP="00DA5BC1">
      <w:pPr>
        <w:pStyle w:val="Zdrojovkd"/>
      </w:pPr>
      <w:r>
        <w:t xml:space="preserve">                    Jumped = true;</w:t>
      </w:r>
    </w:p>
    <w:p w14:paraId="08B8D18F" w14:textId="77777777" w:rsidR="00DA5BC1" w:rsidRDefault="00DA5BC1" w:rsidP="00DA5BC1">
      <w:pPr>
        <w:pStyle w:val="Zdrojovkd"/>
      </w:pPr>
      <w:r>
        <w:t xml:space="preserve">                }</w:t>
      </w:r>
    </w:p>
    <w:p w14:paraId="354C1F82" w14:textId="77777777" w:rsidR="00DA5BC1" w:rsidRDefault="00DA5BC1" w:rsidP="00DA5BC1">
      <w:pPr>
        <w:pStyle w:val="Zdrojovkd"/>
      </w:pPr>
      <w:r>
        <w:t xml:space="preserve">                else if (!Target.Collider.Collision(Direction.Up) &amp;&amp; vertSpeed &lt; 0)</w:t>
      </w:r>
    </w:p>
    <w:p w14:paraId="44619FC9" w14:textId="77777777" w:rsidR="00DA5BC1" w:rsidRDefault="00DA5BC1" w:rsidP="00DA5BC1">
      <w:pPr>
        <w:pStyle w:val="Zdrojovkd"/>
      </w:pPr>
      <w:r>
        <w:t xml:space="preserve">                {</w:t>
      </w:r>
    </w:p>
    <w:p w14:paraId="703BA886" w14:textId="77777777" w:rsidR="00DA5BC1" w:rsidRDefault="00DA5BC1" w:rsidP="00DA5BC1">
      <w:pPr>
        <w:pStyle w:val="Zdrojovkd"/>
      </w:pPr>
      <w:r>
        <w:t xml:space="preserve">                    vertSpeed += Engine.DeltaTime * Acceleration * FloatSpeed;</w:t>
      </w:r>
    </w:p>
    <w:p w14:paraId="3BBD19F6" w14:textId="77777777" w:rsidR="00DA5BC1" w:rsidRDefault="00DA5BC1" w:rsidP="00DA5BC1">
      <w:pPr>
        <w:pStyle w:val="Zdrojovkd"/>
      </w:pPr>
      <w:r>
        <w:t xml:space="preserve">                }</w:t>
      </w:r>
    </w:p>
    <w:p w14:paraId="6099C0D1" w14:textId="77777777" w:rsidR="00DA5BC1" w:rsidRDefault="00DA5BC1" w:rsidP="00DA5BC1">
      <w:pPr>
        <w:pStyle w:val="Zdrojovkd"/>
      </w:pPr>
      <w:r>
        <w:lastRenderedPageBreak/>
        <w:t xml:space="preserve">                else</w:t>
      </w:r>
    </w:p>
    <w:p w14:paraId="0586F296" w14:textId="77777777" w:rsidR="00DA5BC1" w:rsidRDefault="00DA5BC1" w:rsidP="00DA5BC1">
      <w:pPr>
        <w:pStyle w:val="Zdrojovkd"/>
      </w:pPr>
      <w:r>
        <w:t xml:space="preserve">                {</w:t>
      </w:r>
    </w:p>
    <w:p w14:paraId="2515241C" w14:textId="77777777" w:rsidR="00DA5BC1" w:rsidRDefault="00DA5BC1" w:rsidP="00DA5BC1">
      <w:pPr>
        <w:pStyle w:val="Zdrojovkd"/>
      </w:pPr>
      <w:r>
        <w:t xml:space="preserve">                    vertSpeed = 0;</w:t>
      </w:r>
    </w:p>
    <w:p w14:paraId="371701D1" w14:textId="77777777" w:rsidR="00DA5BC1" w:rsidRDefault="00DA5BC1" w:rsidP="00DA5BC1">
      <w:pPr>
        <w:pStyle w:val="Zdrojovkd"/>
      </w:pPr>
      <w:r>
        <w:t xml:space="preserve">                    IsFalling = true;</w:t>
      </w:r>
    </w:p>
    <w:p w14:paraId="08AD78E2" w14:textId="77777777" w:rsidR="00DA5BC1" w:rsidRDefault="00DA5BC1" w:rsidP="00DA5BC1">
      <w:pPr>
        <w:pStyle w:val="Zdrojovkd"/>
      </w:pPr>
      <w:r>
        <w:t xml:space="preserve">                }</w:t>
      </w:r>
    </w:p>
    <w:p w14:paraId="0203344C" w14:textId="77777777" w:rsidR="00DA5BC1" w:rsidRDefault="00DA5BC1" w:rsidP="00DA5BC1">
      <w:pPr>
        <w:pStyle w:val="Zdrojovkd"/>
      </w:pPr>
      <w:r>
        <w:t xml:space="preserve">            }</w:t>
      </w:r>
    </w:p>
    <w:p w14:paraId="4FF9F1F1" w14:textId="77777777" w:rsidR="00DA5BC1" w:rsidRDefault="00DA5BC1" w:rsidP="00DA5BC1">
      <w:pPr>
        <w:pStyle w:val="Zdrojovkd"/>
      </w:pPr>
      <w:r>
        <w:t xml:space="preserve">            else</w:t>
      </w:r>
    </w:p>
    <w:p w14:paraId="42C39C72" w14:textId="77777777" w:rsidR="00DA5BC1" w:rsidRDefault="00DA5BC1" w:rsidP="00DA5BC1">
      <w:pPr>
        <w:pStyle w:val="Zdrojovkd"/>
      </w:pPr>
      <w:r>
        <w:t xml:space="preserve">            {</w:t>
      </w:r>
    </w:p>
    <w:p w14:paraId="65558F7D" w14:textId="77777777" w:rsidR="00DA5BC1" w:rsidRDefault="00DA5BC1" w:rsidP="00DA5BC1">
      <w:pPr>
        <w:pStyle w:val="Zdrojovkd"/>
      </w:pPr>
      <w:r>
        <w:t xml:space="preserve">                if (!IsFalling &amp;&amp; !Jumped)</w:t>
      </w:r>
    </w:p>
    <w:p w14:paraId="1E6E9297" w14:textId="77777777" w:rsidR="00DA5BC1" w:rsidRDefault="00DA5BC1" w:rsidP="00DA5BC1">
      <w:pPr>
        <w:pStyle w:val="Zdrojovkd"/>
      </w:pPr>
      <w:r>
        <w:t xml:space="preserve">                {</w:t>
      </w:r>
    </w:p>
    <w:p w14:paraId="12FA7F14" w14:textId="77777777" w:rsidR="00DA5BC1" w:rsidRDefault="00DA5BC1" w:rsidP="00DA5BC1">
      <w:pPr>
        <w:pStyle w:val="Zdrojovkd"/>
      </w:pPr>
      <w:r>
        <w:t xml:space="preserve">                    vertSpeed = 0;</w:t>
      </w:r>
    </w:p>
    <w:p w14:paraId="2EE9DC09" w14:textId="77777777" w:rsidR="00DA5BC1" w:rsidRDefault="00DA5BC1" w:rsidP="00DA5BC1">
      <w:pPr>
        <w:pStyle w:val="Zdrojovkd"/>
      </w:pPr>
      <w:r>
        <w:t xml:space="preserve">                    Jumped = true;</w:t>
      </w:r>
    </w:p>
    <w:p w14:paraId="5CAB20D5" w14:textId="77777777" w:rsidR="00DA5BC1" w:rsidRDefault="00DA5BC1" w:rsidP="00DA5BC1">
      <w:pPr>
        <w:pStyle w:val="Zdrojovkd"/>
      </w:pPr>
      <w:r>
        <w:t xml:space="preserve">                    IsFalling = true;</w:t>
      </w:r>
    </w:p>
    <w:p w14:paraId="2C1763DF" w14:textId="77777777" w:rsidR="00DA5BC1" w:rsidRDefault="00DA5BC1" w:rsidP="00DA5BC1">
      <w:pPr>
        <w:pStyle w:val="Zdrojovkd"/>
      </w:pPr>
      <w:r>
        <w:t xml:space="preserve">                }</w:t>
      </w:r>
    </w:p>
    <w:p w14:paraId="185F2959" w14:textId="77777777" w:rsidR="00DA5BC1" w:rsidRDefault="00DA5BC1" w:rsidP="00DA5BC1">
      <w:pPr>
        <w:pStyle w:val="Zdrojovkd"/>
      </w:pPr>
      <w:r>
        <w:t xml:space="preserve">                else if (IsFalling)</w:t>
      </w:r>
    </w:p>
    <w:p w14:paraId="15C1EBD0" w14:textId="77777777" w:rsidR="00DA5BC1" w:rsidRDefault="00DA5BC1" w:rsidP="00DA5BC1">
      <w:pPr>
        <w:pStyle w:val="Zdrojovkd"/>
      </w:pPr>
      <w:r>
        <w:t xml:space="preserve">                {</w:t>
      </w:r>
    </w:p>
    <w:p w14:paraId="4B80520B" w14:textId="77777777" w:rsidR="00DA5BC1" w:rsidRDefault="00DA5BC1" w:rsidP="00DA5BC1">
      <w:pPr>
        <w:pStyle w:val="Zdrojovkd"/>
      </w:pPr>
      <w:r>
        <w:t xml:space="preserve">                    if (vertSpeed &lt; FloatSpeed)</w:t>
      </w:r>
    </w:p>
    <w:p w14:paraId="14D854C7" w14:textId="77777777" w:rsidR="00DA5BC1" w:rsidRDefault="00DA5BC1" w:rsidP="00DA5BC1">
      <w:pPr>
        <w:pStyle w:val="Zdrojovkd"/>
      </w:pPr>
      <w:r>
        <w:t xml:space="preserve">                    {</w:t>
      </w:r>
    </w:p>
    <w:p w14:paraId="4A391588" w14:textId="77777777" w:rsidR="00DA5BC1" w:rsidRDefault="00DA5BC1" w:rsidP="00DA5BC1">
      <w:pPr>
        <w:pStyle w:val="Zdrojovkd"/>
      </w:pPr>
      <w:r>
        <w:t xml:space="preserve">                        vertSpeed += Engine.DeltaTime * Acceleration * FloatSpeed;</w:t>
      </w:r>
    </w:p>
    <w:p w14:paraId="0AFBE7F0" w14:textId="77777777" w:rsidR="00DA5BC1" w:rsidRDefault="00DA5BC1" w:rsidP="00DA5BC1">
      <w:pPr>
        <w:pStyle w:val="Zdrojovkd"/>
      </w:pPr>
      <w:r>
        <w:t xml:space="preserve">                    }</w:t>
      </w:r>
    </w:p>
    <w:p w14:paraId="7CFD9A61" w14:textId="77777777" w:rsidR="00DA5BC1" w:rsidRDefault="00DA5BC1" w:rsidP="00DA5BC1">
      <w:pPr>
        <w:pStyle w:val="Zdrojovkd"/>
      </w:pPr>
      <w:r>
        <w:t xml:space="preserve">                    else</w:t>
      </w:r>
    </w:p>
    <w:p w14:paraId="28188449" w14:textId="77777777" w:rsidR="00DA5BC1" w:rsidRDefault="00DA5BC1" w:rsidP="00DA5BC1">
      <w:pPr>
        <w:pStyle w:val="Zdrojovkd"/>
      </w:pPr>
      <w:r>
        <w:t xml:space="preserve">                    {</w:t>
      </w:r>
    </w:p>
    <w:p w14:paraId="4F97A089" w14:textId="77777777" w:rsidR="00DA5BC1" w:rsidRDefault="00DA5BC1" w:rsidP="00DA5BC1">
      <w:pPr>
        <w:pStyle w:val="Zdrojovkd"/>
      </w:pPr>
      <w:r>
        <w:t xml:space="preserve">                        vertSpeed = FloatSpeed;</w:t>
      </w:r>
    </w:p>
    <w:p w14:paraId="06F69492" w14:textId="77777777" w:rsidR="00DA5BC1" w:rsidRDefault="00DA5BC1" w:rsidP="00DA5BC1">
      <w:pPr>
        <w:pStyle w:val="Zdrojovkd"/>
      </w:pPr>
      <w:r>
        <w:t xml:space="preserve">                    }</w:t>
      </w:r>
    </w:p>
    <w:p w14:paraId="3CAE4EA0" w14:textId="77777777" w:rsidR="00DA5BC1" w:rsidRDefault="00DA5BC1" w:rsidP="00DA5BC1">
      <w:pPr>
        <w:pStyle w:val="Zdrojovkd"/>
      </w:pPr>
      <w:r>
        <w:t xml:space="preserve">                }</w:t>
      </w:r>
    </w:p>
    <w:p w14:paraId="060B22B3" w14:textId="77777777" w:rsidR="00DA5BC1" w:rsidRDefault="00DA5BC1" w:rsidP="00DA5BC1">
      <w:pPr>
        <w:pStyle w:val="Zdrojovkd"/>
      </w:pPr>
      <w:r>
        <w:t xml:space="preserve">            }</w:t>
      </w:r>
    </w:p>
    <w:p w14:paraId="743EE6F2" w14:textId="77777777" w:rsidR="00DA5BC1" w:rsidRDefault="00DA5BC1" w:rsidP="00DA5BC1">
      <w:pPr>
        <w:pStyle w:val="Zdrojovkd"/>
      </w:pPr>
      <w:r>
        <w:t xml:space="preserve">        }</w:t>
      </w:r>
    </w:p>
    <w:p w14:paraId="2C2EBB6A" w14:textId="77777777" w:rsidR="00DA5BC1" w:rsidRDefault="00DA5BC1" w:rsidP="00DA5BC1">
      <w:pPr>
        <w:pStyle w:val="Zdrojovkd"/>
      </w:pPr>
      <w:r>
        <w:t xml:space="preserve">    }</w:t>
      </w:r>
    </w:p>
    <w:p w14:paraId="2B35ABD9" w14:textId="17D8A1C2" w:rsidR="00DA5BC1" w:rsidRPr="00DA5BC1" w:rsidRDefault="00DA5BC1" w:rsidP="00DA5BC1">
      <w:pPr>
        <w:pStyle w:val="Zdrojovkd"/>
      </w:pPr>
      <w:r>
        <w:t>}</w:t>
      </w:r>
    </w:p>
    <w:p w14:paraId="735AA0E5" w14:textId="1B3E8C22" w:rsidR="00CA7D0B" w:rsidRDefault="00CA7D0B" w:rsidP="00CA7D0B">
      <w:pPr>
        <w:pStyle w:val="Nadpis4"/>
      </w:pPr>
      <w:r>
        <w:t>Assets/Scripts/</w:t>
      </w:r>
      <w:r>
        <w:t>SpecialBlocksUpdateScript.cs</w:t>
      </w:r>
    </w:p>
    <w:p w14:paraId="401C86EF" w14:textId="77777777" w:rsidR="00DA5BC1" w:rsidRDefault="00DA5BC1" w:rsidP="00DA5BC1">
      <w:pPr>
        <w:pStyle w:val="Zdrojovkd"/>
      </w:pPr>
      <w:r>
        <w:t>using DKEngine.Core;</w:t>
      </w:r>
    </w:p>
    <w:p w14:paraId="21716135" w14:textId="77777777" w:rsidR="00DA5BC1" w:rsidRDefault="00DA5BC1" w:rsidP="00DA5BC1">
      <w:pPr>
        <w:pStyle w:val="Zdrojovkd"/>
      </w:pPr>
      <w:r>
        <w:t>using DKEngine.Core.Components;</w:t>
      </w:r>
    </w:p>
    <w:p w14:paraId="15AAF4B0" w14:textId="77777777" w:rsidR="00DA5BC1" w:rsidRDefault="00DA5BC1" w:rsidP="00DA5BC1">
      <w:pPr>
        <w:pStyle w:val="Zdrojovkd"/>
      </w:pPr>
    </w:p>
    <w:p w14:paraId="5A79D3E2" w14:textId="77777777" w:rsidR="00DA5BC1" w:rsidRDefault="00DA5BC1" w:rsidP="00DA5BC1">
      <w:pPr>
        <w:pStyle w:val="Zdrojovkd"/>
      </w:pPr>
      <w:r>
        <w:t>namespace MarIO.Assets.Scripts</w:t>
      </w:r>
    </w:p>
    <w:p w14:paraId="0EC27E0A" w14:textId="77777777" w:rsidR="00DA5BC1" w:rsidRDefault="00DA5BC1" w:rsidP="00DA5BC1">
      <w:pPr>
        <w:pStyle w:val="Zdrojovkd"/>
      </w:pPr>
      <w:r>
        <w:t>{</w:t>
      </w:r>
    </w:p>
    <w:p w14:paraId="5669FF8D" w14:textId="77777777" w:rsidR="00DA5BC1" w:rsidRDefault="00DA5BC1" w:rsidP="00DA5BC1">
      <w:pPr>
        <w:pStyle w:val="Zdrojovkd"/>
      </w:pPr>
      <w:r>
        <w:t xml:space="preserve">    public class SpecialBlocksUpdateScript : Script</w:t>
      </w:r>
    </w:p>
    <w:p w14:paraId="3B7DADB9" w14:textId="77777777" w:rsidR="00DA5BC1" w:rsidRDefault="00DA5BC1" w:rsidP="00DA5BC1">
      <w:pPr>
        <w:pStyle w:val="Zdrojovkd"/>
      </w:pPr>
      <w:r>
        <w:t xml:space="preserve">    {</w:t>
      </w:r>
    </w:p>
    <w:p w14:paraId="5F7E6274" w14:textId="77777777" w:rsidR="00DA5BC1" w:rsidRDefault="00DA5BC1" w:rsidP="00DA5BC1">
      <w:pPr>
        <w:pStyle w:val="Zdrojovkd"/>
      </w:pPr>
      <w:r>
        <w:t xml:space="preserve">        public SpecialBlocksUpdateScript(GameObject Parent)</w:t>
      </w:r>
    </w:p>
    <w:p w14:paraId="0E93EA97" w14:textId="77777777" w:rsidR="00DA5BC1" w:rsidRDefault="00DA5BC1" w:rsidP="00DA5BC1">
      <w:pPr>
        <w:pStyle w:val="Zdrojovkd"/>
      </w:pPr>
      <w:r>
        <w:t xml:space="preserve">            : base(Parent)</w:t>
      </w:r>
    </w:p>
    <w:p w14:paraId="5B9B4C4A" w14:textId="77777777" w:rsidR="00DA5BC1" w:rsidRDefault="00DA5BC1" w:rsidP="00DA5BC1">
      <w:pPr>
        <w:pStyle w:val="Zdrojovkd"/>
      </w:pPr>
      <w:r>
        <w:t xml:space="preserve">        { }</w:t>
      </w:r>
    </w:p>
    <w:p w14:paraId="6FCA9DE1" w14:textId="77777777" w:rsidR="00DA5BC1" w:rsidRDefault="00DA5BC1" w:rsidP="00DA5BC1">
      <w:pPr>
        <w:pStyle w:val="Zdrojovkd"/>
      </w:pPr>
    </w:p>
    <w:p w14:paraId="4B17A943" w14:textId="77777777" w:rsidR="00DA5BC1" w:rsidRDefault="00DA5BC1" w:rsidP="00DA5BC1">
      <w:pPr>
        <w:pStyle w:val="Zdrojovkd"/>
      </w:pPr>
      <w:r>
        <w:t xml:space="preserve">        protected override void OnColliderEnter(Collider e)</w:t>
      </w:r>
    </w:p>
    <w:p w14:paraId="65C5582A" w14:textId="77777777" w:rsidR="00DA5BC1" w:rsidRDefault="00DA5BC1" w:rsidP="00DA5BC1">
      <w:pPr>
        <w:pStyle w:val="Zdrojovkd"/>
      </w:pPr>
      <w:r>
        <w:t xml:space="preserve">        { }</w:t>
      </w:r>
    </w:p>
    <w:p w14:paraId="5ED42184" w14:textId="77777777" w:rsidR="00DA5BC1" w:rsidRDefault="00DA5BC1" w:rsidP="00DA5BC1">
      <w:pPr>
        <w:pStyle w:val="Zdrojovkd"/>
      </w:pPr>
    </w:p>
    <w:p w14:paraId="0B16B221" w14:textId="77777777" w:rsidR="00DA5BC1" w:rsidRDefault="00DA5BC1" w:rsidP="00DA5BC1">
      <w:pPr>
        <w:pStyle w:val="Zdrojovkd"/>
      </w:pPr>
      <w:r>
        <w:t xml:space="preserve">        protected override void Start()</w:t>
      </w:r>
    </w:p>
    <w:p w14:paraId="00BC420E" w14:textId="77777777" w:rsidR="00DA5BC1" w:rsidRDefault="00DA5BC1" w:rsidP="00DA5BC1">
      <w:pPr>
        <w:pStyle w:val="Zdrojovkd"/>
      </w:pPr>
      <w:r>
        <w:t xml:space="preserve">        {</w:t>
      </w:r>
    </w:p>
    <w:p w14:paraId="513ED10D" w14:textId="77777777" w:rsidR="00DA5BC1" w:rsidRDefault="00DA5BC1" w:rsidP="00DA5BC1">
      <w:pPr>
        <w:pStyle w:val="Zdrojovkd"/>
      </w:pPr>
      <w:r>
        <w:t xml:space="preserve">        }</w:t>
      </w:r>
    </w:p>
    <w:p w14:paraId="71E6C1E1" w14:textId="77777777" w:rsidR="00DA5BC1" w:rsidRDefault="00DA5BC1" w:rsidP="00DA5BC1">
      <w:pPr>
        <w:pStyle w:val="Zdrojovkd"/>
      </w:pPr>
    </w:p>
    <w:p w14:paraId="3CA8B818" w14:textId="77777777" w:rsidR="00DA5BC1" w:rsidRDefault="00DA5BC1" w:rsidP="00DA5BC1">
      <w:pPr>
        <w:pStyle w:val="Zdrojovkd"/>
      </w:pPr>
      <w:r>
        <w:t xml:space="preserve">        protected override void Update()</w:t>
      </w:r>
    </w:p>
    <w:p w14:paraId="2FAB452A" w14:textId="77777777" w:rsidR="00DA5BC1" w:rsidRDefault="00DA5BC1" w:rsidP="00DA5BC1">
      <w:pPr>
        <w:pStyle w:val="Zdrojovkd"/>
      </w:pPr>
      <w:r>
        <w:t xml:space="preserve">        {</w:t>
      </w:r>
    </w:p>
    <w:p w14:paraId="58892AEE" w14:textId="77777777" w:rsidR="00DA5BC1" w:rsidRDefault="00DA5BC1" w:rsidP="00DA5BC1">
      <w:pPr>
        <w:pStyle w:val="Zdrojovkd"/>
      </w:pPr>
      <w:r>
        <w:t xml:space="preserve">            while (Shared.AnimatedWorldReferences.SpecialActions.Count &gt; 0)</w:t>
      </w:r>
    </w:p>
    <w:p w14:paraId="2140E207" w14:textId="77777777" w:rsidR="00DA5BC1" w:rsidRDefault="00DA5BC1" w:rsidP="00DA5BC1">
      <w:pPr>
        <w:pStyle w:val="Zdrojovkd"/>
      </w:pPr>
      <w:r>
        <w:t xml:space="preserve">            {</w:t>
      </w:r>
    </w:p>
    <w:p w14:paraId="512BD9CB" w14:textId="77777777" w:rsidR="00DA5BC1" w:rsidRDefault="00DA5BC1" w:rsidP="00DA5BC1">
      <w:pPr>
        <w:pStyle w:val="Zdrojovkd"/>
      </w:pPr>
      <w:r>
        <w:t xml:space="preserve">                Shared.AnimatedWorldReferences.SpecialActions.Pop().SpecialAction();</w:t>
      </w:r>
    </w:p>
    <w:p w14:paraId="1A4F23E1" w14:textId="77777777" w:rsidR="00DA5BC1" w:rsidRDefault="00DA5BC1" w:rsidP="00DA5BC1">
      <w:pPr>
        <w:pStyle w:val="Zdrojovkd"/>
      </w:pPr>
      <w:r>
        <w:t xml:space="preserve">            }</w:t>
      </w:r>
    </w:p>
    <w:p w14:paraId="69202E20" w14:textId="77777777" w:rsidR="00DA5BC1" w:rsidRDefault="00DA5BC1" w:rsidP="00DA5BC1">
      <w:pPr>
        <w:pStyle w:val="Zdrojovkd"/>
      </w:pPr>
      <w:r>
        <w:t xml:space="preserve">        }</w:t>
      </w:r>
    </w:p>
    <w:p w14:paraId="12967518" w14:textId="77777777" w:rsidR="00DA5BC1" w:rsidRDefault="00DA5BC1" w:rsidP="00DA5BC1">
      <w:pPr>
        <w:pStyle w:val="Zdrojovkd"/>
      </w:pPr>
      <w:r>
        <w:t xml:space="preserve">    }</w:t>
      </w:r>
    </w:p>
    <w:p w14:paraId="4992C161" w14:textId="3116C9AD" w:rsidR="00DA5BC1" w:rsidRPr="00DA5BC1" w:rsidRDefault="00DA5BC1" w:rsidP="00DA5BC1">
      <w:pPr>
        <w:pStyle w:val="Zdrojovkd"/>
      </w:pPr>
      <w:r>
        <w:t>}</w:t>
      </w:r>
    </w:p>
    <w:p w14:paraId="7673A8E4" w14:textId="442F2A38" w:rsidR="00CA7D0B" w:rsidRDefault="00CA7D0B" w:rsidP="00CA7D0B">
      <w:pPr>
        <w:pStyle w:val="Nadpis4"/>
      </w:pPr>
      <w:r>
        <w:t>Assets/Scripts/</w:t>
      </w:r>
      <w:r>
        <w:t>WorldChangeManagerScript.cs</w:t>
      </w:r>
    </w:p>
    <w:p w14:paraId="13973160" w14:textId="77777777" w:rsidR="00DA5BC1" w:rsidRDefault="00DA5BC1" w:rsidP="00DA5BC1">
      <w:pPr>
        <w:pStyle w:val="Zdrojovkd"/>
      </w:pPr>
      <w:r>
        <w:t>using DKEngine.Core;</w:t>
      </w:r>
    </w:p>
    <w:p w14:paraId="2A4DE586" w14:textId="77777777" w:rsidR="00DA5BC1" w:rsidRDefault="00DA5BC1" w:rsidP="00DA5BC1">
      <w:pPr>
        <w:pStyle w:val="Zdrojovkd"/>
      </w:pPr>
      <w:r>
        <w:t>using DKEngine.Core.Components;</w:t>
      </w:r>
    </w:p>
    <w:p w14:paraId="096B219F" w14:textId="77777777" w:rsidR="00DA5BC1" w:rsidRDefault="00DA5BC1" w:rsidP="00DA5BC1">
      <w:pPr>
        <w:pStyle w:val="Zdrojovkd"/>
      </w:pPr>
      <w:r>
        <w:t>using MarIO.Assets.Models;</w:t>
      </w:r>
    </w:p>
    <w:p w14:paraId="6DF57F5D" w14:textId="77777777" w:rsidR="00DA5BC1" w:rsidRDefault="00DA5BC1" w:rsidP="00DA5BC1">
      <w:pPr>
        <w:pStyle w:val="Zdrojovkd"/>
      </w:pPr>
    </w:p>
    <w:p w14:paraId="7E24123C" w14:textId="77777777" w:rsidR="00DA5BC1" w:rsidRDefault="00DA5BC1" w:rsidP="00DA5BC1">
      <w:pPr>
        <w:pStyle w:val="Zdrojovkd"/>
      </w:pPr>
      <w:r>
        <w:t>namespace MarIO.Assets.Scripts</w:t>
      </w:r>
    </w:p>
    <w:p w14:paraId="48DC86F3" w14:textId="77777777" w:rsidR="00DA5BC1" w:rsidRDefault="00DA5BC1" w:rsidP="00DA5BC1">
      <w:pPr>
        <w:pStyle w:val="Zdrojovkd"/>
      </w:pPr>
      <w:r>
        <w:t>{</w:t>
      </w:r>
    </w:p>
    <w:p w14:paraId="4F31FB8F" w14:textId="77777777" w:rsidR="00DA5BC1" w:rsidRDefault="00DA5BC1" w:rsidP="00DA5BC1">
      <w:pPr>
        <w:pStyle w:val="Zdrojovkd"/>
      </w:pPr>
      <w:r>
        <w:t xml:space="preserve">    public class WorldChangeManagerScript : Script</w:t>
      </w:r>
    </w:p>
    <w:p w14:paraId="4B8C6A46" w14:textId="77777777" w:rsidR="00DA5BC1" w:rsidRDefault="00DA5BC1" w:rsidP="00DA5BC1">
      <w:pPr>
        <w:pStyle w:val="Zdrojovkd"/>
      </w:pPr>
      <w:r>
        <w:t xml:space="preserve">    {</w:t>
      </w:r>
    </w:p>
    <w:p w14:paraId="64D5EAA6" w14:textId="77777777" w:rsidR="00DA5BC1" w:rsidRDefault="00DA5BC1" w:rsidP="00DA5BC1">
      <w:pPr>
        <w:pStyle w:val="Zdrojovkd"/>
      </w:pPr>
      <w:r>
        <w:t xml:space="preserve">        public Block CurrentlyEnteredPipeScript;</w:t>
      </w:r>
    </w:p>
    <w:p w14:paraId="7D97DFBB" w14:textId="77777777" w:rsidR="00DA5BC1" w:rsidRDefault="00DA5BC1" w:rsidP="00DA5BC1">
      <w:pPr>
        <w:pStyle w:val="Zdrojovkd"/>
      </w:pPr>
    </w:p>
    <w:p w14:paraId="466F0BAF" w14:textId="77777777" w:rsidR="00DA5BC1" w:rsidRDefault="00DA5BC1" w:rsidP="00DA5BC1">
      <w:pPr>
        <w:pStyle w:val="Zdrojovkd"/>
      </w:pPr>
      <w:r>
        <w:t xml:space="preserve">        public WorldChangeManagerScript(GameObject Parent) : base(Parent)</w:t>
      </w:r>
    </w:p>
    <w:p w14:paraId="2D201111" w14:textId="77777777" w:rsidR="00DA5BC1" w:rsidRDefault="00DA5BC1" w:rsidP="00DA5BC1">
      <w:pPr>
        <w:pStyle w:val="Zdrojovkd"/>
      </w:pPr>
      <w:r>
        <w:t xml:space="preserve">        {</w:t>
      </w:r>
    </w:p>
    <w:p w14:paraId="423B8082" w14:textId="77777777" w:rsidR="00DA5BC1" w:rsidRDefault="00DA5BC1" w:rsidP="00DA5BC1">
      <w:pPr>
        <w:pStyle w:val="Zdrojovkd"/>
      </w:pPr>
      <w:r>
        <w:t xml:space="preserve">            Name = "worldManager";</w:t>
      </w:r>
    </w:p>
    <w:p w14:paraId="7FBDD211" w14:textId="77777777" w:rsidR="00DA5BC1" w:rsidRDefault="00DA5BC1" w:rsidP="00DA5BC1">
      <w:pPr>
        <w:pStyle w:val="Zdrojovkd"/>
      </w:pPr>
      <w:r>
        <w:t xml:space="preserve">        }</w:t>
      </w:r>
    </w:p>
    <w:p w14:paraId="3030C406" w14:textId="77777777" w:rsidR="00DA5BC1" w:rsidRDefault="00DA5BC1" w:rsidP="00DA5BC1">
      <w:pPr>
        <w:pStyle w:val="Zdrojovkd"/>
      </w:pPr>
    </w:p>
    <w:p w14:paraId="59DCD8BE" w14:textId="77777777" w:rsidR="00DA5BC1" w:rsidRDefault="00DA5BC1" w:rsidP="00DA5BC1">
      <w:pPr>
        <w:pStyle w:val="Zdrojovkd"/>
      </w:pPr>
      <w:r>
        <w:lastRenderedPageBreak/>
        <w:t xml:space="preserve">        protected override void OnColliderEnter(Collider e)</w:t>
      </w:r>
    </w:p>
    <w:p w14:paraId="0873E491" w14:textId="77777777" w:rsidR="00DA5BC1" w:rsidRDefault="00DA5BC1" w:rsidP="00DA5BC1">
      <w:pPr>
        <w:pStyle w:val="Zdrojovkd"/>
      </w:pPr>
      <w:r>
        <w:t xml:space="preserve">        { }</w:t>
      </w:r>
    </w:p>
    <w:p w14:paraId="61144599" w14:textId="77777777" w:rsidR="00DA5BC1" w:rsidRDefault="00DA5BC1" w:rsidP="00DA5BC1">
      <w:pPr>
        <w:pStyle w:val="Zdrojovkd"/>
      </w:pPr>
    </w:p>
    <w:p w14:paraId="61BEDDE4" w14:textId="77777777" w:rsidR="00DA5BC1" w:rsidRDefault="00DA5BC1" w:rsidP="00DA5BC1">
      <w:pPr>
        <w:pStyle w:val="Zdrojovkd"/>
      </w:pPr>
      <w:r>
        <w:t xml:space="preserve">        protected override void Start()</w:t>
      </w:r>
    </w:p>
    <w:p w14:paraId="72534F76" w14:textId="77777777" w:rsidR="00DA5BC1" w:rsidRDefault="00DA5BC1" w:rsidP="00DA5BC1">
      <w:pPr>
        <w:pStyle w:val="Zdrojovkd"/>
      </w:pPr>
      <w:r>
        <w:t xml:space="preserve">        { }</w:t>
      </w:r>
    </w:p>
    <w:p w14:paraId="011C67B1" w14:textId="77777777" w:rsidR="00DA5BC1" w:rsidRDefault="00DA5BC1" w:rsidP="00DA5BC1">
      <w:pPr>
        <w:pStyle w:val="Zdrojovkd"/>
      </w:pPr>
    </w:p>
    <w:p w14:paraId="39C2B4A9" w14:textId="77777777" w:rsidR="00DA5BC1" w:rsidRDefault="00DA5BC1" w:rsidP="00DA5BC1">
      <w:pPr>
        <w:pStyle w:val="Zdrojovkd"/>
      </w:pPr>
      <w:r>
        <w:t xml:space="preserve">        protected override void Update()</w:t>
      </w:r>
    </w:p>
    <w:p w14:paraId="7D999C8C" w14:textId="77777777" w:rsidR="00DA5BC1" w:rsidRDefault="00DA5BC1" w:rsidP="00DA5BC1">
      <w:pPr>
        <w:pStyle w:val="Zdrojovkd"/>
      </w:pPr>
      <w:r>
        <w:t xml:space="preserve">        {</w:t>
      </w:r>
    </w:p>
    <w:p w14:paraId="09179469" w14:textId="77777777" w:rsidR="00DA5BC1" w:rsidRDefault="00DA5BC1" w:rsidP="00DA5BC1">
      <w:pPr>
        <w:pStyle w:val="Zdrojovkd"/>
      </w:pPr>
      <w:r>
        <w:t xml:space="preserve">            CurrentlyEnteredPipeScript?.SpecialAction();</w:t>
      </w:r>
    </w:p>
    <w:p w14:paraId="68A522D6" w14:textId="77777777" w:rsidR="00DA5BC1" w:rsidRDefault="00DA5BC1" w:rsidP="00DA5BC1">
      <w:pPr>
        <w:pStyle w:val="Zdrojovkd"/>
      </w:pPr>
      <w:r>
        <w:t xml:space="preserve">            CurrentlyEnteredPipeScript = null;</w:t>
      </w:r>
    </w:p>
    <w:p w14:paraId="22364968" w14:textId="77777777" w:rsidR="00DA5BC1" w:rsidRDefault="00DA5BC1" w:rsidP="00DA5BC1">
      <w:pPr>
        <w:pStyle w:val="Zdrojovkd"/>
      </w:pPr>
      <w:r>
        <w:t xml:space="preserve">        }</w:t>
      </w:r>
    </w:p>
    <w:p w14:paraId="17AAD035" w14:textId="77777777" w:rsidR="00DA5BC1" w:rsidRDefault="00DA5BC1" w:rsidP="00DA5BC1">
      <w:pPr>
        <w:pStyle w:val="Zdrojovkd"/>
      </w:pPr>
      <w:r>
        <w:t xml:space="preserve">    }</w:t>
      </w:r>
    </w:p>
    <w:p w14:paraId="60739024" w14:textId="0F02484A" w:rsidR="00DA5BC1" w:rsidRPr="00DA5BC1" w:rsidRDefault="00DA5BC1" w:rsidP="00DA5BC1">
      <w:pPr>
        <w:pStyle w:val="Zdrojovkd"/>
      </w:pPr>
      <w:r>
        <w:t>}</w:t>
      </w:r>
    </w:p>
    <w:p w14:paraId="576DF0EA" w14:textId="5A7A5A1C" w:rsidR="00CA7D0B" w:rsidRDefault="00CA7D0B" w:rsidP="00CA7D0B">
      <w:pPr>
        <w:pStyle w:val="Nadpis4"/>
      </w:pPr>
      <w:r>
        <w:t>Assets/Scripts/</w:t>
      </w:r>
      <w:r>
        <w:t>WorldEnd.cs</w:t>
      </w:r>
    </w:p>
    <w:p w14:paraId="74A8AC46" w14:textId="77777777" w:rsidR="00DA5BC1" w:rsidRDefault="00DA5BC1" w:rsidP="00DA5BC1">
      <w:pPr>
        <w:pStyle w:val="Zdrojovkd"/>
      </w:pPr>
      <w:r>
        <w:t>using DKEngine;</w:t>
      </w:r>
    </w:p>
    <w:p w14:paraId="05E5DEF6" w14:textId="77777777" w:rsidR="00DA5BC1" w:rsidRDefault="00DA5BC1" w:rsidP="00DA5BC1">
      <w:pPr>
        <w:pStyle w:val="Zdrojovkd"/>
      </w:pPr>
      <w:r>
        <w:t>using DKEngine.Core;</w:t>
      </w:r>
    </w:p>
    <w:p w14:paraId="5EA73BA3" w14:textId="77777777" w:rsidR="00DA5BC1" w:rsidRDefault="00DA5BC1" w:rsidP="00DA5BC1">
      <w:pPr>
        <w:pStyle w:val="Zdrojovkd"/>
      </w:pPr>
      <w:r>
        <w:t>using DKEngine.Core.Components;</w:t>
      </w:r>
    </w:p>
    <w:p w14:paraId="50A7C5DD" w14:textId="77777777" w:rsidR="00DA5BC1" w:rsidRDefault="00DA5BC1" w:rsidP="00DA5BC1">
      <w:pPr>
        <w:pStyle w:val="Zdrojovkd"/>
      </w:pPr>
      <w:r>
        <w:t>using MarIO.Assets.Models;</w:t>
      </w:r>
    </w:p>
    <w:p w14:paraId="4F5E8D78" w14:textId="77777777" w:rsidR="00DA5BC1" w:rsidRDefault="00DA5BC1" w:rsidP="00DA5BC1">
      <w:pPr>
        <w:pStyle w:val="Zdrojovkd"/>
      </w:pPr>
      <w:r>
        <w:t>using MarIO.Assets.Scenes;</w:t>
      </w:r>
    </w:p>
    <w:p w14:paraId="79661ACB" w14:textId="77777777" w:rsidR="00DA5BC1" w:rsidRDefault="00DA5BC1" w:rsidP="00DA5BC1">
      <w:pPr>
        <w:pStyle w:val="Zdrojovkd"/>
      </w:pPr>
      <w:r>
        <w:t>using System;</w:t>
      </w:r>
    </w:p>
    <w:p w14:paraId="5D1ED4A8" w14:textId="77777777" w:rsidR="00DA5BC1" w:rsidRDefault="00DA5BC1" w:rsidP="00DA5BC1">
      <w:pPr>
        <w:pStyle w:val="Zdrojovkd"/>
      </w:pPr>
      <w:r>
        <w:t>using static DKEngine.Core.Components.Transform;</w:t>
      </w:r>
    </w:p>
    <w:p w14:paraId="02D11511" w14:textId="77777777" w:rsidR="00DA5BC1" w:rsidRDefault="00DA5BC1" w:rsidP="00DA5BC1">
      <w:pPr>
        <w:pStyle w:val="Zdrojovkd"/>
      </w:pPr>
    </w:p>
    <w:p w14:paraId="2A21CD19" w14:textId="77777777" w:rsidR="00DA5BC1" w:rsidRDefault="00DA5BC1" w:rsidP="00DA5BC1">
      <w:pPr>
        <w:pStyle w:val="Zdrojovkd"/>
      </w:pPr>
      <w:r>
        <w:t>namespace MarIO.Assets.Scripts</w:t>
      </w:r>
    </w:p>
    <w:p w14:paraId="6DC5FA18" w14:textId="77777777" w:rsidR="00DA5BC1" w:rsidRDefault="00DA5BC1" w:rsidP="00DA5BC1">
      <w:pPr>
        <w:pStyle w:val="Zdrojovkd"/>
      </w:pPr>
      <w:r>
        <w:t>{</w:t>
      </w:r>
    </w:p>
    <w:p w14:paraId="5F185C89" w14:textId="77777777" w:rsidR="00DA5BC1" w:rsidRDefault="00DA5BC1" w:rsidP="00DA5BC1">
      <w:pPr>
        <w:pStyle w:val="Zdrojovkd"/>
      </w:pPr>
      <w:r>
        <w:t xml:space="preserve">    internal class WorldEnd : Script</w:t>
      </w:r>
    </w:p>
    <w:p w14:paraId="44A2CA50" w14:textId="77777777" w:rsidR="00DA5BC1" w:rsidRDefault="00DA5BC1" w:rsidP="00DA5BC1">
      <w:pPr>
        <w:pStyle w:val="Zdrojovkd"/>
      </w:pPr>
      <w:r>
        <w:t xml:space="preserve">    {</w:t>
      </w:r>
    </w:p>
    <w:p w14:paraId="34383109" w14:textId="77777777" w:rsidR="00DA5BC1" w:rsidRDefault="00DA5BC1" w:rsidP="00DA5BC1">
      <w:pPr>
        <w:pStyle w:val="Zdrojovkd"/>
      </w:pPr>
      <w:r>
        <w:t xml:space="preserve">        private Mario Player;</w:t>
      </w:r>
    </w:p>
    <w:p w14:paraId="6ABDF52B" w14:textId="77777777" w:rsidR="00DA5BC1" w:rsidRDefault="00DA5BC1" w:rsidP="00DA5BC1">
      <w:pPr>
        <w:pStyle w:val="Zdrojovkd"/>
      </w:pPr>
      <w:r>
        <w:t xml:space="preserve">        private CharacterController PlayerController;</w:t>
      </w:r>
    </w:p>
    <w:p w14:paraId="147356BA" w14:textId="77777777" w:rsidR="00DA5BC1" w:rsidRDefault="00DA5BC1" w:rsidP="00DA5BC1">
      <w:pPr>
        <w:pStyle w:val="Zdrojovkd"/>
      </w:pPr>
      <w:r>
        <w:t xml:space="preserve">        private Animator PlayerAnimator;</w:t>
      </w:r>
    </w:p>
    <w:p w14:paraId="27D2EAD3" w14:textId="77777777" w:rsidR="00DA5BC1" w:rsidRDefault="00DA5BC1" w:rsidP="00DA5BC1">
      <w:pPr>
        <w:pStyle w:val="Zdrojovkd"/>
      </w:pPr>
    </w:p>
    <w:p w14:paraId="61875E8B" w14:textId="77777777" w:rsidR="00DA5BC1" w:rsidRDefault="00DA5BC1" w:rsidP="00DA5BC1">
      <w:pPr>
        <w:pStyle w:val="Zdrojovkd"/>
      </w:pPr>
      <w:r>
        <w:t xml:space="preserve">        private float horiSpeed = 0;</w:t>
      </w:r>
    </w:p>
    <w:p w14:paraId="2142D5B0" w14:textId="77777777" w:rsidR="00DA5BC1" w:rsidRDefault="00DA5BC1" w:rsidP="00DA5BC1">
      <w:pPr>
        <w:pStyle w:val="Zdrojovkd"/>
      </w:pPr>
      <w:r>
        <w:t xml:space="preserve">        private float vertSpeed = 0;</w:t>
      </w:r>
    </w:p>
    <w:p w14:paraId="1C0C7697" w14:textId="77777777" w:rsidR="00DA5BC1" w:rsidRDefault="00DA5BC1" w:rsidP="00DA5BC1">
      <w:pPr>
        <w:pStyle w:val="Zdrojovkd"/>
      </w:pPr>
      <w:r>
        <w:t xml:space="preserve">        private float Distance = 180;</w:t>
      </w:r>
    </w:p>
    <w:p w14:paraId="252E346E" w14:textId="77777777" w:rsidR="00DA5BC1" w:rsidRDefault="00DA5BC1" w:rsidP="00DA5BC1">
      <w:pPr>
        <w:pStyle w:val="Zdrojovkd"/>
      </w:pPr>
      <w:r>
        <w:t xml:space="preserve">        private float startX;</w:t>
      </w:r>
    </w:p>
    <w:p w14:paraId="789E34ED" w14:textId="77777777" w:rsidR="00DA5BC1" w:rsidRDefault="00DA5BC1" w:rsidP="00DA5BC1">
      <w:pPr>
        <w:pStyle w:val="Zdrojovkd"/>
      </w:pPr>
    </w:p>
    <w:p w14:paraId="6861678C" w14:textId="77777777" w:rsidR="00DA5BC1" w:rsidRDefault="00DA5BC1" w:rsidP="00DA5BC1">
      <w:pPr>
        <w:pStyle w:val="Zdrojovkd"/>
      </w:pPr>
      <w:r>
        <w:t xml:space="preserve">        private const float MovementSpeed = 80f;</w:t>
      </w:r>
    </w:p>
    <w:p w14:paraId="7BCE6502" w14:textId="77777777" w:rsidR="00DA5BC1" w:rsidRDefault="00DA5BC1" w:rsidP="00DA5BC1">
      <w:pPr>
        <w:pStyle w:val="Zdrojovkd"/>
      </w:pPr>
      <w:r>
        <w:t xml:space="preserve">        private const float FloatSpeed = 300f;</w:t>
      </w:r>
    </w:p>
    <w:p w14:paraId="3806074C" w14:textId="77777777" w:rsidR="00DA5BC1" w:rsidRDefault="00DA5BC1" w:rsidP="00DA5BC1">
      <w:pPr>
        <w:pStyle w:val="Zdrojovkd"/>
      </w:pPr>
    </w:p>
    <w:p w14:paraId="5A52B4F7" w14:textId="77777777" w:rsidR="00DA5BC1" w:rsidRDefault="00DA5BC1" w:rsidP="00DA5BC1">
      <w:pPr>
        <w:pStyle w:val="Zdrojovkd"/>
      </w:pPr>
      <w:r>
        <w:t xml:space="preserve">        private const float Acceleration = 3.5f;</w:t>
      </w:r>
    </w:p>
    <w:p w14:paraId="31F55713" w14:textId="77777777" w:rsidR="00DA5BC1" w:rsidRDefault="00DA5BC1" w:rsidP="00DA5BC1">
      <w:pPr>
        <w:pStyle w:val="Zdrojovkd"/>
      </w:pPr>
    </w:p>
    <w:p w14:paraId="2C1A4A99" w14:textId="77777777" w:rsidR="00DA5BC1" w:rsidRDefault="00DA5BC1" w:rsidP="00DA5BC1">
      <w:pPr>
        <w:pStyle w:val="Zdrojovkd"/>
      </w:pPr>
      <w:r>
        <w:t xml:space="preserve">        private readonly TimeSpan _delay = new TimeSpan(0, 0, 3);</w:t>
      </w:r>
    </w:p>
    <w:p w14:paraId="07AC8921" w14:textId="77777777" w:rsidR="00DA5BC1" w:rsidRDefault="00DA5BC1" w:rsidP="00DA5BC1">
      <w:pPr>
        <w:pStyle w:val="Zdrojovkd"/>
      </w:pPr>
      <w:r>
        <w:t xml:space="preserve">        private TimeSpan Delay = new TimeSpan();</w:t>
      </w:r>
    </w:p>
    <w:p w14:paraId="01157DA6" w14:textId="77777777" w:rsidR="00DA5BC1" w:rsidRDefault="00DA5BC1" w:rsidP="00DA5BC1">
      <w:pPr>
        <w:pStyle w:val="Zdrojovkd"/>
      </w:pPr>
    </w:p>
    <w:p w14:paraId="308207CC" w14:textId="77777777" w:rsidR="00DA5BC1" w:rsidRDefault="00DA5BC1" w:rsidP="00DA5BC1">
      <w:pPr>
        <w:pStyle w:val="Zdrojovkd"/>
      </w:pPr>
      <w:r>
        <w:t xml:space="preserve">        private string MOVE</w:t>
      </w:r>
    </w:p>
    <w:p w14:paraId="0771E352" w14:textId="77777777" w:rsidR="00DA5BC1" w:rsidRDefault="00DA5BC1" w:rsidP="00DA5BC1">
      <w:pPr>
        <w:pStyle w:val="Zdrojovkd"/>
      </w:pPr>
      <w:r>
        <w:t xml:space="preserve">        {</w:t>
      </w:r>
    </w:p>
    <w:p w14:paraId="372A8756" w14:textId="77777777" w:rsidR="00DA5BC1" w:rsidRDefault="00DA5BC1" w:rsidP="00DA5BC1">
      <w:pPr>
        <w:pStyle w:val="Zdrojovkd"/>
      </w:pPr>
      <w:r>
        <w:t xml:space="preserve">            get</w:t>
      </w:r>
    </w:p>
    <w:p w14:paraId="7596B575" w14:textId="77777777" w:rsidR="00DA5BC1" w:rsidRDefault="00DA5BC1" w:rsidP="00DA5BC1">
      <w:pPr>
        <w:pStyle w:val="Zdrojovkd"/>
      </w:pPr>
      <w:r>
        <w:t xml:space="preserve">            {</w:t>
      </w:r>
    </w:p>
    <w:p w14:paraId="31BC4F7A" w14:textId="77777777" w:rsidR="00DA5BC1" w:rsidRDefault="00DA5BC1" w:rsidP="00DA5BC1">
      <w:pPr>
        <w:pStyle w:val="Zdrojovkd"/>
      </w:pPr>
      <w:r>
        <w:t xml:space="preserve">                switch (Player.CurrentState)</w:t>
      </w:r>
    </w:p>
    <w:p w14:paraId="2041CC78" w14:textId="77777777" w:rsidR="00DA5BC1" w:rsidRDefault="00DA5BC1" w:rsidP="00DA5BC1">
      <w:pPr>
        <w:pStyle w:val="Zdrojovkd"/>
      </w:pPr>
      <w:r>
        <w:t xml:space="preserve">                {</w:t>
      </w:r>
    </w:p>
    <w:p w14:paraId="174DE692" w14:textId="77777777" w:rsidR="00DA5BC1" w:rsidRDefault="00DA5BC1" w:rsidP="00DA5BC1">
      <w:pPr>
        <w:pStyle w:val="Zdrojovkd"/>
      </w:pPr>
      <w:r>
        <w:t xml:space="preserve">                    case Mario.State.Small:</w:t>
      </w:r>
    </w:p>
    <w:p w14:paraId="229333C0" w14:textId="77777777" w:rsidR="00DA5BC1" w:rsidRDefault="00DA5BC1" w:rsidP="00DA5BC1">
      <w:pPr>
        <w:pStyle w:val="Zdrojovkd"/>
      </w:pPr>
      <w:r>
        <w:t xml:space="preserve">                        return horiSpeed &gt;= 0 ? Shared.Assets.Animations.MARIO_MOVE_RIGHT : Shared.Assets.Animations.MARIO_MOVE_LEFT;</w:t>
      </w:r>
    </w:p>
    <w:p w14:paraId="043515E2" w14:textId="77777777" w:rsidR="00DA5BC1" w:rsidRDefault="00DA5BC1" w:rsidP="00DA5BC1">
      <w:pPr>
        <w:pStyle w:val="Zdrojovkd"/>
      </w:pPr>
    </w:p>
    <w:p w14:paraId="03953D5F" w14:textId="77777777" w:rsidR="00DA5BC1" w:rsidRDefault="00DA5BC1" w:rsidP="00DA5BC1">
      <w:pPr>
        <w:pStyle w:val="Zdrojovkd"/>
      </w:pPr>
      <w:r>
        <w:t xml:space="preserve">                    case Mario.State.Super:</w:t>
      </w:r>
    </w:p>
    <w:p w14:paraId="0F6016D1" w14:textId="77777777" w:rsidR="00DA5BC1" w:rsidRDefault="00DA5BC1" w:rsidP="00DA5BC1">
      <w:pPr>
        <w:pStyle w:val="Zdrojovkd"/>
      </w:pPr>
      <w:r>
        <w:t xml:space="preserve">                        return horiSpeed &gt;= 0 ? Shared.Assets.Animations.MARIO_SUPER_MOVE_RIGHT : Shared.Assets.Animations.MARIO_SUPER_MOVE_LEFT;</w:t>
      </w:r>
    </w:p>
    <w:p w14:paraId="74581754" w14:textId="77777777" w:rsidR="00DA5BC1" w:rsidRDefault="00DA5BC1" w:rsidP="00DA5BC1">
      <w:pPr>
        <w:pStyle w:val="Zdrojovkd"/>
      </w:pPr>
    </w:p>
    <w:p w14:paraId="7283F5B0" w14:textId="77777777" w:rsidR="00DA5BC1" w:rsidRDefault="00DA5BC1" w:rsidP="00DA5BC1">
      <w:pPr>
        <w:pStyle w:val="Zdrojovkd"/>
      </w:pPr>
      <w:r>
        <w:t xml:space="preserve">                    case Mario.State.Fire:</w:t>
      </w:r>
    </w:p>
    <w:p w14:paraId="4B754AA9" w14:textId="77777777" w:rsidR="00DA5BC1" w:rsidRDefault="00DA5BC1" w:rsidP="00DA5BC1">
      <w:pPr>
        <w:pStyle w:val="Zdrojovkd"/>
      </w:pPr>
      <w:r>
        <w:t xml:space="preserve">                        return horiSpeed &gt;= 0 ? Shared.Assets.Animations.MARIO_FIRE_MOVE_RIGHT : Shared.Assets.Animations.MARIO_FIRE_MOVE_LEFT;</w:t>
      </w:r>
    </w:p>
    <w:p w14:paraId="6DBE1A9F" w14:textId="77777777" w:rsidR="00DA5BC1" w:rsidRDefault="00DA5BC1" w:rsidP="00DA5BC1">
      <w:pPr>
        <w:pStyle w:val="Zdrojovkd"/>
      </w:pPr>
    </w:p>
    <w:p w14:paraId="31102ED0" w14:textId="77777777" w:rsidR="00DA5BC1" w:rsidRDefault="00DA5BC1" w:rsidP="00DA5BC1">
      <w:pPr>
        <w:pStyle w:val="Zdrojovkd"/>
      </w:pPr>
      <w:r>
        <w:t xml:space="preserve">                    /*case Mario.State.Invincible:</w:t>
      </w:r>
    </w:p>
    <w:p w14:paraId="54E0AE83" w14:textId="77777777" w:rsidR="00DA5BC1" w:rsidRDefault="00DA5BC1" w:rsidP="00DA5BC1">
      <w:pPr>
        <w:pStyle w:val="Zdrojovkd"/>
      </w:pPr>
      <w:r>
        <w:t xml:space="preserve">                        return horiSpeed &gt;= 0 ? Shared.Assets.Animations.MARIO_INVINCIBLE_MOVE_RIGHT : Shared.Assets.Animations.MARIO_INVINCIBLE_MOVE_LEFT;*/</w:t>
      </w:r>
    </w:p>
    <w:p w14:paraId="4A93C655" w14:textId="77777777" w:rsidR="00DA5BC1" w:rsidRDefault="00DA5BC1" w:rsidP="00DA5BC1">
      <w:pPr>
        <w:pStyle w:val="Zdrojovkd"/>
      </w:pPr>
    </w:p>
    <w:p w14:paraId="222C968E" w14:textId="77777777" w:rsidR="00DA5BC1" w:rsidRDefault="00DA5BC1" w:rsidP="00DA5BC1">
      <w:pPr>
        <w:pStyle w:val="Zdrojovkd"/>
      </w:pPr>
      <w:r>
        <w:t xml:space="preserve">                    default:</w:t>
      </w:r>
    </w:p>
    <w:p w14:paraId="239879BD" w14:textId="77777777" w:rsidR="00DA5BC1" w:rsidRDefault="00DA5BC1" w:rsidP="00DA5BC1">
      <w:pPr>
        <w:pStyle w:val="Zdrojovkd"/>
      </w:pPr>
      <w:r>
        <w:t xml:space="preserve">                        throw new Exception("JAK");</w:t>
      </w:r>
    </w:p>
    <w:p w14:paraId="2B830B52" w14:textId="77777777" w:rsidR="00DA5BC1" w:rsidRDefault="00DA5BC1" w:rsidP="00DA5BC1">
      <w:pPr>
        <w:pStyle w:val="Zdrojovkd"/>
      </w:pPr>
      <w:r>
        <w:t xml:space="preserve">                }</w:t>
      </w:r>
    </w:p>
    <w:p w14:paraId="5D562373" w14:textId="77777777" w:rsidR="00DA5BC1" w:rsidRDefault="00DA5BC1" w:rsidP="00DA5BC1">
      <w:pPr>
        <w:pStyle w:val="Zdrojovkd"/>
      </w:pPr>
      <w:r>
        <w:t xml:space="preserve">            }</w:t>
      </w:r>
    </w:p>
    <w:p w14:paraId="4C9AEABD" w14:textId="77777777" w:rsidR="00DA5BC1" w:rsidRDefault="00DA5BC1" w:rsidP="00DA5BC1">
      <w:pPr>
        <w:pStyle w:val="Zdrojovkd"/>
      </w:pPr>
      <w:r>
        <w:t xml:space="preserve">        }</w:t>
      </w:r>
    </w:p>
    <w:p w14:paraId="6E2C2714" w14:textId="77777777" w:rsidR="00DA5BC1" w:rsidRDefault="00DA5BC1" w:rsidP="00DA5BC1">
      <w:pPr>
        <w:pStyle w:val="Zdrojovkd"/>
      </w:pPr>
    </w:p>
    <w:p w14:paraId="2EE422FA" w14:textId="77777777" w:rsidR="00DA5BC1" w:rsidRDefault="00DA5BC1" w:rsidP="00DA5BC1">
      <w:pPr>
        <w:pStyle w:val="Zdrojovkd"/>
      </w:pPr>
      <w:r>
        <w:t xml:space="preserve">        private string IDLE</w:t>
      </w:r>
    </w:p>
    <w:p w14:paraId="011E9C47" w14:textId="77777777" w:rsidR="00DA5BC1" w:rsidRDefault="00DA5BC1" w:rsidP="00DA5BC1">
      <w:pPr>
        <w:pStyle w:val="Zdrojovkd"/>
      </w:pPr>
      <w:r>
        <w:t xml:space="preserve">        {</w:t>
      </w:r>
    </w:p>
    <w:p w14:paraId="0E5DFFE6" w14:textId="77777777" w:rsidR="00DA5BC1" w:rsidRDefault="00DA5BC1" w:rsidP="00DA5BC1">
      <w:pPr>
        <w:pStyle w:val="Zdrojovkd"/>
      </w:pPr>
      <w:r>
        <w:t xml:space="preserve">            get</w:t>
      </w:r>
    </w:p>
    <w:p w14:paraId="472EE58F" w14:textId="77777777" w:rsidR="00DA5BC1" w:rsidRDefault="00DA5BC1" w:rsidP="00DA5BC1">
      <w:pPr>
        <w:pStyle w:val="Zdrojovkd"/>
      </w:pPr>
      <w:r>
        <w:t xml:space="preserve">            {</w:t>
      </w:r>
    </w:p>
    <w:p w14:paraId="6D297D78" w14:textId="77777777" w:rsidR="00DA5BC1" w:rsidRDefault="00DA5BC1" w:rsidP="00DA5BC1">
      <w:pPr>
        <w:pStyle w:val="Zdrojovkd"/>
      </w:pPr>
      <w:r>
        <w:lastRenderedPageBreak/>
        <w:t xml:space="preserve">                switch (Player.CurrentState)</w:t>
      </w:r>
    </w:p>
    <w:p w14:paraId="6BBF56EF" w14:textId="77777777" w:rsidR="00DA5BC1" w:rsidRDefault="00DA5BC1" w:rsidP="00DA5BC1">
      <w:pPr>
        <w:pStyle w:val="Zdrojovkd"/>
      </w:pPr>
      <w:r>
        <w:t xml:space="preserve">                {</w:t>
      </w:r>
    </w:p>
    <w:p w14:paraId="2676EFDC" w14:textId="77777777" w:rsidR="00DA5BC1" w:rsidRDefault="00DA5BC1" w:rsidP="00DA5BC1">
      <w:pPr>
        <w:pStyle w:val="Zdrojovkd"/>
      </w:pPr>
      <w:r>
        <w:t xml:space="preserve">                    case Mario.State.Dead:</w:t>
      </w:r>
    </w:p>
    <w:p w14:paraId="3BDC8717" w14:textId="77777777" w:rsidR="00DA5BC1" w:rsidRDefault="00DA5BC1" w:rsidP="00DA5BC1">
      <w:pPr>
        <w:pStyle w:val="Zdrojovkd"/>
      </w:pPr>
      <w:r>
        <w:t xml:space="preserve">                    case Mario.State.Small:</w:t>
      </w:r>
    </w:p>
    <w:p w14:paraId="163751BA" w14:textId="77777777" w:rsidR="00DA5BC1" w:rsidRDefault="00DA5BC1" w:rsidP="00DA5BC1">
      <w:pPr>
        <w:pStyle w:val="Zdrojovkd"/>
      </w:pPr>
      <w:r>
        <w:t xml:space="preserve">                        return horiSpeed &lt; 0 ? Shared.Assets.Animations.MARIO_IDLE_LEFT : Shared.Assets.Animations.MARIO_IDLE_RIGHT;</w:t>
      </w:r>
    </w:p>
    <w:p w14:paraId="63471446" w14:textId="77777777" w:rsidR="00DA5BC1" w:rsidRDefault="00DA5BC1" w:rsidP="00DA5BC1">
      <w:pPr>
        <w:pStyle w:val="Zdrojovkd"/>
      </w:pPr>
    </w:p>
    <w:p w14:paraId="38E1BB1D" w14:textId="77777777" w:rsidR="00DA5BC1" w:rsidRDefault="00DA5BC1" w:rsidP="00DA5BC1">
      <w:pPr>
        <w:pStyle w:val="Zdrojovkd"/>
      </w:pPr>
      <w:r>
        <w:t xml:space="preserve">                    case Mario.State.Super:</w:t>
      </w:r>
    </w:p>
    <w:p w14:paraId="46D420C6" w14:textId="77777777" w:rsidR="00DA5BC1" w:rsidRDefault="00DA5BC1" w:rsidP="00DA5BC1">
      <w:pPr>
        <w:pStyle w:val="Zdrojovkd"/>
      </w:pPr>
      <w:r>
        <w:t xml:space="preserve">                        return horiSpeed &lt; 0 ? Shared.Assets.Animations.MARIO_SUPER_IDLE_LEFT : Shared.Assets.Animations.MARIO_SUPER_IDLE_RIGHT;</w:t>
      </w:r>
    </w:p>
    <w:p w14:paraId="52FA3295" w14:textId="77777777" w:rsidR="00DA5BC1" w:rsidRDefault="00DA5BC1" w:rsidP="00DA5BC1">
      <w:pPr>
        <w:pStyle w:val="Zdrojovkd"/>
      </w:pPr>
    </w:p>
    <w:p w14:paraId="6373521F" w14:textId="77777777" w:rsidR="00DA5BC1" w:rsidRDefault="00DA5BC1" w:rsidP="00DA5BC1">
      <w:pPr>
        <w:pStyle w:val="Zdrojovkd"/>
      </w:pPr>
      <w:r>
        <w:t xml:space="preserve">                    case Mario.State.Fire:</w:t>
      </w:r>
    </w:p>
    <w:p w14:paraId="5A2260DA" w14:textId="77777777" w:rsidR="00DA5BC1" w:rsidRDefault="00DA5BC1" w:rsidP="00DA5BC1">
      <w:pPr>
        <w:pStyle w:val="Zdrojovkd"/>
      </w:pPr>
      <w:r>
        <w:t xml:space="preserve">                        return horiSpeed &lt; 0 ? Shared.Assets.Animations.MARIO_FIRE_IDLE_LEFT : Shared.Assets.Animations.MARIO_FIRE_IDLE_RIGHT;</w:t>
      </w:r>
    </w:p>
    <w:p w14:paraId="73EA731E" w14:textId="77777777" w:rsidR="00DA5BC1" w:rsidRDefault="00DA5BC1" w:rsidP="00DA5BC1">
      <w:pPr>
        <w:pStyle w:val="Zdrojovkd"/>
      </w:pPr>
    </w:p>
    <w:p w14:paraId="044F43A2" w14:textId="77777777" w:rsidR="00DA5BC1" w:rsidRDefault="00DA5BC1" w:rsidP="00DA5BC1">
      <w:pPr>
        <w:pStyle w:val="Zdrojovkd"/>
      </w:pPr>
      <w:r>
        <w:t xml:space="preserve">                    /*case Mario.State.Invincible:</w:t>
      </w:r>
    </w:p>
    <w:p w14:paraId="6FE24988" w14:textId="77777777" w:rsidR="00DA5BC1" w:rsidRDefault="00DA5BC1" w:rsidP="00DA5BC1">
      <w:pPr>
        <w:pStyle w:val="Zdrojovkd"/>
      </w:pPr>
      <w:r>
        <w:t xml:space="preserve">                        return IsFacingLeft ? Shared.Assets.Animations.MARIO_INVINCIBLE_IDLE_LEFT : Shared.Assets.Animations.MARIO_INVINCIBLE_IDLE_RIGHT;*/</w:t>
      </w:r>
    </w:p>
    <w:p w14:paraId="572BE2A3" w14:textId="77777777" w:rsidR="00DA5BC1" w:rsidRDefault="00DA5BC1" w:rsidP="00DA5BC1">
      <w:pPr>
        <w:pStyle w:val="Zdrojovkd"/>
      </w:pPr>
    </w:p>
    <w:p w14:paraId="49A26759" w14:textId="77777777" w:rsidR="00DA5BC1" w:rsidRDefault="00DA5BC1" w:rsidP="00DA5BC1">
      <w:pPr>
        <w:pStyle w:val="Zdrojovkd"/>
      </w:pPr>
      <w:r>
        <w:t xml:space="preserve">                    default:</w:t>
      </w:r>
    </w:p>
    <w:p w14:paraId="76639CE4" w14:textId="77777777" w:rsidR="00DA5BC1" w:rsidRDefault="00DA5BC1" w:rsidP="00DA5BC1">
      <w:pPr>
        <w:pStyle w:val="Zdrojovkd"/>
      </w:pPr>
      <w:r>
        <w:t xml:space="preserve">                        throw new Exception("JAK");</w:t>
      </w:r>
    </w:p>
    <w:p w14:paraId="6686D5AE" w14:textId="77777777" w:rsidR="00DA5BC1" w:rsidRDefault="00DA5BC1" w:rsidP="00DA5BC1">
      <w:pPr>
        <w:pStyle w:val="Zdrojovkd"/>
      </w:pPr>
      <w:r>
        <w:t xml:space="preserve">                }</w:t>
      </w:r>
    </w:p>
    <w:p w14:paraId="5DC061FB" w14:textId="77777777" w:rsidR="00DA5BC1" w:rsidRDefault="00DA5BC1" w:rsidP="00DA5BC1">
      <w:pPr>
        <w:pStyle w:val="Zdrojovkd"/>
      </w:pPr>
      <w:r>
        <w:t xml:space="preserve">            }</w:t>
      </w:r>
    </w:p>
    <w:p w14:paraId="387BB7FF" w14:textId="77777777" w:rsidR="00DA5BC1" w:rsidRDefault="00DA5BC1" w:rsidP="00DA5BC1">
      <w:pPr>
        <w:pStyle w:val="Zdrojovkd"/>
      </w:pPr>
      <w:r>
        <w:t xml:space="preserve">        }</w:t>
      </w:r>
    </w:p>
    <w:p w14:paraId="7D4E74FE" w14:textId="77777777" w:rsidR="00DA5BC1" w:rsidRDefault="00DA5BC1" w:rsidP="00DA5BC1">
      <w:pPr>
        <w:pStyle w:val="Zdrojovkd"/>
      </w:pPr>
    </w:p>
    <w:p w14:paraId="45EB3FCA" w14:textId="77777777" w:rsidR="00DA5BC1" w:rsidRDefault="00DA5BC1" w:rsidP="00DA5BC1">
      <w:pPr>
        <w:pStyle w:val="Zdrojovkd"/>
      </w:pPr>
      <w:r>
        <w:t xml:space="preserve">        public WorldEnd(GameObject Parent) : base(Parent)</w:t>
      </w:r>
    </w:p>
    <w:p w14:paraId="6CFB0A9D" w14:textId="77777777" w:rsidR="00DA5BC1" w:rsidRDefault="00DA5BC1" w:rsidP="00DA5BC1">
      <w:pPr>
        <w:pStyle w:val="Zdrojovkd"/>
      </w:pPr>
      <w:r>
        <w:t xml:space="preserve">        {</w:t>
      </w:r>
    </w:p>
    <w:p w14:paraId="75D307E4" w14:textId="77777777" w:rsidR="00DA5BC1" w:rsidRDefault="00DA5BC1" w:rsidP="00DA5BC1">
      <w:pPr>
        <w:pStyle w:val="Zdrojovkd"/>
      </w:pPr>
      <w:r>
        <w:t xml:space="preserve">            startX = Parent.Transform.Position.X;</w:t>
      </w:r>
    </w:p>
    <w:p w14:paraId="3BE2B488" w14:textId="77777777" w:rsidR="00DA5BC1" w:rsidRDefault="00DA5BC1" w:rsidP="00DA5BC1">
      <w:pPr>
        <w:pStyle w:val="Zdrojovkd"/>
      </w:pPr>
      <w:r>
        <w:t xml:space="preserve">        }</w:t>
      </w:r>
    </w:p>
    <w:p w14:paraId="0334A53E" w14:textId="77777777" w:rsidR="00DA5BC1" w:rsidRDefault="00DA5BC1" w:rsidP="00DA5BC1">
      <w:pPr>
        <w:pStyle w:val="Zdrojovkd"/>
      </w:pPr>
    </w:p>
    <w:p w14:paraId="15B3FB37" w14:textId="77777777" w:rsidR="00DA5BC1" w:rsidRDefault="00DA5BC1" w:rsidP="00DA5BC1">
      <w:pPr>
        <w:pStyle w:val="Zdrojovkd"/>
      </w:pPr>
      <w:r>
        <w:t xml:space="preserve">        protected override void OnColliderEnter(Collider e)</w:t>
      </w:r>
    </w:p>
    <w:p w14:paraId="34B92F98" w14:textId="77777777" w:rsidR="00DA5BC1" w:rsidRDefault="00DA5BC1" w:rsidP="00DA5BC1">
      <w:pPr>
        <w:pStyle w:val="Zdrojovkd"/>
      </w:pPr>
      <w:r>
        <w:t xml:space="preserve">        {</w:t>
      </w:r>
    </w:p>
    <w:p w14:paraId="3F63B70E" w14:textId="77777777" w:rsidR="00DA5BC1" w:rsidRDefault="00DA5BC1" w:rsidP="00DA5BC1">
      <w:pPr>
        <w:pStyle w:val="Zdrojovkd"/>
      </w:pPr>
      <w:r>
        <w:t xml:space="preserve">            if (e.Parent is Mario)</w:t>
      </w:r>
    </w:p>
    <w:p w14:paraId="6F726FF2" w14:textId="77777777" w:rsidR="00DA5BC1" w:rsidRDefault="00DA5BC1" w:rsidP="00DA5BC1">
      <w:pPr>
        <w:pStyle w:val="Zdrojovkd"/>
      </w:pPr>
      <w:r>
        <w:t xml:space="preserve">                PlayerController.Enabled = false;</w:t>
      </w:r>
    </w:p>
    <w:p w14:paraId="143D8B48" w14:textId="77777777" w:rsidR="00DA5BC1" w:rsidRDefault="00DA5BC1" w:rsidP="00DA5BC1">
      <w:pPr>
        <w:pStyle w:val="Zdrojovkd"/>
      </w:pPr>
      <w:r>
        <w:t xml:space="preserve">        }</w:t>
      </w:r>
    </w:p>
    <w:p w14:paraId="18150015" w14:textId="77777777" w:rsidR="00DA5BC1" w:rsidRDefault="00DA5BC1" w:rsidP="00DA5BC1">
      <w:pPr>
        <w:pStyle w:val="Zdrojovkd"/>
      </w:pPr>
    </w:p>
    <w:p w14:paraId="78B0DE92" w14:textId="77777777" w:rsidR="00DA5BC1" w:rsidRDefault="00DA5BC1" w:rsidP="00DA5BC1">
      <w:pPr>
        <w:pStyle w:val="Zdrojovkd"/>
      </w:pPr>
      <w:r>
        <w:t xml:space="preserve">        protected override void Start()</w:t>
      </w:r>
    </w:p>
    <w:p w14:paraId="3457890A" w14:textId="77777777" w:rsidR="00DA5BC1" w:rsidRDefault="00DA5BC1" w:rsidP="00DA5BC1">
      <w:pPr>
        <w:pStyle w:val="Zdrojovkd"/>
      </w:pPr>
      <w:r>
        <w:t xml:space="preserve">        {</w:t>
      </w:r>
    </w:p>
    <w:p w14:paraId="1D31242B" w14:textId="77777777" w:rsidR="00DA5BC1" w:rsidRDefault="00DA5BC1" w:rsidP="00DA5BC1">
      <w:pPr>
        <w:pStyle w:val="Zdrojovkd"/>
      </w:pPr>
      <w:r>
        <w:t xml:space="preserve">            Player = GameObject.Find&lt;Mario&gt;("Player");</w:t>
      </w:r>
    </w:p>
    <w:p w14:paraId="01454FCE" w14:textId="77777777" w:rsidR="00DA5BC1" w:rsidRDefault="00DA5BC1" w:rsidP="00DA5BC1">
      <w:pPr>
        <w:pStyle w:val="Zdrojovkd"/>
      </w:pPr>
      <w:r>
        <w:t xml:space="preserve">            PlayerAnimator = Component.Find&lt;Animator&gt;("Player_Animator");</w:t>
      </w:r>
    </w:p>
    <w:p w14:paraId="5B133E91" w14:textId="77777777" w:rsidR="00DA5BC1" w:rsidRDefault="00DA5BC1" w:rsidP="00DA5BC1">
      <w:pPr>
        <w:pStyle w:val="Zdrojovkd"/>
      </w:pPr>
      <w:r>
        <w:t xml:space="preserve">            PlayerController = Script.Find&lt;CharacterController&gt;(nameof(CharacterController));</w:t>
      </w:r>
    </w:p>
    <w:p w14:paraId="0C542B61" w14:textId="77777777" w:rsidR="00DA5BC1" w:rsidRDefault="00DA5BC1" w:rsidP="00DA5BC1">
      <w:pPr>
        <w:pStyle w:val="Zdrojovkd"/>
      </w:pPr>
      <w:r>
        <w:t xml:space="preserve">        }</w:t>
      </w:r>
    </w:p>
    <w:p w14:paraId="1410D9FE" w14:textId="77777777" w:rsidR="00DA5BC1" w:rsidRDefault="00DA5BC1" w:rsidP="00DA5BC1">
      <w:pPr>
        <w:pStyle w:val="Zdrojovkd"/>
      </w:pPr>
    </w:p>
    <w:p w14:paraId="6587B020" w14:textId="77777777" w:rsidR="00DA5BC1" w:rsidRDefault="00DA5BC1" w:rsidP="00DA5BC1">
      <w:pPr>
        <w:pStyle w:val="Zdrojovkd"/>
      </w:pPr>
      <w:r>
        <w:t xml:space="preserve">        protected override void Update()</w:t>
      </w:r>
    </w:p>
    <w:p w14:paraId="217CA713" w14:textId="77777777" w:rsidR="00DA5BC1" w:rsidRDefault="00DA5BC1" w:rsidP="00DA5BC1">
      <w:pPr>
        <w:pStyle w:val="Zdrojovkd"/>
      </w:pPr>
      <w:r>
        <w:t xml:space="preserve">        {</w:t>
      </w:r>
    </w:p>
    <w:p w14:paraId="46224983" w14:textId="77777777" w:rsidR="00DA5BC1" w:rsidRDefault="00DA5BC1" w:rsidP="00DA5BC1">
      <w:pPr>
        <w:pStyle w:val="Zdrojovkd"/>
      </w:pPr>
      <w:r>
        <w:t xml:space="preserve">            if (Shared.Mechanics.TimeLeft.TotalSeconds &lt;= 0)</w:t>
      </w:r>
    </w:p>
    <w:p w14:paraId="2C6AF69D" w14:textId="77777777" w:rsidR="00DA5BC1" w:rsidRDefault="00DA5BC1" w:rsidP="00DA5BC1">
      <w:pPr>
        <w:pStyle w:val="Zdrojovkd"/>
      </w:pPr>
      <w:r>
        <w:t xml:space="preserve">            {</w:t>
      </w:r>
    </w:p>
    <w:p w14:paraId="1E83BE94" w14:textId="77777777" w:rsidR="00DA5BC1" w:rsidRDefault="00DA5BC1" w:rsidP="00DA5BC1">
      <w:pPr>
        <w:pStyle w:val="Zdrojovkd"/>
      </w:pPr>
      <w:r>
        <w:t xml:space="preserve">                Player.CurrentState = Mario.State.Dead;</w:t>
      </w:r>
    </w:p>
    <w:p w14:paraId="3F32E991" w14:textId="77777777" w:rsidR="00DA5BC1" w:rsidRDefault="00DA5BC1" w:rsidP="00DA5BC1">
      <w:pPr>
        <w:pStyle w:val="Zdrojovkd"/>
      </w:pPr>
      <w:r>
        <w:t xml:space="preserve">                Shared.Mechanics.TimeCounter.Stop();</w:t>
      </w:r>
    </w:p>
    <w:p w14:paraId="1F372330" w14:textId="77777777" w:rsidR="00DA5BC1" w:rsidRDefault="00DA5BC1" w:rsidP="00DA5BC1">
      <w:pPr>
        <w:pStyle w:val="Zdrojovkd"/>
      </w:pPr>
      <w:r>
        <w:t xml:space="preserve">            }</w:t>
      </w:r>
    </w:p>
    <w:p w14:paraId="214DB52B" w14:textId="77777777" w:rsidR="00DA5BC1" w:rsidRDefault="00DA5BC1" w:rsidP="00DA5BC1">
      <w:pPr>
        <w:pStyle w:val="Zdrojovkd"/>
      </w:pPr>
    </w:p>
    <w:p w14:paraId="3D2BE619" w14:textId="77777777" w:rsidR="00DA5BC1" w:rsidRDefault="00DA5BC1" w:rsidP="00DA5BC1">
      <w:pPr>
        <w:pStyle w:val="Zdrojovkd"/>
      </w:pPr>
      <w:r>
        <w:t xml:space="preserve">            if (!PlayerController.Enabled)</w:t>
      </w:r>
    </w:p>
    <w:p w14:paraId="58271EC1" w14:textId="77777777" w:rsidR="00DA5BC1" w:rsidRDefault="00DA5BC1" w:rsidP="00DA5BC1">
      <w:pPr>
        <w:pStyle w:val="Zdrojovkd"/>
      </w:pPr>
      <w:r>
        <w:t xml:space="preserve">            {</w:t>
      </w:r>
    </w:p>
    <w:p w14:paraId="6FD3AB80" w14:textId="77777777" w:rsidR="00DA5BC1" w:rsidRDefault="00DA5BC1" w:rsidP="00DA5BC1">
      <w:pPr>
        <w:pStyle w:val="Zdrojovkd"/>
      </w:pPr>
      <w:r>
        <w:t xml:space="preserve">                PlayerAnimator.Play(MOVE);</w:t>
      </w:r>
    </w:p>
    <w:p w14:paraId="26674217" w14:textId="77777777" w:rsidR="00DA5BC1" w:rsidRDefault="00DA5BC1" w:rsidP="00DA5BC1">
      <w:pPr>
        <w:pStyle w:val="Zdrojovkd"/>
      </w:pPr>
    </w:p>
    <w:p w14:paraId="625F381B" w14:textId="77777777" w:rsidR="00DA5BC1" w:rsidRDefault="00DA5BC1" w:rsidP="00DA5BC1">
      <w:pPr>
        <w:pStyle w:val="Zdrojovkd"/>
      </w:pPr>
      <w:r>
        <w:t xml:space="preserve">                if (!Player.Collider.Collision(Direction.Down))</w:t>
      </w:r>
    </w:p>
    <w:p w14:paraId="79F85625" w14:textId="77777777" w:rsidR="00DA5BC1" w:rsidRDefault="00DA5BC1" w:rsidP="00DA5BC1">
      <w:pPr>
        <w:pStyle w:val="Zdrojovkd"/>
      </w:pPr>
      <w:r>
        <w:t xml:space="preserve">                {</w:t>
      </w:r>
    </w:p>
    <w:p w14:paraId="470DD0B0" w14:textId="77777777" w:rsidR="00DA5BC1" w:rsidRDefault="00DA5BC1" w:rsidP="00DA5BC1">
      <w:pPr>
        <w:pStyle w:val="Zdrojovkd"/>
      </w:pPr>
      <w:r>
        <w:t xml:space="preserve">                    if (vertSpeed &lt; FloatSpeed)</w:t>
      </w:r>
    </w:p>
    <w:p w14:paraId="780BC487" w14:textId="77777777" w:rsidR="00DA5BC1" w:rsidRDefault="00DA5BC1" w:rsidP="00DA5BC1">
      <w:pPr>
        <w:pStyle w:val="Zdrojovkd"/>
      </w:pPr>
      <w:r>
        <w:t xml:space="preserve">                    {</w:t>
      </w:r>
    </w:p>
    <w:p w14:paraId="767F7204" w14:textId="77777777" w:rsidR="00DA5BC1" w:rsidRDefault="00DA5BC1" w:rsidP="00DA5BC1">
      <w:pPr>
        <w:pStyle w:val="Zdrojovkd"/>
      </w:pPr>
      <w:r>
        <w:t xml:space="preserve">                        vertSpeed += Engine.DeltaTime * Acceleration * FloatSpeed;</w:t>
      </w:r>
    </w:p>
    <w:p w14:paraId="1245F0C7" w14:textId="77777777" w:rsidR="00DA5BC1" w:rsidRDefault="00DA5BC1" w:rsidP="00DA5BC1">
      <w:pPr>
        <w:pStyle w:val="Zdrojovkd"/>
      </w:pPr>
    </w:p>
    <w:p w14:paraId="2032B65F" w14:textId="77777777" w:rsidR="00DA5BC1" w:rsidRDefault="00DA5BC1" w:rsidP="00DA5BC1">
      <w:pPr>
        <w:pStyle w:val="Zdrojovkd"/>
      </w:pPr>
      <w:r>
        <w:t xml:space="preserve">                        if (vertSpeed &gt; FloatSpeed)</w:t>
      </w:r>
    </w:p>
    <w:p w14:paraId="548B1734" w14:textId="77777777" w:rsidR="00DA5BC1" w:rsidRDefault="00DA5BC1" w:rsidP="00DA5BC1">
      <w:pPr>
        <w:pStyle w:val="Zdrojovkd"/>
      </w:pPr>
      <w:r>
        <w:t xml:space="preserve">                            vertSpeed = FloatSpeed;</w:t>
      </w:r>
    </w:p>
    <w:p w14:paraId="770604AC" w14:textId="77777777" w:rsidR="00DA5BC1" w:rsidRDefault="00DA5BC1" w:rsidP="00DA5BC1">
      <w:pPr>
        <w:pStyle w:val="Zdrojovkd"/>
      </w:pPr>
      <w:r>
        <w:t xml:space="preserve">                    }</w:t>
      </w:r>
    </w:p>
    <w:p w14:paraId="3CEE3212" w14:textId="77777777" w:rsidR="00DA5BC1" w:rsidRDefault="00DA5BC1" w:rsidP="00DA5BC1">
      <w:pPr>
        <w:pStyle w:val="Zdrojovkd"/>
      </w:pPr>
      <w:r>
        <w:t xml:space="preserve">                    else</w:t>
      </w:r>
    </w:p>
    <w:p w14:paraId="1903B27C" w14:textId="77777777" w:rsidR="00DA5BC1" w:rsidRDefault="00DA5BC1" w:rsidP="00DA5BC1">
      <w:pPr>
        <w:pStyle w:val="Zdrojovkd"/>
      </w:pPr>
      <w:r>
        <w:t xml:space="preserve">                    {</w:t>
      </w:r>
    </w:p>
    <w:p w14:paraId="3DE2FFA3" w14:textId="77777777" w:rsidR="00DA5BC1" w:rsidRDefault="00DA5BC1" w:rsidP="00DA5BC1">
      <w:pPr>
        <w:pStyle w:val="Zdrojovkd"/>
      </w:pPr>
      <w:r>
        <w:t xml:space="preserve">                        vertSpeed = FloatSpeed;</w:t>
      </w:r>
    </w:p>
    <w:p w14:paraId="4875D9B8" w14:textId="77777777" w:rsidR="00DA5BC1" w:rsidRDefault="00DA5BC1" w:rsidP="00DA5BC1">
      <w:pPr>
        <w:pStyle w:val="Zdrojovkd"/>
      </w:pPr>
      <w:r>
        <w:t xml:space="preserve">                    }</w:t>
      </w:r>
    </w:p>
    <w:p w14:paraId="6C2E48F3" w14:textId="77777777" w:rsidR="00DA5BC1" w:rsidRDefault="00DA5BC1" w:rsidP="00DA5BC1">
      <w:pPr>
        <w:pStyle w:val="Zdrojovkd"/>
      </w:pPr>
      <w:r>
        <w:t xml:space="preserve">                }</w:t>
      </w:r>
    </w:p>
    <w:p w14:paraId="46B17BB4" w14:textId="77777777" w:rsidR="00DA5BC1" w:rsidRDefault="00DA5BC1" w:rsidP="00DA5BC1">
      <w:pPr>
        <w:pStyle w:val="Zdrojovkd"/>
      </w:pPr>
    </w:p>
    <w:p w14:paraId="21E371BF" w14:textId="77777777" w:rsidR="00DA5BC1" w:rsidRDefault="00DA5BC1" w:rsidP="00DA5BC1">
      <w:pPr>
        <w:pStyle w:val="Zdrojovkd"/>
      </w:pPr>
      <w:r>
        <w:t xml:space="preserve">                if (Player.Transform.Position.X &gt; startX + Distance)</w:t>
      </w:r>
    </w:p>
    <w:p w14:paraId="2D8F7F8F" w14:textId="77777777" w:rsidR="00DA5BC1" w:rsidRDefault="00DA5BC1" w:rsidP="00DA5BC1">
      <w:pPr>
        <w:pStyle w:val="Zdrojovkd"/>
      </w:pPr>
      <w:r>
        <w:t xml:space="preserve">                {</w:t>
      </w:r>
    </w:p>
    <w:p w14:paraId="751D5C40" w14:textId="77777777" w:rsidR="00DA5BC1" w:rsidRDefault="00DA5BC1" w:rsidP="00DA5BC1">
      <w:pPr>
        <w:pStyle w:val="Zdrojovkd"/>
      </w:pPr>
      <w:r>
        <w:t xml:space="preserve">                    PlayerAnimator.Play(IDLE);</w:t>
      </w:r>
    </w:p>
    <w:p w14:paraId="0268F226" w14:textId="77777777" w:rsidR="00DA5BC1" w:rsidRDefault="00DA5BC1" w:rsidP="00DA5BC1">
      <w:pPr>
        <w:pStyle w:val="Zdrojovkd"/>
      </w:pPr>
      <w:r>
        <w:t xml:space="preserve">                    Delay += new TimeSpan(0, 0, 0, 0, (int)(Engine.DeltaTime * 1000));</w:t>
      </w:r>
    </w:p>
    <w:p w14:paraId="0F1E48B1" w14:textId="77777777" w:rsidR="00DA5BC1" w:rsidRDefault="00DA5BC1" w:rsidP="00DA5BC1">
      <w:pPr>
        <w:pStyle w:val="Zdrojovkd"/>
      </w:pPr>
      <w:r>
        <w:t xml:space="preserve">                    if (_delay &lt; Delay)</w:t>
      </w:r>
    </w:p>
    <w:p w14:paraId="17D75A37" w14:textId="77777777" w:rsidR="00DA5BC1" w:rsidRDefault="00DA5BC1" w:rsidP="00DA5BC1">
      <w:pPr>
        <w:pStyle w:val="Zdrojovkd"/>
      </w:pPr>
      <w:r>
        <w:t xml:space="preserve">                    {</w:t>
      </w:r>
    </w:p>
    <w:p w14:paraId="3BACA508" w14:textId="77777777" w:rsidR="00DA5BC1" w:rsidRDefault="00DA5BC1" w:rsidP="00DA5BC1">
      <w:pPr>
        <w:pStyle w:val="Zdrojovkd"/>
      </w:pPr>
      <w:r>
        <w:lastRenderedPageBreak/>
        <w:t xml:space="preserve">                        Shared.Mechanics.FXSoundSource.StopSound(Shared.Assets.Sounds.OVERWORLD_THEME_SOUND);</w:t>
      </w:r>
    </w:p>
    <w:p w14:paraId="6943EE75" w14:textId="77777777" w:rsidR="00DA5BC1" w:rsidRDefault="00DA5BC1" w:rsidP="00DA5BC1">
      <w:pPr>
        <w:pStyle w:val="Zdrojovkd"/>
      </w:pPr>
      <w:r>
        <w:t xml:space="preserve">                        Engine.ChangeScene(nameof(GameOver), true);</w:t>
      </w:r>
    </w:p>
    <w:p w14:paraId="6E1FF470" w14:textId="77777777" w:rsidR="00DA5BC1" w:rsidRDefault="00DA5BC1" w:rsidP="00DA5BC1">
      <w:pPr>
        <w:pStyle w:val="Zdrojovkd"/>
      </w:pPr>
      <w:r>
        <w:t xml:space="preserve">                    }</w:t>
      </w:r>
    </w:p>
    <w:p w14:paraId="5AF16924" w14:textId="77777777" w:rsidR="00DA5BC1" w:rsidRDefault="00DA5BC1" w:rsidP="00DA5BC1">
      <w:pPr>
        <w:pStyle w:val="Zdrojovkd"/>
      </w:pPr>
      <w:r>
        <w:t xml:space="preserve">                }</w:t>
      </w:r>
    </w:p>
    <w:p w14:paraId="7A5B7F0A" w14:textId="77777777" w:rsidR="00DA5BC1" w:rsidRDefault="00DA5BC1" w:rsidP="00DA5BC1">
      <w:pPr>
        <w:pStyle w:val="Zdrojovkd"/>
      </w:pPr>
      <w:r>
        <w:t xml:space="preserve">                else</w:t>
      </w:r>
    </w:p>
    <w:p w14:paraId="2325913B" w14:textId="77777777" w:rsidR="00DA5BC1" w:rsidRDefault="00DA5BC1" w:rsidP="00DA5BC1">
      <w:pPr>
        <w:pStyle w:val="Zdrojovkd"/>
      </w:pPr>
      <w:r>
        <w:t xml:space="preserve">                {</w:t>
      </w:r>
    </w:p>
    <w:p w14:paraId="73413BCE" w14:textId="77777777" w:rsidR="00DA5BC1" w:rsidRDefault="00DA5BC1" w:rsidP="00DA5BC1">
      <w:pPr>
        <w:pStyle w:val="Zdrojovkd"/>
      </w:pPr>
      <w:r>
        <w:t xml:space="preserve">                    this.Player.Transform.Position += new Vector3(MovementSpeed * Engine.DeltaTime, vertSpeed, 0);</w:t>
      </w:r>
    </w:p>
    <w:p w14:paraId="28A03098" w14:textId="77777777" w:rsidR="00DA5BC1" w:rsidRDefault="00DA5BC1" w:rsidP="00DA5BC1">
      <w:pPr>
        <w:pStyle w:val="Zdrojovkd"/>
      </w:pPr>
      <w:r>
        <w:t xml:space="preserve">                }</w:t>
      </w:r>
    </w:p>
    <w:p w14:paraId="2474FA48" w14:textId="77777777" w:rsidR="00DA5BC1" w:rsidRDefault="00DA5BC1" w:rsidP="00DA5BC1">
      <w:pPr>
        <w:pStyle w:val="Zdrojovkd"/>
      </w:pPr>
      <w:r>
        <w:t xml:space="preserve">            }</w:t>
      </w:r>
    </w:p>
    <w:p w14:paraId="36B26570" w14:textId="77777777" w:rsidR="00DA5BC1" w:rsidRDefault="00DA5BC1" w:rsidP="00DA5BC1">
      <w:pPr>
        <w:pStyle w:val="Zdrojovkd"/>
      </w:pPr>
      <w:r>
        <w:t xml:space="preserve">        }</w:t>
      </w:r>
    </w:p>
    <w:p w14:paraId="74EA45E3" w14:textId="77777777" w:rsidR="00DA5BC1" w:rsidRDefault="00DA5BC1" w:rsidP="00DA5BC1">
      <w:pPr>
        <w:pStyle w:val="Zdrojovkd"/>
      </w:pPr>
      <w:r>
        <w:t xml:space="preserve">    }</w:t>
      </w:r>
    </w:p>
    <w:p w14:paraId="73A2457E" w14:textId="78FA0381" w:rsidR="00CA7D0B" w:rsidRPr="00CA7D0B" w:rsidRDefault="00DA5BC1" w:rsidP="00DA5BC1">
      <w:pPr>
        <w:pStyle w:val="Zdrojovkd"/>
      </w:pPr>
      <w:r>
        <w:t>}</w:t>
      </w:r>
    </w:p>
    <w:p w14:paraId="18DB3BCB" w14:textId="33A90A7B" w:rsidR="00932368" w:rsidRDefault="00932368" w:rsidP="006668F6">
      <w:pPr>
        <w:pStyle w:val="Nadpis1"/>
      </w:pPr>
      <w:r>
        <w:lastRenderedPageBreak/>
        <w:t>Závěr</w:t>
      </w:r>
      <w:bookmarkEnd w:id="5"/>
      <w:bookmarkEnd w:id="6"/>
    </w:p>
    <w:p w14:paraId="7C3B18B9" w14:textId="771A0197" w:rsidR="000E63F4" w:rsidRPr="000E63F4" w:rsidRDefault="00923D7B" w:rsidP="000A2007">
      <w:r>
        <w:t>Celý kód ročníkové práce je dostupný na mém osobím GitHubu, který jste si mohli přečíst v kapitole „Úvod“. Program pracuje s mnoha různými strukturami, třídami, metodami, ať už</w:t>
      </w:r>
      <w:r w:rsidR="00B86BCC">
        <w:t xml:space="preserve"> těch</w:t>
      </w:r>
      <w:r>
        <w:t xml:space="preserve"> napsaných</w:t>
      </w:r>
      <w:r w:rsidR="00B86BCC">
        <w:t xml:space="preserve"> mnou</w:t>
      </w:r>
      <w:r>
        <w:t xml:space="preserve"> v jazyku C# nebo</w:t>
      </w:r>
      <w:r w:rsidR="00B86BCC">
        <w:t xml:space="preserve"> různých dalších</w:t>
      </w:r>
      <w:r>
        <w:t xml:space="preserve"> naimporotvaných C++ knihoven. V základu se jedna o velice jednoduchý 2D herní engine</w:t>
      </w:r>
      <w:r w:rsidR="0087341C">
        <w:t xml:space="preserve"> pracující se slušnou vykonností</w:t>
      </w:r>
      <w:r>
        <w:t>. Zvládá přehrávat animace pomocí obrázků gif, vakreslovat objekty přes sebe s průhledností nebo přehrávat zvukové efekty.</w:t>
      </w:r>
      <w:r w:rsidR="0087341C">
        <w:t xml:space="preserve"> Využito bylo různých knihoven, se kterými jsem měl možnost se naučit spousty nových dovedností. Jednou z nich byla knihovna NAudio, sloužící k přehrávání zvuků. O té zde byla zmínka v úvodu této ročníkové práce. Program se povedlo dostat do prezentovatelné podoby a to díky podpoře mých přátel. Tímto bych chtěl poděkovat mým kamarádům, Marianu Dolinskému, Tomáši Lošťákovi a Pavlu Jak</w:t>
      </w:r>
      <w:bookmarkStart w:id="7" w:name="_GoBack"/>
      <w:bookmarkEnd w:id="7"/>
      <w:r w:rsidR="0087341C">
        <w:t xml:space="preserve">ubcovi za jejich podporu. </w:t>
      </w:r>
    </w:p>
    <w:p w14:paraId="0230620E" w14:textId="77777777" w:rsidR="00932368" w:rsidRDefault="00932368" w:rsidP="000A2007">
      <w:pPr>
        <w:pStyle w:val="Nadpis1"/>
      </w:pPr>
      <w:bookmarkStart w:id="8" w:name="_Toc290626232"/>
      <w:bookmarkStart w:id="9" w:name="_Toc387158011"/>
      <w:r>
        <w:lastRenderedPageBreak/>
        <w:t>Literatura</w:t>
      </w:r>
      <w:bookmarkEnd w:id="8"/>
      <w:bookmarkEnd w:id="9"/>
    </w:p>
    <w:p w14:paraId="29937DEE" w14:textId="0A88CC73" w:rsidR="00BC0EEA" w:rsidRPr="00BC0EEA" w:rsidRDefault="00BC0EEA" w:rsidP="000819BD">
      <w:r w:rsidRPr="00BC0EEA">
        <w:rPr>
          <w:smallCaps/>
        </w:rPr>
        <w:t>MSDN [on-line] [cit. 2017/05/14] Dostupné na Microsoft Developer Network</w:t>
      </w:r>
      <w:r>
        <w:rPr>
          <w:rStyle w:val="Hypertextovodkaz"/>
        </w:rPr>
        <w:br/>
      </w:r>
      <w:r w:rsidRPr="00BC0EEA">
        <w:rPr>
          <w:rStyle w:val="odkaz"/>
        </w:rPr>
        <w:t>https://msdn.microsoft.com/cs-cz/default.aspx</w:t>
      </w:r>
    </w:p>
    <w:p w14:paraId="4367FAF8" w14:textId="6A7BC723" w:rsidR="000819BD" w:rsidRDefault="000819BD" w:rsidP="000819BD">
      <w:pPr>
        <w:rPr>
          <w:rStyle w:val="odkaz"/>
        </w:rPr>
      </w:pPr>
      <w:hyperlink r:id="rId19" w:history="1">
        <w:r w:rsidRPr="00BC0EEA">
          <w:rPr>
            <w:smallCaps/>
          </w:rPr>
          <w:t>StackOverF</w:t>
        </w:r>
        <w:r w:rsidR="00061C63" w:rsidRPr="00BC0EEA">
          <w:rPr>
            <w:smallCaps/>
          </w:rPr>
          <w:t>low</w:t>
        </w:r>
      </w:hyperlink>
      <w:r w:rsidR="00061C63" w:rsidRPr="00BC0EEA">
        <w:rPr>
          <w:smallCaps/>
        </w:rPr>
        <w:t xml:space="preserve"> </w:t>
      </w:r>
      <w:r w:rsidRPr="00BC0EEA">
        <w:rPr>
          <w:smallCaps/>
        </w:rPr>
        <w:t>[on-line] [cit. 2017/05/14] Dostupné na StackOverFlow</w:t>
      </w:r>
      <w:r>
        <w:br/>
      </w:r>
      <w:hyperlink r:id="rId20" w:history="1">
        <w:r w:rsidR="00BC0EEA" w:rsidRPr="00AF670E">
          <w:rPr>
            <w:rStyle w:val="Hypertextovodkaz"/>
            <w:rFonts w:ascii="Courier New" w:hAnsi="Courier New"/>
          </w:rPr>
          <w:t>https://stackoverflow.com/</w:t>
        </w:r>
      </w:hyperlink>
    </w:p>
    <w:p w14:paraId="4DE72F5F" w14:textId="79F4C6A0" w:rsidR="00321945" w:rsidRDefault="00321945">
      <w:pPr>
        <w:spacing w:after="0" w:line="240" w:lineRule="auto"/>
        <w:jc w:val="left"/>
      </w:pPr>
      <w:r>
        <w:br w:type="page"/>
      </w:r>
      <w:r>
        <w:lastRenderedPageBreak/>
        <w:br w:type="page"/>
      </w:r>
    </w:p>
    <w:p w14:paraId="3E74DA64" w14:textId="77777777" w:rsidR="00321945" w:rsidRDefault="00321945">
      <w:pPr>
        <w:spacing w:after="0" w:line="240" w:lineRule="auto"/>
        <w:jc w:val="left"/>
        <w:rPr>
          <w:rFonts w:ascii="Arial" w:hAnsi="Arial"/>
          <w:b/>
          <w:sz w:val="56"/>
        </w:rPr>
      </w:pPr>
    </w:p>
    <w:p w14:paraId="0E62EB69" w14:textId="77777777" w:rsidR="00120C7A" w:rsidRDefault="00120C7A" w:rsidP="000A2007">
      <w:pPr>
        <w:pStyle w:val="rp-nazev"/>
        <w:sectPr w:rsidR="00120C7A" w:rsidSect="007B2975">
          <w:headerReference w:type="default" r:id="rId21"/>
          <w:footerReference w:type="default" r:id="rId22"/>
          <w:type w:val="continuous"/>
          <w:pgSz w:w="11906" w:h="16838" w:code="9"/>
          <w:pgMar w:top="1152" w:right="864" w:bottom="1152" w:left="864" w:header="706" w:footer="706" w:gutter="864"/>
          <w:cols w:space="708"/>
          <w:docGrid w:linePitch="360"/>
        </w:sectPr>
      </w:pPr>
    </w:p>
    <w:p w14:paraId="39114107" w14:textId="77777777" w:rsidR="000A2007" w:rsidRDefault="000A2007" w:rsidP="00D4235B">
      <w:pPr>
        <w:pStyle w:val="rpprilohy"/>
      </w:pPr>
      <w:bookmarkStart w:id="10" w:name="_Toc387158012"/>
      <w:r>
        <w:lastRenderedPageBreak/>
        <w:t>Přílohy</w:t>
      </w:r>
      <w:bookmarkEnd w:id="10"/>
    </w:p>
    <w:p w14:paraId="65F88A80" w14:textId="6B515EB7" w:rsidR="00321945" w:rsidRDefault="00321945">
      <w:pPr>
        <w:spacing w:after="0" w:line="240" w:lineRule="auto"/>
        <w:jc w:val="left"/>
        <w:rPr>
          <w:rFonts w:ascii="Arial" w:hAnsi="Arial" w:cs="Arial"/>
          <w:b/>
          <w:bCs/>
          <w:kern w:val="32"/>
          <w:sz w:val="36"/>
          <w:szCs w:val="32"/>
        </w:rPr>
      </w:pPr>
      <w:r>
        <w:br w:type="page"/>
      </w:r>
    </w:p>
    <w:p w14:paraId="2BAB7204" w14:textId="5E42768B" w:rsidR="00321945" w:rsidRDefault="00321945">
      <w:pPr>
        <w:spacing w:after="0" w:line="240" w:lineRule="auto"/>
        <w:jc w:val="left"/>
        <w:rPr>
          <w:rFonts w:ascii="Arial" w:hAnsi="Arial" w:cs="Arial"/>
          <w:b/>
          <w:bCs/>
          <w:kern w:val="32"/>
          <w:sz w:val="36"/>
          <w:szCs w:val="32"/>
        </w:rPr>
      </w:pPr>
      <w:r>
        <w:lastRenderedPageBreak/>
        <w:br w:type="page"/>
      </w:r>
    </w:p>
    <w:p w14:paraId="36CA9195" w14:textId="77777777" w:rsidR="00120C7A" w:rsidRDefault="00120C7A" w:rsidP="000A2007">
      <w:pPr>
        <w:pStyle w:val="Ploha1"/>
        <w:sectPr w:rsidR="00120C7A" w:rsidSect="007B2975">
          <w:footerReference w:type="default" r:id="rId23"/>
          <w:type w:val="continuous"/>
          <w:pgSz w:w="11906" w:h="16838" w:code="9"/>
          <w:pgMar w:top="1152" w:right="864" w:bottom="1152" w:left="864" w:header="709" w:footer="709" w:gutter="864"/>
          <w:cols w:space="708"/>
          <w:docGrid w:linePitch="360"/>
        </w:sectPr>
      </w:pPr>
    </w:p>
    <w:p w14:paraId="0AE62BFE" w14:textId="7911CC28" w:rsidR="00321945" w:rsidRPr="000A2007" w:rsidRDefault="00321945" w:rsidP="00321945">
      <w:pPr>
        <w:pStyle w:val="Ploha1"/>
      </w:pPr>
      <w:r>
        <w:lastRenderedPageBreak/>
        <w:t>Stromová struktura solution</w:t>
      </w:r>
    </w:p>
    <w:p w14:paraId="3B325A6F" w14:textId="534E7D6E" w:rsidR="000A2007" w:rsidRPr="000A2007" w:rsidRDefault="000A2007" w:rsidP="000A2007"/>
    <w:sectPr w:rsidR="000A2007" w:rsidRPr="000A2007" w:rsidSect="007B2975">
      <w:footerReference w:type="default" r:id="rId24"/>
      <w:type w:val="continuous"/>
      <w:pgSz w:w="11906" w:h="16838" w:code="9"/>
      <w:pgMar w:top="1152" w:right="864" w:bottom="1152" w:left="864" w:header="709" w:footer="709" w:gutter="864"/>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haluzova" w:date="2014-03-17T17:04:00Z" w:initials="m">
    <w:p w14:paraId="1274CB7E" w14:textId="77777777" w:rsidR="004A28D5" w:rsidRDefault="004A28D5">
      <w:pPr>
        <w:pStyle w:val="Textkomente"/>
      </w:pPr>
      <w:r>
        <w:rPr>
          <w:rStyle w:val="Odkaznakoment"/>
        </w:rPr>
        <w:annotationRef/>
      </w:r>
      <w:r>
        <w:t>Pozor na mužský vs. ženský rod!!!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74CB7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EADA0" w14:textId="77777777" w:rsidR="00AF7B67" w:rsidRDefault="00AF7B67" w:rsidP="000A2007">
      <w:r>
        <w:separator/>
      </w:r>
    </w:p>
  </w:endnote>
  <w:endnote w:type="continuationSeparator" w:id="0">
    <w:p w14:paraId="1883FF72" w14:textId="77777777" w:rsidR="00AF7B67" w:rsidRDefault="00AF7B67" w:rsidP="000A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A21FB" w14:textId="0AD7C788" w:rsidR="004A28D5" w:rsidRDefault="00D4673D" w:rsidP="00A90CDF">
    <w:pPr>
      <w:pStyle w:val="Zpat"/>
    </w:pPr>
    <w:r>
      <w:fldChar w:fldCharType="begin"/>
    </w:r>
    <w:r>
      <w:instrText>PAGE   \* MERGEFORMAT</w:instrText>
    </w:r>
    <w:r>
      <w:fldChar w:fldCharType="separate"/>
    </w:r>
    <w:r w:rsidR="009D770A">
      <w:rPr>
        <w:noProof/>
      </w:rPr>
      <w:t>22</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9EE6C" w14:textId="77777777" w:rsidR="008604EB" w:rsidRPr="008604EB" w:rsidRDefault="008604EB">
    <w:pPr>
      <w:pStyle w:val="Zpat"/>
    </w:pPr>
    <w:r>
      <w:t xml:space="preserve">Brno </w:t>
    </w:r>
    <w:r w:rsidR="00D4673D">
      <w:fldChar w:fldCharType="begin"/>
    </w:r>
    <w:r w:rsidR="00D4673D">
      <w:instrText xml:space="preserve"> CREATEDATE  \@ "yyyy"  \* MERGEFORMAT </w:instrText>
    </w:r>
    <w:r w:rsidR="00D4673D">
      <w:fldChar w:fldCharType="separate"/>
    </w:r>
    <w:r w:rsidR="00082BC8">
      <w:rPr>
        <w:noProof/>
      </w:rPr>
      <w:t>2017</w:t>
    </w:r>
    <w:r w:rsidR="00D4673D">
      <w:rPr>
        <w:noProof/>
      </w:rPr>
      <w:fldChar w:fldCharType="end"/>
    </w:r>
    <w:r>
      <w:tab/>
    </w:r>
    <w:r w:rsidR="00082BC8">
      <w:t>David Knieradl</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B070" w14:textId="77777777" w:rsidR="008604EB" w:rsidRPr="008604EB" w:rsidRDefault="008604EB">
    <w:pPr>
      <w:pStyle w:val="Zpat"/>
    </w:pPr>
    <w:r>
      <w:t xml:space="preserve">Brno </w:t>
    </w:r>
    <w:r w:rsidR="00D4673D">
      <w:fldChar w:fldCharType="begin"/>
    </w:r>
    <w:r w:rsidR="00D4673D">
      <w:instrText xml:space="preserve"> CREATEDATE  \@ "yyyy"  \* MERGEFORMAT </w:instrText>
    </w:r>
    <w:r w:rsidR="00D4673D">
      <w:fldChar w:fldCharType="separate"/>
    </w:r>
    <w:r w:rsidR="00082BC8">
      <w:rPr>
        <w:noProof/>
      </w:rPr>
      <w:t>2017</w:t>
    </w:r>
    <w:r w:rsidR="00D4673D">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910F5" w14:textId="77777777" w:rsidR="008604EB" w:rsidRPr="008604EB" w:rsidRDefault="008604EB" w:rsidP="008604EB">
    <w:pPr>
      <w:pStyle w:val="Zpa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1E3F8" w14:textId="7FD7F471" w:rsidR="004A28D5" w:rsidRPr="00A90CDF" w:rsidRDefault="00D4673D" w:rsidP="00A90CDF">
    <w:pPr>
      <w:pStyle w:val="Zpat"/>
    </w:pPr>
    <w:r>
      <w:fldChar w:fldCharType="begin"/>
    </w:r>
    <w:r>
      <w:instrText>PAGE   \* MERGEFORMAT</w:instrText>
    </w:r>
    <w:r>
      <w:fldChar w:fldCharType="separate"/>
    </w:r>
    <w:r w:rsidR="0087341C">
      <w:rPr>
        <w:noProof/>
      </w:rPr>
      <w:t>121</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6B325" w14:textId="77777777" w:rsidR="004A28D5" w:rsidRPr="00A90CDF" w:rsidRDefault="004A28D5" w:rsidP="00A90CDF">
    <w:pPr>
      <w:pStyle w:val="Zpa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01A36" w14:textId="417A53F3" w:rsidR="004A28D5" w:rsidRPr="00460FDE" w:rsidRDefault="00D4673D" w:rsidP="002615F3">
    <w:pPr>
      <w:pStyle w:val="Zpat"/>
    </w:pPr>
    <w:r>
      <w:fldChar w:fldCharType="begin"/>
    </w:r>
    <w:r>
      <w:instrText>PAGE   \* MERGEFORMAT</w:instrText>
    </w:r>
    <w:r>
      <w:fldChar w:fldCharType="separate"/>
    </w:r>
    <w:r w:rsidR="0087341C">
      <w:rPr>
        <w:noProof/>
      </w:rPr>
      <w:t>123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ED862" w14:textId="77777777" w:rsidR="00AF7B67" w:rsidRDefault="00AF7B67" w:rsidP="000A2007">
      <w:r>
        <w:separator/>
      </w:r>
    </w:p>
  </w:footnote>
  <w:footnote w:type="continuationSeparator" w:id="0">
    <w:p w14:paraId="75A8F995" w14:textId="77777777" w:rsidR="00AF7B67" w:rsidRDefault="00AF7B67" w:rsidP="000A20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FF4C2" w14:textId="77777777" w:rsidR="004A28D5" w:rsidRDefault="004A28D5">
    <w:pPr>
      <w:pStyle w:val="Zhlav"/>
    </w:pPr>
    <w:r>
      <w:t>Střední škola informatiky, poštovnictví a finančnictví Brno</w:t>
    </w:r>
    <w:r w:rsidR="00EB34DC">
      <w:t>, příspěvková organizace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6D240" w14:textId="77777777" w:rsidR="004A28D5" w:rsidRPr="002615F3" w:rsidRDefault="004A28D5" w:rsidP="002615F3">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4FA78" w14:textId="77777777" w:rsidR="004A28D5" w:rsidRPr="002615F3" w:rsidRDefault="004A28D5" w:rsidP="002615F3">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B6A6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54C8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891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B2FD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0073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C0A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965D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9AB4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BA97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82F7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B4441"/>
    <w:multiLevelType w:val="hybridMultilevel"/>
    <w:tmpl w:val="7812C9DE"/>
    <w:lvl w:ilvl="0" w:tplc="3C6A1272">
      <w:start w:val="1"/>
      <w:numFmt w:val="decimal"/>
      <w:lvlText w:val="%1"/>
      <w:lvlJc w:val="center"/>
      <w:pPr>
        <w:ind w:left="720" w:hanging="360"/>
      </w:pPr>
      <w:rPr>
        <w:rFonts w:hint="default"/>
        <w:b/>
        <w:i w:val="0"/>
        <w:color w:val="auto"/>
        <w:spacing w:val="0"/>
        <w:w w:val="100"/>
        <w:position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5E7E2C"/>
    <w:multiLevelType w:val="hybridMultilevel"/>
    <w:tmpl w:val="7994B0E8"/>
    <w:lvl w:ilvl="0" w:tplc="C478ED16">
      <w:start w:val="1"/>
      <w:numFmt w:val="decimal"/>
      <w:lvlText w:val="%1"/>
      <w:lvlJc w:val="center"/>
      <w:pPr>
        <w:ind w:left="360" w:hanging="360"/>
      </w:pPr>
      <w:rPr>
        <w:rFonts w:hint="default"/>
        <w:b/>
        <w:i w:val="0"/>
        <w:color w:val="auto"/>
        <w:spacing w:val="0"/>
        <w:w w:val="100"/>
        <w:position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CD1DB4"/>
    <w:multiLevelType w:val="hybridMultilevel"/>
    <w:tmpl w:val="6E900600"/>
    <w:lvl w:ilvl="0" w:tplc="3C6A1272">
      <w:start w:val="1"/>
      <w:numFmt w:val="decimal"/>
      <w:lvlText w:val="%1"/>
      <w:lvlJc w:val="center"/>
      <w:pPr>
        <w:ind w:left="360" w:hanging="360"/>
      </w:pPr>
      <w:rPr>
        <w:rFonts w:hint="default"/>
        <w:b/>
        <w:i w:val="0"/>
        <w:color w:val="auto"/>
        <w:spacing w:val="0"/>
        <w:w w:val="100"/>
        <w:position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506AE8"/>
    <w:multiLevelType w:val="hybridMultilevel"/>
    <w:tmpl w:val="88E401A4"/>
    <w:lvl w:ilvl="0" w:tplc="3C6A1272">
      <w:start w:val="1"/>
      <w:numFmt w:val="decimal"/>
      <w:lvlText w:val="%1"/>
      <w:lvlJc w:val="center"/>
      <w:pPr>
        <w:ind w:left="720" w:hanging="360"/>
      </w:pPr>
      <w:rPr>
        <w:rFonts w:hint="default"/>
        <w:b/>
        <w:i w:val="0"/>
        <w:color w:val="auto"/>
        <w:spacing w:val="0"/>
        <w:w w:val="100"/>
        <w:position w:val="0"/>
        <w:sz w:val="16"/>
      </w:rPr>
    </w:lvl>
    <w:lvl w:ilvl="1" w:tplc="3A00A27C">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25B53"/>
    <w:multiLevelType w:val="multilevel"/>
    <w:tmpl w:val="9124B0EC"/>
    <w:lvl w:ilvl="0">
      <w:start w:val="1"/>
      <w:numFmt w:val="upperLetter"/>
      <w:pStyle w:val="Ploha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2C0337E"/>
    <w:multiLevelType w:val="hybridMultilevel"/>
    <w:tmpl w:val="68365526"/>
    <w:lvl w:ilvl="0" w:tplc="04847EC8">
      <w:start w:val="1"/>
      <w:numFmt w:val="bullet"/>
      <w:pStyle w:val="odrazky"/>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326290"/>
    <w:multiLevelType w:val="multilevel"/>
    <w:tmpl w:val="B422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08842E2"/>
    <w:multiLevelType w:val="hybridMultilevel"/>
    <w:tmpl w:val="30FEE776"/>
    <w:lvl w:ilvl="0" w:tplc="8606FA5E">
      <w:start w:val="1"/>
      <w:numFmt w:val="decimal"/>
      <w:pStyle w:val="Zdrojovkd"/>
      <w:lvlText w:val="%1"/>
      <w:lvlJc w:val="center"/>
      <w:pPr>
        <w:ind w:left="720" w:hanging="360"/>
      </w:pPr>
      <w:rPr>
        <w:rFonts w:hint="default"/>
        <w:b/>
        <w:i w:val="0"/>
        <w:color w:val="auto"/>
        <w:spacing w:val="0"/>
        <w:w w:val="100"/>
        <w:position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218FB"/>
    <w:multiLevelType w:val="hybridMultilevel"/>
    <w:tmpl w:val="1AE4F0B4"/>
    <w:lvl w:ilvl="0" w:tplc="3C6A1272">
      <w:start w:val="1"/>
      <w:numFmt w:val="decimal"/>
      <w:lvlText w:val="%1"/>
      <w:lvlJc w:val="center"/>
      <w:pPr>
        <w:ind w:left="360" w:hanging="360"/>
      </w:pPr>
      <w:rPr>
        <w:rFonts w:hint="default"/>
        <w:b/>
        <w:i w:val="0"/>
        <w:color w:val="auto"/>
        <w:spacing w:val="0"/>
        <w:w w:val="100"/>
        <w:position w:val="0"/>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F63680F"/>
    <w:multiLevelType w:val="multilevel"/>
    <w:tmpl w:val="2780E63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0" w15:restartNumberingAfterBreak="0">
    <w:nsid w:val="7D3E0D0D"/>
    <w:multiLevelType w:val="hybridMultilevel"/>
    <w:tmpl w:val="4134B584"/>
    <w:lvl w:ilvl="0" w:tplc="96AE3BC4">
      <w:start w:val="1"/>
      <w:numFmt w:val="decimal"/>
      <w:lvlText w:val="%1."/>
      <w:lvlJc w:val="left"/>
      <w:pPr>
        <w:tabs>
          <w:tab w:val="num" w:pos="814"/>
        </w:tabs>
        <w:ind w:left="814" w:hanging="360"/>
      </w:pPr>
      <w:rPr>
        <w:rFonts w:hint="default"/>
      </w:rPr>
    </w:lvl>
    <w:lvl w:ilvl="1" w:tplc="04050019" w:tentative="1">
      <w:start w:val="1"/>
      <w:numFmt w:val="lowerLetter"/>
      <w:lvlText w:val="%2."/>
      <w:lvlJc w:val="left"/>
      <w:pPr>
        <w:tabs>
          <w:tab w:val="num" w:pos="1534"/>
        </w:tabs>
        <w:ind w:left="1534" w:hanging="360"/>
      </w:pPr>
    </w:lvl>
    <w:lvl w:ilvl="2" w:tplc="0405001B" w:tentative="1">
      <w:start w:val="1"/>
      <w:numFmt w:val="lowerRoman"/>
      <w:lvlText w:val="%3."/>
      <w:lvlJc w:val="right"/>
      <w:pPr>
        <w:tabs>
          <w:tab w:val="num" w:pos="2254"/>
        </w:tabs>
        <w:ind w:left="2254" w:hanging="180"/>
      </w:pPr>
    </w:lvl>
    <w:lvl w:ilvl="3" w:tplc="0405000F" w:tentative="1">
      <w:start w:val="1"/>
      <w:numFmt w:val="decimal"/>
      <w:lvlText w:val="%4."/>
      <w:lvlJc w:val="left"/>
      <w:pPr>
        <w:tabs>
          <w:tab w:val="num" w:pos="2974"/>
        </w:tabs>
        <w:ind w:left="2974" w:hanging="360"/>
      </w:pPr>
    </w:lvl>
    <w:lvl w:ilvl="4" w:tplc="04050019" w:tentative="1">
      <w:start w:val="1"/>
      <w:numFmt w:val="lowerLetter"/>
      <w:lvlText w:val="%5."/>
      <w:lvlJc w:val="left"/>
      <w:pPr>
        <w:tabs>
          <w:tab w:val="num" w:pos="3694"/>
        </w:tabs>
        <w:ind w:left="3694" w:hanging="360"/>
      </w:pPr>
    </w:lvl>
    <w:lvl w:ilvl="5" w:tplc="0405001B" w:tentative="1">
      <w:start w:val="1"/>
      <w:numFmt w:val="lowerRoman"/>
      <w:lvlText w:val="%6."/>
      <w:lvlJc w:val="right"/>
      <w:pPr>
        <w:tabs>
          <w:tab w:val="num" w:pos="4414"/>
        </w:tabs>
        <w:ind w:left="4414" w:hanging="180"/>
      </w:pPr>
    </w:lvl>
    <w:lvl w:ilvl="6" w:tplc="0405000F" w:tentative="1">
      <w:start w:val="1"/>
      <w:numFmt w:val="decimal"/>
      <w:lvlText w:val="%7."/>
      <w:lvlJc w:val="left"/>
      <w:pPr>
        <w:tabs>
          <w:tab w:val="num" w:pos="5134"/>
        </w:tabs>
        <w:ind w:left="5134" w:hanging="360"/>
      </w:pPr>
    </w:lvl>
    <w:lvl w:ilvl="7" w:tplc="04050019" w:tentative="1">
      <w:start w:val="1"/>
      <w:numFmt w:val="lowerLetter"/>
      <w:lvlText w:val="%8."/>
      <w:lvlJc w:val="left"/>
      <w:pPr>
        <w:tabs>
          <w:tab w:val="num" w:pos="5854"/>
        </w:tabs>
        <w:ind w:left="5854" w:hanging="360"/>
      </w:pPr>
    </w:lvl>
    <w:lvl w:ilvl="8" w:tplc="0405001B" w:tentative="1">
      <w:start w:val="1"/>
      <w:numFmt w:val="lowerRoman"/>
      <w:lvlText w:val="%9."/>
      <w:lvlJc w:val="right"/>
      <w:pPr>
        <w:tabs>
          <w:tab w:val="num" w:pos="6574"/>
        </w:tabs>
        <w:ind w:left="6574" w:hanging="180"/>
      </w:pPr>
    </w:lvl>
  </w:abstractNum>
  <w:abstractNum w:abstractNumId="21" w15:restartNumberingAfterBreak="0">
    <w:nsid w:val="7E497B7E"/>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6"/>
  </w:num>
  <w:num w:numId="13">
    <w:abstractNumId w:val="20"/>
  </w:num>
  <w:num w:numId="14">
    <w:abstractNumId w:val="21"/>
  </w:num>
  <w:num w:numId="15">
    <w:abstractNumId w:val="15"/>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2"/>
  </w:num>
  <w:num w:numId="19">
    <w:abstractNumId w:val="12"/>
  </w:num>
  <w:num w:numId="20">
    <w:abstractNumId w:val="11"/>
  </w:num>
  <w:num w:numId="21">
    <w:abstractNumId w:val="10"/>
  </w:num>
  <w:num w:numId="22">
    <w:abstractNumId w:val="13"/>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onsecutiveHyphenLimit w:val="5"/>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C8"/>
    <w:rsid w:val="00004B2B"/>
    <w:rsid w:val="00023958"/>
    <w:rsid w:val="00053B26"/>
    <w:rsid w:val="00061C63"/>
    <w:rsid w:val="000819BD"/>
    <w:rsid w:val="00082BC8"/>
    <w:rsid w:val="000A2007"/>
    <w:rsid w:val="000B1036"/>
    <w:rsid w:val="000D379B"/>
    <w:rsid w:val="000E63F4"/>
    <w:rsid w:val="001106BE"/>
    <w:rsid w:val="00120C7A"/>
    <w:rsid w:val="00126010"/>
    <w:rsid w:val="00130187"/>
    <w:rsid w:val="001333BB"/>
    <w:rsid w:val="001B3171"/>
    <w:rsid w:val="001C6460"/>
    <w:rsid w:val="001C7562"/>
    <w:rsid w:val="001E533E"/>
    <w:rsid w:val="00235EB9"/>
    <w:rsid w:val="002615F3"/>
    <w:rsid w:val="00273726"/>
    <w:rsid w:val="002844B5"/>
    <w:rsid w:val="002C4057"/>
    <w:rsid w:val="003208DB"/>
    <w:rsid w:val="00321945"/>
    <w:rsid w:val="00324C68"/>
    <w:rsid w:val="00346433"/>
    <w:rsid w:val="00355A60"/>
    <w:rsid w:val="00386F50"/>
    <w:rsid w:val="003E2014"/>
    <w:rsid w:val="00403652"/>
    <w:rsid w:val="00430712"/>
    <w:rsid w:val="00460FDE"/>
    <w:rsid w:val="00476775"/>
    <w:rsid w:val="004A28D5"/>
    <w:rsid w:val="004A38F5"/>
    <w:rsid w:val="004B03D4"/>
    <w:rsid w:val="004E3955"/>
    <w:rsid w:val="00514B79"/>
    <w:rsid w:val="00522C50"/>
    <w:rsid w:val="00595013"/>
    <w:rsid w:val="005A1109"/>
    <w:rsid w:val="005F1B59"/>
    <w:rsid w:val="00603989"/>
    <w:rsid w:val="00615303"/>
    <w:rsid w:val="00621D43"/>
    <w:rsid w:val="00623A15"/>
    <w:rsid w:val="00646C70"/>
    <w:rsid w:val="00650B47"/>
    <w:rsid w:val="006668F6"/>
    <w:rsid w:val="006744A1"/>
    <w:rsid w:val="0068376B"/>
    <w:rsid w:val="006D7FFB"/>
    <w:rsid w:val="006E5474"/>
    <w:rsid w:val="007124A7"/>
    <w:rsid w:val="00737C76"/>
    <w:rsid w:val="00755634"/>
    <w:rsid w:val="00761283"/>
    <w:rsid w:val="0077376D"/>
    <w:rsid w:val="007A6C97"/>
    <w:rsid w:val="007B2975"/>
    <w:rsid w:val="00802EE1"/>
    <w:rsid w:val="008307B3"/>
    <w:rsid w:val="00840E86"/>
    <w:rsid w:val="00846DE4"/>
    <w:rsid w:val="0085363B"/>
    <w:rsid w:val="008604EB"/>
    <w:rsid w:val="0087106E"/>
    <w:rsid w:val="0087341C"/>
    <w:rsid w:val="0087774A"/>
    <w:rsid w:val="008A36CB"/>
    <w:rsid w:val="008D0AB7"/>
    <w:rsid w:val="008D7977"/>
    <w:rsid w:val="008E5F93"/>
    <w:rsid w:val="00923D7B"/>
    <w:rsid w:val="00932368"/>
    <w:rsid w:val="00932376"/>
    <w:rsid w:val="00935217"/>
    <w:rsid w:val="00936384"/>
    <w:rsid w:val="009449B6"/>
    <w:rsid w:val="009B4625"/>
    <w:rsid w:val="009D770A"/>
    <w:rsid w:val="009F6CB0"/>
    <w:rsid w:val="00A062D3"/>
    <w:rsid w:val="00A577A7"/>
    <w:rsid w:val="00A90CDF"/>
    <w:rsid w:val="00A93A1A"/>
    <w:rsid w:val="00AF214B"/>
    <w:rsid w:val="00AF7B67"/>
    <w:rsid w:val="00B2123A"/>
    <w:rsid w:val="00B436AA"/>
    <w:rsid w:val="00B5119D"/>
    <w:rsid w:val="00B67883"/>
    <w:rsid w:val="00B752AD"/>
    <w:rsid w:val="00B86BCC"/>
    <w:rsid w:val="00BC0EEA"/>
    <w:rsid w:val="00BE0D8C"/>
    <w:rsid w:val="00C03EB5"/>
    <w:rsid w:val="00C35B47"/>
    <w:rsid w:val="00C467BD"/>
    <w:rsid w:val="00CA7D0B"/>
    <w:rsid w:val="00CB6FEB"/>
    <w:rsid w:val="00CB769F"/>
    <w:rsid w:val="00CC59A0"/>
    <w:rsid w:val="00CD1DE5"/>
    <w:rsid w:val="00CE2F71"/>
    <w:rsid w:val="00D10EE3"/>
    <w:rsid w:val="00D36A48"/>
    <w:rsid w:val="00D4235B"/>
    <w:rsid w:val="00D4673D"/>
    <w:rsid w:val="00D51783"/>
    <w:rsid w:val="00D523B6"/>
    <w:rsid w:val="00D556A4"/>
    <w:rsid w:val="00D60499"/>
    <w:rsid w:val="00D62251"/>
    <w:rsid w:val="00D71BE1"/>
    <w:rsid w:val="00DA5BC1"/>
    <w:rsid w:val="00DE2AD1"/>
    <w:rsid w:val="00E162ED"/>
    <w:rsid w:val="00E16D5A"/>
    <w:rsid w:val="00E52D58"/>
    <w:rsid w:val="00E846B6"/>
    <w:rsid w:val="00EB34DC"/>
    <w:rsid w:val="00EC299D"/>
    <w:rsid w:val="00EC69C8"/>
    <w:rsid w:val="00EE3F95"/>
    <w:rsid w:val="00F020D9"/>
    <w:rsid w:val="00F11A84"/>
    <w:rsid w:val="00F1275B"/>
    <w:rsid w:val="00F171D5"/>
    <w:rsid w:val="00F31F59"/>
    <w:rsid w:val="00F51069"/>
    <w:rsid w:val="00F648CD"/>
    <w:rsid w:val="00FA1364"/>
    <w:rsid w:val="00FC4546"/>
    <w:rsid w:val="00FC469E"/>
    <w:rsid w:val="00FD71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88AE28"/>
  <w15:docId w15:val="{64351B2A-0040-4AF4-899A-BD5E9765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11A84"/>
    <w:pPr>
      <w:spacing w:after="240" w:line="288" w:lineRule="auto"/>
      <w:jc w:val="both"/>
    </w:pPr>
    <w:rPr>
      <w:rFonts w:ascii="Book Antiqua" w:hAnsi="Book Antiqua"/>
      <w:sz w:val="24"/>
      <w:szCs w:val="24"/>
    </w:rPr>
  </w:style>
  <w:style w:type="paragraph" w:styleId="Nadpis1">
    <w:name w:val="heading 1"/>
    <w:basedOn w:val="Normln"/>
    <w:next w:val="Normln"/>
    <w:qFormat/>
    <w:rsid w:val="005A1109"/>
    <w:pPr>
      <w:keepNext/>
      <w:keepLines/>
      <w:pageBreakBefore/>
      <w:numPr>
        <w:numId w:val="17"/>
      </w:numPr>
      <w:suppressAutoHyphens/>
      <w:spacing w:before="360"/>
      <w:jc w:val="left"/>
      <w:outlineLvl w:val="0"/>
    </w:pPr>
    <w:rPr>
      <w:rFonts w:ascii="Arial" w:hAnsi="Arial" w:cs="Arial"/>
      <w:b/>
      <w:bCs/>
      <w:kern w:val="32"/>
      <w:sz w:val="36"/>
      <w:szCs w:val="32"/>
    </w:rPr>
  </w:style>
  <w:style w:type="paragraph" w:styleId="Nadpis2">
    <w:name w:val="heading 2"/>
    <w:basedOn w:val="Nadpis1"/>
    <w:next w:val="Normln"/>
    <w:qFormat/>
    <w:rsid w:val="001B3171"/>
    <w:pPr>
      <w:pageBreakBefore w:val="0"/>
      <w:numPr>
        <w:ilvl w:val="1"/>
      </w:numPr>
      <w:spacing w:before="240" w:after="120"/>
      <w:outlineLvl w:val="1"/>
    </w:pPr>
    <w:rPr>
      <w:bCs w:val="0"/>
      <w:iCs/>
      <w:sz w:val="28"/>
      <w:szCs w:val="28"/>
    </w:rPr>
  </w:style>
  <w:style w:type="paragraph" w:styleId="Nadpis3">
    <w:name w:val="heading 3"/>
    <w:basedOn w:val="Nadpis2"/>
    <w:next w:val="Normln"/>
    <w:qFormat/>
    <w:rsid w:val="001E533E"/>
    <w:pPr>
      <w:numPr>
        <w:ilvl w:val="2"/>
      </w:numPr>
      <w:outlineLvl w:val="2"/>
    </w:pPr>
    <w:rPr>
      <w:bCs/>
      <w:sz w:val="24"/>
      <w:szCs w:val="26"/>
    </w:rPr>
  </w:style>
  <w:style w:type="paragraph" w:styleId="Nadpis4">
    <w:name w:val="heading 4"/>
    <w:basedOn w:val="Normln"/>
    <w:next w:val="Zdrojovkd"/>
    <w:link w:val="Nadpis4Char"/>
    <w:qFormat/>
    <w:rsid w:val="00B436AA"/>
    <w:pPr>
      <w:keepNext/>
      <w:numPr>
        <w:ilvl w:val="3"/>
        <w:numId w:val="17"/>
      </w:numPr>
      <w:spacing w:before="240" w:after="60"/>
      <w:outlineLvl w:val="3"/>
    </w:pPr>
    <w:rPr>
      <w:rFonts w:ascii="Arial" w:hAnsi="Arial"/>
      <w:b/>
      <w:bCs/>
      <w:szCs w:val="28"/>
    </w:rPr>
  </w:style>
  <w:style w:type="paragraph" w:styleId="Nadpis5">
    <w:name w:val="heading 5"/>
    <w:basedOn w:val="Normln"/>
    <w:next w:val="Normln"/>
    <w:qFormat/>
    <w:rsid w:val="00932368"/>
    <w:pPr>
      <w:numPr>
        <w:ilvl w:val="4"/>
        <w:numId w:val="17"/>
      </w:numPr>
      <w:spacing w:before="240" w:after="60"/>
      <w:outlineLvl w:val="4"/>
    </w:pPr>
    <w:rPr>
      <w:b/>
      <w:bCs/>
      <w:i/>
      <w:iCs/>
      <w:sz w:val="26"/>
      <w:szCs w:val="26"/>
    </w:rPr>
  </w:style>
  <w:style w:type="paragraph" w:styleId="Nadpis6">
    <w:name w:val="heading 6"/>
    <w:basedOn w:val="Normln"/>
    <w:next w:val="Normln"/>
    <w:qFormat/>
    <w:rsid w:val="00932368"/>
    <w:pPr>
      <w:numPr>
        <w:ilvl w:val="5"/>
        <w:numId w:val="17"/>
      </w:numPr>
      <w:spacing w:before="240" w:after="60"/>
      <w:outlineLvl w:val="5"/>
    </w:pPr>
    <w:rPr>
      <w:rFonts w:ascii="Times New Roman" w:hAnsi="Times New Roman"/>
      <w:b/>
      <w:bCs/>
      <w:sz w:val="22"/>
      <w:szCs w:val="22"/>
    </w:rPr>
  </w:style>
  <w:style w:type="paragraph" w:styleId="Nadpis7">
    <w:name w:val="heading 7"/>
    <w:basedOn w:val="Normln"/>
    <w:next w:val="Normln"/>
    <w:qFormat/>
    <w:rsid w:val="00932368"/>
    <w:pPr>
      <w:numPr>
        <w:ilvl w:val="6"/>
        <w:numId w:val="17"/>
      </w:numPr>
      <w:spacing w:before="240" w:after="60"/>
      <w:outlineLvl w:val="6"/>
    </w:pPr>
    <w:rPr>
      <w:rFonts w:ascii="Times New Roman" w:hAnsi="Times New Roman"/>
    </w:rPr>
  </w:style>
  <w:style w:type="paragraph" w:styleId="Nadpis8">
    <w:name w:val="heading 8"/>
    <w:basedOn w:val="Normln"/>
    <w:next w:val="Normln"/>
    <w:qFormat/>
    <w:rsid w:val="00932368"/>
    <w:pPr>
      <w:numPr>
        <w:ilvl w:val="7"/>
        <w:numId w:val="17"/>
      </w:numPr>
      <w:spacing w:before="240" w:after="60"/>
      <w:outlineLvl w:val="7"/>
    </w:pPr>
    <w:rPr>
      <w:rFonts w:ascii="Times New Roman" w:hAnsi="Times New Roman"/>
      <w:i/>
      <w:iCs/>
    </w:rPr>
  </w:style>
  <w:style w:type="paragraph" w:styleId="Nadpis9">
    <w:name w:val="heading 9"/>
    <w:basedOn w:val="Normln"/>
    <w:next w:val="Normln"/>
    <w:qFormat/>
    <w:rsid w:val="00932368"/>
    <w:pPr>
      <w:numPr>
        <w:ilvl w:val="8"/>
        <w:numId w:val="17"/>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utor">
    <w:name w:val="autor"/>
    <w:rsid w:val="00C03EB5"/>
    <w:rPr>
      <w:smallCaps/>
    </w:rPr>
  </w:style>
  <w:style w:type="paragraph" w:customStyle="1" w:styleId="rp-titul">
    <w:name w:val="rp-titul"/>
    <w:basedOn w:val="Normln"/>
    <w:rsid w:val="00D51783"/>
    <w:pPr>
      <w:suppressAutoHyphens/>
      <w:spacing w:before="5000" w:after="7000"/>
      <w:jc w:val="center"/>
    </w:pPr>
    <w:rPr>
      <w:rFonts w:ascii="Arial" w:hAnsi="Arial"/>
      <w:b/>
      <w:sz w:val="56"/>
    </w:rPr>
  </w:style>
  <w:style w:type="paragraph" w:customStyle="1" w:styleId="literatura">
    <w:name w:val="literatura"/>
    <w:basedOn w:val="Normln"/>
    <w:rsid w:val="001B3171"/>
    <w:pPr>
      <w:suppressAutoHyphens/>
      <w:ind w:left="454" w:hanging="454"/>
      <w:jc w:val="left"/>
    </w:pPr>
  </w:style>
  <w:style w:type="paragraph" w:customStyle="1" w:styleId="zahlavi-titul">
    <w:name w:val="zahlavi-titul"/>
    <w:basedOn w:val="Normln"/>
    <w:rsid w:val="001B3171"/>
    <w:pPr>
      <w:jc w:val="center"/>
    </w:pPr>
    <w:rPr>
      <w:rFonts w:ascii="Arial" w:hAnsi="Arial"/>
      <w:sz w:val="26"/>
    </w:rPr>
  </w:style>
  <w:style w:type="paragraph" w:customStyle="1" w:styleId="zapati-prohlaseni">
    <w:name w:val="zapati-prohlaseni"/>
    <w:basedOn w:val="Normln"/>
    <w:next w:val="Normln"/>
    <w:rsid w:val="00F11A84"/>
    <w:pPr>
      <w:tabs>
        <w:tab w:val="left" w:pos="5670"/>
        <w:tab w:val="right" w:leader="dot" w:pos="8789"/>
      </w:tabs>
      <w:spacing w:before="1680" w:after="0"/>
      <w:jc w:val="center"/>
    </w:pPr>
    <w:rPr>
      <w:szCs w:val="28"/>
    </w:rPr>
  </w:style>
  <w:style w:type="paragraph" w:customStyle="1" w:styleId="obsah">
    <w:name w:val="obsah"/>
    <w:basedOn w:val="Nadpis1"/>
    <w:rsid w:val="00460FDE"/>
    <w:pPr>
      <w:numPr>
        <w:numId w:val="0"/>
      </w:numPr>
    </w:pPr>
  </w:style>
  <w:style w:type="paragraph" w:customStyle="1" w:styleId="rp-nazev">
    <w:name w:val="rp-nazev"/>
    <w:basedOn w:val="rp-titul"/>
    <w:rsid w:val="00E846B6"/>
    <w:pPr>
      <w:spacing w:before="4000" w:after="0"/>
    </w:pPr>
  </w:style>
  <w:style w:type="paragraph" w:customStyle="1" w:styleId="rp-podnazev">
    <w:name w:val="rp-podnazev"/>
    <w:basedOn w:val="rp-nazev"/>
    <w:rsid w:val="002615F3"/>
    <w:pPr>
      <w:spacing w:before="480" w:after="4920"/>
    </w:pPr>
    <w:rPr>
      <w:sz w:val="32"/>
    </w:rPr>
  </w:style>
  <w:style w:type="paragraph" w:customStyle="1" w:styleId="udaje">
    <w:name w:val="udaje"/>
    <w:basedOn w:val="Normln"/>
    <w:rsid w:val="00460FDE"/>
    <w:pPr>
      <w:tabs>
        <w:tab w:val="left" w:pos="4536"/>
      </w:tabs>
      <w:spacing w:after="1000"/>
      <w:contextualSpacing/>
    </w:pPr>
  </w:style>
  <w:style w:type="paragraph" w:styleId="Zhlav">
    <w:name w:val="header"/>
    <w:basedOn w:val="Normln"/>
    <w:rsid w:val="00A90CDF"/>
    <w:pPr>
      <w:tabs>
        <w:tab w:val="center" w:pos="4536"/>
        <w:tab w:val="right" w:pos="9072"/>
      </w:tabs>
      <w:jc w:val="center"/>
    </w:pPr>
    <w:rPr>
      <w:rFonts w:ascii="Arial" w:hAnsi="Arial"/>
    </w:rPr>
  </w:style>
  <w:style w:type="paragraph" w:styleId="Zpat">
    <w:name w:val="footer"/>
    <w:basedOn w:val="Normln"/>
    <w:link w:val="ZpatChar"/>
    <w:uiPriority w:val="99"/>
    <w:rsid w:val="005A1109"/>
    <w:pPr>
      <w:tabs>
        <w:tab w:val="right" w:pos="8789"/>
      </w:tabs>
      <w:jc w:val="center"/>
    </w:pPr>
    <w:rPr>
      <w:rFonts w:ascii="Arial" w:hAnsi="Arial"/>
      <w:sz w:val="20"/>
    </w:rPr>
  </w:style>
  <w:style w:type="paragraph" w:customStyle="1" w:styleId="prohlaseni">
    <w:name w:val="prohlaseni"/>
    <w:basedOn w:val="Normln"/>
    <w:rsid w:val="00932376"/>
    <w:pPr>
      <w:pageBreakBefore/>
      <w:spacing w:before="9000"/>
      <w:contextualSpacing/>
    </w:pPr>
  </w:style>
  <w:style w:type="paragraph" w:styleId="Obsah2">
    <w:name w:val="toc 2"/>
    <w:basedOn w:val="Normln"/>
    <w:next w:val="Normln"/>
    <w:autoRedefine/>
    <w:uiPriority w:val="39"/>
    <w:rsid w:val="00C03EB5"/>
    <w:pPr>
      <w:spacing w:after="0"/>
      <w:ind w:left="238"/>
      <w:jc w:val="left"/>
    </w:pPr>
  </w:style>
  <w:style w:type="paragraph" w:styleId="Obsah1">
    <w:name w:val="toc 1"/>
    <w:basedOn w:val="Normln"/>
    <w:next w:val="Normln"/>
    <w:autoRedefine/>
    <w:uiPriority w:val="39"/>
    <w:rsid w:val="00C03EB5"/>
    <w:pPr>
      <w:spacing w:after="0"/>
      <w:jc w:val="left"/>
    </w:pPr>
    <w:rPr>
      <w:b/>
    </w:rPr>
  </w:style>
  <w:style w:type="character" w:styleId="Hypertextovodkaz">
    <w:name w:val="Hyperlink"/>
    <w:uiPriority w:val="99"/>
    <w:rsid w:val="00126010"/>
    <w:rPr>
      <w:rFonts w:ascii="Book Antiqua" w:hAnsi="Book Antiqua"/>
      <w:color w:val="auto"/>
      <w:sz w:val="24"/>
      <w:u w:val="none"/>
    </w:rPr>
  </w:style>
  <w:style w:type="character" w:styleId="slostrnky">
    <w:name w:val="page number"/>
    <w:rsid w:val="001B3171"/>
    <w:rPr>
      <w:sz w:val="22"/>
    </w:rPr>
  </w:style>
  <w:style w:type="character" w:customStyle="1" w:styleId="nazev">
    <w:name w:val="nazev"/>
    <w:rsid w:val="00C03EB5"/>
    <w:rPr>
      <w:i/>
    </w:rPr>
  </w:style>
  <w:style w:type="paragraph" w:customStyle="1" w:styleId="odrazky">
    <w:name w:val="odrazky"/>
    <w:basedOn w:val="Normln"/>
    <w:rsid w:val="00D71BE1"/>
    <w:pPr>
      <w:numPr>
        <w:numId w:val="15"/>
      </w:numPr>
      <w:ind w:left="357" w:firstLine="0"/>
      <w:contextualSpacing/>
      <w:jc w:val="left"/>
    </w:pPr>
  </w:style>
  <w:style w:type="paragraph" w:styleId="Obsah3">
    <w:name w:val="toc 3"/>
    <w:basedOn w:val="Normln"/>
    <w:next w:val="Normln"/>
    <w:autoRedefine/>
    <w:semiHidden/>
    <w:rsid w:val="00C03EB5"/>
    <w:pPr>
      <w:spacing w:after="0"/>
      <w:ind w:left="482"/>
    </w:pPr>
  </w:style>
  <w:style w:type="paragraph" w:styleId="Obsah4">
    <w:name w:val="toc 4"/>
    <w:basedOn w:val="Normln"/>
    <w:next w:val="Normln"/>
    <w:autoRedefine/>
    <w:semiHidden/>
    <w:rsid w:val="00C03EB5"/>
    <w:pPr>
      <w:ind w:left="720"/>
    </w:pPr>
  </w:style>
  <w:style w:type="paragraph" w:styleId="Textbubliny">
    <w:name w:val="Balloon Text"/>
    <w:basedOn w:val="Normln"/>
    <w:link w:val="TextbublinyChar"/>
    <w:rsid w:val="000A2007"/>
    <w:pPr>
      <w:spacing w:after="0" w:line="240" w:lineRule="auto"/>
    </w:pPr>
    <w:rPr>
      <w:rFonts w:ascii="Tahoma" w:hAnsi="Tahoma"/>
      <w:sz w:val="16"/>
      <w:szCs w:val="16"/>
    </w:rPr>
  </w:style>
  <w:style w:type="character" w:customStyle="1" w:styleId="TextbublinyChar">
    <w:name w:val="Text bubliny Char"/>
    <w:link w:val="Textbubliny"/>
    <w:rsid w:val="000A2007"/>
    <w:rPr>
      <w:rFonts w:ascii="Tahoma" w:hAnsi="Tahoma" w:cs="Tahoma"/>
      <w:sz w:val="16"/>
      <w:szCs w:val="16"/>
    </w:rPr>
  </w:style>
  <w:style w:type="paragraph" w:customStyle="1" w:styleId="Ploha1">
    <w:name w:val="Příloha 1"/>
    <w:basedOn w:val="Nadpis1"/>
    <w:next w:val="Normln"/>
    <w:qFormat/>
    <w:rsid w:val="000A2007"/>
    <w:pPr>
      <w:numPr>
        <w:numId w:val="16"/>
      </w:numPr>
    </w:pPr>
  </w:style>
  <w:style w:type="character" w:styleId="Odkaznakoment">
    <w:name w:val="annotation reference"/>
    <w:rsid w:val="008E5F93"/>
    <w:rPr>
      <w:sz w:val="16"/>
      <w:szCs w:val="16"/>
    </w:rPr>
  </w:style>
  <w:style w:type="paragraph" w:styleId="Textkomente">
    <w:name w:val="annotation text"/>
    <w:basedOn w:val="Normln"/>
    <w:link w:val="TextkomenteChar"/>
    <w:rsid w:val="008E5F93"/>
    <w:rPr>
      <w:sz w:val="20"/>
      <w:szCs w:val="20"/>
    </w:rPr>
  </w:style>
  <w:style w:type="character" w:customStyle="1" w:styleId="TextkomenteChar">
    <w:name w:val="Text komentáře Char"/>
    <w:basedOn w:val="Standardnpsmoodstavce"/>
    <w:link w:val="Textkomente"/>
    <w:rsid w:val="008E5F93"/>
  </w:style>
  <w:style w:type="paragraph" w:styleId="Pedmtkomente">
    <w:name w:val="annotation subject"/>
    <w:basedOn w:val="Textkomente"/>
    <w:next w:val="Textkomente"/>
    <w:link w:val="PedmtkomenteChar"/>
    <w:rsid w:val="008E5F93"/>
    <w:rPr>
      <w:rFonts w:ascii="Times New Roman" w:hAnsi="Times New Roman"/>
      <w:b/>
      <w:bCs/>
    </w:rPr>
  </w:style>
  <w:style w:type="character" w:customStyle="1" w:styleId="PedmtkomenteChar">
    <w:name w:val="Předmět komentáře Char"/>
    <w:link w:val="Pedmtkomente"/>
    <w:rsid w:val="008E5F93"/>
    <w:rPr>
      <w:b/>
      <w:bCs/>
    </w:rPr>
  </w:style>
  <w:style w:type="character" w:customStyle="1" w:styleId="ZpatChar">
    <w:name w:val="Zápatí Char"/>
    <w:link w:val="Zpat"/>
    <w:uiPriority w:val="99"/>
    <w:rsid w:val="005A1109"/>
    <w:rPr>
      <w:rFonts w:ascii="Arial" w:hAnsi="Arial"/>
      <w:szCs w:val="24"/>
    </w:rPr>
  </w:style>
  <w:style w:type="paragraph" w:customStyle="1" w:styleId="obrazek">
    <w:name w:val="obrazek"/>
    <w:basedOn w:val="Normln"/>
    <w:next w:val="Titulek"/>
    <w:qFormat/>
    <w:rsid w:val="009449B6"/>
    <w:pPr>
      <w:keepNext/>
      <w:spacing w:before="360"/>
      <w:jc w:val="center"/>
    </w:pPr>
  </w:style>
  <w:style w:type="table" w:styleId="Mkatabulky">
    <w:name w:val="Table Grid"/>
    <w:basedOn w:val="Normlntabulka"/>
    <w:rsid w:val="0094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nhideWhenUsed/>
    <w:qFormat/>
    <w:rsid w:val="00D71BE1"/>
    <w:pPr>
      <w:suppressAutoHyphens/>
      <w:jc w:val="center"/>
    </w:pPr>
    <w:rPr>
      <w:rFonts w:ascii="Arial" w:hAnsi="Arial"/>
      <w:bCs/>
      <w:sz w:val="20"/>
      <w:szCs w:val="20"/>
    </w:rPr>
  </w:style>
  <w:style w:type="paragraph" w:customStyle="1" w:styleId="textvtabulce">
    <w:name w:val="text v tabulce"/>
    <w:basedOn w:val="Normln"/>
    <w:qFormat/>
    <w:rsid w:val="009449B6"/>
    <w:pPr>
      <w:spacing w:before="60" w:after="60"/>
      <w:jc w:val="left"/>
    </w:pPr>
    <w:rPr>
      <w:rFonts w:ascii="Arial" w:hAnsi="Arial"/>
      <w:sz w:val="22"/>
    </w:rPr>
  </w:style>
  <w:style w:type="paragraph" w:customStyle="1" w:styleId="cislavtabulce">
    <w:name w:val="cisla v tabulce"/>
    <w:basedOn w:val="textvtabulce"/>
    <w:qFormat/>
    <w:rsid w:val="009449B6"/>
    <w:pPr>
      <w:keepNext/>
      <w:jc w:val="right"/>
    </w:pPr>
  </w:style>
  <w:style w:type="paragraph" w:styleId="Rozloendokumentu">
    <w:name w:val="Document Map"/>
    <w:basedOn w:val="Normln"/>
    <w:link w:val="RozloendokumentuChar"/>
    <w:rsid w:val="00932376"/>
    <w:rPr>
      <w:rFonts w:ascii="Tahoma" w:hAnsi="Tahoma"/>
      <w:sz w:val="16"/>
      <w:szCs w:val="16"/>
    </w:rPr>
  </w:style>
  <w:style w:type="character" w:customStyle="1" w:styleId="RozloendokumentuChar">
    <w:name w:val="Rozložení dokumentu Char"/>
    <w:link w:val="Rozloendokumentu"/>
    <w:rsid w:val="00932376"/>
    <w:rPr>
      <w:rFonts w:ascii="Tahoma" w:hAnsi="Tahoma" w:cs="Tahoma"/>
      <w:sz w:val="16"/>
      <w:szCs w:val="16"/>
    </w:rPr>
  </w:style>
  <w:style w:type="paragraph" w:customStyle="1" w:styleId="rpprilohy">
    <w:name w:val="rp_prilohy"/>
    <w:basedOn w:val="rp-nazev"/>
    <w:qFormat/>
    <w:rsid w:val="00D4235B"/>
  </w:style>
  <w:style w:type="character" w:customStyle="1" w:styleId="odkaz">
    <w:name w:val="odkaz"/>
    <w:qFormat/>
    <w:rsid w:val="00126010"/>
    <w:rPr>
      <w:rFonts w:ascii="Courier New" w:hAnsi="Courier New"/>
      <w:sz w:val="24"/>
    </w:rPr>
  </w:style>
  <w:style w:type="paragraph" w:styleId="Textpoznpodarou">
    <w:name w:val="footnote text"/>
    <w:basedOn w:val="Normln"/>
    <w:link w:val="TextpoznpodarouChar"/>
    <w:rsid w:val="00DE2AD1"/>
    <w:rPr>
      <w:sz w:val="20"/>
      <w:szCs w:val="20"/>
    </w:rPr>
  </w:style>
  <w:style w:type="character" w:customStyle="1" w:styleId="TextpoznpodarouChar">
    <w:name w:val="Text pozn. pod čarou Char"/>
    <w:link w:val="Textpoznpodarou"/>
    <w:rsid w:val="00DE2AD1"/>
    <w:rPr>
      <w:rFonts w:ascii="Book Antiqua" w:hAnsi="Book Antiqua"/>
    </w:rPr>
  </w:style>
  <w:style w:type="character" w:styleId="Znakapoznpodarou">
    <w:name w:val="footnote reference"/>
    <w:rsid w:val="00DE2AD1"/>
    <w:rPr>
      <w:vertAlign w:val="superscript"/>
    </w:rPr>
  </w:style>
  <w:style w:type="character" w:styleId="Sledovanodkaz">
    <w:name w:val="FollowedHyperlink"/>
    <w:basedOn w:val="Standardnpsmoodstavce"/>
    <w:semiHidden/>
    <w:unhideWhenUsed/>
    <w:rsid w:val="00B67883"/>
    <w:rPr>
      <w:color w:val="800080" w:themeColor="followedHyperlink"/>
      <w:u w:val="single"/>
    </w:rPr>
  </w:style>
  <w:style w:type="paragraph" w:customStyle="1" w:styleId="Zdrojovkd">
    <w:name w:val="Zdrojový kód"/>
    <w:basedOn w:val="Normln"/>
    <w:link w:val="ZdrojovkdChar"/>
    <w:qFormat/>
    <w:rsid w:val="0085363B"/>
    <w:pPr>
      <w:numPr>
        <w:numId w:val="23"/>
      </w:numPr>
      <w:spacing w:after="0" w:line="240" w:lineRule="auto"/>
      <w:jc w:val="left"/>
    </w:pPr>
    <w:rPr>
      <w:rFonts w:ascii="Arial" w:hAnsi="Arial"/>
      <w:sz w:val="16"/>
    </w:rPr>
  </w:style>
  <w:style w:type="paragraph" w:styleId="Odstavecseseznamem">
    <w:name w:val="List Paragraph"/>
    <w:basedOn w:val="Normln"/>
    <w:uiPriority w:val="34"/>
    <w:qFormat/>
    <w:rsid w:val="008A36CB"/>
    <w:pPr>
      <w:ind w:left="720"/>
      <w:contextualSpacing/>
    </w:pPr>
  </w:style>
  <w:style w:type="character" w:customStyle="1" w:styleId="Nadpis4Char">
    <w:name w:val="Nadpis 4 Char"/>
    <w:basedOn w:val="Standardnpsmoodstavce"/>
    <w:link w:val="Nadpis4"/>
    <w:rsid w:val="00B436AA"/>
    <w:rPr>
      <w:rFonts w:ascii="Arial" w:hAnsi="Arial"/>
      <w:b/>
      <w:bCs/>
      <w:sz w:val="24"/>
      <w:szCs w:val="28"/>
    </w:rPr>
  </w:style>
  <w:style w:type="character" w:customStyle="1" w:styleId="ZdrojovkdChar">
    <w:name w:val="Zdrojový kód Char"/>
    <w:basedOn w:val="Nadpis4Char"/>
    <w:link w:val="Zdrojovkd"/>
    <w:rsid w:val="00936384"/>
    <w:rPr>
      <w:rFonts w:ascii="Arial" w:hAnsi="Arial"/>
      <w:b w:val="0"/>
      <w:bCs w:val="0"/>
      <w:sz w:val="16"/>
      <w:szCs w:val="24"/>
    </w:rPr>
  </w:style>
  <w:style w:type="paragraph" w:styleId="Nzev">
    <w:name w:val="Title"/>
    <w:basedOn w:val="Normln"/>
    <w:next w:val="Normln"/>
    <w:link w:val="NzevChar"/>
    <w:qFormat/>
    <w:rsid w:val="00081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0819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5617">
      <w:bodyDiv w:val="1"/>
      <w:marLeft w:val="0"/>
      <w:marRight w:val="0"/>
      <w:marTop w:val="0"/>
      <w:marBottom w:val="0"/>
      <w:divBdr>
        <w:top w:val="none" w:sz="0" w:space="0" w:color="auto"/>
        <w:left w:val="none" w:sz="0" w:space="0" w:color="auto"/>
        <w:bottom w:val="none" w:sz="0" w:space="0" w:color="auto"/>
        <w:right w:val="none" w:sz="0" w:space="0" w:color="auto"/>
      </w:divBdr>
    </w:div>
    <w:div w:id="117453466">
      <w:bodyDiv w:val="1"/>
      <w:marLeft w:val="0"/>
      <w:marRight w:val="0"/>
      <w:marTop w:val="0"/>
      <w:marBottom w:val="0"/>
      <w:divBdr>
        <w:top w:val="none" w:sz="0" w:space="0" w:color="auto"/>
        <w:left w:val="none" w:sz="0" w:space="0" w:color="auto"/>
        <w:bottom w:val="none" w:sz="0" w:space="0" w:color="auto"/>
        <w:right w:val="none" w:sz="0" w:space="0" w:color="auto"/>
      </w:divBdr>
    </w:div>
    <w:div w:id="119039071">
      <w:bodyDiv w:val="1"/>
      <w:marLeft w:val="0"/>
      <w:marRight w:val="0"/>
      <w:marTop w:val="0"/>
      <w:marBottom w:val="0"/>
      <w:divBdr>
        <w:top w:val="none" w:sz="0" w:space="0" w:color="auto"/>
        <w:left w:val="none" w:sz="0" w:space="0" w:color="auto"/>
        <w:bottom w:val="none" w:sz="0" w:space="0" w:color="auto"/>
        <w:right w:val="none" w:sz="0" w:space="0" w:color="auto"/>
      </w:divBdr>
    </w:div>
    <w:div w:id="226380521">
      <w:bodyDiv w:val="1"/>
      <w:marLeft w:val="0"/>
      <w:marRight w:val="0"/>
      <w:marTop w:val="0"/>
      <w:marBottom w:val="0"/>
      <w:divBdr>
        <w:top w:val="none" w:sz="0" w:space="0" w:color="auto"/>
        <w:left w:val="none" w:sz="0" w:space="0" w:color="auto"/>
        <w:bottom w:val="none" w:sz="0" w:space="0" w:color="auto"/>
        <w:right w:val="none" w:sz="0" w:space="0" w:color="auto"/>
      </w:divBdr>
    </w:div>
    <w:div w:id="232011119">
      <w:bodyDiv w:val="1"/>
      <w:marLeft w:val="0"/>
      <w:marRight w:val="0"/>
      <w:marTop w:val="0"/>
      <w:marBottom w:val="0"/>
      <w:divBdr>
        <w:top w:val="none" w:sz="0" w:space="0" w:color="auto"/>
        <w:left w:val="none" w:sz="0" w:space="0" w:color="auto"/>
        <w:bottom w:val="none" w:sz="0" w:space="0" w:color="auto"/>
        <w:right w:val="none" w:sz="0" w:space="0" w:color="auto"/>
      </w:divBdr>
    </w:div>
    <w:div w:id="283737215">
      <w:bodyDiv w:val="1"/>
      <w:marLeft w:val="0"/>
      <w:marRight w:val="0"/>
      <w:marTop w:val="0"/>
      <w:marBottom w:val="0"/>
      <w:divBdr>
        <w:top w:val="none" w:sz="0" w:space="0" w:color="auto"/>
        <w:left w:val="none" w:sz="0" w:space="0" w:color="auto"/>
        <w:bottom w:val="none" w:sz="0" w:space="0" w:color="auto"/>
        <w:right w:val="none" w:sz="0" w:space="0" w:color="auto"/>
      </w:divBdr>
    </w:div>
    <w:div w:id="322245270">
      <w:bodyDiv w:val="1"/>
      <w:marLeft w:val="0"/>
      <w:marRight w:val="0"/>
      <w:marTop w:val="0"/>
      <w:marBottom w:val="0"/>
      <w:divBdr>
        <w:top w:val="none" w:sz="0" w:space="0" w:color="auto"/>
        <w:left w:val="none" w:sz="0" w:space="0" w:color="auto"/>
        <w:bottom w:val="none" w:sz="0" w:space="0" w:color="auto"/>
        <w:right w:val="none" w:sz="0" w:space="0" w:color="auto"/>
      </w:divBdr>
    </w:div>
    <w:div w:id="334915146">
      <w:bodyDiv w:val="1"/>
      <w:marLeft w:val="0"/>
      <w:marRight w:val="0"/>
      <w:marTop w:val="0"/>
      <w:marBottom w:val="0"/>
      <w:divBdr>
        <w:top w:val="none" w:sz="0" w:space="0" w:color="auto"/>
        <w:left w:val="none" w:sz="0" w:space="0" w:color="auto"/>
        <w:bottom w:val="none" w:sz="0" w:space="0" w:color="auto"/>
        <w:right w:val="none" w:sz="0" w:space="0" w:color="auto"/>
      </w:divBdr>
    </w:div>
    <w:div w:id="335807391">
      <w:bodyDiv w:val="1"/>
      <w:marLeft w:val="0"/>
      <w:marRight w:val="0"/>
      <w:marTop w:val="0"/>
      <w:marBottom w:val="0"/>
      <w:divBdr>
        <w:top w:val="none" w:sz="0" w:space="0" w:color="auto"/>
        <w:left w:val="none" w:sz="0" w:space="0" w:color="auto"/>
        <w:bottom w:val="none" w:sz="0" w:space="0" w:color="auto"/>
        <w:right w:val="none" w:sz="0" w:space="0" w:color="auto"/>
      </w:divBdr>
    </w:div>
    <w:div w:id="335813627">
      <w:bodyDiv w:val="1"/>
      <w:marLeft w:val="0"/>
      <w:marRight w:val="0"/>
      <w:marTop w:val="0"/>
      <w:marBottom w:val="0"/>
      <w:divBdr>
        <w:top w:val="none" w:sz="0" w:space="0" w:color="auto"/>
        <w:left w:val="none" w:sz="0" w:space="0" w:color="auto"/>
        <w:bottom w:val="none" w:sz="0" w:space="0" w:color="auto"/>
        <w:right w:val="none" w:sz="0" w:space="0" w:color="auto"/>
      </w:divBdr>
    </w:div>
    <w:div w:id="337774346">
      <w:bodyDiv w:val="1"/>
      <w:marLeft w:val="0"/>
      <w:marRight w:val="0"/>
      <w:marTop w:val="0"/>
      <w:marBottom w:val="0"/>
      <w:divBdr>
        <w:top w:val="none" w:sz="0" w:space="0" w:color="auto"/>
        <w:left w:val="none" w:sz="0" w:space="0" w:color="auto"/>
        <w:bottom w:val="none" w:sz="0" w:space="0" w:color="auto"/>
        <w:right w:val="none" w:sz="0" w:space="0" w:color="auto"/>
      </w:divBdr>
    </w:div>
    <w:div w:id="349836475">
      <w:bodyDiv w:val="1"/>
      <w:marLeft w:val="0"/>
      <w:marRight w:val="0"/>
      <w:marTop w:val="0"/>
      <w:marBottom w:val="0"/>
      <w:divBdr>
        <w:top w:val="none" w:sz="0" w:space="0" w:color="auto"/>
        <w:left w:val="none" w:sz="0" w:space="0" w:color="auto"/>
        <w:bottom w:val="none" w:sz="0" w:space="0" w:color="auto"/>
        <w:right w:val="none" w:sz="0" w:space="0" w:color="auto"/>
      </w:divBdr>
    </w:div>
    <w:div w:id="422069961">
      <w:bodyDiv w:val="1"/>
      <w:marLeft w:val="0"/>
      <w:marRight w:val="0"/>
      <w:marTop w:val="0"/>
      <w:marBottom w:val="0"/>
      <w:divBdr>
        <w:top w:val="none" w:sz="0" w:space="0" w:color="auto"/>
        <w:left w:val="none" w:sz="0" w:space="0" w:color="auto"/>
        <w:bottom w:val="none" w:sz="0" w:space="0" w:color="auto"/>
        <w:right w:val="none" w:sz="0" w:space="0" w:color="auto"/>
      </w:divBdr>
    </w:div>
    <w:div w:id="455805071">
      <w:bodyDiv w:val="1"/>
      <w:marLeft w:val="0"/>
      <w:marRight w:val="0"/>
      <w:marTop w:val="0"/>
      <w:marBottom w:val="0"/>
      <w:divBdr>
        <w:top w:val="none" w:sz="0" w:space="0" w:color="auto"/>
        <w:left w:val="none" w:sz="0" w:space="0" w:color="auto"/>
        <w:bottom w:val="none" w:sz="0" w:space="0" w:color="auto"/>
        <w:right w:val="none" w:sz="0" w:space="0" w:color="auto"/>
      </w:divBdr>
    </w:div>
    <w:div w:id="612712765">
      <w:bodyDiv w:val="1"/>
      <w:marLeft w:val="0"/>
      <w:marRight w:val="0"/>
      <w:marTop w:val="0"/>
      <w:marBottom w:val="0"/>
      <w:divBdr>
        <w:top w:val="none" w:sz="0" w:space="0" w:color="auto"/>
        <w:left w:val="none" w:sz="0" w:space="0" w:color="auto"/>
        <w:bottom w:val="none" w:sz="0" w:space="0" w:color="auto"/>
        <w:right w:val="none" w:sz="0" w:space="0" w:color="auto"/>
      </w:divBdr>
    </w:div>
    <w:div w:id="627053426">
      <w:bodyDiv w:val="1"/>
      <w:marLeft w:val="0"/>
      <w:marRight w:val="0"/>
      <w:marTop w:val="0"/>
      <w:marBottom w:val="0"/>
      <w:divBdr>
        <w:top w:val="none" w:sz="0" w:space="0" w:color="auto"/>
        <w:left w:val="none" w:sz="0" w:space="0" w:color="auto"/>
        <w:bottom w:val="none" w:sz="0" w:space="0" w:color="auto"/>
        <w:right w:val="none" w:sz="0" w:space="0" w:color="auto"/>
      </w:divBdr>
    </w:div>
    <w:div w:id="669257426">
      <w:bodyDiv w:val="1"/>
      <w:marLeft w:val="0"/>
      <w:marRight w:val="0"/>
      <w:marTop w:val="0"/>
      <w:marBottom w:val="0"/>
      <w:divBdr>
        <w:top w:val="none" w:sz="0" w:space="0" w:color="auto"/>
        <w:left w:val="none" w:sz="0" w:space="0" w:color="auto"/>
        <w:bottom w:val="none" w:sz="0" w:space="0" w:color="auto"/>
        <w:right w:val="none" w:sz="0" w:space="0" w:color="auto"/>
      </w:divBdr>
    </w:div>
    <w:div w:id="674190568">
      <w:bodyDiv w:val="1"/>
      <w:marLeft w:val="0"/>
      <w:marRight w:val="0"/>
      <w:marTop w:val="0"/>
      <w:marBottom w:val="0"/>
      <w:divBdr>
        <w:top w:val="none" w:sz="0" w:space="0" w:color="auto"/>
        <w:left w:val="none" w:sz="0" w:space="0" w:color="auto"/>
        <w:bottom w:val="none" w:sz="0" w:space="0" w:color="auto"/>
        <w:right w:val="none" w:sz="0" w:space="0" w:color="auto"/>
      </w:divBdr>
    </w:div>
    <w:div w:id="730157912">
      <w:bodyDiv w:val="1"/>
      <w:marLeft w:val="0"/>
      <w:marRight w:val="0"/>
      <w:marTop w:val="0"/>
      <w:marBottom w:val="0"/>
      <w:divBdr>
        <w:top w:val="none" w:sz="0" w:space="0" w:color="auto"/>
        <w:left w:val="none" w:sz="0" w:space="0" w:color="auto"/>
        <w:bottom w:val="none" w:sz="0" w:space="0" w:color="auto"/>
        <w:right w:val="none" w:sz="0" w:space="0" w:color="auto"/>
      </w:divBdr>
    </w:div>
    <w:div w:id="732848404">
      <w:bodyDiv w:val="1"/>
      <w:marLeft w:val="0"/>
      <w:marRight w:val="0"/>
      <w:marTop w:val="0"/>
      <w:marBottom w:val="0"/>
      <w:divBdr>
        <w:top w:val="none" w:sz="0" w:space="0" w:color="auto"/>
        <w:left w:val="none" w:sz="0" w:space="0" w:color="auto"/>
        <w:bottom w:val="none" w:sz="0" w:space="0" w:color="auto"/>
        <w:right w:val="none" w:sz="0" w:space="0" w:color="auto"/>
      </w:divBdr>
    </w:div>
    <w:div w:id="742292696">
      <w:bodyDiv w:val="1"/>
      <w:marLeft w:val="0"/>
      <w:marRight w:val="0"/>
      <w:marTop w:val="0"/>
      <w:marBottom w:val="0"/>
      <w:divBdr>
        <w:top w:val="none" w:sz="0" w:space="0" w:color="auto"/>
        <w:left w:val="none" w:sz="0" w:space="0" w:color="auto"/>
        <w:bottom w:val="none" w:sz="0" w:space="0" w:color="auto"/>
        <w:right w:val="none" w:sz="0" w:space="0" w:color="auto"/>
      </w:divBdr>
    </w:div>
    <w:div w:id="778257173">
      <w:bodyDiv w:val="1"/>
      <w:marLeft w:val="0"/>
      <w:marRight w:val="0"/>
      <w:marTop w:val="0"/>
      <w:marBottom w:val="0"/>
      <w:divBdr>
        <w:top w:val="none" w:sz="0" w:space="0" w:color="auto"/>
        <w:left w:val="none" w:sz="0" w:space="0" w:color="auto"/>
        <w:bottom w:val="none" w:sz="0" w:space="0" w:color="auto"/>
        <w:right w:val="none" w:sz="0" w:space="0" w:color="auto"/>
      </w:divBdr>
    </w:div>
    <w:div w:id="787049861">
      <w:bodyDiv w:val="1"/>
      <w:marLeft w:val="0"/>
      <w:marRight w:val="0"/>
      <w:marTop w:val="0"/>
      <w:marBottom w:val="0"/>
      <w:divBdr>
        <w:top w:val="none" w:sz="0" w:space="0" w:color="auto"/>
        <w:left w:val="none" w:sz="0" w:space="0" w:color="auto"/>
        <w:bottom w:val="none" w:sz="0" w:space="0" w:color="auto"/>
        <w:right w:val="none" w:sz="0" w:space="0" w:color="auto"/>
      </w:divBdr>
    </w:div>
    <w:div w:id="795174431">
      <w:bodyDiv w:val="1"/>
      <w:marLeft w:val="0"/>
      <w:marRight w:val="0"/>
      <w:marTop w:val="0"/>
      <w:marBottom w:val="0"/>
      <w:divBdr>
        <w:top w:val="none" w:sz="0" w:space="0" w:color="auto"/>
        <w:left w:val="none" w:sz="0" w:space="0" w:color="auto"/>
        <w:bottom w:val="none" w:sz="0" w:space="0" w:color="auto"/>
        <w:right w:val="none" w:sz="0" w:space="0" w:color="auto"/>
      </w:divBdr>
    </w:div>
    <w:div w:id="836265067">
      <w:bodyDiv w:val="1"/>
      <w:marLeft w:val="0"/>
      <w:marRight w:val="0"/>
      <w:marTop w:val="0"/>
      <w:marBottom w:val="0"/>
      <w:divBdr>
        <w:top w:val="none" w:sz="0" w:space="0" w:color="auto"/>
        <w:left w:val="none" w:sz="0" w:space="0" w:color="auto"/>
        <w:bottom w:val="none" w:sz="0" w:space="0" w:color="auto"/>
        <w:right w:val="none" w:sz="0" w:space="0" w:color="auto"/>
      </w:divBdr>
    </w:div>
    <w:div w:id="864513380">
      <w:bodyDiv w:val="1"/>
      <w:marLeft w:val="0"/>
      <w:marRight w:val="0"/>
      <w:marTop w:val="0"/>
      <w:marBottom w:val="0"/>
      <w:divBdr>
        <w:top w:val="none" w:sz="0" w:space="0" w:color="auto"/>
        <w:left w:val="none" w:sz="0" w:space="0" w:color="auto"/>
        <w:bottom w:val="none" w:sz="0" w:space="0" w:color="auto"/>
        <w:right w:val="none" w:sz="0" w:space="0" w:color="auto"/>
      </w:divBdr>
    </w:div>
    <w:div w:id="907500922">
      <w:bodyDiv w:val="1"/>
      <w:marLeft w:val="0"/>
      <w:marRight w:val="0"/>
      <w:marTop w:val="0"/>
      <w:marBottom w:val="0"/>
      <w:divBdr>
        <w:top w:val="none" w:sz="0" w:space="0" w:color="auto"/>
        <w:left w:val="none" w:sz="0" w:space="0" w:color="auto"/>
        <w:bottom w:val="none" w:sz="0" w:space="0" w:color="auto"/>
        <w:right w:val="none" w:sz="0" w:space="0" w:color="auto"/>
      </w:divBdr>
    </w:div>
    <w:div w:id="976884244">
      <w:bodyDiv w:val="1"/>
      <w:marLeft w:val="0"/>
      <w:marRight w:val="0"/>
      <w:marTop w:val="0"/>
      <w:marBottom w:val="0"/>
      <w:divBdr>
        <w:top w:val="none" w:sz="0" w:space="0" w:color="auto"/>
        <w:left w:val="none" w:sz="0" w:space="0" w:color="auto"/>
        <w:bottom w:val="none" w:sz="0" w:space="0" w:color="auto"/>
        <w:right w:val="none" w:sz="0" w:space="0" w:color="auto"/>
      </w:divBdr>
    </w:div>
    <w:div w:id="1005477940">
      <w:bodyDiv w:val="1"/>
      <w:marLeft w:val="0"/>
      <w:marRight w:val="0"/>
      <w:marTop w:val="0"/>
      <w:marBottom w:val="0"/>
      <w:divBdr>
        <w:top w:val="none" w:sz="0" w:space="0" w:color="auto"/>
        <w:left w:val="none" w:sz="0" w:space="0" w:color="auto"/>
        <w:bottom w:val="none" w:sz="0" w:space="0" w:color="auto"/>
        <w:right w:val="none" w:sz="0" w:space="0" w:color="auto"/>
      </w:divBdr>
    </w:div>
    <w:div w:id="1011637567">
      <w:bodyDiv w:val="1"/>
      <w:marLeft w:val="0"/>
      <w:marRight w:val="0"/>
      <w:marTop w:val="0"/>
      <w:marBottom w:val="0"/>
      <w:divBdr>
        <w:top w:val="none" w:sz="0" w:space="0" w:color="auto"/>
        <w:left w:val="none" w:sz="0" w:space="0" w:color="auto"/>
        <w:bottom w:val="none" w:sz="0" w:space="0" w:color="auto"/>
        <w:right w:val="none" w:sz="0" w:space="0" w:color="auto"/>
      </w:divBdr>
    </w:div>
    <w:div w:id="1064914648">
      <w:bodyDiv w:val="1"/>
      <w:marLeft w:val="0"/>
      <w:marRight w:val="0"/>
      <w:marTop w:val="0"/>
      <w:marBottom w:val="0"/>
      <w:divBdr>
        <w:top w:val="none" w:sz="0" w:space="0" w:color="auto"/>
        <w:left w:val="none" w:sz="0" w:space="0" w:color="auto"/>
        <w:bottom w:val="none" w:sz="0" w:space="0" w:color="auto"/>
        <w:right w:val="none" w:sz="0" w:space="0" w:color="auto"/>
      </w:divBdr>
    </w:div>
    <w:div w:id="1087658446">
      <w:bodyDiv w:val="1"/>
      <w:marLeft w:val="0"/>
      <w:marRight w:val="0"/>
      <w:marTop w:val="0"/>
      <w:marBottom w:val="0"/>
      <w:divBdr>
        <w:top w:val="none" w:sz="0" w:space="0" w:color="auto"/>
        <w:left w:val="none" w:sz="0" w:space="0" w:color="auto"/>
        <w:bottom w:val="none" w:sz="0" w:space="0" w:color="auto"/>
        <w:right w:val="none" w:sz="0" w:space="0" w:color="auto"/>
      </w:divBdr>
    </w:div>
    <w:div w:id="1162743377">
      <w:bodyDiv w:val="1"/>
      <w:marLeft w:val="0"/>
      <w:marRight w:val="0"/>
      <w:marTop w:val="0"/>
      <w:marBottom w:val="0"/>
      <w:divBdr>
        <w:top w:val="none" w:sz="0" w:space="0" w:color="auto"/>
        <w:left w:val="none" w:sz="0" w:space="0" w:color="auto"/>
        <w:bottom w:val="none" w:sz="0" w:space="0" w:color="auto"/>
        <w:right w:val="none" w:sz="0" w:space="0" w:color="auto"/>
      </w:divBdr>
    </w:div>
    <w:div w:id="1184784719">
      <w:bodyDiv w:val="1"/>
      <w:marLeft w:val="0"/>
      <w:marRight w:val="0"/>
      <w:marTop w:val="0"/>
      <w:marBottom w:val="0"/>
      <w:divBdr>
        <w:top w:val="none" w:sz="0" w:space="0" w:color="auto"/>
        <w:left w:val="none" w:sz="0" w:space="0" w:color="auto"/>
        <w:bottom w:val="none" w:sz="0" w:space="0" w:color="auto"/>
        <w:right w:val="none" w:sz="0" w:space="0" w:color="auto"/>
      </w:divBdr>
    </w:div>
    <w:div w:id="1247884810">
      <w:bodyDiv w:val="1"/>
      <w:marLeft w:val="0"/>
      <w:marRight w:val="0"/>
      <w:marTop w:val="0"/>
      <w:marBottom w:val="0"/>
      <w:divBdr>
        <w:top w:val="none" w:sz="0" w:space="0" w:color="auto"/>
        <w:left w:val="none" w:sz="0" w:space="0" w:color="auto"/>
        <w:bottom w:val="none" w:sz="0" w:space="0" w:color="auto"/>
        <w:right w:val="none" w:sz="0" w:space="0" w:color="auto"/>
      </w:divBdr>
    </w:div>
    <w:div w:id="1261178297">
      <w:bodyDiv w:val="1"/>
      <w:marLeft w:val="0"/>
      <w:marRight w:val="0"/>
      <w:marTop w:val="0"/>
      <w:marBottom w:val="0"/>
      <w:divBdr>
        <w:top w:val="none" w:sz="0" w:space="0" w:color="auto"/>
        <w:left w:val="none" w:sz="0" w:space="0" w:color="auto"/>
        <w:bottom w:val="none" w:sz="0" w:space="0" w:color="auto"/>
        <w:right w:val="none" w:sz="0" w:space="0" w:color="auto"/>
      </w:divBdr>
    </w:div>
    <w:div w:id="1281759344">
      <w:bodyDiv w:val="1"/>
      <w:marLeft w:val="0"/>
      <w:marRight w:val="0"/>
      <w:marTop w:val="0"/>
      <w:marBottom w:val="0"/>
      <w:divBdr>
        <w:top w:val="none" w:sz="0" w:space="0" w:color="auto"/>
        <w:left w:val="none" w:sz="0" w:space="0" w:color="auto"/>
        <w:bottom w:val="none" w:sz="0" w:space="0" w:color="auto"/>
        <w:right w:val="none" w:sz="0" w:space="0" w:color="auto"/>
      </w:divBdr>
    </w:div>
    <w:div w:id="1290359111">
      <w:bodyDiv w:val="1"/>
      <w:marLeft w:val="0"/>
      <w:marRight w:val="0"/>
      <w:marTop w:val="0"/>
      <w:marBottom w:val="0"/>
      <w:divBdr>
        <w:top w:val="none" w:sz="0" w:space="0" w:color="auto"/>
        <w:left w:val="none" w:sz="0" w:space="0" w:color="auto"/>
        <w:bottom w:val="none" w:sz="0" w:space="0" w:color="auto"/>
        <w:right w:val="none" w:sz="0" w:space="0" w:color="auto"/>
      </w:divBdr>
    </w:div>
    <w:div w:id="1311641191">
      <w:bodyDiv w:val="1"/>
      <w:marLeft w:val="0"/>
      <w:marRight w:val="0"/>
      <w:marTop w:val="0"/>
      <w:marBottom w:val="0"/>
      <w:divBdr>
        <w:top w:val="none" w:sz="0" w:space="0" w:color="auto"/>
        <w:left w:val="none" w:sz="0" w:space="0" w:color="auto"/>
        <w:bottom w:val="none" w:sz="0" w:space="0" w:color="auto"/>
        <w:right w:val="none" w:sz="0" w:space="0" w:color="auto"/>
      </w:divBdr>
    </w:div>
    <w:div w:id="1317220332">
      <w:bodyDiv w:val="1"/>
      <w:marLeft w:val="0"/>
      <w:marRight w:val="0"/>
      <w:marTop w:val="0"/>
      <w:marBottom w:val="0"/>
      <w:divBdr>
        <w:top w:val="none" w:sz="0" w:space="0" w:color="auto"/>
        <w:left w:val="none" w:sz="0" w:space="0" w:color="auto"/>
        <w:bottom w:val="none" w:sz="0" w:space="0" w:color="auto"/>
        <w:right w:val="none" w:sz="0" w:space="0" w:color="auto"/>
      </w:divBdr>
    </w:div>
    <w:div w:id="1326012719">
      <w:bodyDiv w:val="1"/>
      <w:marLeft w:val="0"/>
      <w:marRight w:val="0"/>
      <w:marTop w:val="0"/>
      <w:marBottom w:val="0"/>
      <w:divBdr>
        <w:top w:val="none" w:sz="0" w:space="0" w:color="auto"/>
        <w:left w:val="none" w:sz="0" w:space="0" w:color="auto"/>
        <w:bottom w:val="none" w:sz="0" w:space="0" w:color="auto"/>
        <w:right w:val="none" w:sz="0" w:space="0" w:color="auto"/>
      </w:divBdr>
    </w:div>
    <w:div w:id="1328971540">
      <w:bodyDiv w:val="1"/>
      <w:marLeft w:val="0"/>
      <w:marRight w:val="0"/>
      <w:marTop w:val="0"/>
      <w:marBottom w:val="0"/>
      <w:divBdr>
        <w:top w:val="none" w:sz="0" w:space="0" w:color="auto"/>
        <w:left w:val="none" w:sz="0" w:space="0" w:color="auto"/>
        <w:bottom w:val="none" w:sz="0" w:space="0" w:color="auto"/>
        <w:right w:val="none" w:sz="0" w:space="0" w:color="auto"/>
      </w:divBdr>
    </w:div>
    <w:div w:id="1359425293">
      <w:bodyDiv w:val="1"/>
      <w:marLeft w:val="0"/>
      <w:marRight w:val="0"/>
      <w:marTop w:val="0"/>
      <w:marBottom w:val="0"/>
      <w:divBdr>
        <w:top w:val="none" w:sz="0" w:space="0" w:color="auto"/>
        <w:left w:val="none" w:sz="0" w:space="0" w:color="auto"/>
        <w:bottom w:val="none" w:sz="0" w:space="0" w:color="auto"/>
        <w:right w:val="none" w:sz="0" w:space="0" w:color="auto"/>
      </w:divBdr>
    </w:div>
    <w:div w:id="1360933556">
      <w:bodyDiv w:val="1"/>
      <w:marLeft w:val="0"/>
      <w:marRight w:val="0"/>
      <w:marTop w:val="0"/>
      <w:marBottom w:val="0"/>
      <w:divBdr>
        <w:top w:val="none" w:sz="0" w:space="0" w:color="auto"/>
        <w:left w:val="none" w:sz="0" w:space="0" w:color="auto"/>
        <w:bottom w:val="none" w:sz="0" w:space="0" w:color="auto"/>
        <w:right w:val="none" w:sz="0" w:space="0" w:color="auto"/>
      </w:divBdr>
    </w:div>
    <w:div w:id="1365793849">
      <w:bodyDiv w:val="1"/>
      <w:marLeft w:val="0"/>
      <w:marRight w:val="0"/>
      <w:marTop w:val="0"/>
      <w:marBottom w:val="0"/>
      <w:divBdr>
        <w:top w:val="none" w:sz="0" w:space="0" w:color="auto"/>
        <w:left w:val="none" w:sz="0" w:space="0" w:color="auto"/>
        <w:bottom w:val="none" w:sz="0" w:space="0" w:color="auto"/>
        <w:right w:val="none" w:sz="0" w:space="0" w:color="auto"/>
      </w:divBdr>
    </w:div>
    <w:div w:id="1398167464">
      <w:bodyDiv w:val="1"/>
      <w:marLeft w:val="0"/>
      <w:marRight w:val="0"/>
      <w:marTop w:val="0"/>
      <w:marBottom w:val="0"/>
      <w:divBdr>
        <w:top w:val="none" w:sz="0" w:space="0" w:color="auto"/>
        <w:left w:val="none" w:sz="0" w:space="0" w:color="auto"/>
        <w:bottom w:val="none" w:sz="0" w:space="0" w:color="auto"/>
        <w:right w:val="none" w:sz="0" w:space="0" w:color="auto"/>
      </w:divBdr>
    </w:div>
    <w:div w:id="1418863607">
      <w:bodyDiv w:val="1"/>
      <w:marLeft w:val="0"/>
      <w:marRight w:val="0"/>
      <w:marTop w:val="0"/>
      <w:marBottom w:val="0"/>
      <w:divBdr>
        <w:top w:val="none" w:sz="0" w:space="0" w:color="auto"/>
        <w:left w:val="none" w:sz="0" w:space="0" w:color="auto"/>
        <w:bottom w:val="none" w:sz="0" w:space="0" w:color="auto"/>
        <w:right w:val="none" w:sz="0" w:space="0" w:color="auto"/>
      </w:divBdr>
    </w:div>
    <w:div w:id="1437795959">
      <w:bodyDiv w:val="1"/>
      <w:marLeft w:val="0"/>
      <w:marRight w:val="0"/>
      <w:marTop w:val="0"/>
      <w:marBottom w:val="0"/>
      <w:divBdr>
        <w:top w:val="none" w:sz="0" w:space="0" w:color="auto"/>
        <w:left w:val="none" w:sz="0" w:space="0" w:color="auto"/>
        <w:bottom w:val="none" w:sz="0" w:space="0" w:color="auto"/>
        <w:right w:val="none" w:sz="0" w:space="0" w:color="auto"/>
      </w:divBdr>
    </w:div>
    <w:div w:id="1500921708">
      <w:bodyDiv w:val="1"/>
      <w:marLeft w:val="0"/>
      <w:marRight w:val="0"/>
      <w:marTop w:val="0"/>
      <w:marBottom w:val="0"/>
      <w:divBdr>
        <w:top w:val="none" w:sz="0" w:space="0" w:color="auto"/>
        <w:left w:val="none" w:sz="0" w:space="0" w:color="auto"/>
        <w:bottom w:val="none" w:sz="0" w:space="0" w:color="auto"/>
        <w:right w:val="none" w:sz="0" w:space="0" w:color="auto"/>
      </w:divBdr>
    </w:div>
    <w:div w:id="1501653068">
      <w:bodyDiv w:val="1"/>
      <w:marLeft w:val="0"/>
      <w:marRight w:val="0"/>
      <w:marTop w:val="0"/>
      <w:marBottom w:val="0"/>
      <w:divBdr>
        <w:top w:val="none" w:sz="0" w:space="0" w:color="auto"/>
        <w:left w:val="none" w:sz="0" w:space="0" w:color="auto"/>
        <w:bottom w:val="none" w:sz="0" w:space="0" w:color="auto"/>
        <w:right w:val="none" w:sz="0" w:space="0" w:color="auto"/>
      </w:divBdr>
    </w:div>
    <w:div w:id="1515848671">
      <w:bodyDiv w:val="1"/>
      <w:marLeft w:val="0"/>
      <w:marRight w:val="0"/>
      <w:marTop w:val="0"/>
      <w:marBottom w:val="0"/>
      <w:divBdr>
        <w:top w:val="none" w:sz="0" w:space="0" w:color="auto"/>
        <w:left w:val="none" w:sz="0" w:space="0" w:color="auto"/>
        <w:bottom w:val="none" w:sz="0" w:space="0" w:color="auto"/>
        <w:right w:val="none" w:sz="0" w:space="0" w:color="auto"/>
      </w:divBdr>
    </w:div>
    <w:div w:id="1521041420">
      <w:bodyDiv w:val="1"/>
      <w:marLeft w:val="0"/>
      <w:marRight w:val="0"/>
      <w:marTop w:val="0"/>
      <w:marBottom w:val="0"/>
      <w:divBdr>
        <w:top w:val="none" w:sz="0" w:space="0" w:color="auto"/>
        <w:left w:val="none" w:sz="0" w:space="0" w:color="auto"/>
        <w:bottom w:val="none" w:sz="0" w:space="0" w:color="auto"/>
        <w:right w:val="none" w:sz="0" w:space="0" w:color="auto"/>
      </w:divBdr>
    </w:div>
    <w:div w:id="1584489380">
      <w:bodyDiv w:val="1"/>
      <w:marLeft w:val="0"/>
      <w:marRight w:val="0"/>
      <w:marTop w:val="0"/>
      <w:marBottom w:val="0"/>
      <w:divBdr>
        <w:top w:val="none" w:sz="0" w:space="0" w:color="auto"/>
        <w:left w:val="none" w:sz="0" w:space="0" w:color="auto"/>
        <w:bottom w:val="none" w:sz="0" w:space="0" w:color="auto"/>
        <w:right w:val="none" w:sz="0" w:space="0" w:color="auto"/>
      </w:divBdr>
    </w:div>
    <w:div w:id="1622952429">
      <w:bodyDiv w:val="1"/>
      <w:marLeft w:val="0"/>
      <w:marRight w:val="0"/>
      <w:marTop w:val="0"/>
      <w:marBottom w:val="0"/>
      <w:divBdr>
        <w:top w:val="none" w:sz="0" w:space="0" w:color="auto"/>
        <w:left w:val="none" w:sz="0" w:space="0" w:color="auto"/>
        <w:bottom w:val="none" w:sz="0" w:space="0" w:color="auto"/>
        <w:right w:val="none" w:sz="0" w:space="0" w:color="auto"/>
      </w:divBdr>
    </w:div>
    <w:div w:id="1635872395">
      <w:bodyDiv w:val="1"/>
      <w:marLeft w:val="0"/>
      <w:marRight w:val="0"/>
      <w:marTop w:val="0"/>
      <w:marBottom w:val="0"/>
      <w:divBdr>
        <w:top w:val="none" w:sz="0" w:space="0" w:color="auto"/>
        <w:left w:val="none" w:sz="0" w:space="0" w:color="auto"/>
        <w:bottom w:val="none" w:sz="0" w:space="0" w:color="auto"/>
        <w:right w:val="none" w:sz="0" w:space="0" w:color="auto"/>
      </w:divBdr>
    </w:div>
    <w:div w:id="1700617722">
      <w:bodyDiv w:val="1"/>
      <w:marLeft w:val="0"/>
      <w:marRight w:val="0"/>
      <w:marTop w:val="0"/>
      <w:marBottom w:val="0"/>
      <w:divBdr>
        <w:top w:val="none" w:sz="0" w:space="0" w:color="auto"/>
        <w:left w:val="none" w:sz="0" w:space="0" w:color="auto"/>
        <w:bottom w:val="none" w:sz="0" w:space="0" w:color="auto"/>
        <w:right w:val="none" w:sz="0" w:space="0" w:color="auto"/>
      </w:divBdr>
    </w:div>
    <w:div w:id="1766730548">
      <w:bodyDiv w:val="1"/>
      <w:marLeft w:val="0"/>
      <w:marRight w:val="0"/>
      <w:marTop w:val="0"/>
      <w:marBottom w:val="0"/>
      <w:divBdr>
        <w:top w:val="none" w:sz="0" w:space="0" w:color="auto"/>
        <w:left w:val="none" w:sz="0" w:space="0" w:color="auto"/>
        <w:bottom w:val="none" w:sz="0" w:space="0" w:color="auto"/>
        <w:right w:val="none" w:sz="0" w:space="0" w:color="auto"/>
      </w:divBdr>
    </w:div>
    <w:div w:id="1796564280">
      <w:bodyDiv w:val="1"/>
      <w:marLeft w:val="0"/>
      <w:marRight w:val="0"/>
      <w:marTop w:val="0"/>
      <w:marBottom w:val="0"/>
      <w:divBdr>
        <w:top w:val="none" w:sz="0" w:space="0" w:color="auto"/>
        <w:left w:val="none" w:sz="0" w:space="0" w:color="auto"/>
        <w:bottom w:val="none" w:sz="0" w:space="0" w:color="auto"/>
        <w:right w:val="none" w:sz="0" w:space="0" w:color="auto"/>
      </w:divBdr>
    </w:div>
    <w:div w:id="1813329521">
      <w:bodyDiv w:val="1"/>
      <w:marLeft w:val="0"/>
      <w:marRight w:val="0"/>
      <w:marTop w:val="0"/>
      <w:marBottom w:val="0"/>
      <w:divBdr>
        <w:top w:val="none" w:sz="0" w:space="0" w:color="auto"/>
        <w:left w:val="none" w:sz="0" w:space="0" w:color="auto"/>
        <w:bottom w:val="none" w:sz="0" w:space="0" w:color="auto"/>
        <w:right w:val="none" w:sz="0" w:space="0" w:color="auto"/>
      </w:divBdr>
    </w:div>
    <w:div w:id="1867936868">
      <w:bodyDiv w:val="1"/>
      <w:marLeft w:val="0"/>
      <w:marRight w:val="0"/>
      <w:marTop w:val="0"/>
      <w:marBottom w:val="0"/>
      <w:divBdr>
        <w:top w:val="none" w:sz="0" w:space="0" w:color="auto"/>
        <w:left w:val="none" w:sz="0" w:space="0" w:color="auto"/>
        <w:bottom w:val="none" w:sz="0" w:space="0" w:color="auto"/>
        <w:right w:val="none" w:sz="0" w:space="0" w:color="auto"/>
      </w:divBdr>
    </w:div>
    <w:div w:id="1871608350">
      <w:bodyDiv w:val="1"/>
      <w:marLeft w:val="0"/>
      <w:marRight w:val="0"/>
      <w:marTop w:val="0"/>
      <w:marBottom w:val="0"/>
      <w:divBdr>
        <w:top w:val="none" w:sz="0" w:space="0" w:color="auto"/>
        <w:left w:val="none" w:sz="0" w:space="0" w:color="auto"/>
        <w:bottom w:val="none" w:sz="0" w:space="0" w:color="auto"/>
        <w:right w:val="none" w:sz="0" w:space="0" w:color="auto"/>
      </w:divBdr>
    </w:div>
    <w:div w:id="1906911900">
      <w:bodyDiv w:val="1"/>
      <w:marLeft w:val="0"/>
      <w:marRight w:val="0"/>
      <w:marTop w:val="0"/>
      <w:marBottom w:val="0"/>
      <w:divBdr>
        <w:top w:val="none" w:sz="0" w:space="0" w:color="auto"/>
        <w:left w:val="none" w:sz="0" w:space="0" w:color="auto"/>
        <w:bottom w:val="none" w:sz="0" w:space="0" w:color="auto"/>
        <w:right w:val="none" w:sz="0" w:space="0" w:color="auto"/>
      </w:divBdr>
    </w:div>
    <w:div w:id="1907377995">
      <w:bodyDiv w:val="1"/>
      <w:marLeft w:val="0"/>
      <w:marRight w:val="0"/>
      <w:marTop w:val="0"/>
      <w:marBottom w:val="0"/>
      <w:divBdr>
        <w:top w:val="none" w:sz="0" w:space="0" w:color="auto"/>
        <w:left w:val="none" w:sz="0" w:space="0" w:color="auto"/>
        <w:bottom w:val="none" w:sz="0" w:space="0" w:color="auto"/>
        <w:right w:val="none" w:sz="0" w:space="0" w:color="auto"/>
      </w:divBdr>
    </w:div>
    <w:div w:id="1937901407">
      <w:bodyDiv w:val="1"/>
      <w:marLeft w:val="0"/>
      <w:marRight w:val="0"/>
      <w:marTop w:val="0"/>
      <w:marBottom w:val="0"/>
      <w:divBdr>
        <w:top w:val="none" w:sz="0" w:space="0" w:color="auto"/>
        <w:left w:val="none" w:sz="0" w:space="0" w:color="auto"/>
        <w:bottom w:val="none" w:sz="0" w:space="0" w:color="auto"/>
        <w:right w:val="none" w:sz="0" w:space="0" w:color="auto"/>
      </w:divBdr>
    </w:div>
    <w:div w:id="1947153277">
      <w:bodyDiv w:val="1"/>
      <w:marLeft w:val="0"/>
      <w:marRight w:val="0"/>
      <w:marTop w:val="0"/>
      <w:marBottom w:val="0"/>
      <w:divBdr>
        <w:top w:val="none" w:sz="0" w:space="0" w:color="auto"/>
        <w:left w:val="none" w:sz="0" w:space="0" w:color="auto"/>
        <w:bottom w:val="none" w:sz="0" w:space="0" w:color="auto"/>
        <w:right w:val="none" w:sz="0" w:space="0" w:color="auto"/>
      </w:divBdr>
    </w:div>
    <w:div w:id="1999914783">
      <w:bodyDiv w:val="1"/>
      <w:marLeft w:val="0"/>
      <w:marRight w:val="0"/>
      <w:marTop w:val="0"/>
      <w:marBottom w:val="0"/>
      <w:divBdr>
        <w:top w:val="none" w:sz="0" w:space="0" w:color="auto"/>
        <w:left w:val="none" w:sz="0" w:space="0" w:color="auto"/>
        <w:bottom w:val="none" w:sz="0" w:space="0" w:color="auto"/>
        <w:right w:val="none" w:sz="0" w:space="0" w:color="auto"/>
      </w:divBdr>
    </w:div>
    <w:div w:id="2015840191">
      <w:bodyDiv w:val="1"/>
      <w:marLeft w:val="0"/>
      <w:marRight w:val="0"/>
      <w:marTop w:val="0"/>
      <w:marBottom w:val="0"/>
      <w:divBdr>
        <w:top w:val="none" w:sz="0" w:space="0" w:color="auto"/>
        <w:left w:val="none" w:sz="0" w:space="0" w:color="auto"/>
        <w:bottom w:val="none" w:sz="0" w:space="0" w:color="auto"/>
        <w:right w:val="none" w:sz="0" w:space="0" w:color="auto"/>
      </w:divBdr>
    </w:div>
    <w:div w:id="2072970006">
      <w:bodyDiv w:val="1"/>
      <w:marLeft w:val="0"/>
      <w:marRight w:val="0"/>
      <w:marTop w:val="0"/>
      <w:marBottom w:val="0"/>
      <w:divBdr>
        <w:top w:val="none" w:sz="0" w:space="0" w:color="auto"/>
        <w:left w:val="none" w:sz="0" w:space="0" w:color="auto"/>
        <w:bottom w:val="none" w:sz="0" w:space="0" w:color="auto"/>
        <w:right w:val="none" w:sz="0" w:space="0" w:color="auto"/>
      </w:divBdr>
    </w:div>
    <w:div w:id="2102293689">
      <w:bodyDiv w:val="1"/>
      <w:marLeft w:val="0"/>
      <w:marRight w:val="0"/>
      <w:marTop w:val="0"/>
      <w:marBottom w:val="0"/>
      <w:divBdr>
        <w:top w:val="none" w:sz="0" w:space="0" w:color="auto"/>
        <w:left w:val="none" w:sz="0" w:space="0" w:color="auto"/>
        <w:bottom w:val="none" w:sz="0" w:space="0" w:color="auto"/>
        <w:right w:val="none" w:sz="0" w:space="0" w:color="auto"/>
      </w:divBdr>
    </w:div>
    <w:div w:id="2123453396">
      <w:bodyDiv w:val="1"/>
      <w:marLeft w:val="0"/>
      <w:marRight w:val="0"/>
      <w:marTop w:val="0"/>
      <w:marBottom w:val="0"/>
      <w:divBdr>
        <w:top w:val="none" w:sz="0" w:space="0" w:color="auto"/>
        <w:left w:val="none" w:sz="0" w:space="0" w:color="auto"/>
        <w:bottom w:val="none" w:sz="0" w:space="0" w:color="auto"/>
        <w:right w:val="none" w:sz="0" w:space="0" w:color="auto"/>
      </w:divBdr>
    </w:div>
    <w:div w:id="21351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ithub.com/meowside/DKEngine"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mrp_sablona_word_oboustranny.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A4786-C59F-4B26-A6CF-39E93276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mrp_sablona_word_oboustranny</Template>
  <TotalTime>201</TotalTime>
  <Pages>123</Pages>
  <Words>39709</Words>
  <Characters>226346</Characters>
  <Application>Microsoft Office Word</Application>
  <DocSecurity>0</DocSecurity>
  <Lines>1886</Lines>
  <Paragraphs>531</Paragraphs>
  <ScaleCrop>false</ScaleCrop>
  <HeadingPairs>
    <vt:vector size="2" baseType="variant">
      <vt:variant>
        <vt:lpstr>Název</vt:lpstr>
      </vt:variant>
      <vt:variant>
        <vt:i4>1</vt:i4>
      </vt:variant>
    </vt:vector>
  </HeadingPairs>
  <TitlesOfParts>
    <vt:vector size="1" baseType="lpstr">
      <vt:lpstr>Střední škola informatiky a spojů, Brno, Čichnova 23</vt:lpstr>
    </vt:vector>
  </TitlesOfParts>
  <Company>vt7</Company>
  <LinksUpToDate>false</LinksUpToDate>
  <CharactersWithSpaces>265524</CharactersWithSpaces>
  <SharedDoc>false</SharedDoc>
  <HLinks>
    <vt:vector size="42" baseType="variant">
      <vt:variant>
        <vt:i4>1507377</vt:i4>
      </vt:variant>
      <vt:variant>
        <vt:i4>41</vt:i4>
      </vt:variant>
      <vt:variant>
        <vt:i4>0</vt:i4>
      </vt:variant>
      <vt:variant>
        <vt:i4>5</vt:i4>
      </vt:variant>
      <vt:variant>
        <vt:lpwstr/>
      </vt:variant>
      <vt:variant>
        <vt:lpwstr>_Toc387158013</vt:lpwstr>
      </vt:variant>
      <vt:variant>
        <vt:i4>1507377</vt:i4>
      </vt:variant>
      <vt:variant>
        <vt:i4>35</vt:i4>
      </vt:variant>
      <vt:variant>
        <vt:i4>0</vt:i4>
      </vt:variant>
      <vt:variant>
        <vt:i4>5</vt:i4>
      </vt:variant>
      <vt:variant>
        <vt:lpwstr/>
      </vt:variant>
      <vt:variant>
        <vt:lpwstr>_Toc387158012</vt:lpwstr>
      </vt:variant>
      <vt:variant>
        <vt:i4>1507377</vt:i4>
      </vt:variant>
      <vt:variant>
        <vt:i4>29</vt:i4>
      </vt:variant>
      <vt:variant>
        <vt:i4>0</vt:i4>
      </vt:variant>
      <vt:variant>
        <vt:i4>5</vt:i4>
      </vt:variant>
      <vt:variant>
        <vt:lpwstr/>
      </vt:variant>
      <vt:variant>
        <vt:lpwstr>_Toc387158011</vt:lpwstr>
      </vt:variant>
      <vt:variant>
        <vt:i4>1507377</vt:i4>
      </vt:variant>
      <vt:variant>
        <vt:i4>23</vt:i4>
      </vt:variant>
      <vt:variant>
        <vt:i4>0</vt:i4>
      </vt:variant>
      <vt:variant>
        <vt:i4>5</vt:i4>
      </vt:variant>
      <vt:variant>
        <vt:lpwstr/>
      </vt:variant>
      <vt:variant>
        <vt:lpwstr>_Toc387158010</vt:lpwstr>
      </vt:variant>
      <vt:variant>
        <vt:i4>1441841</vt:i4>
      </vt:variant>
      <vt:variant>
        <vt:i4>17</vt:i4>
      </vt:variant>
      <vt:variant>
        <vt:i4>0</vt:i4>
      </vt:variant>
      <vt:variant>
        <vt:i4>5</vt:i4>
      </vt:variant>
      <vt:variant>
        <vt:lpwstr/>
      </vt:variant>
      <vt:variant>
        <vt:lpwstr>_Toc387158009</vt:lpwstr>
      </vt:variant>
      <vt:variant>
        <vt:i4>1441841</vt:i4>
      </vt:variant>
      <vt:variant>
        <vt:i4>11</vt:i4>
      </vt:variant>
      <vt:variant>
        <vt:i4>0</vt:i4>
      </vt:variant>
      <vt:variant>
        <vt:i4>5</vt:i4>
      </vt:variant>
      <vt:variant>
        <vt:lpwstr/>
      </vt:variant>
      <vt:variant>
        <vt:lpwstr>_Toc387158008</vt:lpwstr>
      </vt:variant>
      <vt:variant>
        <vt:i4>1441841</vt:i4>
      </vt:variant>
      <vt:variant>
        <vt:i4>5</vt:i4>
      </vt:variant>
      <vt:variant>
        <vt:i4>0</vt:i4>
      </vt:variant>
      <vt:variant>
        <vt:i4>5</vt:i4>
      </vt:variant>
      <vt:variant>
        <vt:lpwstr/>
      </vt:variant>
      <vt:variant>
        <vt:lpwstr>_Toc387158007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Střední škola informatiky a spojů, Brno, Čichnova 23</dc:title>
  <dc:subject/>
  <dc:creator>It's a magical pony flying through the sky</dc:creator>
  <cp:keywords/>
  <dc:description/>
  <cp:lastModifiedBy>David Knieradl</cp:lastModifiedBy>
  <cp:revision>55</cp:revision>
  <cp:lastPrinted>2014-04-15T07:04:00Z</cp:lastPrinted>
  <dcterms:created xsi:type="dcterms:W3CDTF">2017-05-14T17:27:00Z</dcterms:created>
  <dcterms:modified xsi:type="dcterms:W3CDTF">2017-05-14T20:48:00Z</dcterms:modified>
</cp:coreProperties>
</file>